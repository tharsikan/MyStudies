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14D" w:rsidRDefault="00EA414D" w:rsidP="00833E02">
      <w:pPr>
        <w:pStyle w:val="Heading2"/>
      </w:pPr>
      <w:r>
        <w:t>Algorithms</w:t>
      </w:r>
    </w:p>
    <w:p w:rsidR="00EA414D" w:rsidRDefault="00EA414D" w:rsidP="00EA414D">
      <w:pPr>
        <w:pStyle w:val="Heading2"/>
      </w:pPr>
      <w:r>
        <w:t>Quick sort</w:t>
      </w:r>
    </w:p>
    <w:p w:rsidR="00EA414D" w:rsidRPr="00EA414D" w:rsidRDefault="003E26E8" w:rsidP="00EA414D">
      <w:r>
        <w:rPr>
          <w:noProof/>
        </w:rPr>
        <w:drawing>
          <wp:anchor distT="0" distB="0" distL="114300" distR="114300" simplePos="0" relativeHeight="251658240" behindDoc="1" locked="0" layoutInCell="1" allowOverlap="1" wp14:anchorId="7C990603" wp14:editId="15888E7D">
            <wp:simplePos x="0" y="0"/>
            <wp:positionH relativeFrom="column">
              <wp:posOffset>47625</wp:posOffset>
            </wp:positionH>
            <wp:positionV relativeFrom="paragraph">
              <wp:posOffset>157480</wp:posOffset>
            </wp:positionV>
            <wp:extent cx="590550" cy="1236345"/>
            <wp:effectExtent l="0" t="0" r="0" b="1905"/>
            <wp:wrapThrough wrapText="bothSides">
              <wp:wrapPolygon edited="0">
                <wp:start x="0" y="0"/>
                <wp:lineTo x="0" y="21300"/>
                <wp:lineTo x="20903" y="21300"/>
                <wp:lineTo x="2090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296645-student-boy-vector-character-set-school-kid-character-wearing-uniform-and-backpack-with-various-post - Copy.jp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20A0AA9" wp14:editId="0647EF4F">
            <wp:simplePos x="0" y="0"/>
            <wp:positionH relativeFrom="column">
              <wp:posOffset>685800</wp:posOffset>
            </wp:positionH>
            <wp:positionV relativeFrom="paragraph">
              <wp:posOffset>194310</wp:posOffset>
            </wp:positionV>
            <wp:extent cx="514350" cy="1223010"/>
            <wp:effectExtent l="0" t="0" r="0" b="0"/>
            <wp:wrapThrough wrapText="bothSides">
              <wp:wrapPolygon edited="0">
                <wp:start x="0" y="0"/>
                <wp:lineTo x="0" y="21196"/>
                <wp:lineTo x="20800" y="21196"/>
                <wp:lineTo x="2080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296645-student-boy-vector-character-set-school-kid-character-wearing-uniform-and-backpack-with-various-post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0B44B32" wp14:editId="6FB5780E">
            <wp:simplePos x="0" y="0"/>
            <wp:positionH relativeFrom="column">
              <wp:posOffset>3038475</wp:posOffset>
            </wp:positionH>
            <wp:positionV relativeFrom="paragraph">
              <wp:posOffset>198755</wp:posOffset>
            </wp:positionV>
            <wp:extent cx="571500" cy="1196975"/>
            <wp:effectExtent l="0" t="0" r="0" b="3175"/>
            <wp:wrapThrough wrapText="bothSides">
              <wp:wrapPolygon edited="0">
                <wp:start x="0" y="0"/>
                <wp:lineTo x="0" y="21314"/>
                <wp:lineTo x="20880" y="21314"/>
                <wp:lineTo x="2088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296645-student-boy-vector-character-set-school-kid-character-wearing-uniform-and-backpack-with-various-post - Copy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FCBA873" wp14:editId="630A04E3">
            <wp:simplePos x="0" y="0"/>
            <wp:positionH relativeFrom="column">
              <wp:posOffset>4029075</wp:posOffset>
            </wp:positionH>
            <wp:positionV relativeFrom="paragraph">
              <wp:posOffset>65405</wp:posOffset>
            </wp:positionV>
            <wp:extent cx="638175" cy="1336040"/>
            <wp:effectExtent l="0" t="0" r="9525" b="0"/>
            <wp:wrapThrough wrapText="bothSides">
              <wp:wrapPolygon edited="0">
                <wp:start x="0" y="0"/>
                <wp:lineTo x="0" y="21251"/>
                <wp:lineTo x="21278" y="21251"/>
                <wp:lineTo x="21278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296645-student-boy-vector-character-set-school-kid-character-wearing-uniform-and-backpack-with-various-post - Copy.jpg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26A72C0" wp14:editId="18C0F403">
            <wp:simplePos x="0" y="0"/>
            <wp:positionH relativeFrom="column">
              <wp:posOffset>3562350</wp:posOffset>
            </wp:positionH>
            <wp:positionV relativeFrom="paragraph">
              <wp:posOffset>203835</wp:posOffset>
            </wp:positionV>
            <wp:extent cx="514350" cy="1223010"/>
            <wp:effectExtent l="0" t="0" r="0" b="0"/>
            <wp:wrapThrough wrapText="bothSides">
              <wp:wrapPolygon edited="0">
                <wp:start x="0" y="0"/>
                <wp:lineTo x="0" y="21196"/>
                <wp:lineTo x="20800" y="21196"/>
                <wp:lineTo x="20800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296645-student-boy-vector-character-set-school-kid-character-wearing-uniform-and-backpack-with-various-post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D5DDCC6" wp14:editId="54EB6EEC">
            <wp:simplePos x="0" y="0"/>
            <wp:positionH relativeFrom="column">
              <wp:posOffset>2456815</wp:posOffset>
            </wp:positionH>
            <wp:positionV relativeFrom="paragraph">
              <wp:posOffset>41275</wp:posOffset>
            </wp:positionV>
            <wp:extent cx="581025" cy="1381125"/>
            <wp:effectExtent l="0" t="0" r="9525" b="9525"/>
            <wp:wrapThrough wrapText="bothSides">
              <wp:wrapPolygon edited="0">
                <wp:start x="0" y="0"/>
                <wp:lineTo x="0" y="21451"/>
                <wp:lineTo x="21246" y="21451"/>
                <wp:lineTo x="2124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296645-student-boy-vector-character-set-school-kid-character-wearing-uniform-and-backpack-with-various-post.jpg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70B2927" wp14:editId="323699B5">
            <wp:simplePos x="0" y="0"/>
            <wp:positionH relativeFrom="column">
              <wp:posOffset>1847850</wp:posOffset>
            </wp:positionH>
            <wp:positionV relativeFrom="paragraph">
              <wp:posOffset>108585</wp:posOffset>
            </wp:positionV>
            <wp:extent cx="612775" cy="1283970"/>
            <wp:effectExtent l="0" t="0" r="0" b="0"/>
            <wp:wrapThrough wrapText="bothSides">
              <wp:wrapPolygon edited="0">
                <wp:start x="0" y="0"/>
                <wp:lineTo x="0" y="21151"/>
                <wp:lineTo x="20817" y="21151"/>
                <wp:lineTo x="2081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296645-student-boy-vector-character-set-school-kid-character-wearing-uniform-and-backpack-with-various-post - Copy.jpg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3B374BD" wp14:editId="46927B82">
            <wp:simplePos x="0" y="0"/>
            <wp:positionH relativeFrom="column">
              <wp:posOffset>1209040</wp:posOffset>
            </wp:positionH>
            <wp:positionV relativeFrom="paragraph">
              <wp:posOffset>65405</wp:posOffset>
            </wp:positionV>
            <wp:extent cx="638175" cy="1336040"/>
            <wp:effectExtent l="0" t="0" r="9525" b="0"/>
            <wp:wrapThrough wrapText="bothSides">
              <wp:wrapPolygon edited="0">
                <wp:start x="0" y="0"/>
                <wp:lineTo x="0" y="21251"/>
                <wp:lineTo x="21278" y="21251"/>
                <wp:lineTo x="2127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296645-student-boy-vector-character-set-school-kid-character-wearing-uniform-and-backpack-with-various-post - Copy.jpg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14D" w:rsidRDefault="00EA414D" w:rsidP="00301263"/>
    <w:p w:rsidR="00987829" w:rsidRDefault="00987829" w:rsidP="00301263"/>
    <w:p w:rsidR="00987829" w:rsidRDefault="00987829" w:rsidP="00301263"/>
    <w:p w:rsidR="00987829" w:rsidRDefault="00987829" w:rsidP="00301263"/>
    <w:p w:rsidR="00987829" w:rsidRDefault="00987829" w:rsidP="00301263">
      <w:r>
        <w:t>The students arrange them self by height</w:t>
      </w:r>
    </w:p>
    <w:p w:rsidR="00987829" w:rsidRDefault="00987829" w:rsidP="00301263">
      <w:r>
        <w:tab/>
        <w:t xml:space="preserve">So everyone needs to find them place by comparing </w:t>
      </w:r>
    </w:p>
    <w:p w:rsidR="00987829" w:rsidRDefault="00987829" w:rsidP="00301263"/>
    <w:p w:rsidR="00987829" w:rsidRDefault="00987829" w:rsidP="00301263">
      <w:r>
        <w:t xml:space="preserve">This Algorithm follows </w:t>
      </w:r>
      <w:r w:rsidRPr="0039572E">
        <w:rPr>
          <w:b/>
        </w:rPr>
        <w:t xml:space="preserve">Divide and </w:t>
      </w:r>
      <w:r w:rsidR="00114D62">
        <w:rPr>
          <w:b/>
        </w:rPr>
        <w:t>conquers</w:t>
      </w:r>
    </w:p>
    <w:p w:rsidR="00987829" w:rsidRDefault="00987829" w:rsidP="00301263"/>
    <w:p w:rsidR="00987829" w:rsidRDefault="00987829" w:rsidP="00301263">
      <w:r w:rsidRPr="00987829">
        <w:t>When</w:t>
      </w:r>
      <w:r>
        <w:rPr>
          <w:b/>
        </w:rPr>
        <w:t xml:space="preserve"> P</w:t>
      </w:r>
      <w:r w:rsidRPr="00987829">
        <w:rPr>
          <w:b/>
        </w:rPr>
        <w:t>ivot</w:t>
      </w:r>
      <w:r>
        <w:t xml:space="preserve"> </w:t>
      </w:r>
      <w:r w:rsidR="004C28DA">
        <w:t>finds</w:t>
      </w:r>
      <w:r>
        <w:t xml:space="preserve"> his place, He </w:t>
      </w:r>
      <w:r w:rsidR="004C28DA">
        <w:t>divides</w:t>
      </w:r>
      <w:r>
        <w:t xml:space="preserve"> all</w:t>
      </w:r>
      <w:r w:rsidR="004C28DA">
        <w:t xml:space="preserve"> students</w:t>
      </w:r>
      <w:r>
        <w:t xml:space="preserve"> </w:t>
      </w:r>
      <w:r w:rsidR="004C28DA">
        <w:t>into</w:t>
      </w:r>
      <w:r>
        <w:t xml:space="preserve"> 2 </w:t>
      </w:r>
      <w:r w:rsidR="004C28DA">
        <w:t>groups</w:t>
      </w:r>
      <w:r>
        <w:t xml:space="preserve"> </w:t>
      </w:r>
    </w:p>
    <w:p w:rsidR="00987829" w:rsidRDefault="00987829" w:rsidP="00301263">
      <w:r>
        <w:tab/>
        <w:t>One group is higher than him, other group sorter</w:t>
      </w:r>
      <w:r w:rsidR="004C28DA">
        <w:t xml:space="preserve"> than him</w:t>
      </w:r>
      <w:r>
        <w:t xml:space="preserve">  </w:t>
      </w:r>
    </w:p>
    <w:p w:rsidR="00987829" w:rsidRDefault="00987829" w:rsidP="00301263">
      <w:r>
        <w:tab/>
      </w:r>
      <w:r w:rsidR="004C28DA">
        <w:t>So o</w:t>
      </w:r>
      <w:r>
        <w:t xml:space="preserve">thers </w:t>
      </w:r>
      <w:r w:rsidR="004C28DA">
        <w:t>don’t</w:t>
      </w:r>
      <w:r>
        <w:t xml:space="preserve"> need to search other side </w:t>
      </w:r>
      <w:r w:rsidR="004C28DA">
        <w:t>to</w:t>
      </w:r>
      <w:r>
        <w:t xml:space="preserve"> them place</w:t>
      </w:r>
    </w:p>
    <w:p w:rsidR="00987829" w:rsidRDefault="00987829" w:rsidP="00301263"/>
    <w:p w:rsidR="003A169C" w:rsidRDefault="00833E02" w:rsidP="00114D62">
      <w:pPr>
        <w:pStyle w:val="Heading3"/>
      </w:pPr>
      <w:r>
        <w:rPr>
          <w:color w:val="4F81BD" w:themeColor="accent1"/>
        </w:rPr>
        <w:t>Parallelism</w:t>
      </w:r>
      <w:r w:rsidR="00114D62" w:rsidRPr="00833E02">
        <w:rPr>
          <w:color w:val="4F81BD" w:themeColor="accent1"/>
        </w:rPr>
        <w:t xml:space="preserve"> </w:t>
      </w:r>
      <w:r w:rsidR="00114D62" w:rsidRPr="00833E02">
        <w:rPr>
          <w:color w:val="auto"/>
        </w:rPr>
        <w:t xml:space="preserve">and </w:t>
      </w:r>
      <w:r>
        <w:rPr>
          <w:color w:val="FFC000"/>
        </w:rPr>
        <w:t xml:space="preserve">Concurrency </w:t>
      </w:r>
      <w:r w:rsidR="00114D62" w:rsidRPr="00833E02">
        <w:rPr>
          <w:color w:val="FFC000"/>
        </w:rPr>
        <w:t xml:space="preserve">  </w:t>
      </w:r>
    </w:p>
    <w:p w:rsidR="00114D62" w:rsidRDefault="00833E02" w:rsidP="00833E02">
      <w:r>
        <w:t xml:space="preserve">   </w:t>
      </w:r>
      <w:r w:rsidR="00067F7D">
        <w:t xml:space="preserve">t1     </w:t>
      </w:r>
      <w:proofErr w:type="gramStart"/>
      <w:r w:rsidR="00067F7D">
        <w:t>t2  t3</w:t>
      </w:r>
      <w:proofErr w:type="gramEnd"/>
      <w:r w:rsidR="00067F7D">
        <w:t xml:space="preserve">    t4  </w:t>
      </w:r>
      <w:r w:rsidR="00114D62">
        <w:t>conquer is when doing tasks parlay (assume</w:t>
      </w:r>
    </w:p>
    <w:p w:rsidR="00114D62" w:rsidRPr="00114D62" w:rsidRDefault="00067F7D" w:rsidP="00114D62">
      <w:pPr>
        <w:ind w:left="2880" w:hanging="2445"/>
      </w:pPr>
      <w:r w:rsidRPr="00067F7D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0A390F" wp14:editId="713BB602">
                <wp:simplePos x="0" y="0"/>
                <wp:positionH relativeFrom="column">
                  <wp:posOffset>676275</wp:posOffset>
                </wp:positionH>
                <wp:positionV relativeFrom="paragraph">
                  <wp:posOffset>1247140</wp:posOffset>
                </wp:positionV>
                <wp:extent cx="19050" cy="381000"/>
                <wp:effectExtent l="95250" t="19050" r="11430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53.25pt;margin-top:98.2pt;width:1.5pt;height:30pt;flip:x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67F7D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C589DB" wp14:editId="58469111">
                <wp:simplePos x="0" y="0"/>
                <wp:positionH relativeFrom="column">
                  <wp:posOffset>190500</wp:posOffset>
                </wp:positionH>
                <wp:positionV relativeFrom="paragraph">
                  <wp:posOffset>1247140</wp:posOffset>
                </wp:positionV>
                <wp:extent cx="19050" cy="381000"/>
                <wp:effectExtent l="95250" t="19050" r="11430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15pt;margin-top:98.2pt;width:1.5pt;height:30pt;flip:x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67F7D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68EE9C" wp14:editId="259680A2">
                <wp:simplePos x="0" y="0"/>
                <wp:positionH relativeFrom="column">
                  <wp:posOffset>285750</wp:posOffset>
                </wp:positionH>
                <wp:positionV relativeFrom="paragraph">
                  <wp:posOffset>475615</wp:posOffset>
                </wp:positionV>
                <wp:extent cx="9525" cy="390525"/>
                <wp:effectExtent l="57150" t="19050" r="66675" b="857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37.45pt" to="23.2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Pr="00067F7D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7695E0" wp14:editId="3C60639A">
                <wp:simplePos x="0" y="0"/>
                <wp:positionH relativeFrom="column">
                  <wp:posOffset>733425</wp:posOffset>
                </wp:positionH>
                <wp:positionV relativeFrom="paragraph">
                  <wp:posOffset>485140</wp:posOffset>
                </wp:positionV>
                <wp:extent cx="0" cy="390525"/>
                <wp:effectExtent l="57150" t="19050" r="76200" b="857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" o:spid="_x0000_s1026" style="position:absolute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38.2pt" to="57.7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Pr="00067F7D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AD2F7D" wp14:editId="26037F0A">
                <wp:simplePos x="0" y="0"/>
                <wp:positionH relativeFrom="column">
                  <wp:posOffset>190500</wp:posOffset>
                </wp:positionH>
                <wp:positionV relativeFrom="paragraph">
                  <wp:posOffset>866140</wp:posOffset>
                </wp:positionV>
                <wp:extent cx="533400" cy="390525"/>
                <wp:effectExtent l="38100" t="19050" r="57150" b="857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pt,68.2pt" to="57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Pr="00067F7D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B83B4C" wp14:editId="6FC7919F">
                <wp:simplePos x="0" y="0"/>
                <wp:positionH relativeFrom="column">
                  <wp:posOffset>295275</wp:posOffset>
                </wp:positionH>
                <wp:positionV relativeFrom="paragraph">
                  <wp:posOffset>104140</wp:posOffset>
                </wp:positionV>
                <wp:extent cx="428625" cy="390525"/>
                <wp:effectExtent l="38100" t="19050" r="66675" b="857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8.2pt" to="57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Pr="00067F7D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0BBA3E" wp14:editId="08F4ABCD">
                <wp:simplePos x="0" y="0"/>
                <wp:positionH relativeFrom="column">
                  <wp:posOffset>266700</wp:posOffset>
                </wp:positionH>
                <wp:positionV relativeFrom="paragraph">
                  <wp:posOffset>856615</wp:posOffset>
                </wp:positionV>
                <wp:extent cx="428625" cy="390525"/>
                <wp:effectExtent l="38100" t="19050" r="66675" b="857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67.45pt" to="54.7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Pr="00067F7D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BAE4F5" wp14:editId="35EE8FB4">
                <wp:simplePos x="0" y="0"/>
                <wp:positionH relativeFrom="column">
                  <wp:posOffset>285750</wp:posOffset>
                </wp:positionH>
                <wp:positionV relativeFrom="paragraph">
                  <wp:posOffset>104140</wp:posOffset>
                </wp:positionV>
                <wp:extent cx="533400" cy="390525"/>
                <wp:effectExtent l="38100" t="19050" r="57150" b="857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5pt,8.2pt" to="64.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A3F7AD" wp14:editId="4F6164C4">
                <wp:simplePos x="0" y="0"/>
                <wp:positionH relativeFrom="column">
                  <wp:posOffset>1114425</wp:posOffset>
                </wp:positionH>
                <wp:positionV relativeFrom="paragraph">
                  <wp:posOffset>447040</wp:posOffset>
                </wp:positionV>
                <wp:extent cx="9525" cy="390525"/>
                <wp:effectExtent l="57150" t="19050" r="66675" b="857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35.2pt" to="88.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638087" wp14:editId="1246A645">
                <wp:simplePos x="0" y="0"/>
                <wp:positionH relativeFrom="column">
                  <wp:posOffset>1095375</wp:posOffset>
                </wp:positionH>
                <wp:positionV relativeFrom="paragraph">
                  <wp:posOffset>828040</wp:posOffset>
                </wp:positionV>
                <wp:extent cx="428625" cy="390525"/>
                <wp:effectExtent l="38100" t="19050" r="66675" b="857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65.2pt" to="120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6555C5" wp14:editId="399842F4">
                <wp:simplePos x="0" y="0"/>
                <wp:positionH relativeFrom="column">
                  <wp:posOffset>1114425</wp:posOffset>
                </wp:positionH>
                <wp:positionV relativeFrom="paragraph">
                  <wp:posOffset>75565</wp:posOffset>
                </wp:positionV>
                <wp:extent cx="533400" cy="390525"/>
                <wp:effectExtent l="38100" t="19050" r="57150" b="857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75pt,5.95pt" to="129.7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4D630F" wp14:editId="30DDF6D0">
                <wp:simplePos x="0" y="0"/>
                <wp:positionH relativeFrom="column">
                  <wp:posOffset>1123950</wp:posOffset>
                </wp:positionH>
                <wp:positionV relativeFrom="paragraph">
                  <wp:posOffset>75565</wp:posOffset>
                </wp:positionV>
                <wp:extent cx="428625" cy="390525"/>
                <wp:effectExtent l="38100" t="19050" r="66675" b="857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5.95pt" to="122.2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526486" wp14:editId="49E75626">
                <wp:simplePos x="0" y="0"/>
                <wp:positionH relativeFrom="column">
                  <wp:posOffset>1562100</wp:posOffset>
                </wp:positionH>
                <wp:positionV relativeFrom="paragraph">
                  <wp:posOffset>456565</wp:posOffset>
                </wp:positionV>
                <wp:extent cx="0" cy="390525"/>
                <wp:effectExtent l="57150" t="19050" r="76200" b="857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pt,35.95pt" to="123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E0D81B" wp14:editId="2ECF57A8">
                <wp:simplePos x="0" y="0"/>
                <wp:positionH relativeFrom="column">
                  <wp:posOffset>1019175</wp:posOffset>
                </wp:positionH>
                <wp:positionV relativeFrom="paragraph">
                  <wp:posOffset>837565</wp:posOffset>
                </wp:positionV>
                <wp:extent cx="533400" cy="390525"/>
                <wp:effectExtent l="38100" t="19050" r="57150" b="857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25pt,65.95pt" to="122.2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628552" wp14:editId="55A18AF5">
                <wp:simplePos x="0" y="0"/>
                <wp:positionH relativeFrom="column">
                  <wp:posOffset>1019175</wp:posOffset>
                </wp:positionH>
                <wp:positionV relativeFrom="paragraph">
                  <wp:posOffset>1218565</wp:posOffset>
                </wp:positionV>
                <wp:extent cx="19050" cy="381000"/>
                <wp:effectExtent l="95250" t="19050" r="11430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80.25pt;margin-top:95.95pt;width:1.5pt;height:30pt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14D62">
        <w:tab/>
      </w:r>
      <w:proofErr w:type="gramStart"/>
      <w:r w:rsidR="00114D62">
        <w:t>ordering</w:t>
      </w:r>
      <w:proofErr w:type="gramEnd"/>
      <w:r w:rsidR="00114D62">
        <w:t xml:space="preserve"> service) need to deal with one variable (reduce available items). How to handle this kind common variable is conquer. </w:t>
      </w:r>
    </w:p>
    <w:p w:rsidR="003A169C" w:rsidRDefault="00067F7D" w:rsidP="0030126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02D75B" wp14:editId="300C919B">
                <wp:simplePos x="0" y="0"/>
                <wp:positionH relativeFrom="column">
                  <wp:posOffset>2990850</wp:posOffset>
                </wp:positionH>
                <wp:positionV relativeFrom="paragraph">
                  <wp:posOffset>262890</wp:posOffset>
                </wp:positionV>
                <wp:extent cx="9525" cy="590550"/>
                <wp:effectExtent l="95250" t="19050" r="8572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235.5pt;margin-top:20.7pt;width:.75pt;height:46.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A4D3EE" wp14:editId="6F631AAA">
                <wp:simplePos x="0" y="0"/>
                <wp:positionH relativeFrom="column">
                  <wp:posOffset>2628900</wp:posOffset>
                </wp:positionH>
                <wp:positionV relativeFrom="paragraph">
                  <wp:posOffset>262890</wp:posOffset>
                </wp:positionV>
                <wp:extent cx="9525" cy="590550"/>
                <wp:effectExtent l="95250" t="19050" r="857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07pt;margin-top:20.7pt;width:.75pt;height:46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8678AD" wp14:editId="51D060C9">
                <wp:simplePos x="0" y="0"/>
                <wp:positionH relativeFrom="column">
                  <wp:posOffset>3362325</wp:posOffset>
                </wp:positionH>
                <wp:positionV relativeFrom="paragraph">
                  <wp:posOffset>262890</wp:posOffset>
                </wp:positionV>
                <wp:extent cx="9525" cy="590550"/>
                <wp:effectExtent l="95250" t="19050" r="8572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64.75pt;margin-top:20.7pt;width:.75pt;height:46.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t1  t2</w:t>
      </w:r>
      <w:proofErr w:type="gramEnd"/>
      <w:r>
        <w:t xml:space="preserve">  t3 </w:t>
      </w:r>
      <w:bookmarkStart w:id="0" w:name="_GoBack"/>
      <w:bookmarkEnd w:id="0"/>
    </w:p>
    <w:p w:rsidR="003A169C" w:rsidRDefault="00067F7D" w:rsidP="0030126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5CAF9F" wp14:editId="4BCA3FB4">
                <wp:simplePos x="0" y="0"/>
                <wp:positionH relativeFrom="column">
                  <wp:posOffset>1504950</wp:posOffset>
                </wp:positionH>
                <wp:positionV relativeFrom="paragraph">
                  <wp:posOffset>7620</wp:posOffset>
                </wp:positionV>
                <wp:extent cx="19050" cy="381000"/>
                <wp:effectExtent l="95250" t="19050" r="11430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18.5pt;margin-top:.6pt;width:1.5pt;height:30pt;flip:x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33E02">
        <w:rPr>
          <w:noProof/>
        </w:rPr>
        <w:t xml:space="preserve">  </w:t>
      </w:r>
    </w:p>
    <w:p w:rsidR="003A169C" w:rsidRDefault="00833E02" w:rsidP="00833E02">
      <w:pPr>
        <w:pStyle w:val="Heading3"/>
      </w:pPr>
      <w:r>
        <w:lastRenderedPageBreak/>
        <w:t xml:space="preserve">Partition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 w:rsidR="00D73223" w:rsidTr="00D73223">
        <w:trPr>
          <w:trHeight w:val="530"/>
        </w:trPr>
        <w:tc>
          <w:tcPr>
            <w:tcW w:w="455" w:type="dxa"/>
            <w:shd w:val="clear" w:color="auto" w:fill="92D050"/>
          </w:tcPr>
          <w:p w:rsidR="003A169C" w:rsidRDefault="003A169C" w:rsidP="00301263"/>
        </w:tc>
        <w:tc>
          <w:tcPr>
            <w:tcW w:w="455" w:type="dxa"/>
            <w:shd w:val="clear" w:color="auto" w:fill="92D050"/>
          </w:tcPr>
          <w:p w:rsidR="003A169C" w:rsidRDefault="003A169C" w:rsidP="00301263"/>
        </w:tc>
        <w:tc>
          <w:tcPr>
            <w:tcW w:w="455" w:type="dxa"/>
            <w:shd w:val="clear" w:color="auto" w:fill="92D050"/>
          </w:tcPr>
          <w:p w:rsidR="003A169C" w:rsidRDefault="003A169C" w:rsidP="00301263"/>
        </w:tc>
        <w:tc>
          <w:tcPr>
            <w:tcW w:w="455" w:type="dxa"/>
            <w:shd w:val="clear" w:color="auto" w:fill="92D050"/>
          </w:tcPr>
          <w:p w:rsidR="003A169C" w:rsidRDefault="003A169C" w:rsidP="00301263"/>
        </w:tc>
        <w:tc>
          <w:tcPr>
            <w:tcW w:w="455" w:type="dxa"/>
            <w:shd w:val="clear" w:color="auto" w:fill="95B3D7" w:themeFill="accent1" w:themeFillTint="99"/>
          </w:tcPr>
          <w:p w:rsidR="003A169C" w:rsidRDefault="003A169C" w:rsidP="00301263"/>
        </w:tc>
        <w:tc>
          <w:tcPr>
            <w:tcW w:w="455" w:type="dxa"/>
            <w:shd w:val="clear" w:color="auto" w:fill="D99594" w:themeFill="accent2" w:themeFillTint="99"/>
          </w:tcPr>
          <w:p w:rsidR="003A169C" w:rsidRDefault="003A169C" w:rsidP="00301263"/>
        </w:tc>
        <w:tc>
          <w:tcPr>
            <w:tcW w:w="455" w:type="dxa"/>
            <w:shd w:val="clear" w:color="auto" w:fill="D99594" w:themeFill="accent2" w:themeFillTint="99"/>
          </w:tcPr>
          <w:p w:rsidR="003A169C" w:rsidRDefault="003A169C" w:rsidP="00301263"/>
        </w:tc>
        <w:tc>
          <w:tcPr>
            <w:tcW w:w="455" w:type="dxa"/>
            <w:shd w:val="clear" w:color="auto" w:fill="D99594" w:themeFill="accent2" w:themeFillTint="99"/>
          </w:tcPr>
          <w:p w:rsidR="003A169C" w:rsidRDefault="003A169C" w:rsidP="00301263"/>
        </w:tc>
        <w:tc>
          <w:tcPr>
            <w:tcW w:w="455" w:type="dxa"/>
            <w:shd w:val="clear" w:color="auto" w:fill="D99594" w:themeFill="accent2" w:themeFillTint="99"/>
          </w:tcPr>
          <w:p w:rsidR="003A169C" w:rsidRDefault="003A169C" w:rsidP="00301263"/>
        </w:tc>
        <w:tc>
          <w:tcPr>
            <w:tcW w:w="455" w:type="dxa"/>
            <w:shd w:val="clear" w:color="auto" w:fill="D99594" w:themeFill="accent2" w:themeFillTint="99"/>
          </w:tcPr>
          <w:p w:rsidR="003A169C" w:rsidRDefault="003A169C" w:rsidP="00301263"/>
        </w:tc>
      </w:tr>
    </w:tbl>
    <w:p w:rsidR="003A169C" w:rsidRPr="00D260DB" w:rsidRDefault="00D260DB" w:rsidP="00301263">
      <w:pPr>
        <w:rPr>
          <w:sz w:val="18"/>
        </w:rPr>
      </w:pPr>
      <w:proofErr w:type="gramStart"/>
      <w:r w:rsidRPr="00D260DB">
        <w:rPr>
          <w:color w:val="00B050"/>
          <w:sz w:val="18"/>
        </w:rPr>
        <w:t>l</w:t>
      </w:r>
      <w:proofErr w:type="gramEnd"/>
      <w:r w:rsidRPr="00D260DB">
        <w:rPr>
          <w:color w:val="00B050"/>
          <w:sz w:val="18"/>
        </w:rPr>
        <w:t xml:space="preserve"> group shorter than pivot   </w:t>
      </w:r>
      <w:r w:rsidRPr="00D260DB">
        <w:rPr>
          <w:color w:val="943634" w:themeColor="accent2" w:themeShade="BF"/>
          <w:sz w:val="18"/>
        </w:rPr>
        <w:t>r group higher than pivot</w:t>
      </w:r>
    </w:p>
    <w:tbl>
      <w:tblPr>
        <w:tblStyle w:val="TableGrid"/>
        <w:tblpPr w:leftFromText="180" w:rightFromText="180" w:vertAnchor="text" w:horzAnchor="margin" w:tblpY="360"/>
        <w:tblW w:w="0" w:type="auto"/>
        <w:tblLook w:val="04A0" w:firstRow="1" w:lastRow="0" w:firstColumn="1" w:lastColumn="0" w:noHBand="0" w:noVBand="1"/>
      </w:tblPr>
      <w:tblGrid>
        <w:gridCol w:w="469"/>
        <w:gridCol w:w="469"/>
        <w:gridCol w:w="615"/>
        <w:gridCol w:w="469"/>
        <w:gridCol w:w="469"/>
        <w:gridCol w:w="469"/>
        <w:gridCol w:w="469"/>
        <w:gridCol w:w="615"/>
        <w:gridCol w:w="469"/>
      </w:tblGrid>
      <w:tr w:rsidR="00B85B59" w:rsidTr="00B85B59">
        <w:trPr>
          <w:trHeight w:val="108"/>
        </w:trPr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B85B59" w:rsidRPr="00C62F1E" w:rsidRDefault="00B85B59" w:rsidP="00B85B59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85B59" w:rsidRPr="00C62F1E" w:rsidRDefault="00B85B59" w:rsidP="00B85B59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85B59" w:rsidRPr="00C62F1E" w:rsidRDefault="00B85B59" w:rsidP="00B85B59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2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85B59" w:rsidRPr="00C62F1E" w:rsidRDefault="00B85B59" w:rsidP="00B85B59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3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85B59" w:rsidRPr="00C62F1E" w:rsidRDefault="00B85B59" w:rsidP="00B85B59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4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85B59" w:rsidRPr="00C62F1E" w:rsidRDefault="00B85B59" w:rsidP="00B85B59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5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85B59" w:rsidRPr="00C62F1E" w:rsidRDefault="00B85B59" w:rsidP="00B85B59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85B59" w:rsidRPr="00C62F1E" w:rsidRDefault="00B85B59" w:rsidP="00B85B59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7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85B59" w:rsidRPr="00C62F1E" w:rsidRDefault="00B85B59" w:rsidP="00B85B59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8</w:t>
            </w:r>
          </w:p>
        </w:tc>
      </w:tr>
      <w:tr w:rsidR="00B85B59" w:rsidTr="00B85B59">
        <w:trPr>
          <w:trHeight w:val="373"/>
        </w:trPr>
        <w:tc>
          <w:tcPr>
            <w:tcW w:w="469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B85B59" w:rsidRDefault="00B85B59" w:rsidP="00B85B59">
            <w:pPr>
              <w:jc w:val="center"/>
            </w:pPr>
            <w:r>
              <w:t>7</w:t>
            </w: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59" w:rsidRDefault="00B85B59" w:rsidP="00B85B59">
            <w:pPr>
              <w:jc w:val="center"/>
            </w:pPr>
            <w:r>
              <w:t>6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59" w:rsidRDefault="00B85B59" w:rsidP="00B85B59">
            <w:pPr>
              <w:jc w:val="center"/>
            </w:pPr>
            <w:r>
              <w:t>10</w:t>
            </w: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59" w:rsidRDefault="00B85B59" w:rsidP="00B85B59">
            <w:pPr>
              <w:jc w:val="center"/>
            </w:pPr>
            <w:r>
              <w:t>5</w:t>
            </w: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59" w:rsidRDefault="00B85B59" w:rsidP="00B85B59">
            <w:pPr>
              <w:jc w:val="center"/>
            </w:pPr>
            <w:r>
              <w:t>9</w:t>
            </w: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59" w:rsidRDefault="00B85B59" w:rsidP="00B85B59">
            <w:pPr>
              <w:jc w:val="center"/>
            </w:pPr>
            <w:r>
              <w:t>2</w:t>
            </w: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59" w:rsidRDefault="00B85B59" w:rsidP="00B85B59">
            <w:pPr>
              <w:jc w:val="center"/>
            </w:pPr>
            <w:r>
              <w:t>1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59" w:rsidRDefault="00B85B59" w:rsidP="00B85B59">
            <w:pPr>
              <w:jc w:val="center"/>
            </w:pPr>
            <w:r>
              <w:t>15</w:t>
            </w: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59" w:rsidRDefault="00B85B59" w:rsidP="00B85B59">
            <w:pPr>
              <w:jc w:val="center"/>
            </w:pPr>
            <w:r>
              <w:t>7</w:t>
            </w:r>
          </w:p>
        </w:tc>
      </w:tr>
      <w:tr w:rsidR="00B85B59" w:rsidRPr="00C62F1E" w:rsidTr="00B85B59">
        <w:trPr>
          <w:trHeight w:val="15"/>
        </w:trPr>
        <w:tc>
          <w:tcPr>
            <w:tcW w:w="4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85B59" w:rsidRPr="00C62F1E" w:rsidRDefault="0099690A" w:rsidP="00B85B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l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5B59" w:rsidRPr="00C62F1E" w:rsidRDefault="00B85B59" w:rsidP="00B85B59">
            <w:pPr>
              <w:jc w:val="center"/>
              <w:rPr>
                <w:sz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5B59" w:rsidRPr="00C62F1E" w:rsidRDefault="00B85B59" w:rsidP="00B85B59">
            <w:pPr>
              <w:jc w:val="center"/>
              <w:rPr>
                <w:sz w:val="16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5B59" w:rsidRPr="00C62F1E" w:rsidRDefault="00B85B59" w:rsidP="00B85B59">
            <w:pPr>
              <w:jc w:val="center"/>
              <w:rPr>
                <w:sz w:val="16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5B59" w:rsidRPr="00C62F1E" w:rsidRDefault="00B85B59" w:rsidP="00B85B59">
            <w:pPr>
              <w:jc w:val="center"/>
              <w:rPr>
                <w:sz w:val="16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5B59" w:rsidRPr="00C62F1E" w:rsidRDefault="00B85B59" w:rsidP="00B85B59">
            <w:pPr>
              <w:jc w:val="center"/>
              <w:rPr>
                <w:sz w:val="16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5B59" w:rsidRPr="00C62F1E" w:rsidRDefault="00B85B59" w:rsidP="00B85B59">
            <w:pPr>
              <w:jc w:val="center"/>
              <w:rPr>
                <w:sz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5B59" w:rsidRPr="00C62F1E" w:rsidRDefault="00B85B59" w:rsidP="00B85B59">
            <w:pPr>
              <w:jc w:val="center"/>
              <w:rPr>
                <w:sz w:val="16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5B59" w:rsidRPr="00C62F1E" w:rsidRDefault="00B85B59" w:rsidP="00B85B59">
            <w:pPr>
              <w:jc w:val="center"/>
              <w:rPr>
                <w:sz w:val="16"/>
              </w:rPr>
            </w:pPr>
            <w:r>
              <w:rPr>
                <w:sz w:val="16"/>
              </w:rPr>
              <w:t>r</w:t>
            </w:r>
          </w:p>
        </w:tc>
      </w:tr>
    </w:tbl>
    <w:p w:rsidR="00987829" w:rsidRDefault="00987829" w:rsidP="00301263">
      <w:r>
        <w:t xml:space="preserve"> </w:t>
      </w:r>
    </w:p>
    <w:p w:rsidR="00D260DB" w:rsidRDefault="00D260DB" w:rsidP="00301263">
      <w:proofErr w:type="gramStart"/>
      <w:r w:rsidRPr="00D260DB">
        <w:rPr>
          <w:sz w:val="20"/>
        </w:rPr>
        <w:t>i</w:t>
      </w:r>
      <w:proofErr w:type="gramEnd"/>
      <w:r w:rsidRPr="00D260DB">
        <w:rPr>
          <w:sz w:val="20"/>
        </w:rPr>
        <w:t xml:space="preserve"> group </w:t>
      </w:r>
      <w:r w:rsidRPr="00D260DB">
        <w:rPr>
          <w:sz w:val="20"/>
        </w:rPr>
        <w:sym w:font="Wingdings" w:char="F0E8"/>
      </w:r>
      <w:r w:rsidRPr="00D260DB">
        <w:rPr>
          <w:sz w:val="20"/>
        </w:rPr>
        <w:t xml:space="preserve"> till find </w:t>
      </w:r>
      <w:r w:rsidR="0099690A">
        <w:rPr>
          <w:sz w:val="20"/>
        </w:rPr>
        <w:t>other</w:t>
      </w:r>
      <w:r w:rsidRPr="00D260DB">
        <w:rPr>
          <w:sz w:val="20"/>
        </w:rPr>
        <w:t xml:space="preserve"> group member</w:t>
      </w:r>
      <w:r w:rsidR="00C570AE">
        <w:tab/>
      </w:r>
    </w:p>
    <w:p w:rsidR="00D260DB" w:rsidRDefault="00D260DB" w:rsidP="00301263">
      <w:proofErr w:type="gramStart"/>
      <w:r>
        <w:rPr>
          <w:sz w:val="20"/>
        </w:rPr>
        <w:t>j</w:t>
      </w:r>
      <w:proofErr w:type="gramEnd"/>
      <w:r w:rsidRPr="00D260DB">
        <w:rPr>
          <w:sz w:val="20"/>
        </w:rPr>
        <w:t xml:space="preserve"> group </w:t>
      </w:r>
      <w:r w:rsidRPr="00D260DB">
        <w:rPr>
          <w:sz w:val="20"/>
        </w:rPr>
        <w:sym w:font="Wingdings" w:char="F0E7"/>
      </w:r>
      <w:r w:rsidRPr="00D260DB">
        <w:rPr>
          <w:sz w:val="20"/>
        </w:rPr>
        <w:t xml:space="preserve"> till find </w:t>
      </w:r>
      <w:r w:rsidR="0099690A">
        <w:rPr>
          <w:sz w:val="20"/>
        </w:rPr>
        <w:t>other</w:t>
      </w:r>
      <w:r w:rsidR="0099690A" w:rsidRPr="00D260DB">
        <w:rPr>
          <w:sz w:val="20"/>
        </w:rPr>
        <w:t xml:space="preserve"> </w:t>
      </w:r>
      <w:r w:rsidRPr="00D260DB">
        <w:rPr>
          <w:sz w:val="20"/>
        </w:rPr>
        <w:t>group member</w:t>
      </w:r>
      <w:r w:rsidR="00C570AE">
        <w:tab/>
      </w:r>
    </w:p>
    <w:p w:rsidR="0099690A" w:rsidRDefault="00D260DB" w:rsidP="00301263">
      <w:r w:rsidRPr="00D260DB">
        <w:rPr>
          <w:sz w:val="20"/>
        </w:rPr>
        <w:t>Then swap them</w:t>
      </w:r>
      <w:r w:rsidR="00C570AE">
        <w:tab/>
      </w:r>
      <w:r w:rsidR="00C570AE">
        <w:tab/>
      </w:r>
    </w:p>
    <w:p w:rsidR="00987829" w:rsidRDefault="00C570AE" w:rsidP="00301263">
      <w:r>
        <w:tab/>
      </w:r>
    </w:p>
    <w:tbl>
      <w:tblPr>
        <w:tblStyle w:val="TableGrid"/>
        <w:tblpPr w:leftFromText="180" w:rightFromText="180" w:vertAnchor="text" w:horzAnchor="margin" w:tblpY="399"/>
        <w:tblW w:w="0" w:type="auto"/>
        <w:tblLook w:val="04A0" w:firstRow="1" w:lastRow="0" w:firstColumn="1" w:lastColumn="0" w:noHBand="0" w:noVBand="1"/>
      </w:tblPr>
      <w:tblGrid>
        <w:gridCol w:w="501"/>
        <w:gridCol w:w="501"/>
        <w:gridCol w:w="625"/>
        <w:gridCol w:w="501"/>
        <w:gridCol w:w="501"/>
        <w:gridCol w:w="501"/>
        <w:gridCol w:w="501"/>
        <w:gridCol w:w="625"/>
        <w:gridCol w:w="550"/>
      </w:tblGrid>
      <w:tr w:rsidR="00D73223" w:rsidTr="00D73223">
        <w:trPr>
          <w:trHeight w:val="166"/>
        </w:trPr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2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4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5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6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8</w:t>
            </w:r>
          </w:p>
        </w:tc>
      </w:tr>
      <w:tr w:rsidR="00D73223" w:rsidTr="00D73223">
        <w:trPr>
          <w:trHeight w:val="569"/>
        </w:trPr>
        <w:tc>
          <w:tcPr>
            <w:tcW w:w="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D73223" w:rsidRDefault="00D73223" w:rsidP="00D73223">
            <w:pPr>
              <w:jc w:val="center"/>
            </w:pPr>
            <w:r>
              <w:t>7</w:t>
            </w:r>
          </w:p>
        </w:tc>
        <w:tc>
          <w:tcPr>
            <w:tcW w:w="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D73223" w:rsidRDefault="00D73223" w:rsidP="00D73223">
            <w:pPr>
              <w:jc w:val="center"/>
            </w:pPr>
            <w:r>
              <w:t>6</w:t>
            </w:r>
          </w:p>
        </w:tc>
        <w:tc>
          <w:tcPr>
            <w:tcW w:w="6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D73223" w:rsidRDefault="00D73223" w:rsidP="00D73223">
            <w:pPr>
              <w:jc w:val="center"/>
            </w:pPr>
            <w:r>
              <w:t>10</w:t>
            </w:r>
          </w:p>
        </w:tc>
        <w:tc>
          <w:tcPr>
            <w:tcW w:w="5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3223" w:rsidRDefault="00D73223" w:rsidP="00D73223">
            <w:pPr>
              <w:jc w:val="center"/>
            </w:pPr>
            <w:r>
              <w:t>5</w:t>
            </w:r>
          </w:p>
        </w:tc>
        <w:tc>
          <w:tcPr>
            <w:tcW w:w="5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3223" w:rsidRDefault="00D73223" w:rsidP="00D73223">
            <w:pPr>
              <w:jc w:val="center"/>
            </w:pPr>
            <w:r>
              <w:t>9</w:t>
            </w:r>
          </w:p>
        </w:tc>
        <w:tc>
          <w:tcPr>
            <w:tcW w:w="5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3223" w:rsidRDefault="00D73223" w:rsidP="00D73223">
            <w:pPr>
              <w:jc w:val="center"/>
            </w:pPr>
            <w:r>
              <w:t>2</w:t>
            </w:r>
          </w:p>
        </w:tc>
        <w:tc>
          <w:tcPr>
            <w:tcW w:w="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73223" w:rsidRDefault="00D73223" w:rsidP="00D73223">
            <w:pPr>
              <w:jc w:val="center"/>
            </w:pPr>
            <w:r>
              <w:t>1</w:t>
            </w:r>
          </w:p>
        </w:tc>
        <w:tc>
          <w:tcPr>
            <w:tcW w:w="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3223" w:rsidRDefault="00D73223" w:rsidP="00D73223">
            <w:pPr>
              <w:jc w:val="center"/>
            </w:pPr>
            <w:r>
              <w:t>15</w:t>
            </w: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D73223" w:rsidRDefault="00D73223" w:rsidP="00D73223">
            <w:pPr>
              <w:jc w:val="center"/>
            </w:pPr>
            <w:r>
              <w:t>7</w:t>
            </w:r>
          </w:p>
        </w:tc>
      </w:tr>
      <w:tr w:rsidR="00D73223" w:rsidRPr="00C62F1E" w:rsidTr="00D73223">
        <w:trPr>
          <w:trHeight w:val="22"/>
        </w:trPr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73223" w:rsidRPr="00C62F1E" w:rsidRDefault="0099690A" w:rsidP="00D73223">
            <w:pPr>
              <w:jc w:val="center"/>
              <w:rPr>
                <w:sz w:val="16"/>
              </w:rPr>
            </w:pPr>
            <w:r>
              <w:rPr>
                <w:color w:val="A6A6A6" w:themeColor="background1" w:themeShade="A6"/>
                <w:sz w:val="16"/>
              </w:rPr>
              <w:t>l</w:t>
            </w:r>
            <w:r w:rsidRPr="0099690A">
              <w:rPr>
                <w:color w:val="A6A6A6" w:themeColor="background1" w:themeShade="A6"/>
                <w:sz w:val="16"/>
              </w:rPr>
              <w:sym w:font="Wingdings" w:char="F0E8"/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3223" w:rsidRPr="00C62F1E" w:rsidRDefault="00D73223" w:rsidP="00D73223">
            <w:pPr>
              <w:jc w:val="center"/>
              <w:rPr>
                <w:sz w:val="16"/>
              </w:rPr>
            </w:pP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3223" w:rsidRPr="00C62F1E" w:rsidRDefault="00D73223" w:rsidP="00D73223">
            <w:pPr>
              <w:jc w:val="center"/>
              <w:rPr>
                <w:sz w:val="16"/>
              </w:rPr>
            </w:pPr>
            <w:r>
              <w:rPr>
                <w:sz w:val="16"/>
              </w:rPr>
              <w:t>l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3223" w:rsidRPr="00C62F1E" w:rsidRDefault="00D73223" w:rsidP="00D73223">
            <w:pPr>
              <w:jc w:val="center"/>
              <w:rPr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3223" w:rsidRPr="00C62F1E" w:rsidRDefault="00D73223" w:rsidP="00D73223">
            <w:pPr>
              <w:jc w:val="center"/>
              <w:rPr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3223" w:rsidRPr="00C62F1E" w:rsidRDefault="00D73223" w:rsidP="00D73223">
            <w:pPr>
              <w:jc w:val="center"/>
              <w:rPr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3223" w:rsidRPr="00C62F1E" w:rsidRDefault="00D73223" w:rsidP="00D73223">
            <w:pPr>
              <w:jc w:val="center"/>
              <w:rPr>
                <w:sz w:val="16"/>
              </w:rPr>
            </w:pP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3223" w:rsidRPr="00C62F1E" w:rsidRDefault="00D73223" w:rsidP="00D73223">
            <w:pPr>
              <w:jc w:val="center"/>
              <w:rPr>
                <w:sz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3223" w:rsidRPr="00C62F1E" w:rsidRDefault="0099690A" w:rsidP="00D73223">
            <w:pPr>
              <w:jc w:val="center"/>
              <w:rPr>
                <w:sz w:val="16"/>
              </w:rPr>
            </w:pPr>
            <w:r>
              <w:rPr>
                <w:sz w:val="16"/>
              </w:rPr>
              <w:t>r</w:t>
            </w:r>
            <w:r w:rsidRPr="0099690A">
              <w:rPr>
                <w:color w:val="A6A6A6" w:themeColor="background1" w:themeShade="A6"/>
                <w:sz w:val="16"/>
              </w:rPr>
              <w:sym w:font="Wingdings" w:char="F0E7"/>
            </w:r>
            <w:r w:rsidR="00D73223" w:rsidRPr="00B85B59">
              <w:rPr>
                <w:color w:val="A6A6A6" w:themeColor="background1" w:themeShade="A6"/>
                <w:sz w:val="16"/>
              </w:rPr>
              <w:t>r</w:t>
            </w:r>
          </w:p>
        </w:tc>
      </w:tr>
    </w:tbl>
    <w:p w:rsidR="00C570AE" w:rsidRDefault="00D73223" w:rsidP="0030126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-2303145</wp:posOffset>
                </wp:positionH>
                <wp:positionV relativeFrom="paragraph">
                  <wp:posOffset>160020</wp:posOffset>
                </wp:positionV>
                <wp:extent cx="2066925" cy="190500"/>
                <wp:effectExtent l="57150" t="38100" r="28575" b="95250"/>
                <wp:wrapNone/>
                <wp:docPr id="1" name="Curved 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905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" o:spid="_x0000_s1026" type="#_x0000_t105" style="position:absolute;margin-left:-181.35pt;margin-top:12.6pt;width:162.7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" adj="20605,21351,1620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FC7A4B" w:rsidRPr="0099690A" w:rsidRDefault="0099690A" w:rsidP="00301263">
      <w:pPr>
        <w:rPr>
          <w:sz w:val="22"/>
        </w:rPr>
      </w:pPr>
      <w:proofErr w:type="gramStart"/>
      <w:r w:rsidRPr="0099690A">
        <w:rPr>
          <w:sz w:val="22"/>
        </w:rPr>
        <w:t>i</w:t>
      </w:r>
      <w:proofErr w:type="gramEnd"/>
      <w:r w:rsidR="00B0436B" w:rsidRPr="0099690A">
        <w:rPr>
          <w:sz w:val="22"/>
        </w:rPr>
        <w:t xml:space="preserve"> and j </w:t>
      </w:r>
      <w:r w:rsidRPr="0099690A">
        <w:rPr>
          <w:sz w:val="22"/>
        </w:rPr>
        <w:t>start</w:t>
      </w:r>
      <w:r w:rsidR="00B0436B" w:rsidRPr="0099690A">
        <w:rPr>
          <w:sz w:val="22"/>
        </w:rPr>
        <w:t xml:space="preserve">... </w:t>
      </w:r>
    </w:p>
    <w:p w:rsidR="0099690A" w:rsidRDefault="0099690A" w:rsidP="00301263">
      <w:proofErr w:type="gramStart"/>
      <w:r w:rsidRPr="0099690A">
        <w:rPr>
          <w:sz w:val="22"/>
        </w:rPr>
        <w:t>i</w:t>
      </w:r>
      <w:proofErr w:type="gramEnd"/>
      <w:r w:rsidRPr="0099690A">
        <w:rPr>
          <w:sz w:val="22"/>
        </w:rPr>
        <w:t xml:space="preserve"> find 10, j find 7,</w:t>
      </w:r>
      <w:r w:rsidR="00234EF6">
        <w:rPr>
          <w:sz w:val="22"/>
        </w:rPr>
        <w:t xml:space="preserve"> need to</w:t>
      </w:r>
      <w:r w:rsidRPr="0099690A">
        <w:rPr>
          <w:sz w:val="22"/>
        </w:rPr>
        <w:t xml:space="preserve"> swap them</w:t>
      </w:r>
      <w:r w:rsidRPr="0099690A">
        <w:rPr>
          <w:sz w:val="32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0436B" w:rsidRDefault="00B0436B" w:rsidP="0030126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E814" wp14:editId="4EA8169D">
                <wp:simplePos x="0" y="0"/>
                <wp:positionH relativeFrom="column">
                  <wp:posOffset>1285875</wp:posOffset>
                </wp:positionH>
                <wp:positionV relativeFrom="paragraph">
                  <wp:posOffset>283845</wp:posOffset>
                </wp:positionV>
                <wp:extent cx="638175" cy="161925"/>
                <wp:effectExtent l="57150" t="38100" r="47625" b="104775"/>
                <wp:wrapNone/>
                <wp:docPr id="2" name="Curved 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19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Down Arrow 2" o:spid="_x0000_s1026" type="#_x0000_t105" style="position:absolute;margin-left:101.25pt;margin-top:22.35pt;width:50.25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" adj="18860,20915,1620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380"/>
        <w:gridCol w:w="136"/>
        <w:gridCol w:w="371"/>
        <w:gridCol w:w="91"/>
        <w:gridCol w:w="470"/>
        <w:gridCol w:w="459"/>
        <w:gridCol w:w="459"/>
        <w:gridCol w:w="459"/>
        <w:gridCol w:w="561"/>
        <w:gridCol w:w="640"/>
        <w:gridCol w:w="640"/>
      </w:tblGrid>
      <w:tr w:rsidR="00D73223" w:rsidTr="00D73223">
        <w:trPr>
          <w:trHeight w:val="138"/>
        </w:trPr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0</w:t>
            </w:r>
          </w:p>
        </w:tc>
        <w:tc>
          <w:tcPr>
            <w:tcW w:w="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1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5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8</w:t>
            </w:r>
          </w:p>
        </w:tc>
      </w:tr>
      <w:tr w:rsidR="00D73223" w:rsidTr="00D73223">
        <w:trPr>
          <w:trHeight w:val="474"/>
        </w:trPr>
        <w:tc>
          <w:tcPr>
            <w:tcW w:w="5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D73223" w:rsidRDefault="00D73223" w:rsidP="00D73223">
            <w:pPr>
              <w:jc w:val="center"/>
            </w:pPr>
            <w:r>
              <w:t>7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D73223" w:rsidRDefault="00D73223" w:rsidP="00D73223">
            <w:pPr>
              <w:jc w:val="center"/>
            </w:pPr>
            <w:r>
              <w:t>6</w:t>
            </w: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D73223" w:rsidRDefault="00D73223" w:rsidP="00D73223">
            <w:pPr>
              <w:jc w:val="center"/>
            </w:pPr>
            <w:r>
              <w:t>7</w:t>
            </w: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D73223" w:rsidRDefault="00D73223" w:rsidP="00D73223">
            <w:pPr>
              <w:jc w:val="center"/>
            </w:pPr>
            <w:r>
              <w:t>5</w:t>
            </w: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D73223" w:rsidRDefault="00D73223" w:rsidP="00D73223">
            <w:pPr>
              <w:jc w:val="center"/>
            </w:pPr>
            <w:r>
              <w:t>9</w:t>
            </w: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3223" w:rsidRDefault="00D73223" w:rsidP="00D73223">
            <w:pPr>
              <w:jc w:val="center"/>
            </w:pPr>
            <w:r>
              <w:t>2</w:t>
            </w:r>
          </w:p>
        </w:tc>
        <w:tc>
          <w:tcPr>
            <w:tcW w:w="561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D73223" w:rsidRDefault="00D73223" w:rsidP="00D73223">
            <w:pPr>
              <w:jc w:val="center"/>
            </w:pPr>
            <w:r>
              <w:t>1</w:t>
            </w:r>
          </w:p>
        </w:tc>
        <w:tc>
          <w:tcPr>
            <w:tcW w:w="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D73223" w:rsidRDefault="00D73223" w:rsidP="00D73223">
            <w:pPr>
              <w:jc w:val="center"/>
            </w:pPr>
            <w:r>
              <w:t>15</w:t>
            </w:r>
          </w:p>
        </w:tc>
        <w:tc>
          <w:tcPr>
            <w:tcW w:w="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D73223" w:rsidRDefault="00D73223" w:rsidP="00D73223">
            <w:pPr>
              <w:jc w:val="center"/>
            </w:pPr>
            <w:r>
              <w:t>10</w:t>
            </w:r>
          </w:p>
        </w:tc>
      </w:tr>
      <w:tr w:rsidR="00D73223" w:rsidRPr="00C62F1E" w:rsidTr="00D73223">
        <w:trPr>
          <w:trHeight w:val="19"/>
        </w:trPr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73223" w:rsidRPr="00C62F1E" w:rsidRDefault="00D73223" w:rsidP="00D73223">
            <w:pPr>
              <w:jc w:val="center"/>
              <w:rPr>
                <w:sz w:val="16"/>
              </w:rPr>
            </w:pPr>
          </w:p>
        </w:tc>
        <w:tc>
          <w:tcPr>
            <w:tcW w:w="5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3223" w:rsidRPr="00C62F1E" w:rsidRDefault="00D73223" w:rsidP="00D73223">
            <w:pPr>
              <w:jc w:val="center"/>
              <w:rPr>
                <w:sz w:val="16"/>
              </w:rPr>
            </w:pPr>
          </w:p>
        </w:tc>
        <w:tc>
          <w:tcPr>
            <w:tcW w:w="5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3223" w:rsidRPr="00C62F1E" w:rsidRDefault="0099690A" w:rsidP="00D73223">
            <w:pPr>
              <w:jc w:val="center"/>
              <w:rPr>
                <w:sz w:val="16"/>
              </w:rPr>
            </w:pPr>
            <w:r>
              <w:rPr>
                <w:color w:val="A6A6A6" w:themeColor="background1" w:themeShade="A6"/>
                <w:sz w:val="16"/>
              </w:rPr>
              <w:t>l</w:t>
            </w:r>
            <w:r w:rsidRPr="0099690A">
              <w:rPr>
                <w:color w:val="A6A6A6" w:themeColor="background1" w:themeShade="A6"/>
                <w:sz w:val="16"/>
              </w:rPr>
              <w:sym w:font="Wingdings" w:char="F0E8"/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3223" w:rsidRPr="00C62F1E" w:rsidRDefault="00D73223" w:rsidP="00D73223">
            <w:pPr>
              <w:jc w:val="center"/>
              <w:rPr>
                <w:sz w:val="16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3223" w:rsidRPr="00C62F1E" w:rsidRDefault="00D73223" w:rsidP="00D73223">
            <w:pPr>
              <w:jc w:val="center"/>
              <w:rPr>
                <w:sz w:val="16"/>
              </w:rPr>
            </w:pPr>
            <w:r>
              <w:rPr>
                <w:sz w:val="16"/>
              </w:rPr>
              <w:t>l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3223" w:rsidRPr="00C62F1E" w:rsidRDefault="00D73223" w:rsidP="00D73223">
            <w:pPr>
              <w:jc w:val="center"/>
              <w:rPr>
                <w:sz w:val="16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3223" w:rsidRPr="00C62F1E" w:rsidRDefault="00D73223" w:rsidP="00D73223">
            <w:pPr>
              <w:jc w:val="center"/>
              <w:rPr>
                <w:sz w:val="16"/>
              </w:rPr>
            </w:pPr>
            <w:r>
              <w:rPr>
                <w:sz w:val="16"/>
              </w:rPr>
              <w:t>r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3223" w:rsidRPr="00C62F1E" w:rsidRDefault="00D73223" w:rsidP="00D73223">
            <w:pPr>
              <w:jc w:val="center"/>
              <w:rPr>
                <w:sz w:val="16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3223" w:rsidRPr="00C62F1E" w:rsidRDefault="0099690A" w:rsidP="00D73223">
            <w:pPr>
              <w:jc w:val="center"/>
              <w:rPr>
                <w:sz w:val="16"/>
              </w:rPr>
            </w:pPr>
            <w:r w:rsidRPr="0099690A">
              <w:rPr>
                <w:color w:val="A6A6A6" w:themeColor="background1" w:themeShade="A6"/>
                <w:sz w:val="16"/>
              </w:rPr>
              <w:sym w:font="Wingdings" w:char="F0E7"/>
            </w:r>
            <w:r w:rsidR="00D73223" w:rsidRPr="00B85B59">
              <w:rPr>
                <w:color w:val="A6A6A6" w:themeColor="background1" w:themeShade="A6"/>
                <w:sz w:val="16"/>
              </w:rPr>
              <w:t>r</w:t>
            </w:r>
          </w:p>
        </w:tc>
      </w:tr>
    </w:tbl>
    <w:p w:rsidR="0099690A" w:rsidRPr="0099690A" w:rsidRDefault="0099690A" w:rsidP="00301263">
      <w:pPr>
        <w:rPr>
          <w:sz w:val="22"/>
          <w:szCs w:val="22"/>
        </w:rPr>
      </w:pPr>
      <w:proofErr w:type="gramStart"/>
      <w:r w:rsidRPr="0099690A">
        <w:rPr>
          <w:sz w:val="22"/>
          <w:szCs w:val="22"/>
        </w:rPr>
        <w:t>i</w:t>
      </w:r>
      <w:proofErr w:type="gramEnd"/>
      <w:r w:rsidRPr="0099690A">
        <w:rPr>
          <w:sz w:val="22"/>
          <w:szCs w:val="22"/>
        </w:rPr>
        <w:t xml:space="preserve"> and j continue... </w:t>
      </w:r>
    </w:p>
    <w:p w:rsidR="00FC7A4B" w:rsidRPr="0099690A" w:rsidRDefault="00D260DB" w:rsidP="00301263">
      <w:pPr>
        <w:rPr>
          <w:sz w:val="22"/>
        </w:rPr>
      </w:pPr>
      <w:proofErr w:type="gramStart"/>
      <w:r w:rsidRPr="0099690A">
        <w:rPr>
          <w:sz w:val="22"/>
        </w:rPr>
        <w:t>i</w:t>
      </w:r>
      <w:proofErr w:type="gramEnd"/>
      <w:r w:rsidRPr="0099690A">
        <w:rPr>
          <w:sz w:val="22"/>
        </w:rPr>
        <w:t xml:space="preserve"> find </w:t>
      </w:r>
      <w:r w:rsidR="00B0436B" w:rsidRPr="0099690A">
        <w:rPr>
          <w:sz w:val="22"/>
        </w:rPr>
        <w:t>9</w:t>
      </w:r>
      <w:r w:rsidRPr="0099690A">
        <w:rPr>
          <w:sz w:val="22"/>
        </w:rPr>
        <w:t xml:space="preserve"> , j find </w:t>
      </w:r>
      <w:r w:rsidR="00B0436B" w:rsidRPr="0099690A">
        <w:rPr>
          <w:sz w:val="22"/>
        </w:rPr>
        <w:t>1</w:t>
      </w:r>
      <w:r w:rsidRPr="0099690A">
        <w:rPr>
          <w:sz w:val="22"/>
        </w:rPr>
        <w:t xml:space="preserve">, </w:t>
      </w:r>
      <w:r w:rsidR="00234EF6">
        <w:rPr>
          <w:sz w:val="22"/>
        </w:rPr>
        <w:t xml:space="preserve">need to </w:t>
      </w:r>
      <w:r w:rsidRPr="0099690A">
        <w:rPr>
          <w:sz w:val="22"/>
        </w:rPr>
        <w:t>swap them</w:t>
      </w:r>
    </w:p>
    <w:p w:rsidR="00D73223" w:rsidRDefault="00D73223" w:rsidP="00301263"/>
    <w:p w:rsidR="00B0436B" w:rsidRDefault="00B0436B" w:rsidP="00301263"/>
    <w:tbl>
      <w:tblPr>
        <w:tblStyle w:val="TableGrid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389"/>
        <w:gridCol w:w="115"/>
        <w:gridCol w:w="394"/>
        <w:gridCol w:w="75"/>
        <w:gridCol w:w="446"/>
        <w:gridCol w:w="444"/>
        <w:gridCol w:w="444"/>
        <w:gridCol w:w="444"/>
        <w:gridCol w:w="610"/>
        <w:gridCol w:w="655"/>
        <w:gridCol w:w="655"/>
      </w:tblGrid>
      <w:tr w:rsidR="0099690A" w:rsidTr="00D73223">
        <w:trPr>
          <w:trHeight w:val="125"/>
        </w:trPr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0</w:t>
            </w:r>
          </w:p>
        </w:tc>
        <w:tc>
          <w:tcPr>
            <w:tcW w:w="5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1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3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6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7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223" w:rsidRPr="00C62F1E" w:rsidRDefault="00D73223" w:rsidP="00D73223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8</w:t>
            </w:r>
          </w:p>
        </w:tc>
      </w:tr>
      <w:tr w:rsidR="00D73223" w:rsidTr="00D73223">
        <w:trPr>
          <w:trHeight w:val="425"/>
        </w:trPr>
        <w:tc>
          <w:tcPr>
            <w:tcW w:w="5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D73223" w:rsidRDefault="00D73223" w:rsidP="00D73223">
            <w:pPr>
              <w:jc w:val="center"/>
            </w:pPr>
            <w:r>
              <w:t>7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D73223" w:rsidRDefault="00D73223" w:rsidP="00D73223">
            <w:pPr>
              <w:jc w:val="center"/>
            </w:pPr>
            <w:r>
              <w:t>6</w:t>
            </w: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D73223" w:rsidRDefault="00D73223" w:rsidP="00D73223">
            <w:pPr>
              <w:jc w:val="center"/>
            </w:pPr>
            <w:r>
              <w:t>7</w:t>
            </w: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D73223" w:rsidRDefault="00D73223" w:rsidP="00D73223">
            <w:pPr>
              <w:jc w:val="center"/>
            </w:pPr>
            <w:r>
              <w:t>5</w:t>
            </w: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D73223" w:rsidRDefault="00D73223" w:rsidP="00D73223">
            <w:pPr>
              <w:jc w:val="center"/>
            </w:pPr>
            <w:r>
              <w:t>1</w:t>
            </w: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D73223" w:rsidRDefault="00D73223" w:rsidP="00D73223">
            <w:pPr>
              <w:jc w:val="center"/>
            </w:pPr>
            <w:r>
              <w:t>2</w:t>
            </w:r>
          </w:p>
        </w:tc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D73223" w:rsidRDefault="00D73223" w:rsidP="00D73223">
            <w:pPr>
              <w:jc w:val="center"/>
            </w:pPr>
            <w:r>
              <w:t>9</w:t>
            </w: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D73223" w:rsidRDefault="00D73223" w:rsidP="00D73223">
            <w:pPr>
              <w:jc w:val="center"/>
            </w:pPr>
            <w:r>
              <w:t>15</w:t>
            </w: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D73223" w:rsidRDefault="00D73223" w:rsidP="00D73223">
            <w:pPr>
              <w:jc w:val="center"/>
            </w:pPr>
            <w:r>
              <w:t>10</w:t>
            </w:r>
          </w:p>
        </w:tc>
      </w:tr>
      <w:tr w:rsidR="0099690A" w:rsidRPr="00C62F1E" w:rsidTr="00D73223">
        <w:trPr>
          <w:trHeight w:val="17"/>
        </w:trPr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73223" w:rsidRPr="00C62F1E" w:rsidRDefault="00D73223" w:rsidP="00D73223">
            <w:pPr>
              <w:jc w:val="center"/>
              <w:rPr>
                <w:sz w:val="16"/>
              </w:rPr>
            </w:pPr>
          </w:p>
        </w:tc>
        <w:tc>
          <w:tcPr>
            <w:tcW w:w="5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3223" w:rsidRPr="00C62F1E" w:rsidRDefault="00D73223" w:rsidP="00D73223">
            <w:pPr>
              <w:jc w:val="center"/>
              <w:rPr>
                <w:sz w:val="16"/>
              </w:rPr>
            </w:pPr>
          </w:p>
        </w:tc>
        <w:tc>
          <w:tcPr>
            <w:tcW w:w="5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3223" w:rsidRPr="00C62F1E" w:rsidRDefault="00D73223" w:rsidP="00D73223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3223" w:rsidRPr="00C62F1E" w:rsidRDefault="00D73223" w:rsidP="00D73223">
            <w:pPr>
              <w:jc w:val="center"/>
              <w:rPr>
                <w:sz w:val="16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3223" w:rsidRPr="00C62F1E" w:rsidRDefault="0099690A" w:rsidP="00D73223">
            <w:pPr>
              <w:jc w:val="center"/>
              <w:rPr>
                <w:sz w:val="16"/>
              </w:rPr>
            </w:pPr>
            <w:r>
              <w:rPr>
                <w:color w:val="A6A6A6" w:themeColor="background1" w:themeShade="A6"/>
                <w:sz w:val="16"/>
              </w:rPr>
              <w:t>l</w:t>
            </w:r>
            <w:r w:rsidRPr="0099690A">
              <w:rPr>
                <w:color w:val="A6A6A6" w:themeColor="background1" w:themeShade="A6"/>
                <w:sz w:val="16"/>
              </w:rPr>
              <w:sym w:font="Wingdings" w:char="F0E8"/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3223" w:rsidRPr="00C62F1E" w:rsidRDefault="00D73223" w:rsidP="00D73223">
            <w:pPr>
              <w:jc w:val="center"/>
              <w:rPr>
                <w:sz w:val="16"/>
              </w:rPr>
            </w:pPr>
            <w:r>
              <w:rPr>
                <w:sz w:val="16"/>
              </w:rPr>
              <w:t>r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3223" w:rsidRPr="00C62F1E" w:rsidRDefault="0099690A" w:rsidP="00D73223">
            <w:pPr>
              <w:jc w:val="center"/>
              <w:rPr>
                <w:sz w:val="16"/>
              </w:rPr>
            </w:pPr>
            <w:r>
              <w:rPr>
                <w:sz w:val="16"/>
              </w:rPr>
              <w:t>l</w:t>
            </w:r>
            <w:r w:rsidRPr="0099690A">
              <w:rPr>
                <w:color w:val="A6A6A6" w:themeColor="background1" w:themeShade="A6"/>
                <w:sz w:val="16"/>
              </w:rPr>
              <w:sym w:font="Wingdings" w:char="F0E7"/>
            </w:r>
            <w:r w:rsidR="00B0436B" w:rsidRPr="00B0436B">
              <w:rPr>
                <w:color w:val="A6A6A6" w:themeColor="background1" w:themeShade="A6"/>
                <w:sz w:val="16"/>
              </w:rPr>
              <w:t>r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3223" w:rsidRPr="00C62F1E" w:rsidRDefault="00D73223" w:rsidP="00D73223">
            <w:pPr>
              <w:jc w:val="center"/>
              <w:rPr>
                <w:sz w:val="16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3223" w:rsidRPr="00C62F1E" w:rsidRDefault="00D73223" w:rsidP="00D73223">
            <w:pPr>
              <w:jc w:val="center"/>
              <w:rPr>
                <w:sz w:val="16"/>
              </w:rPr>
            </w:pPr>
          </w:p>
        </w:tc>
      </w:tr>
    </w:tbl>
    <w:p w:rsidR="00B0436B" w:rsidRDefault="00234EF6" w:rsidP="00D260DB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F6568F" wp14:editId="24638185">
                <wp:simplePos x="0" y="0"/>
                <wp:positionH relativeFrom="column">
                  <wp:posOffset>-2954655</wp:posOffset>
                </wp:positionH>
                <wp:positionV relativeFrom="paragraph">
                  <wp:posOffset>5715</wp:posOffset>
                </wp:positionV>
                <wp:extent cx="1514475" cy="200025"/>
                <wp:effectExtent l="57150" t="38100" r="28575" b="104775"/>
                <wp:wrapNone/>
                <wp:docPr id="3" name="Curved 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000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Down Arrow 3" o:spid="_x0000_s1026" type="#_x0000_t105" style="position:absolute;margin-left:-232.65pt;margin-top:.45pt;width:119.25pt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" adj="20174,21244,162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</w:p>
    <w:p w:rsidR="0099690A" w:rsidRPr="0099690A" w:rsidRDefault="0099690A" w:rsidP="00D260DB">
      <w:pPr>
        <w:rPr>
          <w:sz w:val="22"/>
        </w:rPr>
      </w:pPr>
      <w:proofErr w:type="gramStart"/>
      <w:r w:rsidRPr="0099690A">
        <w:rPr>
          <w:sz w:val="22"/>
        </w:rPr>
        <w:t>i</w:t>
      </w:r>
      <w:proofErr w:type="gramEnd"/>
      <w:r w:rsidRPr="0099690A">
        <w:rPr>
          <w:sz w:val="22"/>
        </w:rPr>
        <w:t xml:space="preserve"> and j continue... </w:t>
      </w:r>
    </w:p>
    <w:p w:rsidR="00D260DB" w:rsidRPr="0099690A" w:rsidRDefault="00D260DB" w:rsidP="00D260DB">
      <w:pPr>
        <w:rPr>
          <w:sz w:val="22"/>
        </w:rPr>
      </w:pPr>
      <w:proofErr w:type="gramStart"/>
      <w:r w:rsidRPr="0099690A">
        <w:rPr>
          <w:sz w:val="22"/>
        </w:rPr>
        <w:t>i</w:t>
      </w:r>
      <w:proofErr w:type="gramEnd"/>
      <w:r w:rsidRPr="0099690A">
        <w:rPr>
          <w:sz w:val="22"/>
        </w:rPr>
        <w:t xml:space="preserve"> find </w:t>
      </w:r>
      <w:r w:rsidR="00B0436B" w:rsidRPr="0099690A">
        <w:rPr>
          <w:sz w:val="22"/>
        </w:rPr>
        <w:t>9</w:t>
      </w:r>
      <w:r w:rsidRPr="0099690A">
        <w:rPr>
          <w:sz w:val="22"/>
        </w:rPr>
        <w:t xml:space="preserve"> , j find </w:t>
      </w:r>
      <w:r w:rsidR="00B0436B" w:rsidRPr="0099690A">
        <w:rPr>
          <w:sz w:val="22"/>
        </w:rPr>
        <w:t>2</w:t>
      </w:r>
    </w:p>
    <w:p w:rsidR="00FC7A4B" w:rsidRPr="00B0436B" w:rsidRDefault="00B0436B" w:rsidP="00301263">
      <w:pPr>
        <w:rPr>
          <w:sz w:val="18"/>
        </w:rPr>
      </w:pPr>
      <w:r w:rsidRPr="00B0436B">
        <w:rPr>
          <w:sz w:val="18"/>
        </w:rPr>
        <w:t xml:space="preserve">Unfortunately they found them from other </w:t>
      </w:r>
      <w:r w:rsidR="00234EF6">
        <w:rPr>
          <w:sz w:val="18"/>
        </w:rPr>
        <w:t>side</w:t>
      </w:r>
    </w:p>
    <w:p w:rsidR="00234EF6" w:rsidRDefault="00234EF6" w:rsidP="00301263">
      <w:pPr>
        <w:rPr>
          <w:sz w:val="22"/>
        </w:rPr>
      </w:pPr>
      <w:r>
        <w:rPr>
          <w:sz w:val="22"/>
        </w:rPr>
        <w:t xml:space="preserve">Need </w:t>
      </w:r>
      <w:r w:rsidRPr="0099690A">
        <w:rPr>
          <w:sz w:val="22"/>
        </w:rPr>
        <w:t>swap them</w:t>
      </w:r>
      <w:r>
        <w:rPr>
          <w:sz w:val="22"/>
        </w:rPr>
        <w:t xml:space="preserve"> pivot and r</w:t>
      </w:r>
    </w:p>
    <w:tbl>
      <w:tblPr>
        <w:tblStyle w:val="TableGrid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389"/>
        <w:gridCol w:w="115"/>
        <w:gridCol w:w="394"/>
        <w:gridCol w:w="75"/>
        <w:gridCol w:w="446"/>
        <w:gridCol w:w="444"/>
        <w:gridCol w:w="444"/>
        <w:gridCol w:w="444"/>
        <w:gridCol w:w="610"/>
        <w:gridCol w:w="655"/>
        <w:gridCol w:w="655"/>
      </w:tblGrid>
      <w:tr w:rsidR="00234EF6" w:rsidTr="00A2024C">
        <w:trPr>
          <w:trHeight w:val="125"/>
        </w:trPr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234EF6" w:rsidRPr="00C62F1E" w:rsidRDefault="00234EF6" w:rsidP="002F33BB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0</w:t>
            </w:r>
          </w:p>
        </w:tc>
        <w:tc>
          <w:tcPr>
            <w:tcW w:w="5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4EF6" w:rsidRPr="00C62F1E" w:rsidRDefault="00234EF6" w:rsidP="002F33BB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1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4EF6" w:rsidRPr="00C62F1E" w:rsidRDefault="00234EF6" w:rsidP="002F33BB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4EF6" w:rsidRPr="00C62F1E" w:rsidRDefault="00234EF6" w:rsidP="002F33BB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3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4EF6" w:rsidRPr="00C62F1E" w:rsidRDefault="00234EF6" w:rsidP="002F33BB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4EF6" w:rsidRPr="00C62F1E" w:rsidRDefault="00234EF6" w:rsidP="002F33BB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4EF6" w:rsidRPr="00C62F1E" w:rsidRDefault="00234EF6" w:rsidP="002F33BB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6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4EF6" w:rsidRPr="00C62F1E" w:rsidRDefault="00234EF6" w:rsidP="002F33BB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7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4EF6" w:rsidRPr="00C62F1E" w:rsidRDefault="00234EF6" w:rsidP="002F33BB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8</w:t>
            </w:r>
          </w:p>
        </w:tc>
      </w:tr>
      <w:tr w:rsidR="00234EF6" w:rsidTr="00A2024C">
        <w:trPr>
          <w:trHeight w:val="425"/>
        </w:trPr>
        <w:tc>
          <w:tcPr>
            <w:tcW w:w="5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234EF6" w:rsidRDefault="00234EF6" w:rsidP="002F33BB">
            <w:pPr>
              <w:jc w:val="center"/>
            </w:pPr>
            <w:r>
              <w:t>2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234EF6" w:rsidRDefault="00234EF6" w:rsidP="002F33BB">
            <w:pPr>
              <w:jc w:val="center"/>
            </w:pPr>
            <w:r>
              <w:t>6</w:t>
            </w: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234EF6" w:rsidRDefault="00234EF6" w:rsidP="002F33BB">
            <w:pPr>
              <w:jc w:val="center"/>
            </w:pPr>
            <w:r>
              <w:t>7</w:t>
            </w: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234EF6" w:rsidRDefault="00234EF6" w:rsidP="002F33BB">
            <w:pPr>
              <w:jc w:val="center"/>
            </w:pPr>
            <w:r>
              <w:t>5</w:t>
            </w: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234EF6" w:rsidRDefault="00234EF6" w:rsidP="002F33BB">
            <w:pPr>
              <w:jc w:val="center"/>
            </w:pPr>
            <w:r>
              <w:t>1</w:t>
            </w: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234EF6" w:rsidRDefault="00234EF6" w:rsidP="002F33BB">
            <w:pPr>
              <w:jc w:val="center"/>
            </w:pPr>
            <w:r>
              <w:t>7</w:t>
            </w:r>
          </w:p>
        </w:tc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234EF6" w:rsidRDefault="00234EF6" w:rsidP="002F33BB">
            <w:pPr>
              <w:jc w:val="center"/>
            </w:pPr>
            <w:r>
              <w:t>9</w:t>
            </w: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234EF6" w:rsidRDefault="00234EF6" w:rsidP="002F33BB">
            <w:pPr>
              <w:jc w:val="center"/>
            </w:pPr>
            <w:r>
              <w:t>15</w:t>
            </w: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234EF6" w:rsidRDefault="00234EF6" w:rsidP="002F33BB">
            <w:pPr>
              <w:jc w:val="center"/>
            </w:pPr>
            <w:r>
              <w:t>10</w:t>
            </w:r>
          </w:p>
        </w:tc>
      </w:tr>
      <w:tr w:rsidR="00234EF6" w:rsidRPr="00C62F1E" w:rsidTr="00A2024C">
        <w:trPr>
          <w:trHeight w:val="17"/>
        </w:trPr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34EF6" w:rsidRPr="00C62F1E" w:rsidRDefault="00234EF6" w:rsidP="002F33BB">
            <w:pPr>
              <w:jc w:val="center"/>
              <w:rPr>
                <w:sz w:val="16"/>
              </w:rPr>
            </w:pPr>
          </w:p>
        </w:tc>
        <w:tc>
          <w:tcPr>
            <w:tcW w:w="5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4EF6" w:rsidRPr="00C62F1E" w:rsidRDefault="00234EF6" w:rsidP="002F33BB">
            <w:pPr>
              <w:jc w:val="center"/>
              <w:rPr>
                <w:sz w:val="16"/>
              </w:rPr>
            </w:pPr>
          </w:p>
        </w:tc>
        <w:tc>
          <w:tcPr>
            <w:tcW w:w="5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4EF6" w:rsidRPr="00C62F1E" w:rsidRDefault="00234EF6" w:rsidP="002F33BB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4EF6" w:rsidRPr="00C62F1E" w:rsidRDefault="00234EF6" w:rsidP="002F33BB">
            <w:pPr>
              <w:jc w:val="center"/>
              <w:rPr>
                <w:sz w:val="16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4EF6" w:rsidRPr="00C62F1E" w:rsidRDefault="00234EF6" w:rsidP="002F33BB">
            <w:pPr>
              <w:jc w:val="center"/>
              <w:rPr>
                <w:sz w:val="16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4EF6" w:rsidRPr="00C62F1E" w:rsidRDefault="00234EF6" w:rsidP="002F33BB">
            <w:pPr>
              <w:jc w:val="center"/>
              <w:rPr>
                <w:sz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4EF6" w:rsidRPr="00C62F1E" w:rsidRDefault="00234EF6" w:rsidP="002F33BB">
            <w:pPr>
              <w:jc w:val="center"/>
              <w:rPr>
                <w:sz w:val="16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4EF6" w:rsidRPr="00C62F1E" w:rsidRDefault="00234EF6" w:rsidP="002F33BB">
            <w:pPr>
              <w:jc w:val="center"/>
              <w:rPr>
                <w:sz w:val="16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4EF6" w:rsidRPr="00C62F1E" w:rsidRDefault="00234EF6" w:rsidP="002F33BB">
            <w:pPr>
              <w:jc w:val="center"/>
              <w:rPr>
                <w:sz w:val="16"/>
              </w:rPr>
            </w:pPr>
          </w:p>
        </w:tc>
      </w:tr>
    </w:tbl>
    <w:p w:rsidR="00234EF6" w:rsidRDefault="00234EF6" w:rsidP="00301263"/>
    <w:p w:rsidR="00FC7A4B" w:rsidRDefault="00234EF6" w:rsidP="00301263">
      <w:pPr>
        <w:rPr>
          <w:sz w:val="22"/>
        </w:rPr>
      </w:pPr>
      <w:proofErr w:type="gramStart"/>
      <w:r w:rsidRPr="00234EF6">
        <w:rPr>
          <w:sz w:val="22"/>
        </w:rPr>
        <w:t>pivot</w:t>
      </w:r>
      <w:proofErr w:type="gramEnd"/>
      <w:r w:rsidRPr="00234EF6">
        <w:rPr>
          <w:sz w:val="22"/>
        </w:rPr>
        <w:t xml:space="preserve"> find his exact place</w:t>
      </w:r>
    </w:p>
    <w:p w:rsidR="00A2024C" w:rsidRDefault="00A2024C" w:rsidP="00301263">
      <w:pPr>
        <w:rPr>
          <w:sz w:val="22"/>
        </w:rPr>
      </w:pPr>
      <w:proofErr w:type="gramStart"/>
      <w:r>
        <w:rPr>
          <w:sz w:val="22"/>
        </w:rPr>
        <w:t>now</w:t>
      </w:r>
      <w:proofErr w:type="gramEnd"/>
      <w:r>
        <w:rPr>
          <w:sz w:val="22"/>
        </w:rPr>
        <w:t xml:space="preserve"> we have 2 separated groups</w:t>
      </w:r>
    </w:p>
    <w:p w:rsidR="00A2024C" w:rsidRDefault="00A2024C" w:rsidP="00301263">
      <w:pPr>
        <w:rPr>
          <w:sz w:val="22"/>
        </w:rPr>
      </w:pPr>
    </w:p>
    <w:tbl>
      <w:tblPr>
        <w:tblStyle w:val="TableGrid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389"/>
        <w:gridCol w:w="115"/>
        <w:gridCol w:w="394"/>
        <w:gridCol w:w="75"/>
        <w:gridCol w:w="446"/>
        <w:gridCol w:w="444"/>
        <w:gridCol w:w="444"/>
        <w:gridCol w:w="444"/>
        <w:gridCol w:w="610"/>
        <w:gridCol w:w="655"/>
        <w:gridCol w:w="655"/>
      </w:tblGrid>
      <w:tr w:rsidR="00A2024C" w:rsidTr="002F33BB">
        <w:trPr>
          <w:trHeight w:val="125"/>
        </w:trPr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A2024C" w:rsidRPr="00C62F1E" w:rsidRDefault="00A2024C" w:rsidP="002F33BB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0</w:t>
            </w:r>
          </w:p>
        </w:tc>
        <w:tc>
          <w:tcPr>
            <w:tcW w:w="5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2024C" w:rsidRPr="00C62F1E" w:rsidRDefault="00A2024C" w:rsidP="002F33BB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1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2024C" w:rsidRPr="00C62F1E" w:rsidRDefault="00A2024C" w:rsidP="002F33BB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2024C" w:rsidRPr="00C62F1E" w:rsidRDefault="00A2024C" w:rsidP="002F33BB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3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2024C" w:rsidRPr="00C62F1E" w:rsidRDefault="00A2024C" w:rsidP="002F33BB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2024C" w:rsidRPr="00C62F1E" w:rsidRDefault="00A2024C" w:rsidP="002F33BB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2024C" w:rsidRPr="00C62F1E" w:rsidRDefault="00A2024C" w:rsidP="002F33BB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6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2024C" w:rsidRPr="00C62F1E" w:rsidRDefault="00A2024C" w:rsidP="002F33BB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7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2024C" w:rsidRPr="00C62F1E" w:rsidRDefault="00A2024C" w:rsidP="002F33BB">
            <w:pPr>
              <w:jc w:val="center"/>
              <w:rPr>
                <w:sz w:val="20"/>
              </w:rPr>
            </w:pPr>
            <w:r w:rsidRPr="00C62F1E">
              <w:rPr>
                <w:sz w:val="20"/>
              </w:rPr>
              <w:t>8</w:t>
            </w:r>
          </w:p>
        </w:tc>
      </w:tr>
      <w:tr w:rsidR="00A2024C" w:rsidTr="00A2024C">
        <w:trPr>
          <w:trHeight w:val="425"/>
        </w:trPr>
        <w:tc>
          <w:tcPr>
            <w:tcW w:w="5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A2024C" w:rsidRDefault="00A2024C" w:rsidP="002F33BB">
            <w:pPr>
              <w:jc w:val="center"/>
            </w:pPr>
            <w:r>
              <w:t>2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2024C" w:rsidRDefault="00A2024C" w:rsidP="002F33BB">
            <w:pPr>
              <w:jc w:val="center"/>
            </w:pPr>
            <w:r>
              <w:t>6</w:t>
            </w: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2024C" w:rsidRDefault="00A2024C" w:rsidP="002F33BB">
            <w:pPr>
              <w:jc w:val="center"/>
            </w:pPr>
            <w:r>
              <w:t>7</w:t>
            </w: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2024C" w:rsidRDefault="00A2024C" w:rsidP="002F33BB">
            <w:pPr>
              <w:jc w:val="center"/>
            </w:pPr>
            <w:r>
              <w:t>5</w:t>
            </w: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2024C" w:rsidRDefault="00A2024C" w:rsidP="002F33BB">
            <w:pPr>
              <w:jc w:val="center"/>
            </w:pPr>
            <w:r>
              <w:t>1</w:t>
            </w: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2024C" w:rsidRDefault="00A2024C" w:rsidP="002F33BB">
            <w:pPr>
              <w:jc w:val="center"/>
            </w:pPr>
            <w:r>
              <w:t>7</w:t>
            </w:r>
          </w:p>
        </w:tc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A2024C" w:rsidRDefault="00A2024C" w:rsidP="002F33BB">
            <w:pPr>
              <w:jc w:val="center"/>
            </w:pPr>
            <w:r>
              <w:t>9</w:t>
            </w: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2024C" w:rsidRDefault="00A2024C" w:rsidP="002F33BB">
            <w:pPr>
              <w:jc w:val="center"/>
            </w:pPr>
            <w:r>
              <w:t>15</w:t>
            </w: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2024C" w:rsidRDefault="00A2024C" w:rsidP="002F33BB">
            <w:pPr>
              <w:jc w:val="center"/>
            </w:pPr>
            <w:r>
              <w:t>10</w:t>
            </w:r>
          </w:p>
        </w:tc>
      </w:tr>
      <w:tr w:rsidR="00A2024C" w:rsidRPr="00C62F1E" w:rsidTr="002F33BB">
        <w:trPr>
          <w:trHeight w:val="17"/>
        </w:trPr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2024C" w:rsidRPr="00C62F1E" w:rsidRDefault="0024791A" w:rsidP="002F33BB">
            <w:pPr>
              <w:jc w:val="center"/>
              <w:rPr>
                <w:sz w:val="16"/>
              </w:rPr>
            </w:pPr>
            <w:r>
              <w:rPr>
                <w:sz w:val="16"/>
              </w:rPr>
              <w:t>l</w:t>
            </w:r>
          </w:p>
        </w:tc>
        <w:tc>
          <w:tcPr>
            <w:tcW w:w="5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024C" w:rsidRPr="00C62F1E" w:rsidRDefault="00A2024C" w:rsidP="002F33BB">
            <w:pPr>
              <w:jc w:val="center"/>
              <w:rPr>
                <w:sz w:val="16"/>
              </w:rPr>
            </w:pPr>
          </w:p>
        </w:tc>
        <w:tc>
          <w:tcPr>
            <w:tcW w:w="5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024C" w:rsidRPr="00C62F1E" w:rsidRDefault="00A2024C" w:rsidP="002F33BB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024C" w:rsidRPr="00C62F1E" w:rsidRDefault="00A2024C" w:rsidP="002F33BB">
            <w:pPr>
              <w:jc w:val="center"/>
              <w:rPr>
                <w:sz w:val="16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024C" w:rsidRPr="00C62F1E" w:rsidRDefault="0024791A" w:rsidP="002F33BB">
            <w:pPr>
              <w:jc w:val="center"/>
              <w:rPr>
                <w:sz w:val="16"/>
              </w:rPr>
            </w:pPr>
            <w:r>
              <w:rPr>
                <w:sz w:val="16"/>
              </w:rPr>
              <w:t>r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024C" w:rsidRPr="00C62F1E" w:rsidRDefault="00A2024C" w:rsidP="002F33BB">
            <w:pPr>
              <w:jc w:val="center"/>
              <w:rPr>
                <w:sz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024C" w:rsidRPr="00C62F1E" w:rsidRDefault="0024791A" w:rsidP="002F33BB">
            <w:pPr>
              <w:jc w:val="center"/>
              <w:rPr>
                <w:sz w:val="16"/>
              </w:rPr>
            </w:pPr>
            <w:r>
              <w:rPr>
                <w:sz w:val="16"/>
              </w:rPr>
              <w:t>l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024C" w:rsidRPr="00C62F1E" w:rsidRDefault="00A2024C" w:rsidP="002F33BB">
            <w:pPr>
              <w:jc w:val="center"/>
              <w:rPr>
                <w:sz w:val="16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024C" w:rsidRPr="00C62F1E" w:rsidRDefault="0024791A" w:rsidP="002F33BB">
            <w:pPr>
              <w:jc w:val="center"/>
              <w:rPr>
                <w:sz w:val="16"/>
              </w:rPr>
            </w:pPr>
            <w:r>
              <w:rPr>
                <w:sz w:val="16"/>
              </w:rPr>
              <w:t>r</w:t>
            </w:r>
          </w:p>
        </w:tc>
      </w:tr>
    </w:tbl>
    <w:p w:rsidR="00A2024C" w:rsidRPr="00234EF6" w:rsidRDefault="00A2024C" w:rsidP="00301263">
      <w:pPr>
        <w:rPr>
          <w:sz w:val="22"/>
        </w:rPr>
      </w:pPr>
    </w:p>
    <w:sectPr w:rsidR="00A2024C" w:rsidRPr="0023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65E" w:rsidRDefault="00B9165E" w:rsidP="00DB0244">
      <w:pPr>
        <w:spacing w:line="240" w:lineRule="auto"/>
      </w:pPr>
      <w:r>
        <w:separator/>
      </w:r>
    </w:p>
  </w:endnote>
  <w:endnote w:type="continuationSeparator" w:id="0">
    <w:p w:rsidR="00B9165E" w:rsidRDefault="00B9165E" w:rsidP="00DB0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65E" w:rsidRDefault="00B9165E" w:rsidP="00DB0244">
      <w:pPr>
        <w:spacing w:line="240" w:lineRule="auto"/>
      </w:pPr>
      <w:r>
        <w:separator/>
      </w:r>
    </w:p>
  </w:footnote>
  <w:footnote w:type="continuationSeparator" w:id="0">
    <w:p w:rsidR="00B9165E" w:rsidRDefault="00B9165E" w:rsidP="00DB02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137E"/>
    <w:multiLevelType w:val="hybridMultilevel"/>
    <w:tmpl w:val="087CDCF6"/>
    <w:lvl w:ilvl="0" w:tplc="DE8671D6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F7B79CD"/>
    <w:multiLevelType w:val="hybridMultilevel"/>
    <w:tmpl w:val="1A9A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73D1A"/>
    <w:multiLevelType w:val="hybridMultilevel"/>
    <w:tmpl w:val="48BA5CB6"/>
    <w:lvl w:ilvl="0" w:tplc="92C4EB4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92C4EB4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C2631"/>
    <w:multiLevelType w:val="hybridMultilevel"/>
    <w:tmpl w:val="B82029FA"/>
    <w:lvl w:ilvl="0" w:tplc="DE8671D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12048"/>
    <w:multiLevelType w:val="hybridMultilevel"/>
    <w:tmpl w:val="7F2E7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02054B"/>
    <w:multiLevelType w:val="hybridMultilevel"/>
    <w:tmpl w:val="5A4ED976"/>
    <w:lvl w:ilvl="0" w:tplc="DE8671D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6C737A"/>
    <w:multiLevelType w:val="hybridMultilevel"/>
    <w:tmpl w:val="9C5AC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BFC681C"/>
    <w:multiLevelType w:val="hybridMultilevel"/>
    <w:tmpl w:val="254E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77021F"/>
    <w:multiLevelType w:val="hybridMultilevel"/>
    <w:tmpl w:val="5D1A0D0C"/>
    <w:lvl w:ilvl="0" w:tplc="F36069B2">
      <w:start w:val="1"/>
      <w:numFmt w:val="decimal"/>
      <w:lvlText w:val="%1."/>
      <w:lvlJc w:val="left"/>
      <w:pPr>
        <w:ind w:left="720" w:hanging="360"/>
      </w:pPr>
      <w:rPr>
        <w:color w:val="4F81BD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07"/>
    <w:rsid w:val="0001342A"/>
    <w:rsid w:val="00015B07"/>
    <w:rsid w:val="00022BD5"/>
    <w:rsid w:val="000274AD"/>
    <w:rsid w:val="00067F7D"/>
    <w:rsid w:val="000802F9"/>
    <w:rsid w:val="000839CF"/>
    <w:rsid w:val="000D3F51"/>
    <w:rsid w:val="00105F01"/>
    <w:rsid w:val="00107759"/>
    <w:rsid w:val="00107813"/>
    <w:rsid w:val="00114D62"/>
    <w:rsid w:val="0011714F"/>
    <w:rsid w:val="00137F3F"/>
    <w:rsid w:val="00192A93"/>
    <w:rsid w:val="00206CDB"/>
    <w:rsid w:val="00234EF6"/>
    <w:rsid w:val="0024736C"/>
    <w:rsid w:val="0024791A"/>
    <w:rsid w:val="002577EA"/>
    <w:rsid w:val="002625D7"/>
    <w:rsid w:val="0027382A"/>
    <w:rsid w:val="00292F3C"/>
    <w:rsid w:val="002A40CD"/>
    <w:rsid w:val="002A4256"/>
    <w:rsid w:val="002B1A7F"/>
    <w:rsid w:val="002C1D00"/>
    <w:rsid w:val="002F3DB5"/>
    <w:rsid w:val="00300311"/>
    <w:rsid w:val="00301263"/>
    <w:rsid w:val="0032393D"/>
    <w:rsid w:val="00337D17"/>
    <w:rsid w:val="003432AE"/>
    <w:rsid w:val="003714EE"/>
    <w:rsid w:val="00371D1E"/>
    <w:rsid w:val="0037410A"/>
    <w:rsid w:val="00376C2F"/>
    <w:rsid w:val="0039572E"/>
    <w:rsid w:val="003A169C"/>
    <w:rsid w:val="003A6087"/>
    <w:rsid w:val="003D4CCC"/>
    <w:rsid w:val="003E26E8"/>
    <w:rsid w:val="00403FD1"/>
    <w:rsid w:val="004068F3"/>
    <w:rsid w:val="0042495C"/>
    <w:rsid w:val="00425FA2"/>
    <w:rsid w:val="00427199"/>
    <w:rsid w:val="00450C3F"/>
    <w:rsid w:val="00460ADC"/>
    <w:rsid w:val="00465620"/>
    <w:rsid w:val="00477FC8"/>
    <w:rsid w:val="004A3DEE"/>
    <w:rsid w:val="004B6C2B"/>
    <w:rsid w:val="004C28DA"/>
    <w:rsid w:val="004D507E"/>
    <w:rsid w:val="004E3096"/>
    <w:rsid w:val="005001B0"/>
    <w:rsid w:val="00562A3D"/>
    <w:rsid w:val="005655E8"/>
    <w:rsid w:val="00575DF5"/>
    <w:rsid w:val="005835DE"/>
    <w:rsid w:val="005A21CF"/>
    <w:rsid w:val="005A4CF5"/>
    <w:rsid w:val="005C1651"/>
    <w:rsid w:val="005D6D57"/>
    <w:rsid w:val="00602111"/>
    <w:rsid w:val="006625B6"/>
    <w:rsid w:val="00667A5D"/>
    <w:rsid w:val="006B3606"/>
    <w:rsid w:val="006B7A83"/>
    <w:rsid w:val="006E06CC"/>
    <w:rsid w:val="00726AB0"/>
    <w:rsid w:val="007A03FE"/>
    <w:rsid w:val="007A12E8"/>
    <w:rsid w:val="007B2243"/>
    <w:rsid w:val="007D3BBD"/>
    <w:rsid w:val="007E13DB"/>
    <w:rsid w:val="00823732"/>
    <w:rsid w:val="00833E02"/>
    <w:rsid w:val="0083414F"/>
    <w:rsid w:val="008564B4"/>
    <w:rsid w:val="008A0A2C"/>
    <w:rsid w:val="008B3EED"/>
    <w:rsid w:val="008F416D"/>
    <w:rsid w:val="0095298E"/>
    <w:rsid w:val="00967489"/>
    <w:rsid w:val="00981479"/>
    <w:rsid w:val="00987829"/>
    <w:rsid w:val="0099612C"/>
    <w:rsid w:val="0099690A"/>
    <w:rsid w:val="009A1AD1"/>
    <w:rsid w:val="009F2B52"/>
    <w:rsid w:val="009F5E5C"/>
    <w:rsid w:val="00A2024C"/>
    <w:rsid w:val="00A361C3"/>
    <w:rsid w:val="00A47B37"/>
    <w:rsid w:val="00A625BC"/>
    <w:rsid w:val="00A640AD"/>
    <w:rsid w:val="00A7566D"/>
    <w:rsid w:val="00A91F60"/>
    <w:rsid w:val="00AD1962"/>
    <w:rsid w:val="00B007D7"/>
    <w:rsid w:val="00B0436B"/>
    <w:rsid w:val="00B06D81"/>
    <w:rsid w:val="00B35299"/>
    <w:rsid w:val="00B83D0F"/>
    <w:rsid w:val="00B85B59"/>
    <w:rsid w:val="00B9165E"/>
    <w:rsid w:val="00BA6E3B"/>
    <w:rsid w:val="00BC270E"/>
    <w:rsid w:val="00BE6F96"/>
    <w:rsid w:val="00C00452"/>
    <w:rsid w:val="00C570AE"/>
    <w:rsid w:val="00C62F1E"/>
    <w:rsid w:val="00C96D7B"/>
    <w:rsid w:val="00CB693E"/>
    <w:rsid w:val="00CF1751"/>
    <w:rsid w:val="00D06682"/>
    <w:rsid w:val="00D155ED"/>
    <w:rsid w:val="00D260DB"/>
    <w:rsid w:val="00D32AD7"/>
    <w:rsid w:val="00D46ADC"/>
    <w:rsid w:val="00D73223"/>
    <w:rsid w:val="00DB0244"/>
    <w:rsid w:val="00DC7041"/>
    <w:rsid w:val="00EA414D"/>
    <w:rsid w:val="00EB4F8A"/>
    <w:rsid w:val="00EE4C76"/>
    <w:rsid w:val="00EF6A35"/>
    <w:rsid w:val="00F1113A"/>
    <w:rsid w:val="00F11977"/>
    <w:rsid w:val="00F41E65"/>
    <w:rsid w:val="00F43EF5"/>
    <w:rsid w:val="00F5518C"/>
    <w:rsid w:val="00F5720A"/>
    <w:rsid w:val="00F6002F"/>
    <w:rsid w:val="00FC7A4B"/>
    <w:rsid w:val="00FD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93"/>
    <w:pPr>
      <w:keepNext/>
      <w:keepLines/>
      <w:spacing w:before="200"/>
      <w:outlineLvl w:val="1"/>
    </w:pPr>
    <w:rPr>
      <w:rFonts w:eastAsiaTheme="majorEastAsia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D7B"/>
    <w:pPr>
      <w:keepNext/>
      <w:keepLines/>
      <w:spacing w:before="200"/>
      <w:outlineLvl w:val="2"/>
    </w:pPr>
    <w:rPr>
      <w:rFonts w:eastAsiaTheme="majorEastAsia" w:cstheme="majorBidi"/>
      <w:b/>
      <w:bCs/>
      <w:color w:val="00B050"/>
      <w:sz w:val="36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C76"/>
    <w:pPr>
      <w:outlineLvl w:val="3"/>
    </w:pPr>
    <w:rPr>
      <w:b/>
      <w:color w:val="AD403D"/>
      <w:sz w:val="32"/>
      <w:szCs w:val="32"/>
      <w:u w:val="dotDash" w:color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92A93"/>
    <w:rPr>
      <w:rFonts w:ascii="Segoe Print" w:eastAsiaTheme="majorEastAsia" w:hAnsi="Segoe Print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C96D7B"/>
    <w:rPr>
      <w:rFonts w:ascii="Segoe Print" w:eastAsiaTheme="majorEastAsia" w:hAnsi="Segoe Print" w:cstheme="majorBidi"/>
      <w:b/>
      <w:bCs/>
      <w:color w:val="00B050"/>
      <w:sz w:val="36"/>
      <w:szCs w:val="48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styleId="SubtleEmphasis">
    <w:name w:val="Subtle Emphasis"/>
    <w:basedOn w:val="DefaultParagraphFont"/>
    <w:uiPriority w:val="19"/>
    <w:qFormat/>
    <w:rsid w:val="00823732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E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F5"/>
    <w:rPr>
      <w:rFonts w:ascii="Tahoma" w:hAnsi="Tahoma" w:cs="Tahoma"/>
      <w:color w:val="262626" w:themeColor="text1" w:themeTint="D9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4C76"/>
    <w:rPr>
      <w:rFonts w:ascii="Segoe Print" w:hAnsi="Segoe Print"/>
      <w:b/>
      <w:color w:val="AD403D"/>
      <w:sz w:val="32"/>
      <w:szCs w:val="32"/>
      <w:u w:val="dotDash" w:color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B83D0F"/>
    <w:rPr>
      <w:color w:val="0000FF" w:themeColor="hyperlink"/>
      <w:u w:val="single"/>
    </w:rPr>
  </w:style>
  <w:style w:type="table" w:styleId="LightShading-Accent6">
    <w:name w:val="Light Shading Accent 6"/>
    <w:basedOn w:val="TableNormal"/>
    <w:uiPriority w:val="60"/>
    <w:rsid w:val="003714E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pl-k">
    <w:name w:val="pl-k"/>
    <w:basedOn w:val="DefaultParagraphFont"/>
    <w:rsid w:val="007A03FE"/>
  </w:style>
  <w:style w:type="character" w:customStyle="1" w:styleId="pl-en">
    <w:name w:val="pl-en"/>
    <w:basedOn w:val="DefaultParagraphFont"/>
    <w:rsid w:val="007A03FE"/>
  </w:style>
  <w:style w:type="character" w:customStyle="1" w:styleId="pl-e">
    <w:name w:val="pl-e"/>
    <w:basedOn w:val="DefaultParagraphFont"/>
    <w:rsid w:val="007A03FE"/>
  </w:style>
  <w:style w:type="character" w:customStyle="1" w:styleId="pl-smi">
    <w:name w:val="pl-smi"/>
    <w:basedOn w:val="DefaultParagraphFont"/>
    <w:rsid w:val="002A4256"/>
  </w:style>
  <w:style w:type="character" w:customStyle="1" w:styleId="pl-v">
    <w:name w:val="pl-v"/>
    <w:basedOn w:val="DefaultParagraphFont"/>
    <w:rsid w:val="002A4256"/>
  </w:style>
  <w:style w:type="character" w:customStyle="1" w:styleId="pl-c">
    <w:name w:val="pl-c"/>
    <w:basedOn w:val="DefaultParagraphFont"/>
    <w:rsid w:val="000D3F51"/>
  </w:style>
  <w:style w:type="character" w:customStyle="1" w:styleId="pl-c1">
    <w:name w:val="pl-c1"/>
    <w:basedOn w:val="DefaultParagraphFont"/>
    <w:rsid w:val="000D3F51"/>
  </w:style>
  <w:style w:type="character" w:styleId="HTMLCode">
    <w:name w:val="HTML Code"/>
    <w:basedOn w:val="DefaultParagraphFont"/>
    <w:uiPriority w:val="99"/>
    <w:semiHidden/>
    <w:unhideWhenUsed/>
    <w:rsid w:val="002C1D0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93"/>
    <w:pPr>
      <w:keepNext/>
      <w:keepLines/>
      <w:spacing w:before="200"/>
      <w:outlineLvl w:val="1"/>
    </w:pPr>
    <w:rPr>
      <w:rFonts w:eastAsiaTheme="majorEastAsia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D7B"/>
    <w:pPr>
      <w:keepNext/>
      <w:keepLines/>
      <w:spacing w:before="200"/>
      <w:outlineLvl w:val="2"/>
    </w:pPr>
    <w:rPr>
      <w:rFonts w:eastAsiaTheme="majorEastAsia" w:cstheme="majorBidi"/>
      <w:b/>
      <w:bCs/>
      <w:color w:val="00B050"/>
      <w:sz w:val="36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C76"/>
    <w:pPr>
      <w:outlineLvl w:val="3"/>
    </w:pPr>
    <w:rPr>
      <w:b/>
      <w:color w:val="AD403D"/>
      <w:sz w:val="32"/>
      <w:szCs w:val="32"/>
      <w:u w:val="dotDash" w:color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92A93"/>
    <w:rPr>
      <w:rFonts w:ascii="Segoe Print" w:eastAsiaTheme="majorEastAsia" w:hAnsi="Segoe Print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C96D7B"/>
    <w:rPr>
      <w:rFonts w:ascii="Segoe Print" w:eastAsiaTheme="majorEastAsia" w:hAnsi="Segoe Print" w:cstheme="majorBidi"/>
      <w:b/>
      <w:bCs/>
      <w:color w:val="00B050"/>
      <w:sz w:val="36"/>
      <w:szCs w:val="48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styleId="SubtleEmphasis">
    <w:name w:val="Subtle Emphasis"/>
    <w:basedOn w:val="DefaultParagraphFont"/>
    <w:uiPriority w:val="19"/>
    <w:qFormat/>
    <w:rsid w:val="00823732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E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F5"/>
    <w:rPr>
      <w:rFonts w:ascii="Tahoma" w:hAnsi="Tahoma" w:cs="Tahoma"/>
      <w:color w:val="262626" w:themeColor="text1" w:themeTint="D9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4C76"/>
    <w:rPr>
      <w:rFonts w:ascii="Segoe Print" w:hAnsi="Segoe Print"/>
      <w:b/>
      <w:color w:val="AD403D"/>
      <w:sz w:val="32"/>
      <w:szCs w:val="32"/>
      <w:u w:val="dotDash" w:color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B83D0F"/>
    <w:rPr>
      <w:color w:val="0000FF" w:themeColor="hyperlink"/>
      <w:u w:val="single"/>
    </w:rPr>
  </w:style>
  <w:style w:type="table" w:styleId="LightShading-Accent6">
    <w:name w:val="Light Shading Accent 6"/>
    <w:basedOn w:val="TableNormal"/>
    <w:uiPriority w:val="60"/>
    <w:rsid w:val="003714E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pl-k">
    <w:name w:val="pl-k"/>
    <w:basedOn w:val="DefaultParagraphFont"/>
    <w:rsid w:val="007A03FE"/>
  </w:style>
  <w:style w:type="character" w:customStyle="1" w:styleId="pl-en">
    <w:name w:val="pl-en"/>
    <w:basedOn w:val="DefaultParagraphFont"/>
    <w:rsid w:val="007A03FE"/>
  </w:style>
  <w:style w:type="character" w:customStyle="1" w:styleId="pl-e">
    <w:name w:val="pl-e"/>
    <w:basedOn w:val="DefaultParagraphFont"/>
    <w:rsid w:val="007A03FE"/>
  </w:style>
  <w:style w:type="character" w:customStyle="1" w:styleId="pl-smi">
    <w:name w:val="pl-smi"/>
    <w:basedOn w:val="DefaultParagraphFont"/>
    <w:rsid w:val="002A4256"/>
  </w:style>
  <w:style w:type="character" w:customStyle="1" w:styleId="pl-v">
    <w:name w:val="pl-v"/>
    <w:basedOn w:val="DefaultParagraphFont"/>
    <w:rsid w:val="002A4256"/>
  </w:style>
  <w:style w:type="character" w:customStyle="1" w:styleId="pl-c">
    <w:name w:val="pl-c"/>
    <w:basedOn w:val="DefaultParagraphFont"/>
    <w:rsid w:val="000D3F51"/>
  </w:style>
  <w:style w:type="character" w:customStyle="1" w:styleId="pl-c1">
    <w:name w:val="pl-c1"/>
    <w:basedOn w:val="DefaultParagraphFont"/>
    <w:rsid w:val="000D3F51"/>
  </w:style>
  <w:style w:type="character" w:styleId="HTMLCode">
    <w:name w:val="HTML Code"/>
    <w:basedOn w:val="DefaultParagraphFont"/>
    <w:uiPriority w:val="99"/>
    <w:semiHidden/>
    <w:unhideWhenUsed/>
    <w:rsid w:val="002C1D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Study\Notes\MsWordTemplates\Notes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8F34B-8902-4D87-80ED-F6A10B12A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Notes1</Template>
  <TotalTime>271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2020-11-21T04:16:00Z</dcterms:created>
  <dcterms:modified xsi:type="dcterms:W3CDTF">2020-11-21T23:27:00Z</dcterms:modified>
</cp:coreProperties>
</file>