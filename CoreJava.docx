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E6" w:rsidRDefault="006B0599" w:rsidP="00E461E6">
      <w:pPr>
        <w:pStyle w:val="Heading1"/>
      </w:pPr>
      <w:r>
        <w:t>CORE JAVA</w:t>
      </w:r>
    </w:p>
    <w:p w:rsidR="0046232C" w:rsidRDefault="0046232C" w:rsidP="00E461E6">
      <w:pPr>
        <w:pStyle w:val="Heading1"/>
      </w:pPr>
      <w:r>
        <w:t>Multithreading</w:t>
      </w:r>
    </w:p>
    <w:p w:rsidR="005061B9" w:rsidRDefault="008238C0" w:rsidP="005061B9">
      <w:pPr>
        <w:pStyle w:val="Heading2"/>
      </w:pPr>
      <w:r>
        <w:t>Introduction</w:t>
      </w:r>
    </w:p>
    <w:p w:rsidR="005061B9" w:rsidRDefault="005061B9" w:rsidP="005061B9">
      <w:pPr>
        <w:pStyle w:val="Heading3"/>
      </w:pPr>
      <w:r>
        <w:t>Multitasking (</w:t>
      </w:r>
      <w:proofErr w:type="spellStart"/>
      <w:r>
        <w:t>mt</w:t>
      </w:r>
      <w:proofErr w:type="spellEnd"/>
      <w:r>
        <w:t>)</w:t>
      </w:r>
    </w:p>
    <w:p w:rsidR="00E461E6" w:rsidRPr="00E461E6" w:rsidRDefault="00E461E6" w:rsidP="00E461E6">
      <w:r>
        <w:t xml:space="preserve">Executing several tasks simultaneously </w:t>
      </w:r>
    </w:p>
    <w:p w:rsidR="005061B9" w:rsidRPr="00D7706D" w:rsidRDefault="005061B9" w:rsidP="005061B9"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1574E" wp14:editId="25AF2D92">
                <wp:simplePos x="0" y="0"/>
                <wp:positionH relativeFrom="column">
                  <wp:posOffset>151765</wp:posOffset>
                </wp:positionH>
                <wp:positionV relativeFrom="paragraph">
                  <wp:posOffset>140970</wp:posOffset>
                </wp:positionV>
                <wp:extent cx="323850" cy="352425"/>
                <wp:effectExtent l="57150" t="38100" r="57150" b="104775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4" o:spid="_x0000_s1026" type="#_x0000_t96" style="position:absolute;margin-left:11.95pt;margin-top:11.1pt;width:25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3F289" wp14:editId="172C49F7">
                <wp:simplePos x="0" y="0"/>
                <wp:positionH relativeFrom="column">
                  <wp:posOffset>361315</wp:posOffset>
                </wp:positionH>
                <wp:positionV relativeFrom="paragraph">
                  <wp:posOffset>998220</wp:posOffset>
                </wp:positionV>
                <wp:extent cx="190500" cy="228600"/>
                <wp:effectExtent l="57150" t="38100" r="5715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78.6pt" to="43.4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E3431" wp14:editId="36C4FCC4">
                <wp:simplePos x="0" y="0"/>
                <wp:positionH relativeFrom="column">
                  <wp:posOffset>172085</wp:posOffset>
                </wp:positionH>
                <wp:positionV relativeFrom="paragraph">
                  <wp:posOffset>998220</wp:posOffset>
                </wp:positionV>
                <wp:extent cx="189865" cy="228600"/>
                <wp:effectExtent l="57150" t="38100" r="38735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78.6pt" to="28.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1B130" wp14:editId="2D974AF1">
                <wp:simplePos x="0" y="0"/>
                <wp:positionH relativeFrom="column">
                  <wp:posOffset>313690</wp:posOffset>
                </wp:positionH>
                <wp:positionV relativeFrom="paragraph">
                  <wp:posOffset>598170</wp:posOffset>
                </wp:positionV>
                <wp:extent cx="190500" cy="228600"/>
                <wp:effectExtent l="57150" t="38100" r="5715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47.1pt" to="39.7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C47D" wp14:editId="70D8A714">
                <wp:simplePos x="0" y="0"/>
                <wp:positionH relativeFrom="column">
                  <wp:posOffset>123825</wp:posOffset>
                </wp:positionH>
                <wp:positionV relativeFrom="paragraph">
                  <wp:posOffset>598170</wp:posOffset>
                </wp:positionV>
                <wp:extent cx="189865" cy="228600"/>
                <wp:effectExtent l="57150" t="38100" r="38735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47.1pt" to="24.7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8EA8E5" wp14:editId="75F23221">
                <wp:simplePos x="0" y="0"/>
                <wp:positionH relativeFrom="column">
                  <wp:posOffset>314325</wp:posOffset>
                </wp:positionH>
                <wp:positionV relativeFrom="paragraph">
                  <wp:posOffset>493395</wp:posOffset>
                </wp:positionV>
                <wp:extent cx="47625" cy="561975"/>
                <wp:effectExtent l="76200" t="19050" r="66675" b="666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8.85pt" to="28.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proofErr w:type="gramStart"/>
      <w:r>
        <w:t>checking</w:t>
      </w:r>
      <w:proofErr w:type="gramEnd"/>
      <w:r>
        <w:t xml:space="preserve"> mobile</w:t>
      </w:r>
    </w:p>
    <w:p w:rsidR="005061B9" w:rsidRDefault="005061B9" w:rsidP="00D7706D">
      <w:r>
        <w:tab/>
      </w:r>
      <w:r>
        <w:tab/>
        <w:t>Taking notes</w:t>
      </w:r>
    </w:p>
    <w:p w:rsidR="005061B9" w:rsidRDefault="005061B9" w:rsidP="00D7706D">
      <w:r>
        <w:tab/>
      </w:r>
      <w:r>
        <w:tab/>
        <w:t>Listening classroom</w:t>
      </w:r>
    </w:p>
    <w:p w:rsidR="005061B9" w:rsidRDefault="005061B9" w:rsidP="00D7706D">
      <w:r>
        <w:tab/>
      </w:r>
      <w:r>
        <w:tab/>
        <w:t>Looking around environment</w:t>
      </w:r>
    </w:p>
    <w:p w:rsidR="005061B9" w:rsidRDefault="004D2DFB" w:rsidP="00D770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73660</wp:posOffset>
                </wp:positionV>
                <wp:extent cx="1657350" cy="2324100"/>
                <wp:effectExtent l="57150" t="38100" r="571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32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2.5pt;margin-top:5.8pt;width:130.5pt;height:18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061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73660</wp:posOffset>
                </wp:positionV>
                <wp:extent cx="1943100" cy="666750"/>
                <wp:effectExtent l="57150" t="38100" r="571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1pt;margin-top:5.8pt;width:153pt;height:5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061B9">
        <w:tab/>
      </w:r>
      <w:r w:rsidR="005061B9">
        <w:tab/>
      </w:r>
    </w:p>
    <w:p w:rsidR="005061B9" w:rsidRDefault="005061B9" w:rsidP="00D7706D">
      <w:r>
        <w:tab/>
      </w:r>
      <w:r>
        <w:tab/>
      </w:r>
    </w:p>
    <w:p w:rsidR="005061B9" w:rsidRDefault="005061B9" w:rsidP="00D7706D"/>
    <w:p w:rsidR="005061B9" w:rsidRDefault="005061B9" w:rsidP="00D7706D">
      <w:r w:rsidRPr="005061B9">
        <w:rPr>
          <w:rStyle w:val="Heading4Char"/>
        </w:rPr>
        <w:t xml:space="preserve">Process based </w:t>
      </w:r>
      <w:proofErr w:type="spellStart"/>
      <w:r w:rsidRPr="005061B9">
        <w:rPr>
          <w:rStyle w:val="Heading4Char"/>
        </w:rPr>
        <w:t>mt</w:t>
      </w:r>
      <w:proofErr w:type="spellEnd"/>
      <w:r>
        <w:tab/>
      </w:r>
      <w:r>
        <w:tab/>
        <w:t xml:space="preserve"> </w:t>
      </w:r>
      <w:r>
        <w:tab/>
      </w:r>
      <w:r>
        <w:tab/>
      </w:r>
      <w:r>
        <w:tab/>
        <w:t xml:space="preserve">   </w:t>
      </w:r>
    </w:p>
    <w:p w:rsidR="004D2DFB" w:rsidRDefault="004D2DFB" w:rsidP="00D7706D">
      <w:r>
        <w:t xml:space="preserve">Simultaneously do the tasks </w:t>
      </w:r>
    </w:p>
    <w:p w:rsidR="004D2DFB" w:rsidRDefault="004D2DFB" w:rsidP="00D7706D">
      <w:r>
        <w:t xml:space="preserve">Where each tasks </w:t>
      </w:r>
      <w:r w:rsidRPr="00E461E6">
        <w:rPr>
          <w:b/>
        </w:rPr>
        <w:t xml:space="preserve">independent </w:t>
      </w:r>
      <w:r w:rsidR="00E461E6" w:rsidRPr="00E461E6">
        <w:rPr>
          <w:b/>
        </w:rPr>
        <w:t>program</w:t>
      </w:r>
      <w:r w:rsidR="00E461E6">
        <w:t xml:space="preserve"> (process)</w:t>
      </w:r>
      <w:r>
        <w:t xml:space="preserve"> </w:t>
      </w:r>
    </w:p>
    <w:p w:rsidR="004D2DFB" w:rsidRDefault="004D2DFB" w:rsidP="00D7706D">
      <w:proofErr w:type="gramStart"/>
      <w:r>
        <w:t>e.g</w:t>
      </w:r>
      <w:proofErr w:type="gramEnd"/>
      <w:r>
        <w:t>. listen music, type code, downloading movie</w:t>
      </w:r>
    </w:p>
    <w:p w:rsidR="004D2DFB" w:rsidRDefault="004D2DFB" w:rsidP="00D7706D">
      <w:proofErr w:type="gramStart"/>
      <w:r>
        <w:t>at</w:t>
      </w:r>
      <w:proofErr w:type="gramEnd"/>
      <w:r>
        <w:t xml:space="preserve"> OS level</w:t>
      </w:r>
    </w:p>
    <w:p w:rsidR="004D2DFB" w:rsidRDefault="004D2DFB" w:rsidP="004D2DFB">
      <w:pPr>
        <w:pStyle w:val="Heading4"/>
        <w:ind w:left="4320" w:firstLine="720"/>
      </w:pPr>
      <w:proofErr w:type="gramStart"/>
      <w:r>
        <w:t>thread</w:t>
      </w:r>
      <w:proofErr w:type="gramEnd"/>
      <w:r>
        <w:t xml:space="preserve"> based </w:t>
      </w:r>
      <w:proofErr w:type="spellStart"/>
      <w:r>
        <w:t>mt</w:t>
      </w:r>
      <w:proofErr w:type="spellEnd"/>
    </w:p>
    <w:p w:rsidR="00E461E6" w:rsidRDefault="00E461E6" w:rsidP="00E461E6">
      <w:pPr>
        <w:ind w:left="2880"/>
        <w:rPr>
          <w:b/>
        </w:rPr>
      </w:pPr>
      <w:r>
        <w:t xml:space="preserve">Simultaneously do the tasks .where each task is an </w:t>
      </w:r>
      <w:r w:rsidRPr="00E461E6">
        <w:rPr>
          <w:b/>
        </w:rPr>
        <w:t>independent</w:t>
      </w:r>
      <w:r>
        <w:rPr>
          <w:b/>
        </w:rPr>
        <w:t xml:space="preserve"> part of a same program </w:t>
      </w:r>
      <w:r w:rsidRPr="00E461E6">
        <w:t>each independent part is called</w:t>
      </w:r>
      <w:r>
        <w:rPr>
          <w:b/>
        </w:rPr>
        <w:t xml:space="preserve"> thread.</w:t>
      </w:r>
    </w:p>
    <w:p w:rsidR="00E461E6" w:rsidRDefault="00E461E6" w:rsidP="00E461E6">
      <w:pPr>
        <w:pStyle w:val="Heading3"/>
      </w:pPr>
      <w:r w:rsidRPr="00E461E6">
        <w:lastRenderedPageBreak/>
        <w:t>Advantage of mul</w:t>
      </w:r>
      <w:r>
        <w:t>ti</w:t>
      </w:r>
      <w:r w:rsidRPr="00E461E6">
        <w:t>tasking</w:t>
      </w:r>
    </w:p>
    <w:p w:rsidR="00E461E6" w:rsidRDefault="00E461E6" w:rsidP="00E461E6">
      <w:r>
        <w:t>Increase performance by reducing response time</w:t>
      </w:r>
    </w:p>
    <w:p w:rsidR="007247DA" w:rsidRDefault="007247DA" w:rsidP="00E461E6"/>
    <w:p w:rsidR="007247DA" w:rsidRDefault="007247DA" w:rsidP="00E461E6">
      <w:r>
        <w:t xml:space="preserve">Multimedia graphics </w:t>
      </w:r>
    </w:p>
    <w:p w:rsidR="007247DA" w:rsidRDefault="007247DA" w:rsidP="00E461E6">
      <w:r>
        <w:t>Animation movies</w:t>
      </w:r>
      <w:r>
        <w:tab/>
      </w:r>
      <w:r>
        <w:tab/>
        <w:t>(many objects need to move at a time)</w:t>
      </w:r>
    </w:p>
    <w:p w:rsidR="007247DA" w:rsidRDefault="007247DA" w:rsidP="00E461E6">
      <w:r>
        <w:t xml:space="preserve">Video games </w:t>
      </w:r>
    </w:p>
    <w:p w:rsidR="007247DA" w:rsidRDefault="007247DA" w:rsidP="00E461E6"/>
    <w:p w:rsidR="007247DA" w:rsidRDefault="007247DA" w:rsidP="00E461E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1054735</wp:posOffset>
                </wp:positionV>
                <wp:extent cx="1504950" cy="447675"/>
                <wp:effectExtent l="57150" t="76200" r="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96.75pt;margin-top:83.05pt;width:118.5pt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683260</wp:posOffset>
                </wp:positionV>
                <wp:extent cx="1704975" cy="95250"/>
                <wp:effectExtent l="57150" t="1143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81pt;margin-top:53.8pt;width:134.25pt;height:7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273685</wp:posOffset>
                </wp:positionV>
                <wp:extent cx="1504950" cy="114300"/>
                <wp:effectExtent l="57150" t="57150" r="76200" b="1714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96.75pt;margin-top:21.55pt;width:118.5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111760</wp:posOffset>
                </wp:positionV>
                <wp:extent cx="1409700" cy="1390650"/>
                <wp:effectExtent l="57150" t="38100" r="76200" b="952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7247DA">
                            <w:pPr>
                              <w:jc w:val="center"/>
                            </w:pPr>
                            <w:r>
                              <w:t>Web server/</w:t>
                            </w:r>
                          </w:p>
                          <w:p w:rsidR="00676DB7" w:rsidRDefault="00676DB7" w:rsidP="007247DA">
                            <w:pPr>
                              <w:jc w:val="center"/>
                            </w:pPr>
                            <w: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3" o:spid="_x0000_s1026" style="position:absolute;margin-left:208.5pt;margin-top:8.8pt;width:111pt;height:10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7247DA">
                      <w:pPr>
                        <w:jc w:val="center"/>
                      </w:pPr>
                      <w:r>
                        <w:t>Web server/</w:t>
                      </w:r>
                    </w:p>
                    <w:p w:rsidR="00676DB7" w:rsidRDefault="00676DB7" w:rsidP="007247DA">
                      <w:pPr>
                        <w:jc w:val="center"/>
                      </w:pPr>
                      <w:r>
                        <w:t>App server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Request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47DA" w:rsidRDefault="007247DA" w:rsidP="00E461E6">
      <w:r>
        <w:t xml:space="preserve">  Request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47DA" w:rsidRDefault="007247DA" w:rsidP="00E461E6">
      <w:r>
        <w:tab/>
        <w:t>Request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47DA" w:rsidRDefault="007247DA" w:rsidP="00E461E6"/>
    <w:p w:rsidR="00676F05" w:rsidRDefault="00676F05" w:rsidP="00E461E6">
      <w:r>
        <w:t xml:space="preserve">Develop web servers and application servers </w:t>
      </w:r>
    </w:p>
    <w:p w:rsidR="00676F05" w:rsidRDefault="00676F05" w:rsidP="00676F05">
      <w:pPr>
        <w:ind w:left="720"/>
      </w:pPr>
      <w:r>
        <w:t xml:space="preserve">* Each thread handles one request, tomcat able to handle 60 </w:t>
      </w:r>
      <w:proofErr w:type="gramStart"/>
      <w:r>
        <w:t>request</w:t>
      </w:r>
      <w:proofErr w:type="gramEnd"/>
      <w:r>
        <w:t xml:space="preserve"> simultaneously</w:t>
      </w:r>
    </w:p>
    <w:p w:rsidR="00676F05" w:rsidRDefault="00676F05" w:rsidP="00E461E6"/>
    <w:p w:rsidR="00676F05" w:rsidRDefault="00676F05" w:rsidP="00E461E6">
      <w:r>
        <w:t>If Independent tasks there we need to use threads</w:t>
      </w:r>
    </w:p>
    <w:p w:rsidR="00676F05" w:rsidRDefault="00676F05" w:rsidP="00E461E6">
      <w:r>
        <w:t xml:space="preserve">Java provide </w:t>
      </w:r>
      <w:r w:rsidR="00FB1742">
        <w:t>rich-</w:t>
      </w:r>
      <w:r>
        <w:t xml:space="preserve">API to </w:t>
      </w:r>
      <w:r w:rsidR="00FB1742">
        <w:t xml:space="preserve">support multithread </w:t>
      </w:r>
    </w:p>
    <w:p w:rsidR="00FB1742" w:rsidRDefault="00FB1742" w:rsidP="00E461E6">
      <w:r>
        <w:t>Rich-</w:t>
      </w:r>
      <w:proofErr w:type="spellStart"/>
      <w:r>
        <w:t>api</w:t>
      </w:r>
      <w:proofErr w:type="spellEnd"/>
      <w:r>
        <w:t xml:space="preserve"> classes </w:t>
      </w:r>
    </w:p>
    <w:p w:rsidR="00FB1742" w:rsidRDefault="00FB1742" w:rsidP="00E461E6">
      <w:r>
        <w:tab/>
        <w:t xml:space="preserve">[Thread, Runnable, </w:t>
      </w:r>
      <w:proofErr w:type="spellStart"/>
      <w:r>
        <w:t>ThreadGrop</w:t>
      </w:r>
      <w:proofErr w:type="spellEnd"/>
      <w:proofErr w:type="gramStart"/>
      <w:r>
        <w:t>..]</w:t>
      </w:r>
      <w:proofErr w:type="gramEnd"/>
    </w:p>
    <w:p w:rsidR="00FB1742" w:rsidRDefault="00FB1742" w:rsidP="00E461E6"/>
    <w:p w:rsidR="00FB1742" w:rsidRDefault="00FB1742" w:rsidP="00E461E6">
      <w:proofErr w:type="gramStart"/>
      <w:r>
        <w:t>Thread :</w:t>
      </w:r>
      <w:proofErr w:type="gramEnd"/>
    </w:p>
    <w:p w:rsidR="00FB1742" w:rsidRDefault="007F54BE" w:rsidP="00E461E6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4609935</wp:posOffset>
                </wp:positionH>
                <wp:positionV relativeFrom="paragraph">
                  <wp:posOffset>3340</wp:posOffset>
                </wp:positionV>
                <wp:extent cx="43920" cy="419400"/>
                <wp:effectExtent l="38100" t="38100" r="3238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92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62.35pt;margin-top:-.4pt;width:4.75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">
                <v:imagedata r:id="rId10" o:title=""/>
              </v:shape>
            </w:pict>
          </mc:Fallback>
        </mc:AlternateContent>
      </w:r>
      <w:r w:rsidR="00FB1742">
        <w:tab/>
        <w:t xml:space="preserve">Separate follow of execution </w:t>
      </w:r>
      <w:r>
        <w:tab/>
      </w:r>
      <w:r>
        <w:tab/>
      </w:r>
      <w:r>
        <w:tab/>
      </w:r>
      <w:r>
        <w:tab/>
        <w:t xml:space="preserve">  main thread</w:t>
      </w:r>
    </w:p>
    <w:p w:rsidR="00FB1742" w:rsidRDefault="00FB1742" w:rsidP="00E461E6">
      <w:r>
        <w:tab/>
        <w:t xml:space="preserve">To do separate independent job  </w:t>
      </w:r>
    </w:p>
    <w:p w:rsidR="00E461E6" w:rsidRPr="00E461E6" w:rsidRDefault="007F54BE" w:rsidP="00E461E6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4791015</wp:posOffset>
                </wp:positionH>
                <wp:positionV relativeFrom="paragraph">
                  <wp:posOffset>474225</wp:posOffset>
                </wp:positionV>
                <wp:extent cx="295560" cy="381600"/>
                <wp:effectExtent l="38100" t="38100" r="28575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556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376.6pt;margin-top:36.7pt;width:24.6pt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4771575</wp:posOffset>
                </wp:positionH>
                <wp:positionV relativeFrom="paragraph">
                  <wp:posOffset>417345</wp:posOffset>
                </wp:positionV>
                <wp:extent cx="21960" cy="105120"/>
                <wp:effectExtent l="38100" t="38100" r="35560" b="285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9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375.05pt;margin-top:32.2pt;width:3.1pt;height: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4619655</wp:posOffset>
                </wp:positionH>
                <wp:positionV relativeFrom="paragraph">
                  <wp:posOffset>455145</wp:posOffset>
                </wp:positionV>
                <wp:extent cx="190800" cy="419760"/>
                <wp:effectExtent l="38100" t="38100" r="38100" b="374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80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363.1pt;margin-top:35.2pt;width:16.35pt;height:3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4219695</wp:posOffset>
                </wp:positionH>
                <wp:positionV relativeFrom="paragraph">
                  <wp:posOffset>398265</wp:posOffset>
                </wp:positionV>
                <wp:extent cx="190800" cy="4575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080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331.6pt;margin-top:30.7pt;width:16.35pt;height:3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3933135</wp:posOffset>
                </wp:positionH>
                <wp:positionV relativeFrom="paragraph">
                  <wp:posOffset>398265</wp:posOffset>
                </wp:positionV>
                <wp:extent cx="296640" cy="438480"/>
                <wp:effectExtent l="38100" t="38100" r="27305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66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309.05pt;margin-top:30.7pt;width:24.65pt;height:3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4657815</wp:posOffset>
                </wp:positionH>
                <wp:positionV relativeFrom="paragraph">
                  <wp:posOffset>-165135</wp:posOffset>
                </wp:positionV>
                <wp:extent cx="581400" cy="449280"/>
                <wp:effectExtent l="38100" t="38100" r="47625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140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365.8pt;margin-top:-13.95pt;width:47.7pt;height:3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4667175</wp:posOffset>
                </wp:positionH>
                <wp:positionV relativeFrom="paragraph">
                  <wp:posOffset>-163695</wp:posOffset>
                </wp:positionV>
                <wp:extent cx="76680" cy="581400"/>
                <wp:effectExtent l="38100" t="38100" r="38100" b="285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68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366.85pt;margin-top:-13.55pt;width:7.4pt;height:4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4200615</wp:posOffset>
                </wp:positionH>
                <wp:positionV relativeFrom="paragraph">
                  <wp:posOffset>-173415</wp:posOffset>
                </wp:positionV>
                <wp:extent cx="428760" cy="562320"/>
                <wp:effectExtent l="38100" t="38100" r="28575" b="285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876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330.1pt;margin-top:-14.3pt;width:35.05pt;height:4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">
                <v:imagedata r:id="rId26" o:title=""/>
              </v:shape>
            </w:pict>
          </mc:Fallback>
        </mc:AlternateContent>
      </w:r>
      <w:r w:rsidR="00FB1742">
        <w:t xml:space="preserve">If only one thread (main thread): single thread application </w:t>
      </w:r>
      <w:r w:rsidR="007247DA">
        <w:tab/>
      </w:r>
      <w:r w:rsidR="007247DA">
        <w:tab/>
      </w:r>
      <w:r w:rsidR="007247D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t4     t5         t6</w:t>
      </w:r>
    </w:p>
    <w:p w:rsidR="008238C0" w:rsidRDefault="007F54BE" w:rsidP="00D7706D">
      <w:pPr>
        <w:pStyle w:val="Heading2"/>
      </w:pPr>
      <w:r>
        <w:lastRenderedPageBreak/>
        <w:t>Defining</w:t>
      </w:r>
      <w:r w:rsidR="008238C0">
        <w:t xml:space="preserve"> threads</w:t>
      </w:r>
    </w:p>
    <w:p w:rsidR="00D7706D" w:rsidRDefault="00D7706D" w:rsidP="00D7706D">
      <w:pPr>
        <w:pStyle w:val="Heading3"/>
      </w:pPr>
      <w:r>
        <w:t>By extending thread class</w:t>
      </w:r>
    </w:p>
    <w:p w:rsidR="007F54BE" w:rsidRPr="007F54BE" w:rsidRDefault="007F54BE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54B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54B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F54BE">
        <w:rPr>
          <w:rFonts w:ascii="Consolas" w:eastAsia="Times New Roman" w:hAnsi="Consolas" w:cs="Consolas"/>
          <w:color w:val="4EC9B0"/>
          <w:sz w:val="21"/>
          <w:szCs w:val="21"/>
        </w:rPr>
        <w:t>MainThread</w:t>
      </w:r>
      <w:proofErr w:type="spell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F54BE" w:rsidRPr="007F54BE" w:rsidRDefault="00373D5F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4629015</wp:posOffset>
                </wp:positionH>
                <wp:positionV relativeFrom="paragraph">
                  <wp:posOffset>-105290</wp:posOffset>
                </wp:positionV>
                <wp:extent cx="29160" cy="486000"/>
                <wp:effectExtent l="38100" t="38100" r="47625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16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363.55pt;margin-top:-9.25pt;width:4.25pt;height:4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">
                <v:imagedata r:id="rId28" o:title=""/>
              </v:shape>
            </w:pict>
          </mc:Fallback>
        </mc:AlternateConten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="007F54BE" w:rsidRPr="007F54B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7F54BE" w:rsidRPr="007F54BE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7F54BE" w:rsidRPr="007F54B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7F54BE" w:rsidRPr="007F54BE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7F54BE" w:rsidRPr="007F54B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="007F54BE" w:rsidRPr="007F54BE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F54BE" w:rsidRPr="007F54BE" w:rsidRDefault="007F54BE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F54BE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F54BE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proofErr w:type="spell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F54BE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7F54BE">
        <w:rPr>
          <w:rFonts w:ascii="Consolas" w:eastAsia="Times New Roman" w:hAnsi="Consolas" w:cs="Consolas"/>
          <w:color w:val="DCDCAA"/>
          <w:sz w:val="21"/>
          <w:szCs w:val="21"/>
        </w:rPr>
        <w:t>MyThread</w:t>
      </w:r>
      <w:proofErr w:type="spell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4BE" w:rsidRPr="007F54BE" w:rsidRDefault="00373D5F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4456575</wp:posOffset>
                </wp:positionH>
                <wp:positionV relativeFrom="paragraph">
                  <wp:posOffset>-38840</wp:posOffset>
                </wp:positionV>
                <wp:extent cx="160560" cy="162360"/>
                <wp:effectExtent l="38100" t="38100" r="11430" b="285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05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350.25pt;margin-top:-3.7pt;width:14pt;height:14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">
                <v:imagedata r:id="rId3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1904895</wp:posOffset>
                </wp:positionH>
                <wp:positionV relativeFrom="paragraph">
                  <wp:posOffset>34960</wp:posOffset>
                </wp:positionV>
                <wp:extent cx="2715120" cy="99720"/>
                <wp:effectExtent l="38100" t="38100" r="28575" b="336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151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49.35pt;margin-top:2.1pt;width:215.15pt;height: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">
                <v:imagedata r:id="rId32" o:title=""/>
              </v:shape>
            </w:pict>
          </mc:Fallback>
        </mc:AlternateConten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="007F54BE" w:rsidRPr="007F54BE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7F54BE" w:rsidRPr="007F54BE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4BE" w:rsidRPr="007F54BE" w:rsidRDefault="00373D5F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4657815</wp:posOffset>
                </wp:positionH>
                <wp:positionV relativeFrom="paragraph">
                  <wp:posOffset>-210095</wp:posOffset>
                </wp:positionV>
                <wp:extent cx="371880" cy="638280"/>
                <wp:effectExtent l="38100" t="38100" r="47625" b="476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188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365.8pt;margin-top:-17.5pt;width:31.2pt;height:5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">
                <v:imagedata r:id="rId3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4248135</wp:posOffset>
                </wp:positionH>
                <wp:positionV relativeFrom="paragraph">
                  <wp:posOffset>-152855</wp:posOffset>
                </wp:positionV>
                <wp:extent cx="400320" cy="466920"/>
                <wp:effectExtent l="38100" t="38100" r="38100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032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333.55pt;margin-top:-13pt;width:33.4pt;height:3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">
                <v:imagedata r:id="rId36" o:title=""/>
              </v:shape>
            </w:pict>
          </mc:Fallback>
        </mc:AlternateConten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="007F54BE" w:rsidRPr="007F54B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="007F54BE" w:rsidRPr="007F54B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7F54BE" w:rsidRPr="007F54B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="007F54BE" w:rsidRPr="007F54B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="007F54BE" w:rsidRPr="007F54B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="007F54BE" w:rsidRPr="007F54B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="007F54BE" w:rsidRPr="007F54B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7F54BE" w:rsidRPr="007F54BE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7F54BE" w:rsidRPr="007F54BE" w:rsidRDefault="007F54BE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7F54B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4B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4B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F54BE">
        <w:rPr>
          <w:rFonts w:ascii="Consolas" w:eastAsia="Times New Roman" w:hAnsi="Consolas" w:cs="Consolas"/>
          <w:color w:val="CE9178"/>
          <w:sz w:val="21"/>
          <w:szCs w:val="21"/>
        </w:rPr>
        <w:t>"main thread"</w:t>
      </w: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4BE" w:rsidRPr="007F54BE" w:rsidRDefault="007F54BE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7F54BE" w:rsidRPr="007F54BE" w:rsidRDefault="007F54BE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F54BE" w:rsidRPr="007F54BE" w:rsidRDefault="007F54BE" w:rsidP="007F54B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4B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73D5F" w:rsidRDefault="00373D5F" w:rsidP="007F54BE">
      <w:r>
        <w:t>Main-thread is responsible to call main method</w:t>
      </w:r>
    </w:p>
    <w:p w:rsidR="00373D5F" w:rsidRDefault="00373D5F" w:rsidP="007F54BE">
      <w:r>
        <w:tab/>
        <w:t xml:space="preserve">Create child-thread </w:t>
      </w:r>
      <w:proofErr w:type="spellStart"/>
      <w:r>
        <w:t>obj</w:t>
      </w:r>
      <w:proofErr w:type="spellEnd"/>
    </w:p>
    <w:p w:rsidR="00373D5F" w:rsidRDefault="00373D5F" w:rsidP="007F54BE">
      <w:r>
        <w:tab/>
        <w:t>Start child-thread</w:t>
      </w:r>
    </w:p>
    <w:p w:rsidR="00373D5F" w:rsidRDefault="00373D5F" w:rsidP="007F54BE">
      <w:r>
        <w:tab/>
        <w:t xml:space="preserve">Do remaining jobs </w:t>
      </w:r>
    </w:p>
    <w:p w:rsidR="00DC7C23" w:rsidRDefault="00DC7C23" w:rsidP="007F54BE"/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73D5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73D5F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73D5F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73D5F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73D5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73D5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73D5F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(){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  <w:t>// override</w:t>
      </w:r>
    </w:p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4962375</wp:posOffset>
                </wp:positionH>
                <wp:positionV relativeFrom="paragraph">
                  <wp:posOffset>134580</wp:posOffset>
                </wp:positionV>
                <wp:extent cx="124200" cy="20160"/>
                <wp:effectExtent l="38100" t="38100" r="28575" b="3746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4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390.1pt;margin-top:9.95pt;width:11.15pt;height: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">
                <v:imagedata r:id="rId3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4914855</wp:posOffset>
                </wp:positionH>
                <wp:positionV relativeFrom="paragraph">
                  <wp:posOffset>-5820</wp:posOffset>
                </wp:positionV>
                <wp:extent cx="133920" cy="274680"/>
                <wp:effectExtent l="38100" t="38100" r="38100" b="304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9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386.35pt;margin-top:-1.1pt;width:11.9pt;height:2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">
                <v:imagedata r:id="rId4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1990575</wp:posOffset>
                </wp:positionH>
                <wp:positionV relativeFrom="paragraph">
                  <wp:posOffset>15780</wp:posOffset>
                </wp:positionV>
                <wp:extent cx="1410120" cy="21240"/>
                <wp:effectExtent l="38100" t="38100" r="0" b="361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101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56.1pt;margin-top:.6pt;width:112.4pt;height: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">
                <v:imagedata r:id="rId42" o:title=""/>
              </v:shape>
            </w:pict>
          </mc:Fallback>
        </mc:AlternateConten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73D5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73D5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73D5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73D5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373D5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73D5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373D5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4038255</wp:posOffset>
                </wp:positionH>
                <wp:positionV relativeFrom="paragraph">
                  <wp:posOffset>735</wp:posOffset>
                </wp:positionV>
                <wp:extent cx="38880" cy="49320"/>
                <wp:effectExtent l="38100" t="38100" r="37465" b="273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8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317.3pt;margin-top:-.6pt;width:4.35pt;height: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">
                <v:imagedata r:id="rId4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4010175</wp:posOffset>
                </wp:positionH>
                <wp:positionV relativeFrom="paragraph">
                  <wp:posOffset>30615</wp:posOffset>
                </wp:positionV>
                <wp:extent cx="134640" cy="181080"/>
                <wp:effectExtent l="38100" t="38100" r="36830" b="285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4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315.1pt;margin-top:1.75pt;width:11.9pt;height:1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">
                <v:imagedata r:id="rId4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5280615</wp:posOffset>
                </wp:positionH>
                <wp:positionV relativeFrom="paragraph">
                  <wp:posOffset>30285</wp:posOffset>
                </wp:positionV>
                <wp:extent cx="187200" cy="181440"/>
                <wp:effectExtent l="38100" t="38100" r="22860" b="285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72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415.15pt;margin-top:1.75pt;width:16.1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">
                <v:imagedata r:id="rId4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4752495</wp:posOffset>
                </wp:positionH>
                <wp:positionV relativeFrom="paragraph">
                  <wp:posOffset>-17235</wp:posOffset>
                </wp:positionV>
                <wp:extent cx="144720" cy="124200"/>
                <wp:effectExtent l="38100" t="38100" r="27305" b="285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47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373.55pt;margin-top:-2pt;width:12.75pt;height:1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">
                <v:imagedata r:id="rId5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4362615</wp:posOffset>
                </wp:positionH>
                <wp:positionV relativeFrom="paragraph">
                  <wp:posOffset>-55395</wp:posOffset>
                </wp:positionV>
                <wp:extent cx="280800" cy="355680"/>
                <wp:effectExtent l="38100" t="38100" r="24130" b="254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080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342.85pt;margin-top:-5pt;width:23.4pt;height:2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">
                <v:imagedata r:id="rId5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4000095</wp:posOffset>
                </wp:positionH>
                <wp:positionV relativeFrom="paragraph">
                  <wp:posOffset>20925</wp:posOffset>
                </wp:positionV>
                <wp:extent cx="98640" cy="249120"/>
                <wp:effectExtent l="38100" t="38100" r="34925" b="368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86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14.3pt;margin-top:1pt;width:9.05pt;height:2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">
                <v:imagedata r:id="rId5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3886335</wp:posOffset>
                </wp:positionH>
                <wp:positionV relativeFrom="paragraph">
                  <wp:posOffset>-26595</wp:posOffset>
                </wp:positionV>
                <wp:extent cx="238320" cy="58320"/>
                <wp:effectExtent l="38100" t="38100" r="28575" b="374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8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305.35pt;margin-top:-2.75pt;width:20.05pt;height: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">
                <v:imagedata r:id="rId5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323415</wp:posOffset>
                </wp:positionH>
                <wp:positionV relativeFrom="paragraph">
                  <wp:posOffset>-226035</wp:posOffset>
                </wp:positionV>
                <wp:extent cx="1734480" cy="666360"/>
                <wp:effectExtent l="38100" t="38100" r="18415" b="387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34480" cy="6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24.8pt;margin-top:-18.45pt;width:137.9pt;height:5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">
                <v:imagedata r:id="rId5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3362175</wp:posOffset>
                </wp:positionH>
                <wp:positionV relativeFrom="paragraph">
                  <wp:posOffset>-141075</wp:posOffset>
                </wp:positionV>
                <wp:extent cx="324360" cy="457560"/>
                <wp:effectExtent l="38100" t="38100" r="38100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436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64.1pt;margin-top:-11.75pt;width:26.9pt;height:3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">
                <v:imagedata r:id="rId60" o:title=""/>
              </v:shape>
            </w:pict>
          </mc:Fallback>
        </mc:AlternateConten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73D5F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3D5F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3D5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73D5F">
        <w:rPr>
          <w:rFonts w:ascii="Consolas" w:eastAsia="Times New Roman" w:hAnsi="Consolas" w:cs="Consolas"/>
          <w:color w:val="CE9178"/>
          <w:sz w:val="21"/>
          <w:szCs w:val="21"/>
        </w:rPr>
        <w:t>"child thread"</w: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30390</wp:posOffset>
                </wp:positionV>
                <wp:extent cx="173880" cy="134640"/>
                <wp:effectExtent l="19050" t="38100" r="17145" b="368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38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401.2pt;margin-top:1.75pt;width:15.05pt;height:1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">
                <v:imagedata r:id="rId6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4905495</wp:posOffset>
                </wp:positionH>
                <wp:positionV relativeFrom="paragraph">
                  <wp:posOffset>87630</wp:posOffset>
                </wp:positionV>
                <wp:extent cx="162000" cy="129240"/>
                <wp:effectExtent l="19050" t="38100" r="28575" b="425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20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385.6pt;margin-top:6.25pt;width:14.05pt;height:11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">
                <v:imagedata r:id="rId6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4217175</wp:posOffset>
                </wp:positionH>
                <wp:positionV relativeFrom="paragraph">
                  <wp:posOffset>-55290</wp:posOffset>
                </wp:positionV>
                <wp:extent cx="92520" cy="164880"/>
                <wp:effectExtent l="38100" t="38100" r="41275" b="260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25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331.4pt;margin-top:-5pt;width:8.65pt;height:14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">
                <v:imagedata r:id="rId66" o:title=""/>
              </v:shape>
            </w:pict>
          </mc:Fallback>
        </mc:AlternateConten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838215</wp:posOffset>
                </wp:positionH>
                <wp:positionV relativeFrom="paragraph">
                  <wp:posOffset>68625</wp:posOffset>
                </wp:positionV>
                <wp:extent cx="28800" cy="19440"/>
                <wp:effectExtent l="38100" t="38100" r="28575" b="381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8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65.35pt;margin-top:4.75pt;width:3.6pt;height:2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">
                <v:imagedata r:id="rId6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4743495</wp:posOffset>
                </wp:positionH>
                <wp:positionV relativeFrom="paragraph">
                  <wp:posOffset>2055</wp:posOffset>
                </wp:positionV>
                <wp:extent cx="66960" cy="57240"/>
                <wp:effectExtent l="38100" t="38100" r="28575" b="381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9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372.85pt;margin-top:-.5pt;width:6.6pt;height: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">
                <v:imagedata r:id="rId7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4771935</wp:posOffset>
                </wp:positionH>
                <wp:positionV relativeFrom="paragraph">
                  <wp:posOffset>-26745</wp:posOffset>
                </wp:positionV>
                <wp:extent cx="29160" cy="124200"/>
                <wp:effectExtent l="19050" t="38100" r="28575" b="285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1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375.1pt;margin-top:-2.75pt;width:3.7pt;height:1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">
                <v:imagedata r:id="rId7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4533975</wp:posOffset>
                </wp:positionH>
                <wp:positionV relativeFrom="paragraph">
                  <wp:posOffset>-7665</wp:posOffset>
                </wp:positionV>
                <wp:extent cx="124560" cy="124200"/>
                <wp:effectExtent l="38100" t="38100" r="27940" b="285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45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356.35pt;margin-top:-1.25pt;width:11.1pt;height:11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">
                <v:imagedata r:id="rId7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4286295</wp:posOffset>
                </wp:positionH>
                <wp:positionV relativeFrom="paragraph">
                  <wp:posOffset>49575</wp:posOffset>
                </wp:positionV>
                <wp:extent cx="38520" cy="133560"/>
                <wp:effectExtent l="38100" t="38100" r="3810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336.85pt;margin-top:3.25pt;width:4.4pt;height:1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">
                <v:imagedata r:id="rId7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4162455</wp:posOffset>
                </wp:positionH>
                <wp:positionV relativeFrom="paragraph">
                  <wp:posOffset>11415</wp:posOffset>
                </wp:positionV>
                <wp:extent cx="248040" cy="47880"/>
                <wp:effectExtent l="38100" t="38100" r="38100" b="285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80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327.1pt;margin-top:.25pt;width:20.9pt;height: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">
                <v:imagedata r:id="rId7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4162455</wp:posOffset>
                </wp:positionH>
                <wp:positionV relativeFrom="paragraph">
                  <wp:posOffset>11415</wp:posOffset>
                </wp:positionV>
                <wp:extent cx="76680" cy="47880"/>
                <wp:effectExtent l="38100" t="38100" r="38100" b="285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66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327.1pt;margin-top:.25pt;width:7.4pt;height: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">
                <v:imagedata r:id="rId8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866655</wp:posOffset>
                </wp:positionH>
                <wp:positionV relativeFrom="paragraph">
                  <wp:posOffset>-45825</wp:posOffset>
                </wp:positionV>
                <wp:extent cx="2543760" cy="121680"/>
                <wp:effectExtent l="38100" t="38100" r="28575" b="311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437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67.6pt;margin-top:-4.25pt;width:201.65pt;height:1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">
                <v:imagedata r:id="rId82" o:title=""/>
              </v:shape>
            </w:pict>
          </mc:Fallback>
        </mc:AlternateConten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73D5F" w:rsidRPr="00373D5F" w:rsidRDefault="00373D5F" w:rsidP="00373D5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4324455</wp:posOffset>
                </wp:positionH>
                <wp:positionV relativeFrom="paragraph">
                  <wp:posOffset>1800</wp:posOffset>
                </wp:positionV>
                <wp:extent cx="360" cy="360"/>
                <wp:effectExtent l="0" t="0" r="0" b="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339.85pt;margin-top:-.5pt;width:1.4pt;height: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">
                <v:imagedata r:id="rId84" o:title=""/>
              </v:shape>
            </w:pict>
          </mc:Fallback>
        </mc:AlternateContent>
      </w:r>
      <w:r w:rsidRPr="00373D5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73D5F" w:rsidRDefault="00373D5F" w:rsidP="007F54BE"/>
    <w:p w:rsidR="00DC7C23" w:rsidRDefault="00DC7C23" w:rsidP="00DC7C23">
      <w:pPr>
        <w:pStyle w:val="Heading4"/>
      </w:pPr>
      <w:r>
        <w:t>Thread scheduler</w:t>
      </w:r>
    </w:p>
    <w:p w:rsidR="00DC7C23" w:rsidRDefault="00DC7C23" w:rsidP="00DC7C23">
      <w:r>
        <w:t xml:space="preserve">It is part of </w:t>
      </w:r>
      <w:proofErr w:type="spellStart"/>
      <w:r>
        <w:t>jvm</w:t>
      </w:r>
      <w:proofErr w:type="spellEnd"/>
    </w:p>
    <w:p w:rsidR="00DC7C23" w:rsidRDefault="00DC7C23" w:rsidP="00DC7C23">
      <w:r>
        <w:t>Responsible to schedule thread:</w:t>
      </w:r>
    </w:p>
    <w:p w:rsidR="00DC7C23" w:rsidRDefault="00DC7C23" w:rsidP="00DC7C23">
      <w:r>
        <w:tab/>
        <w:t>While many threads are waiting, giving chance to execution</w:t>
      </w:r>
    </w:p>
    <w:p w:rsidR="00DC7C23" w:rsidRDefault="00DC7C23" w:rsidP="00DC7C23">
      <w:r>
        <w:t>But we can’t expect thread execution order</w:t>
      </w:r>
    </w:p>
    <w:p w:rsidR="00DC7C23" w:rsidRDefault="00DC7C23" w:rsidP="00DC7C23">
      <w:r>
        <w:tab/>
        <w:t>We can’t provide exact output</w:t>
      </w:r>
    </w:p>
    <w:p w:rsidR="00DC7C23" w:rsidRDefault="00DC7C23" w:rsidP="00DC7C23"/>
    <w:p w:rsidR="00D77D5D" w:rsidRDefault="00D77D5D" w:rsidP="00DC7C23"/>
    <w:p w:rsidR="00DC7C23" w:rsidRDefault="00D77D5D" w:rsidP="00D77D5D">
      <w:pPr>
        <w:pStyle w:val="Heading4"/>
      </w:pPr>
      <w:proofErr w:type="spellStart"/>
      <w:proofErr w:type="gramStart"/>
      <w:r>
        <w:lastRenderedPageBreak/>
        <w:t>t.start</w:t>
      </w:r>
      <w:proofErr w:type="spellEnd"/>
      <w:r>
        <w:t>(</w:t>
      </w:r>
      <w:proofErr w:type="gramEnd"/>
      <w:r>
        <w:t xml:space="preserve">) V.s. </w:t>
      </w:r>
      <w:proofErr w:type="spellStart"/>
      <w:r>
        <w:t>t.run</w:t>
      </w:r>
      <w:proofErr w:type="spellEnd"/>
      <w:r>
        <w:t>()</w:t>
      </w:r>
    </w:p>
    <w:p w:rsidR="00D77D5D" w:rsidRDefault="00D77D5D" w:rsidP="00D77D5D">
      <w:proofErr w:type="gramStart"/>
      <w:r w:rsidRPr="00D77D5D">
        <w:rPr>
          <w:color w:val="FFC000"/>
        </w:rPr>
        <w:t>start(</w:t>
      </w:r>
      <w:proofErr w:type="gramEnd"/>
      <w:r w:rsidRPr="00D77D5D">
        <w:rPr>
          <w:color w:val="FFC000"/>
        </w:rPr>
        <w:t xml:space="preserve">) </w:t>
      </w:r>
      <w:r>
        <w:t xml:space="preserve">is in the parent class (Thread) </w:t>
      </w:r>
    </w:p>
    <w:p w:rsidR="003C04BA" w:rsidRDefault="00D77D5D" w:rsidP="00D77D5D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5086215</wp:posOffset>
                </wp:positionH>
                <wp:positionV relativeFrom="paragraph">
                  <wp:posOffset>223395</wp:posOffset>
                </wp:positionV>
                <wp:extent cx="105120" cy="117000"/>
                <wp:effectExtent l="38100" t="38100" r="28575" b="355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51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399.85pt;margin-top:16.95pt;width:9.65pt;height:1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4953015</wp:posOffset>
                </wp:positionH>
                <wp:positionV relativeFrom="paragraph">
                  <wp:posOffset>301155</wp:posOffset>
                </wp:positionV>
                <wp:extent cx="99720" cy="167760"/>
                <wp:effectExtent l="38100" t="38100" r="3365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972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389.35pt;margin-top:23.05pt;width:9.15pt;height:1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4857615</wp:posOffset>
                </wp:positionH>
                <wp:positionV relativeFrom="paragraph">
                  <wp:posOffset>405915</wp:posOffset>
                </wp:positionV>
                <wp:extent cx="96480" cy="190800"/>
                <wp:effectExtent l="38100" t="38100" r="37465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64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381.85pt;margin-top:31.3pt;width:8.95pt;height:1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5067135</wp:posOffset>
                </wp:positionH>
                <wp:positionV relativeFrom="paragraph">
                  <wp:posOffset>-22845</wp:posOffset>
                </wp:positionV>
                <wp:extent cx="419760" cy="905400"/>
                <wp:effectExtent l="38100" t="38100" r="37465" b="285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9760" cy="9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398.35pt;margin-top:-2.45pt;width:34.35pt;height:7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5333895</wp:posOffset>
                </wp:positionH>
                <wp:positionV relativeFrom="paragraph">
                  <wp:posOffset>-613245</wp:posOffset>
                </wp:positionV>
                <wp:extent cx="439560" cy="1467000"/>
                <wp:effectExtent l="38100" t="38100" r="3683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39560" cy="14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419.35pt;margin-top:-48.95pt;width:35.9pt;height:116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">
                <v:imagedata r:id="rId94" o:title=""/>
              </v:shape>
            </w:pict>
          </mc:Fallback>
        </mc:AlternateContent>
      </w:r>
      <w:r w:rsidR="00FD0E3E">
        <w:t>When</w:t>
      </w:r>
      <w:r>
        <w:t xml:space="preserve"> this</w:t>
      </w:r>
      <w:r w:rsidR="00FD0E3E">
        <w:t xml:space="preserve"> called,</w:t>
      </w:r>
      <w:r>
        <w:t xml:space="preserve"> separate execution </w:t>
      </w:r>
      <w:r w:rsidR="003C04BA">
        <w:t>order runs</w:t>
      </w:r>
    </w:p>
    <w:p w:rsidR="003C04BA" w:rsidRDefault="003C04BA" w:rsidP="00D77D5D">
      <w:r>
        <w:tab/>
        <w:t>1, Register thread with thread-scheduler</w:t>
      </w:r>
    </w:p>
    <w:p w:rsidR="003C04BA" w:rsidRDefault="003C04BA" w:rsidP="00D77D5D">
      <w:r>
        <w:tab/>
        <w:t xml:space="preserve">2, Do other mandatory activities   </w:t>
      </w:r>
    </w:p>
    <w:p w:rsidR="00D77D5D" w:rsidRDefault="003C04BA" w:rsidP="00D77D5D">
      <w:r>
        <w:tab/>
        <w:t xml:space="preserve">3, </w:t>
      </w:r>
      <w:r w:rsidR="00D77D5D">
        <w:t>after that</w:t>
      </w:r>
      <w:r>
        <w:t xml:space="preserve"> invoke into</w:t>
      </w:r>
      <w:r w:rsidR="00D77D5D">
        <w:t xml:space="preserve"> </w:t>
      </w:r>
      <w:proofErr w:type="gramStart"/>
      <w:r w:rsidR="00D77D5D">
        <w:t>run()</w:t>
      </w:r>
      <w:proofErr w:type="gramEnd"/>
      <w:r w:rsidR="00D77D5D">
        <w:t xml:space="preserve"> </w:t>
      </w:r>
    </w:p>
    <w:p w:rsidR="00DC7C23" w:rsidRDefault="00DC7C23" w:rsidP="00DC7C23"/>
    <w:p w:rsidR="00D77D5D" w:rsidRDefault="00D77D5D" w:rsidP="00DC7C23">
      <w:proofErr w:type="gramStart"/>
      <w:r w:rsidRPr="00FD0E3E">
        <w:rPr>
          <w:color w:val="FFC000"/>
        </w:rPr>
        <w:t>run(</w:t>
      </w:r>
      <w:proofErr w:type="gramEnd"/>
      <w:r w:rsidRPr="00FD0E3E">
        <w:rPr>
          <w:color w:val="FFC000"/>
        </w:rPr>
        <w:t xml:space="preserve">) </w:t>
      </w:r>
      <w:r>
        <w:t xml:space="preserve">called directly then </w:t>
      </w:r>
      <w:r w:rsidR="00FD0E3E">
        <w:t>this method will called by main-thread</w:t>
      </w:r>
    </w:p>
    <w:p w:rsidR="00FD0E3E" w:rsidRDefault="00FD0E3E" w:rsidP="00DC7C23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4314735</wp:posOffset>
                </wp:positionH>
                <wp:positionV relativeFrom="paragraph">
                  <wp:posOffset>321025</wp:posOffset>
                </wp:positionV>
                <wp:extent cx="76680" cy="114840"/>
                <wp:effectExtent l="38100" t="38100" r="38100" b="381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66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339.1pt;margin-top:24.65pt;width:7.4pt;height:1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4162455</wp:posOffset>
                </wp:positionH>
                <wp:positionV relativeFrom="paragraph">
                  <wp:posOffset>321385</wp:posOffset>
                </wp:positionV>
                <wp:extent cx="86040" cy="124200"/>
                <wp:effectExtent l="38100" t="38100" r="28575" b="285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60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327.1pt;margin-top:24.65pt;width:8.1pt;height:11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4028895</wp:posOffset>
                </wp:positionH>
                <wp:positionV relativeFrom="paragraph">
                  <wp:posOffset>311665</wp:posOffset>
                </wp:positionV>
                <wp:extent cx="79920" cy="133920"/>
                <wp:effectExtent l="38100" t="38100" r="3492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99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316.6pt;margin-top:23.9pt;width:7.65pt;height:11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3705255</wp:posOffset>
                </wp:positionH>
                <wp:positionV relativeFrom="paragraph">
                  <wp:posOffset>-326255</wp:posOffset>
                </wp:positionV>
                <wp:extent cx="314640" cy="1171800"/>
                <wp:effectExtent l="38100" t="38100" r="28575" b="285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14640" cy="11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291.1pt;margin-top:-26.35pt;width:26.1pt;height:9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">
                <v:imagedata r:id="rId102" o:title=""/>
              </v:shape>
            </w:pict>
          </mc:Fallback>
        </mc:AlternateContent>
      </w:r>
      <w:proofErr w:type="gramStart"/>
      <w:r>
        <w:t>so</w:t>
      </w:r>
      <w:proofErr w:type="gramEnd"/>
      <w:r>
        <w:t xml:space="preserve"> there is only one thread available </w:t>
      </w:r>
    </w:p>
    <w:p w:rsidR="00FD0E3E" w:rsidRDefault="00FD0E3E" w:rsidP="00DC7C23"/>
    <w:p w:rsidR="00FD0E3E" w:rsidRDefault="00FD0E3E" w:rsidP="00DC7C23"/>
    <w:p w:rsidR="00FD0E3E" w:rsidRDefault="00FD0E3E" w:rsidP="00DC7C23"/>
    <w:p w:rsidR="003C04BA" w:rsidRDefault="003C04BA" w:rsidP="003C04BA">
      <w:pPr>
        <w:pStyle w:val="Heading4"/>
      </w:pPr>
      <w:proofErr w:type="gramStart"/>
      <w:r>
        <w:t>overload</w:t>
      </w:r>
      <w:proofErr w:type="gramEnd"/>
      <w:r>
        <w:t xml:space="preserve"> run()</w:t>
      </w:r>
    </w:p>
    <w:p w:rsidR="00953C58" w:rsidRPr="00953C58" w:rsidRDefault="00953C58" w:rsidP="00953C58"/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04B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4618575</wp:posOffset>
                </wp:positionH>
                <wp:positionV relativeFrom="paragraph">
                  <wp:posOffset>-7530</wp:posOffset>
                </wp:positionV>
                <wp:extent cx="106200" cy="219240"/>
                <wp:effectExtent l="38100" t="38100" r="27305" b="285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62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363pt;margin-top:-1.25pt;width:9.65pt;height:1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">
                <v:imagedata r:id="rId10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4360455</wp:posOffset>
                </wp:positionH>
                <wp:positionV relativeFrom="paragraph">
                  <wp:posOffset>-6810</wp:posOffset>
                </wp:positionV>
                <wp:extent cx="97560" cy="191520"/>
                <wp:effectExtent l="38100" t="38100" r="36195" b="3746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75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342.7pt;margin-top:-1.2pt;width:9.05pt;height:16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">
                <v:imagedata r:id="rId10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4247775</wp:posOffset>
                </wp:positionH>
                <wp:positionV relativeFrom="paragraph">
                  <wp:posOffset>68070</wp:posOffset>
                </wp:positionV>
                <wp:extent cx="77040" cy="115200"/>
                <wp:effectExtent l="38100" t="38100" r="37465" b="374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70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333.8pt;margin-top:4.7pt;width:7.35pt;height:1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">
                <v:imagedata r:id="rId10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4180455</wp:posOffset>
                </wp:positionH>
                <wp:positionV relativeFrom="paragraph">
                  <wp:posOffset>-64770</wp:posOffset>
                </wp:positionV>
                <wp:extent cx="20880" cy="257400"/>
                <wp:effectExtent l="38100" t="38100" r="36830" b="285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088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328.45pt;margin-top:-5.75pt;width:3.05pt;height:21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">
                <v:imagedata r:id="rId11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4114215</wp:posOffset>
                </wp:positionH>
                <wp:positionV relativeFrom="paragraph">
                  <wp:posOffset>-63690</wp:posOffset>
                </wp:positionV>
                <wp:extent cx="10440" cy="246960"/>
                <wp:effectExtent l="38100" t="38100" r="27940" b="393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4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323.25pt;margin-top:-5.65pt;width:2.15pt;height:2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">
                <v:imagedata r:id="rId11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3848175</wp:posOffset>
                </wp:positionH>
                <wp:positionV relativeFrom="paragraph">
                  <wp:posOffset>106590</wp:posOffset>
                </wp:positionV>
                <wp:extent cx="267120" cy="133920"/>
                <wp:effectExtent l="38100" t="38100" r="0" b="381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671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302.35pt;margin-top:7.75pt;width:22.4pt;height:11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">
                <v:imagedata r:id="rId11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3742695</wp:posOffset>
                </wp:positionH>
                <wp:positionV relativeFrom="paragraph">
                  <wp:posOffset>68430</wp:posOffset>
                </wp:positionV>
                <wp:extent cx="96120" cy="135360"/>
                <wp:effectExtent l="38100" t="38100" r="18415" b="361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61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294.05pt;margin-top:4.75pt;width:8.85pt;height:11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">
                <v:imagedata r:id="rId11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3238335</wp:posOffset>
                </wp:positionH>
                <wp:positionV relativeFrom="paragraph">
                  <wp:posOffset>11550</wp:posOffset>
                </wp:positionV>
                <wp:extent cx="13680" cy="162000"/>
                <wp:effectExtent l="38100" t="38100" r="24765" b="2857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6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254.35pt;margin-top:.25pt;width:2.45pt;height:14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">
                <v:imagedata r:id="rId11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3076695</wp:posOffset>
                </wp:positionH>
                <wp:positionV relativeFrom="paragraph">
                  <wp:posOffset>125670</wp:posOffset>
                </wp:positionV>
                <wp:extent cx="66960" cy="76680"/>
                <wp:effectExtent l="38100" t="38100" r="28575" b="381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69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241.6pt;margin-top:9.25pt;width:6.6pt;height: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">
                <v:imagedata r:id="rId12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2981295</wp:posOffset>
                </wp:positionH>
                <wp:positionV relativeFrom="paragraph">
                  <wp:posOffset>116310</wp:posOffset>
                </wp:positionV>
                <wp:extent cx="66960" cy="106560"/>
                <wp:effectExtent l="38100" t="38100" r="28575" b="2730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69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234.1pt;margin-top:8.5pt;width:6.6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">
                <v:imagedata r:id="rId12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95070</wp:posOffset>
                </wp:positionV>
                <wp:extent cx="108000" cy="116640"/>
                <wp:effectExtent l="38100" t="38100" r="25400" b="3619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80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217.6pt;margin-top:6.85pt;width:9.8pt;height:1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">
                <v:imagedata r:id="rId12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295335</wp:posOffset>
                </wp:positionH>
                <wp:positionV relativeFrom="paragraph">
                  <wp:posOffset>96870</wp:posOffset>
                </wp:positionV>
                <wp:extent cx="2534040" cy="126000"/>
                <wp:effectExtent l="38100" t="38100" r="19050" b="266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5340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22.6pt;margin-top:7pt;width:200.9pt;height:1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">
                <v:imagedata r:id="rId126" o:title=""/>
              </v:shape>
            </w:pict>
          </mc:Fallback>
        </mc:AlternateConten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C04B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3C04BA" w:rsidRPr="003C04BA" w:rsidRDefault="00953C58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4076415</wp:posOffset>
                </wp:positionH>
                <wp:positionV relativeFrom="paragraph">
                  <wp:posOffset>-26730</wp:posOffset>
                </wp:positionV>
                <wp:extent cx="29160" cy="66960"/>
                <wp:effectExtent l="38100" t="38100" r="47625" b="476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91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320.05pt;margin-top:-3.05pt;width:4.25pt;height:7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">
                <v:imagedata r:id="rId128" o:title=""/>
              </v:shape>
            </w:pict>
          </mc:Fallback>
        </mc:AlternateContent>
      </w:r>
      <w:r w:rsidR="003C04BA"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4733775</wp:posOffset>
                </wp:positionH>
                <wp:positionV relativeFrom="paragraph">
                  <wp:posOffset>-55305</wp:posOffset>
                </wp:positionV>
                <wp:extent cx="127440" cy="192240"/>
                <wp:effectExtent l="19050" t="38100" r="25400" b="3683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74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372.1pt;margin-top:-5pt;width:11.4pt;height:16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">
                <v:imagedata r:id="rId130" o:title=""/>
              </v:shape>
            </w:pict>
          </mc:Fallback>
        </mc:AlternateContent>
      </w:r>
      <w:r w:rsidR="003C04BA"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3311775</wp:posOffset>
                </wp:positionH>
                <wp:positionV relativeFrom="paragraph">
                  <wp:posOffset>-64665</wp:posOffset>
                </wp:positionV>
                <wp:extent cx="212760" cy="184320"/>
                <wp:effectExtent l="19050" t="38100" r="34925" b="254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127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260.1pt;margin-top:-5.75pt;width:18.05pt;height:15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">
                <v:imagedata r:id="rId132" o:title=""/>
              </v:shape>
            </w:pict>
          </mc:Fallback>
        </mc:AlternateConten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="003C04BA" w:rsidRPr="003C04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="003C04BA" w:rsidRPr="003C04B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3C04BA" w:rsidRPr="003C04B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3C04BA" w:rsidRPr="003C04B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="003C04BA" w:rsidRPr="003C04B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="003C04BA" w:rsidRPr="003C04BA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="003C04BA" w:rsidRPr="003C04B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3C04BA" w:rsidRPr="003C04BA" w:rsidRDefault="00953C58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4924575</wp:posOffset>
                </wp:positionH>
                <wp:positionV relativeFrom="paragraph">
                  <wp:posOffset>-26505</wp:posOffset>
                </wp:positionV>
                <wp:extent cx="66960" cy="152640"/>
                <wp:effectExtent l="38100" t="38100" r="28575" b="381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6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387.1pt;margin-top:-2.75pt;width:6.6pt;height:13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">
                <v:imagedata r:id="rId13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4788855</wp:posOffset>
                </wp:positionH>
                <wp:positionV relativeFrom="paragraph">
                  <wp:posOffset>-17145</wp:posOffset>
                </wp:positionV>
                <wp:extent cx="69120" cy="171720"/>
                <wp:effectExtent l="38100" t="38100" r="26670" b="3810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9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376.45pt;margin-top:-2pt;width:6.8pt;height:1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">
                <v:imagedata r:id="rId13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4609935</wp:posOffset>
                </wp:positionH>
                <wp:positionV relativeFrom="paragraph">
                  <wp:posOffset>-36225</wp:posOffset>
                </wp:positionV>
                <wp:extent cx="77040" cy="105120"/>
                <wp:effectExtent l="38100" t="38100" r="37465" b="2857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7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362.35pt;margin-top:-3.5pt;width:7.35pt;height:9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">
                <v:imagedata r:id="rId13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4648095</wp:posOffset>
                </wp:positionH>
                <wp:positionV relativeFrom="paragraph">
                  <wp:posOffset>-83745</wp:posOffset>
                </wp:positionV>
                <wp:extent cx="48240" cy="219960"/>
                <wp:effectExtent l="38100" t="38100" r="28575" b="2794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8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365.35pt;margin-top:-7.25pt;width:5.15pt;height:18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">
                <v:imagedata r:id="rId14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4486095</wp:posOffset>
                </wp:positionH>
                <wp:positionV relativeFrom="paragraph">
                  <wp:posOffset>11295</wp:posOffset>
                </wp:positionV>
                <wp:extent cx="105480" cy="114840"/>
                <wp:effectExtent l="38100" t="38100" r="27940" b="381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54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52.6pt;margin-top:.25pt;width:9.6pt;height:10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">
                <v:imagedata r:id="rId14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4351815</wp:posOffset>
                </wp:positionH>
                <wp:positionV relativeFrom="paragraph">
                  <wp:posOffset>11295</wp:posOffset>
                </wp:positionV>
                <wp:extent cx="144360" cy="156240"/>
                <wp:effectExtent l="38100" t="38100" r="27305" b="342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43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342pt;margin-top:.25pt;width:12.65pt;height:13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">
                <v:imagedata r:id="rId14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4181535</wp:posOffset>
                </wp:positionH>
                <wp:positionV relativeFrom="paragraph">
                  <wp:posOffset>19935</wp:posOffset>
                </wp:positionV>
                <wp:extent cx="105120" cy="39600"/>
                <wp:effectExtent l="38100" t="38100" r="28575" b="3683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51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328.6pt;margin-top:.9pt;width:9.65pt;height: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">
                <v:imagedata r:id="rId14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4219695</wp:posOffset>
                </wp:positionH>
                <wp:positionV relativeFrom="paragraph">
                  <wp:posOffset>-17145</wp:posOffset>
                </wp:positionV>
                <wp:extent cx="86040" cy="135720"/>
                <wp:effectExtent l="38100" t="38100" r="28575" b="3619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60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331.6pt;margin-top:-2pt;width:8.1pt;height:12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">
                <v:imagedata r:id="rId14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4038615</wp:posOffset>
                </wp:positionH>
                <wp:positionV relativeFrom="paragraph">
                  <wp:posOffset>1935</wp:posOffset>
                </wp:positionV>
                <wp:extent cx="114480" cy="133560"/>
                <wp:effectExtent l="38100" t="38100" r="3810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44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317.35pt;margin-top:-.5pt;width:10.3pt;height:11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">
                <v:imagedata r:id="rId15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4010175</wp:posOffset>
                </wp:positionH>
                <wp:positionV relativeFrom="paragraph">
                  <wp:posOffset>135135</wp:posOffset>
                </wp:positionV>
                <wp:extent cx="9720" cy="10080"/>
                <wp:effectExtent l="38100" t="38100" r="28575" b="285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7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315.05pt;margin-top:9.95pt;width:2.1pt;height: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">
                <v:imagedata r:id="rId15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4095855</wp:posOffset>
                </wp:positionH>
                <wp:positionV relativeFrom="paragraph">
                  <wp:posOffset>135135</wp:posOffset>
                </wp:positionV>
                <wp:extent cx="9720" cy="10080"/>
                <wp:effectExtent l="38100" t="38100" r="28575" b="285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7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321.8pt;margin-top:9.95pt;width:2.1pt;height: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">
                <v:imagedata r:id="rId15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4105215</wp:posOffset>
                </wp:positionH>
                <wp:positionV relativeFrom="paragraph">
                  <wp:posOffset>135135</wp:posOffset>
                </wp:positionV>
                <wp:extent cx="360" cy="360"/>
                <wp:effectExtent l="0" t="0" r="0" b="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322.6pt;margin-top:10pt;width:1.4pt;height:1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">
                <v:imagedata r:id="rId155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3762495</wp:posOffset>
                </wp:positionH>
                <wp:positionV relativeFrom="paragraph">
                  <wp:posOffset>68535</wp:posOffset>
                </wp:positionV>
                <wp:extent cx="181080" cy="29160"/>
                <wp:effectExtent l="38100" t="38100" r="28575" b="2857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10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295.6pt;margin-top:4.75pt;width:15.55pt;height:3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">
                <v:imagedata r:id="rId157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3833055</wp:posOffset>
                </wp:positionH>
                <wp:positionV relativeFrom="paragraph">
                  <wp:posOffset>-17145</wp:posOffset>
                </wp:positionV>
                <wp:extent cx="120240" cy="192600"/>
                <wp:effectExtent l="38100" t="38100" r="32385" b="361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02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301.15pt;margin-top:-2pt;width:10.75pt;height:1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">
                <v:imagedata r:id="rId159" o:title=""/>
              </v:shape>
            </w:pict>
          </mc:Fallback>
        </mc:AlternateConten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="003C04BA" w:rsidRPr="003C04BA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3C04BA" w:rsidRPr="003C04BA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3C04BA" w:rsidRPr="003C04B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3C04BA" w:rsidRPr="003C04BA">
        <w:rPr>
          <w:rFonts w:ascii="Consolas" w:eastAsia="Times New Roman" w:hAnsi="Consolas" w:cs="Consolas"/>
          <w:color w:val="CE9178"/>
          <w:sz w:val="21"/>
          <w:szCs w:val="21"/>
        </w:rPr>
        <w:t>"child thread"</w:t>
      </w:r>
      <w:r w:rsidR="003C04BA" w:rsidRPr="003C04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C04B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3C04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C04B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C04B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3C04B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C04B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3C04B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C04BA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C04BA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C04B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C04BA">
        <w:rPr>
          <w:rFonts w:ascii="Consolas" w:eastAsia="Times New Roman" w:hAnsi="Consolas" w:cs="Consolas"/>
          <w:color w:val="CE9178"/>
          <w:sz w:val="21"/>
          <w:szCs w:val="21"/>
        </w:rPr>
        <w:t>"child thread"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3C04B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3C04BA" w:rsidRPr="003C04BA" w:rsidRDefault="003C04BA" w:rsidP="003C04B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4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53C58" w:rsidRDefault="00953C58" w:rsidP="00953C58">
      <w:r>
        <w:t xml:space="preserve">Overloading of </w:t>
      </w:r>
      <w:proofErr w:type="gramStart"/>
      <w:r>
        <w:t>run(</w:t>
      </w:r>
      <w:proofErr w:type="gramEnd"/>
      <w:r>
        <w:t xml:space="preserve">) method is possible </w:t>
      </w:r>
    </w:p>
    <w:p w:rsidR="00953C58" w:rsidRDefault="00953C58" w:rsidP="00953C58">
      <w:r>
        <w:t xml:space="preserve">But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 can invoke no-</w:t>
      </w:r>
      <w:proofErr w:type="spellStart"/>
      <w:r>
        <w:t>arg</w:t>
      </w:r>
      <w:proofErr w:type="spellEnd"/>
      <w:r>
        <w:t xml:space="preserve"> run() method</w:t>
      </w:r>
    </w:p>
    <w:p w:rsidR="003C04BA" w:rsidRDefault="00953C58" w:rsidP="003C04BA">
      <w:r>
        <w:t xml:space="preserve">Like this </w:t>
      </w:r>
      <w:proofErr w:type="gramStart"/>
      <w:r>
        <w:t>main(</w:t>
      </w:r>
      <w:proofErr w:type="gramEnd"/>
      <w:r>
        <w:t xml:space="preserve">) overload is not called by </w:t>
      </w:r>
      <w:proofErr w:type="spellStart"/>
      <w:r>
        <w:t>jvm</w:t>
      </w:r>
      <w:proofErr w:type="spellEnd"/>
      <w:r>
        <w:t xml:space="preserve"> calls </w:t>
      </w:r>
    </w:p>
    <w:p w:rsidR="00953C58" w:rsidRPr="003C04BA" w:rsidRDefault="00953C58" w:rsidP="003C04BA">
      <w:r>
        <w:tab/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) only</w:t>
      </w:r>
    </w:p>
    <w:p w:rsidR="00FD0E3E" w:rsidRDefault="00FD0E3E" w:rsidP="00DC7C23"/>
    <w:p w:rsidR="00953C58" w:rsidRDefault="00953C58" w:rsidP="00953C58">
      <w:pPr>
        <w:pStyle w:val="Heading4"/>
      </w:pPr>
      <w:r>
        <w:lastRenderedPageBreak/>
        <w:t>Overri</w:t>
      </w:r>
      <w:r w:rsidR="00AD5B0C">
        <w:t>di</w:t>
      </w:r>
      <w:r>
        <w:t xml:space="preserve">ng </w:t>
      </w:r>
      <w:proofErr w:type="gramStart"/>
      <w:r>
        <w:t>run()</w:t>
      </w:r>
      <w:proofErr w:type="gramEnd"/>
    </w:p>
    <w:p w:rsidR="00953C58" w:rsidRPr="00953C58" w:rsidRDefault="00953C58" w:rsidP="00953C58">
      <w:pPr>
        <w:pStyle w:val="ListParagraph"/>
        <w:numPr>
          <w:ilvl w:val="0"/>
          <w:numId w:val="12"/>
        </w:numPr>
      </w:pPr>
      <w:r>
        <w:t>Thread class has empty run() method</w:t>
      </w:r>
    </w:p>
    <w:p w:rsidR="00953C58" w:rsidRDefault="00953C58" w:rsidP="00953C58">
      <w:pPr>
        <w:pStyle w:val="ListParagraph"/>
        <w:numPr>
          <w:ilvl w:val="0"/>
          <w:numId w:val="12"/>
        </w:numPr>
      </w:pPr>
      <w:r>
        <w:t xml:space="preserve">We need to override run method, with in that </w:t>
      </w:r>
    </w:p>
    <w:p w:rsidR="00953C58" w:rsidRDefault="00953C58" w:rsidP="00953C58">
      <w:pPr>
        <w:pStyle w:val="ListParagraph"/>
      </w:pPr>
      <w:proofErr w:type="gramStart"/>
      <w:r>
        <w:t>we</w:t>
      </w:r>
      <w:proofErr w:type="gramEnd"/>
      <w:r>
        <w:t xml:space="preserve"> need to done our job </w:t>
      </w:r>
    </w:p>
    <w:p w:rsidR="00953C58" w:rsidRPr="00AD5B0C" w:rsidRDefault="00953C58" w:rsidP="00AD5B0C">
      <w:pPr>
        <w:pStyle w:val="ListParagraph"/>
        <w:numPr>
          <w:ilvl w:val="0"/>
          <w:numId w:val="12"/>
        </w:numPr>
        <w:rPr>
          <w:color w:val="auto"/>
        </w:rPr>
      </w:pPr>
      <w:r w:rsidRPr="00AD5B0C">
        <w:rPr>
          <w:color w:val="auto"/>
        </w:rPr>
        <w:t xml:space="preserve">if you don’t override then parent class’s empty run() will be executed </w:t>
      </w:r>
    </w:p>
    <w:p w:rsidR="00AD5B0C" w:rsidRDefault="00AD5B0C" w:rsidP="00AD5B0C">
      <w:pPr>
        <w:pStyle w:val="ListParagraph"/>
        <w:rPr>
          <w:color w:val="FFC000"/>
        </w:rPr>
      </w:pPr>
      <w:r w:rsidRPr="00AD5B0C">
        <w:rPr>
          <w:color w:val="FFC000"/>
        </w:rPr>
        <w:t xml:space="preserve">Should override </w:t>
      </w:r>
      <w:proofErr w:type="gramStart"/>
      <w:r w:rsidRPr="00AD5B0C">
        <w:rPr>
          <w:color w:val="FFC000"/>
        </w:rPr>
        <w:t>run()</w:t>
      </w:r>
      <w:proofErr w:type="gramEnd"/>
      <w:r w:rsidRPr="00AD5B0C">
        <w:rPr>
          <w:color w:val="FFC000"/>
        </w:rPr>
        <w:t xml:space="preserve"> </w:t>
      </w:r>
    </w:p>
    <w:p w:rsidR="00AD5B0C" w:rsidRDefault="00AD5B0C" w:rsidP="00AD5B0C">
      <w:pPr>
        <w:pStyle w:val="ListParagraph"/>
        <w:rPr>
          <w:color w:val="FFC000"/>
        </w:rPr>
      </w:pPr>
    </w:p>
    <w:p w:rsidR="00AD5B0C" w:rsidRDefault="00AD5B0C" w:rsidP="00AD5B0C">
      <w:pPr>
        <w:pStyle w:val="Heading4"/>
      </w:pPr>
      <w:r>
        <w:t xml:space="preserve">Overriding </w:t>
      </w:r>
      <w:proofErr w:type="gramStart"/>
      <w:r>
        <w:t>start()</w:t>
      </w:r>
      <w:proofErr w:type="gramEnd"/>
    </w:p>
    <w:p w:rsidR="00AD5B0C" w:rsidRDefault="00AD5B0C" w:rsidP="00AD5B0C">
      <w:r>
        <w:t xml:space="preserve">Now child class’s </w:t>
      </w:r>
      <w:proofErr w:type="gramStart"/>
      <w:r>
        <w:t>start(</w:t>
      </w:r>
      <w:proofErr w:type="gramEnd"/>
      <w:r>
        <w:t xml:space="preserve">) will be executed so new thread won’t be created </w:t>
      </w:r>
    </w:p>
    <w:p w:rsidR="00AD5B0C" w:rsidRDefault="00AD5B0C" w:rsidP="00AD5B0C">
      <w:pPr>
        <w:rPr>
          <w:color w:val="FFC000"/>
        </w:rPr>
      </w:pPr>
      <w:r>
        <w:tab/>
      </w:r>
      <w:r w:rsidRPr="00AD5B0C">
        <w:rPr>
          <w:color w:val="FFC000"/>
        </w:rPr>
        <w:t xml:space="preserve">Should not override </w:t>
      </w:r>
      <w:proofErr w:type="gramStart"/>
      <w:r w:rsidRPr="00AD5B0C">
        <w:rPr>
          <w:color w:val="FFC000"/>
        </w:rPr>
        <w:t>start()</w:t>
      </w:r>
      <w:proofErr w:type="gramEnd"/>
    </w:p>
    <w:p w:rsidR="00AD5B0C" w:rsidRDefault="00AD5B0C" w:rsidP="00AD5B0C">
      <w:pPr>
        <w:rPr>
          <w:color w:val="FFC000"/>
        </w:rPr>
      </w:pP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5B0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5B0C">
        <w:rPr>
          <w:rFonts w:ascii="Consolas" w:eastAsia="Times New Roman" w:hAnsi="Consolas" w:cs="Consolas"/>
          <w:color w:val="CE9178"/>
          <w:sz w:val="21"/>
          <w:szCs w:val="21"/>
        </w:rPr>
        <w:t>"hello start"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5B0C" w:rsidRPr="00AD5B0C" w:rsidRDefault="001E4612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1771695</wp:posOffset>
                </wp:positionH>
                <wp:positionV relativeFrom="paragraph">
                  <wp:posOffset>-309435</wp:posOffset>
                </wp:positionV>
                <wp:extent cx="2781720" cy="950040"/>
                <wp:effectExtent l="38100" t="38100" r="38100" b="406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81720" cy="9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138.85pt;margin-top:-25pt;width:220.4pt;height:7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">
                <v:imagedata r:id="rId161" o:title=""/>
              </v:shape>
            </w:pict>
          </mc:Fallback>
        </mc:AlternateConten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D5B0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5B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D5B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D5B0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AD5B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AD5B0C" w:rsidRPr="00AD5B0C" w:rsidRDefault="001E4612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4381335</wp:posOffset>
                </wp:positionH>
                <wp:positionV relativeFrom="paragraph">
                  <wp:posOffset>-7440</wp:posOffset>
                </wp:positionV>
                <wp:extent cx="191160" cy="142920"/>
                <wp:effectExtent l="38100" t="38100" r="18415" b="2857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11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344.35pt;margin-top:-1.25pt;width:16.35pt;height:12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">
                <v:imagedata r:id="rId163" o:title=""/>
              </v:shape>
            </w:pict>
          </mc:Fallback>
        </mc:AlternateConten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="00AD5B0C" w:rsidRPr="00AD5B0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AD5B0C" w:rsidRPr="00AD5B0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AD5B0C" w:rsidRPr="00AD5B0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AD5B0C" w:rsidRPr="00AD5B0C">
        <w:rPr>
          <w:rFonts w:ascii="Consolas" w:eastAsia="Times New Roman" w:hAnsi="Consolas" w:cs="Consolas"/>
          <w:color w:val="CE9178"/>
          <w:sz w:val="21"/>
          <w:szCs w:val="21"/>
        </w:rPr>
        <w:t>"child thread"</w: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5B0C" w:rsidRPr="00AD5B0C" w:rsidRDefault="001E4612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4914855</wp:posOffset>
                </wp:positionH>
                <wp:positionV relativeFrom="paragraph">
                  <wp:posOffset>11385</wp:posOffset>
                </wp:positionV>
                <wp:extent cx="86040" cy="76680"/>
                <wp:effectExtent l="38100" t="38100" r="28575" b="3810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60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386.35pt;margin-top:.25pt;width:8.1pt;height:7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">
                <v:imagedata r:id="rId165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4705335</wp:posOffset>
                </wp:positionH>
                <wp:positionV relativeFrom="paragraph">
                  <wp:posOffset>30465</wp:posOffset>
                </wp:positionV>
                <wp:extent cx="257400" cy="57600"/>
                <wp:effectExtent l="38100" t="38100" r="28575" b="381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574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369.85pt;margin-top:1.75pt;width:21.55pt;height: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">
                <v:imagedata r:id="rId167" o:title=""/>
              </v:shape>
            </w:pict>
          </mc:Fallback>
        </mc:AlternateConten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  <w:t>“hello start</w:t>
      </w:r>
    </w:p>
    <w:p w:rsidR="00AD5B0C" w:rsidRPr="00AD5B0C" w:rsidRDefault="001E4612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4476735</wp:posOffset>
                </wp:positionH>
                <wp:positionV relativeFrom="paragraph">
                  <wp:posOffset>135330</wp:posOffset>
                </wp:positionV>
                <wp:extent cx="360" cy="360"/>
                <wp:effectExtent l="0" t="0" r="0" b="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351.85pt;margin-top:10pt;width:1.4pt;height: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">
                <v:imagedata r:id="rId169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4352895</wp:posOffset>
                </wp:positionH>
                <wp:positionV relativeFrom="paragraph">
                  <wp:posOffset>-255270</wp:posOffset>
                </wp:positionV>
                <wp:extent cx="324360" cy="657720"/>
                <wp:effectExtent l="38100" t="38100" r="38100" b="2857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24360" cy="6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342.1pt;margin-top:-20.75pt;width:26.9pt;height:53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">
                <v:imagedata r:id="rId171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4419495</wp:posOffset>
                </wp:positionH>
                <wp:positionV relativeFrom="paragraph">
                  <wp:posOffset>-826590</wp:posOffset>
                </wp:positionV>
                <wp:extent cx="886320" cy="1876680"/>
                <wp:effectExtent l="38100" t="38100" r="28575" b="2857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86320" cy="18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347.35pt;margin-top:-65.75pt;width:71.15pt;height:149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">
                <v:imagedata r:id="rId173" o:title=""/>
              </v:shape>
            </w:pict>
          </mc:Fallback>
        </mc:AlternateConten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AD5B0C" w:rsidRPr="001E4612" w:rsidRDefault="001E4612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2F2F2" w:themeColor="background1" w:themeShade="F2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4953015</wp:posOffset>
                </wp:positionH>
                <wp:positionV relativeFrom="paragraph">
                  <wp:posOffset>1740</wp:posOffset>
                </wp:positionV>
                <wp:extent cx="105120" cy="76680"/>
                <wp:effectExtent l="38100" t="38100" r="28575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51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389.35pt;margin-top:-.5pt;width:9.65pt;height:7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">
                <v:imagedata r:id="rId175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4857615</wp:posOffset>
                </wp:positionH>
                <wp:positionV relativeFrom="paragraph">
                  <wp:posOffset>11460</wp:posOffset>
                </wp:positionV>
                <wp:extent cx="181440" cy="47880"/>
                <wp:effectExtent l="38100" t="38100" r="28575" b="2857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814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381.85pt;margin-top:.25pt;width:15.65pt;height:5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">
                <v:imagedata r:id="rId177" o:title=""/>
              </v:shape>
            </w:pict>
          </mc:Fallback>
        </mc:AlternateContent>
      </w:r>
      <w:r w:rsidR="00AD5B0C" w:rsidRPr="00AD5B0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  <w:t xml:space="preserve">    </w:t>
      </w:r>
      <w:proofErr w:type="gramStart"/>
      <w:r>
        <w:rPr>
          <w:rFonts w:ascii="Consolas" w:eastAsia="Times New Roman" w:hAnsi="Consolas" w:cs="Consolas"/>
          <w:color w:val="FF0000"/>
          <w:sz w:val="21"/>
          <w:szCs w:val="21"/>
        </w:rPr>
        <w:t>run(</w:t>
      </w:r>
      <w:proofErr w:type="gramEnd"/>
      <w:r>
        <w:rPr>
          <w:rFonts w:ascii="Consolas" w:eastAsia="Times New Roman" w:hAnsi="Consolas" w:cs="Consolas"/>
          <w:color w:val="FF0000"/>
          <w:sz w:val="21"/>
          <w:szCs w:val="21"/>
        </w:rPr>
        <w:t>)</w:t>
      </w:r>
      <w:r>
        <w:rPr>
          <w:rFonts w:ascii="Consolas" w:eastAsia="Times New Roman" w:hAnsi="Consolas" w:cs="Consolas"/>
          <w:color w:val="FF0000"/>
          <w:sz w:val="21"/>
          <w:szCs w:val="21"/>
        </w:rPr>
        <w:tab/>
      </w:r>
      <w:r>
        <w:rPr>
          <w:rFonts w:ascii="Consolas" w:eastAsia="Times New Roman" w:hAnsi="Consolas" w:cs="Consolas"/>
          <w:color w:val="FF0000"/>
          <w:sz w:val="21"/>
          <w:szCs w:val="21"/>
        </w:rPr>
        <w:tab/>
      </w:r>
      <w:r>
        <w:rPr>
          <w:rFonts w:ascii="Consolas" w:eastAsia="Times New Roman" w:hAnsi="Consolas" w:cs="Consolas"/>
          <w:color w:val="F2F2F2" w:themeColor="background1" w:themeShade="F2"/>
          <w:sz w:val="21"/>
          <w:szCs w:val="21"/>
        </w:rPr>
        <w:t>remain code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MainThread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AD5B0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D5B0C" w:rsidRP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AD5B0C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D5B0C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D5B0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MyThread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5B0C" w:rsidRDefault="00AD5B0C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D5B0C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5B0C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5B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4612" w:rsidRPr="001E4612" w:rsidRDefault="001E4612" w:rsidP="001E46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E46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1E46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6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E46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1E46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1E461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1E46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1E4612" w:rsidRPr="001E4612" w:rsidRDefault="001E4612" w:rsidP="001E46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E461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61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6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4612">
        <w:rPr>
          <w:rFonts w:ascii="Consolas" w:eastAsia="Times New Roman" w:hAnsi="Consolas" w:cs="Consolas"/>
          <w:color w:val="CE9178"/>
          <w:sz w:val="21"/>
          <w:szCs w:val="21"/>
        </w:rPr>
        <w:t>"main thread"</w:t>
      </w: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4612" w:rsidRPr="001E4612" w:rsidRDefault="001E4612" w:rsidP="001E46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1E4612" w:rsidRPr="001E4612" w:rsidRDefault="001E4612" w:rsidP="001E46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E4612" w:rsidRPr="00AD5B0C" w:rsidRDefault="001E4612" w:rsidP="00AD5B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61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E4612" w:rsidRDefault="001E4612" w:rsidP="00AD5B0C">
      <w:pPr>
        <w:rPr>
          <w:color w:val="FFC000"/>
        </w:rPr>
      </w:pPr>
    </w:p>
    <w:p w:rsidR="00AD5B0C" w:rsidRDefault="005E7AA1" w:rsidP="005E7AA1">
      <w:pPr>
        <w:pStyle w:val="Heading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A44D8F" wp14:editId="4B4049C7">
                <wp:simplePos x="0" y="0"/>
                <wp:positionH relativeFrom="column">
                  <wp:posOffset>4410075</wp:posOffset>
                </wp:positionH>
                <wp:positionV relativeFrom="paragraph">
                  <wp:posOffset>333375</wp:posOffset>
                </wp:positionV>
                <wp:extent cx="1266825" cy="638175"/>
                <wp:effectExtent l="57150" t="38100" r="85725" b="1047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5E7AA1">
                            <w:proofErr w:type="gramStart"/>
                            <w:r>
                              <w:t>running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5" o:spid="_x0000_s1027" style="position:absolute;margin-left:347.25pt;margin-top:26.25pt;width:99.75pt;height:5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5E7AA1">
                      <w:proofErr w:type="gramStart"/>
                      <w:r>
                        <w:t>running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E4612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EF61EFF" wp14:editId="03100145">
                <wp:simplePos x="0" y="0"/>
                <wp:positionH relativeFrom="column">
                  <wp:posOffset>4381335</wp:posOffset>
                </wp:positionH>
                <wp:positionV relativeFrom="paragraph">
                  <wp:posOffset>1068705</wp:posOffset>
                </wp:positionV>
                <wp:extent cx="360" cy="360"/>
                <wp:effectExtent l="0" t="0" r="0" b="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344.35pt;margin-top:83.5pt;width:1.4pt;height: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">
                <v:imagedata r:id="rId179" o:title=""/>
              </v:shape>
            </w:pict>
          </mc:Fallback>
        </mc:AlternateContent>
      </w:r>
      <w:r>
        <w:t xml:space="preserve">Thread lifecycle </w:t>
      </w:r>
    </w:p>
    <w:p w:rsidR="005E7AA1" w:rsidRDefault="005E7AA1" w:rsidP="005E7AA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0D655F" wp14:editId="54F6B4EB">
                <wp:simplePos x="0" y="0"/>
                <wp:positionH relativeFrom="column">
                  <wp:posOffset>419101</wp:posOffset>
                </wp:positionH>
                <wp:positionV relativeFrom="paragraph">
                  <wp:posOffset>231775</wp:posOffset>
                </wp:positionV>
                <wp:extent cx="819150" cy="638175"/>
                <wp:effectExtent l="57150" t="38100" r="76200" b="1047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5E7AA1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2" o:spid="_x0000_s1028" style="position:absolute;margin-left:33pt;margin-top:18.25pt;width:64.5pt;height:5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5E7AA1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E7AA1" w:rsidRDefault="005E7AA1" w:rsidP="005E7AA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879030" wp14:editId="46B33BBB">
                <wp:simplePos x="0" y="0"/>
                <wp:positionH relativeFrom="column">
                  <wp:posOffset>3324225</wp:posOffset>
                </wp:positionH>
                <wp:positionV relativeFrom="paragraph">
                  <wp:posOffset>167639</wp:posOffset>
                </wp:positionV>
                <wp:extent cx="2247900" cy="1952625"/>
                <wp:effectExtent l="57150" t="38100" r="57150" b="161925"/>
                <wp:wrapNone/>
                <wp:docPr id="198" name="Curved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952625"/>
                        </a:xfrm>
                        <a:prstGeom prst="curvedConnector3">
                          <a:avLst>
                            <a:gd name="adj1" fmla="val 21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8" o:spid="_x0000_s1026" type="#_x0000_t38" style="position:absolute;margin-left:261.75pt;margin-top:13.2pt;width:177pt;height:153.7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" adj="458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075AE9" wp14:editId="66377EA6">
                <wp:simplePos x="0" y="0"/>
                <wp:positionH relativeFrom="column">
                  <wp:posOffset>2276474</wp:posOffset>
                </wp:positionH>
                <wp:positionV relativeFrom="paragraph">
                  <wp:posOffset>100965</wp:posOffset>
                </wp:positionV>
                <wp:extent cx="2200275" cy="942975"/>
                <wp:effectExtent l="57150" t="114300" r="0" b="85725"/>
                <wp:wrapNone/>
                <wp:docPr id="197" name="Curved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942975"/>
                        </a:xfrm>
                        <a:prstGeom prst="curvedConnector3">
                          <a:avLst>
                            <a:gd name="adj1" fmla="val 409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97" o:spid="_x0000_s1026" type="#_x0000_t38" style="position:absolute;margin-left:179.25pt;margin-top:7.95pt;width:173.25pt;height:74.2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" adj="8836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E7AA1" w:rsidRDefault="005E7AA1" w:rsidP="005E7AA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02969E" wp14:editId="50593651">
                <wp:simplePos x="0" y="0"/>
                <wp:positionH relativeFrom="column">
                  <wp:posOffset>1076325</wp:posOffset>
                </wp:positionH>
                <wp:positionV relativeFrom="paragraph">
                  <wp:posOffset>264795</wp:posOffset>
                </wp:positionV>
                <wp:extent cx="628650" cy="619125"/>
                <wp:effectExtent l="57150" t="38100" r="76200" b="857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6" o:spid="_x0000_s1026" type="#_x0000_t32" style="position:absolute;margin-left:84.75pt;margin-top:20.85pt;width:49.5pt;height:4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E7AA1" w:rsidRDefault="005A35E9" w:rsidP="005E7AA1">
      <w:pPr>
        <w:ind w:left="4320" w:hanging="2160"/>
      </w:pPr>
      <w:r>
        <w:t>1</w:t>
      </w:r>
      <w:proofErr w:type="gramStart"/>
      <w:r>
        <w:t>,t.start</w:t>
      </w:r>
      <w:proofErr w:type="gramEnd"/>
      <w:r>
        <w:t>()     2,</w:t>
      </w:r>
      <w:r w:rsidR="005E7AA1">
        <w:t>thread</w:t>
      </w:r>
      <w:r>
        <w:t>-</w:t>
      </w:r>
      <w:r w:rsidR="005E7AA1">
        <w:t xml:space="preserve">scheduler allocate  processor </w:t>
      </w:r>
    </w:p>
    <w:p w:rsidR="005A35E9" w:rsidRDefault="005A35E9" w:rsidP="005E7AA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859247" wp14:editId="644960E4">
                <wp:simplePos x="0" y="0"/>
                <wp:positionH relativeFrom="column">
                  <wp:posOffset>2505075</wp:posOffset>
                </wp:positionH>
                <wp:positionV relativeFrom="paragraph">
                  <wp:posOffset>1040765</wp:posOffset>
                </wp:positionV>
                <wp:extent cx="876300" cy="638175"/>
                <wp:effectExtent l="57150" t="38100" r="76200" b="1047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5A35E9">
                            <w:proofErr w:type="gramStart"/>
                            <w:r>
                              <w:t>dead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9" o:spid="_x0000_s1029" style="position:absolute;margin-left:197.25pt;margin-top:81.95pt;width:69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5A35E9">
                      <w:proofErr w:type="gramStart"/>
                      <w:r>
                        <w:t>dead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E7A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170662" wp14:editId="045CCB9A">
                <wp:simplePos x="0" y="0"/>
                <wp:positionH relativeFrom="column">
                  <wp:posOffset>1657350</wp:posOffset>
                </wp:positionH>
                <wp:positionV relativeFrom="paragraph">
                  <wp:posOffset>133350</wp:posOffset>
                </wp:positionV>
                <wp:extent cx="981075" cy="638175"/>
                <wp:effectExtent l="57150" t="38100" r="85725" b="1047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5E7AA1">
                            <w:proofErr w:type="gramStart"/>
                            <w:r>
                              <w:t>ready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4" o:spid="_x0000_s1030" style="position:absolute;margin-left:130.5pt;margin-top:10.5pt;width:77.25pt;height:5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5E7AA1">
                      <w:proofErr w:type="gramStart"/>
                      <w:r>
                        <w:t>ready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>
        <w:t>3</w:t>
      </w:r>
      <w:proofErr w:type="gramStart"/>
      <w:r>
        <w:t>,run</w:t>
      </w:r>
      <w:proofErr w:type="gramEnd"/>
      <w:r>
        <w:t>() is complete</w:t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  <w:r w:rsidR="005E7AA1">
        <w:tab/>
      </w:r>
    </w:p>
    <w:p w:rsidR="005A35E9" w:rsidRDefault="005A35E9" w:rsidP="005E7AA1"/>
    <w:p w:rsidR="005A35E9" w:rsidRDefault="005A35E9" w:rsidP="005E7AA1"/>
    <w:p w:rsidR="005E7AA1" w:rsidRDefault="005A35E9" w:rsidP="005E7AA1">
      <w:proofErr w:type="spellStart"/>
      <w:r w:rsidRPr="005A35E9">
        <w:rPr>
          <w:color w:val="FF0000"/>
        </w:rPr>
        <w:t>IllegalThreadStateException</w:t>
      </w:r>
      <w:proofErr w:type="spellEnd"/>
      <w:r w:rsidR="005E7AA1">
        <w:tab/>
      </w:r>
    </w:p>
    <w:p w:rsidR="005A35E9" w:rsidRPr="005A35E9" w:rsidRDefault="005A35E9" w:rsidP="005A35E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35E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35E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A35E9">
        <w:rPr>
          <w:rFonts w:ascii="Consolas" w:eastAsia="Times New Roman" w:hAnsi="Consolas" w:cs="Consolas"/>
          <w:color w:val="4EC9B0"/>
          <w:sz w:val="21"/>
          <w:szCs w:val="21"/>
        </w:rPr>
        <w:t>MainThread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5A35E9" w:rsidRPr="005A35E9" w:rsidRDefault="005A35E9" w:rsidP="005A35E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A35E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35E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35E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35E9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A35E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5A35E9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5A35E9" w:rsidRPr="005A35E9" w:rsidRDefault="005A35E9" w:rsidP="005A35E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A35E9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A35E9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A35E9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5A35E9">
        <w:rPr>
          <w:rFonts w:ascii="Consolas" w:eastAsia="Times New Roman" w:hAnsi="Consolas" w:cs="Consolas"/>
          <w:color w:val="DCDCAA"/>
          <w:sz w:val="21"/>
          <w:szCs w:val="21"/>
        </w:rPr>
        <w:t>MyThread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35E9" w:rsidRPr="005A35E9" w:rsidRDefault="005A35E9" w:rsidP="005A35E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A35E9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35E9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35E9" w:rsidRPr="005A35E9" w:rsidRDefault="005A35E9" w:rsidP="005A35E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A35E9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35E9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35E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35E9" w:rsidRDefault="005A35E9" w:rsidP="005E7AA1">
      <w:proofErr w:type="gramStart"/>
      <w:r>
        <w:t>after</w:t>
      </w:r>
      <w:proofErr w:type="gramEnd"/>
      <w:r>
        <w:t xml:space="preserve"> start we try to start again </w:t>
      </w:r>
    </w:p>
    <w:p w:rsidR="005A35E9" w:rsidRDefault="005A35E9" w:rsidP="005E7AA1"/>
    <w:p w:rsidR="005A35E9" w:rsidRPr="005E7AA1" w:rsidRDefault="005A35E9" w:rsidP="005E7AA1"/>
    <w:p w:rsidR="00D7706D" w:rsidRDefault="00600101" w:rsidP="00D7706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9DA36F" wp14:editId="2493BD35">
                <wp:simplePos x="0" y="0"/>
                <wp:positionH relativeFrom="column">
                  <wp:posOffset>2019300</wp:posOffset>
                </wp:positionH>
                <wp:positionV relativeFrom="paragraph">
                  <wp:posOffset>414654</wp:posOffset>
                </wp:positionV>
                <wp:extent cx="2009775" cy="409575"/>
                <wp:effectExtent l="57150" t="38100" r="85725" b="10477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00101">
                            <w:pPr>
                              <w:jc w:val="center"/>
                            </w:pPr>
                            <w:proofErr w:type="gramStart"/>
                            <w:r>
                              <w:t>Runnable(</w:t>
                            </w:r>
                            <w:proofErr w:type="gramEnd"/>
                            <w:r>
                              <w:t>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1" o:spid="_x0000_s1031" style="position:absolute;margin-left:159pt;margin-top:32.65pt;width:158.25pt;height:3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00101">
                      <w:pPr>
                        <w:jc w:val="center"/>
                      </w:pPr>
                      <w:proofErr w:type="gramStart"/>
                      <w:r>
                        <w:t>Runnable(</w:t>
                      </w:r>
                      <w:proofErr w:type="gramEnd"/>
                      <w:r>
                        <w:t>Interface)</w:t>
                      </w:r>
                    </w:p>
                  </w:txbxContent>
                </v:textbox>
              </v:roundrect>
            </w:pict>
          </mc:Fallback>
        </mc:AlternateContent>
      </w:r>
      <w:r w:rsidR="00D7706D">
        <w:t>By implementing Runnable interface</w:t>
      </w:r>
    </w:p>
    <w:p w:rsidR="00600101" w:rsidRDefault="00600101" w:rsidP="00600101">
      <w:r>
        <w:tab/>
      </w:r>
      <w:r>
        <w:tab/>
      </w:r>
      <w:r>
        <w:tab/>
      </w:r>
      <w:r>
        <w:tab/>
      </w:r>
    </w:p>
    <w:p w:rsidR="00600101" w:rsidRDefault="00600101" w:rsidP="00600101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83820</wp:posOffset>
                </wp:positionV>
                <wp:extent cx="714375" cy="1304925"/>
                <wp:effectExtent l="76200" t="38100" r="47625" b="857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8" o:spid="_x0000_s1026" type="#_x0000_t32" style="position:absolute;margin-left:254.25pt;margin-top:6.6pt;width:56.25pt;height:102.75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83820</wp:posOffset>
                </wp:positionV>
                <wp:extent cx="447675" cy="542925"/>
                <wp:effectExtent l="57150" t="38100" r="47625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margin-left:149.25pt;margin-top:6.6pt;width:35.25pt;height:42.7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</w:p>
    <w:p w:rsidR="00600101" w:rsidRDefault="00600101" w:rsidP="00600101">
      <w:pPr>
        <w:ind w:left="2160" w:firstLine="720"/>
      </w:pPr>
      <w:r>
        <w:t>Implements</w:t>
      </w:r>
    </w:p>
    <w:p w:rsidR="00600101" w:rsidRDefault="00600101" w:rsidP="0060010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FB5DBB" wp14:editId="5547B5A9">
                <wp:simplePos x="0" y="0"/>
                <wp:positionH relativeFrom="column">
                  <wp:posOffset>895350</wp:posOffset>
                </wp:positionH>
                <wp:positionV relativeFrom="paragraph">
                  <wp:posOffset>19050</wp:posOffset>
                </wp:positionV>
                <wp:extent cx="1381125" cy="371475"/>
                <wp:effectExtent l="57150" t="38100" r="85725" b="104775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00101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3" o:spid="_x0000_s1032" style="position:absolute;margin-left:70.5pt;margin-top:1.5pt;width:108.7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00101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implements</w:t>
      </w:r>
      <w:proofErr w:type="gramEnd"/>
    </w:p>
    <w:p w:rsidR="00600101" w:rsidRDefault="00600101" w:rsidP="00600101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90170</wp:posOffset>
                </wp:positionV>
                <wp:extent cx="180975" cy="561975"/>
                <wp:effectExtent l="76200" t="38100" r="47625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o:spid="_x0000_s1026" type="#_x0000_t32" style="position:absolute;margin-left:75pt;margin-top:7.1pt;width:14.25pt;height:44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00101" w:rsidRPr="00600101" w:rsidRDefault="00600101" w:rsidP="00600101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819B1A" wp14:editId="2C281781">
                <wp:simplePos x="0" y="0"/>
                <wp:positionH relativeFrom="column">
                  <wp:posOffset>3438525</wp:posOffset>
                </wp:positionH>
                <wp:positionV relativeFrom="paragraph">
                  <wp:posOffset>177800</wp:posOffset>
                </wp:positionV>
                <wp:extent cx="1381125" cy="419100"/>
                <wp:effectExtent l="57150" t="38100" r="85725" b="9525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00101">
                            <w:pPr>
                              <w:jc w:val="center"/>
                            </w:pPr>
                            <w:proofErr w:type="spellStart"/>
                            <w:r>
                              <w:t>MyRunnable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5" o:spid="_x0000_s1033" style="position:absolute;left:0;text-align:left;margin-left:270.75pt;margin-top:14pt;width:108.75pt;height:33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00101">
                      <w:pPr>
                        <w:jc w:val="center"/>
                      </w:pPr>
                      <w:proofErr w:type="spellStart"/>
                      <w:r>
                        <w:t>MyRunnable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Extends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0101" w:rsidRDefault="00600101" w:rsidP="00600101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A5F3E9" wp14:editId="708B16DF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1381125" cy="428625"/>
                <wp:effectExtent l="57150" t="38100" r="85725" b="10477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00101">
                            <w:pPr>
                              <w:jc w:val="center"/>
                            </w:pPr>
                            <w:proofErr w:type="spellStart"/>
                            <w:r>
                              <w:t>MyThread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4" o:spid="_x0000_s1034" style="position:absolute;margin-left:.75pt;margin-top:3.7pt;width:108.75pt;height:33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00101">
                      <w:pPr>
                        <w:jc w:val="center"/>
                      </w:pPr>
                      <w:proofErr w:type="spellStart"/>
                      <w:r>
                        <w:t>MyThread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E769D" w:rsidRPr="00FE769D" w:rsidRDefault="00FE769D" w:rsidP="00FE76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769D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769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E769D">
        <w:rPr>
          <w:rFonts w:ascii="Consolas" w:eastAsia="Times New Roman" w:hAnsi="Consolas" w:cs="Consolas"/>
          <w:color w:val="4EC9B0"/>
          <w:sz w:val="21"/>
          <w:szCs w:val="21"/>
        </w:rPr>
        <w:t>MainThread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E769D" w:rsidRPr="00FE769D" w:rsidRDefault="00FE769D" w:rsidP="00FE76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E769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769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769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769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769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FE769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FE769D" w:rsidRPr="00FE769D" w:rsidRDefault="00FE769D" w:rsidP="00FE76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E769D">
        <w:rPr>
          <w:rFonts w:ascii="Consolas" w:eastAsia="Times New Roman" w:hAnsi="Consolas" w:cs="Consolas"/>
          <w:color w:val="4EC9B0"/>
          <w:sz w:val="21"/>
          <w:szCs w:val="21"/>
        </w:rPr>
        <w:t>MyRunnable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E769D">
        <w:rPr>
          <w:rFonts w:ascii="Consolas" w:eastAsia="Times New Roman" w:hAnsi="Consolas" w:cs="Consolas"/>
          <w:color w:val="9CDCFE"/>
          <w:sz w:val="21"/>
          <w:szCs w:val="21"/>
        </w:rPr>
        <w:t>myRunnable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E769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E769D">
        <w:rPr>
          <w:rFonts w:ascii="Consolas" w:eastAsia="Times New Roman" w:hAnsi="Consolas" w:cs="Consolas"/>
          <w:color w:val="DCDCAA"/>
          <w:sz w:val="21"/>
          <w:szCs w:val="21"/>
        </w:rPr>
        <w:t>MyRunnable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769D" w:rsidRPr="00FE769D" w:rsidRDefault="00FE769D" w:rsidP="00FE76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E769D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769D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E769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FE769D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E769D">
        <w:rPr>
          <w:rFonts w:ascii="Consolas" w:eastAsia="Times New Roman" w:hAnsi="Consolas" w:cs="Consolas"/>
          <w:color w:val="9CDCFE"/>
          <w:sz w:val="21"/>
          <w:szCs w:val="21"/>
        </w:rPr>
        <w:t>myRunnable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0101" w:rsidRPr="00FE769D" w:rsidRDefault="00FE769D" w:rsidP="00FE76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E769D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769D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769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769D" w:rsidRDefault="00FE769D" w:rsidP="00FE769D">
      <w:r>
        <w:tab/>
      </w:r>
      <w:r>
        <w:tab/>
        <w:t xml:space="preserve">Thread is only has </w:t>
      </w:r>
      <w:proofErr w:type="gramStart"/>
      <w:r>
        <w:t>start(</w:t>
      </w:r>
      <w:proofErr w:type="gramEnd"/>
      <w:r>
        <w:t>) =&gt; to start new thread</w:t>
      </w:r>
    </w:p>
    <w:p w:rsidR="00FE769D" w:rsidRDefault="00FE769D" w:rsidP="00FE769D">
      <w:r>
        <w:tab/>
      </w:r>
      <w:r>
        <w:tab/>
      </w:r>
      <w:proofErr w:type="gramStart"/>
      <w:r>
        <w:t>Start(</w:t>
      </w:r>
      <w:proofErr w:type="gramEnd"/>
      <w:r>
        <w:t xml:space="preserve">) </w:t>
      </w:r>
      <w:r w:rsidR="00222D29">
        <w:t>invoke into Thread’s run() method</w:t>
      </w:r>
    </w:p>
    <w:p w:rsidR="00FE769D" w:rsidRDefault="00222D29" w:rsidP="00FE769D">
      <w:r>
        <w:tab/>
      </w:r>
      <w:r>
        <w:tab/>
        <w:t>But that’s empty implementation</w:t>
      </w:r>
    </w:p>
    <w:p w:rsidR="00222D29" w:rsidRDefault="00222D29" w:rsidP="00FE769D">
      <w:r>
        <w:tab/>
      </w:r>
      <w:r>
        <w:tab/>
        <w:t xml:space="preserve">So we pass </w:t>
      </w:r>
      <w:proofErr w:type="spellStart"/>
      <w:r>
        <w:t>myRunnable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as </w:t>
      </w:r>
      <w:proofErr w:type="spellStart"/>
      <w:r>
        <w:t>arg</w:t>
      </w:r>
      <w:proofErr w:type="spellEnd"/>
      <w:r>
        <w:t xml:space="preserve"> </w:t>
      </w:r>
    </w:p>
    <w:p w:rsidR="00222D29" w:rsidRDefault="00222D29" w:rsidP="00FE769D">
      <w:r>
        <w:tab/>
      </w:r>
      <w:r>
        <w:tab/>
      </w:r>
      <w:r>
        <w:tab/>
        <w:t xml:space="preserve">Now this </w:t>
      </w:r>
      <w:proofErr w:type="spellStart"/>
      <w:r>
        <w:t>runnable’s</w:t>
      </w:r>
      <w:proofErr w:type="spellEnd"/>
      <w:r>
        <w:t xml:space="preserve"> run method will be executed</w:t>
      </w:r>
    </w:p>
    <w:p w:rsidR="00FE769D" w:rsidRDefault="00FE769D" w:rsidP="00FE769D"/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2D2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2D2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22D29">
        <w:rPr>
          <w:rFonts w:ascii="Consolas" w:eastAsia="Times New Roman" w:hAnsi="Consolas" w:cs="Consolas"/>
          <w:color w:val="4EC9B0"/>
          <w:sz w:val="21"/>
          <w:szCs w:val="21"/>
        </w:rPr>
        <w:t>MyRunnable</w:t>
      </w:r>
      <w:proofErr w:type="spellEnd"/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2D2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2D29">
        <w:rPr>
          <w:rFonts w:ascii="Consolas" w:eastAsia="Times New Roman" w:hAnsi="Consolas" w:cs="Consolas"/>
          <w:color w:val="4EC9B0"/>
          <w:sz w:val="21"/>
          <w:szCs w:val="21"/>
        </w:rPr>
        <w:t>Runnable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   @</w:t>
      </w:r>
      <w:r w:rsidRPr="00222D29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22D2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2D2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2D29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222D2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222D29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22D2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22D2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222D2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222D2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222D2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22D2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2D2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2D2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22D29">
        <w:rPr>
          <w:rFonts w:ascii="Consolas" w:eastAsia="Times New Roman" w:hAnsi="Consolas" w:cs="Consolas"/>
          <w:color w:val="CE9178"/>
          <w:sz w:val="21"/>
          <w:szCs w:val="21"/>
        </w:rPr>
        <w:t>"my runnable"</w:t>
      </w: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222D29" w:rsidRPr="00222D29" w:rsidRDefault="00222D29" w:rsidP="00222D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2D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769D" w:rsidRDefault="00FE769D" w:rsidP="00FE769D"/>
    <w:p w:rsidR="00475F26" w:rsidRDefault="00475F26" w:rsidP="00664A2B">
      <w:pPr>
        <w:pStyle w:val="Heading3"/>
      </w:pPr>
      <w:r>
        <w:t xml:space="preserve">Runnable method is recommend to use </w:t>
      </w:r>
    </w:p>
    <w:p w:rsidR="00475F26" w:rsidRDefault="00475F26" w:rsidP="00475F26">
      <w:proofErr w:type="spellStart"/>
      <w:r>
        <w:t>MyThread</w:t>
      </w:r>
      <w:proofErr w:type="spellEnd"/>
      <w:r>
        <w:t xml:space="preserve"> extends Thread </w:t>
      </w:r>
    </w:p>
    <w:p w:rsidR="00475F26" w:rsidRDefault="00475F26" w:rsidP="00475F26">
      <w:r>
        <w:tab/>
        <w:t xml:space="preserve">So we </w:t>
      </w:r>
      <w:proofErr w:type="spellStart"/>
      <w:proofErr w:type="gramStart"/>
      <w:r>
        <w:t>cant</w:t>
      </w:r>
      <w:proofErr w:type="spellEnd"/>
      <w:proofErr w:type="gramEnd"/>
      <w:r>
        <w:t xml:space="preserve"> extend another class</w:t>
      </w:r>
    </w:p>
    <w:p w:rsidR="00475F26" w:rsidRDefault="00475F26" w:rsidP="00475F26">
      <w:proofErr w:type="spellStart"/>
      <w:r>
        <w:t>MyRunnable</w:t>
      </w:r>
      <w:proofErr w:type="spellEnd"/>
      <w:r>
        <w:t xml:space="preserve"> extends </w:t>
      </w:r>
      <w:proofErr w:type="spellStart"/>
      <w:r>
        <w:t>MyClass</w:t>
      </w:r>
      <w:proofErr w:type="spellEnd"/>
      <w:r>
        <w:t xml:space="preserve"> implements Runnable</w:t>
      </w:r>
    </w:p>
    <w:p w:rsidR="00475F26" w:rsidRDefault="00475F26" w:rsidP="00475F26">
      <w:r>
        <w:tab/>
        <w:t>So we can get inheritance benefit</w:t>
      </w:r>
      <w:r w:rsidR="004625A0">
        <w:t>s</w:t>
      </w:r>
    </w:p>
    <w:p w:rsidR="00475F26" w:rsidRDefault="00475F26" w:rsidP="00664A2B">
      <w:pPr>
        <w:pStyle w:val="Heading3"/>
      </w:pPr>
      <w:r>
        <w:t>Thread class constructors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25A0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25A0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Runnable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target);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87B4D">
        <w:rPr>
          <w:rFonts w:ascii="Consolas" w:eastAsia="Times New Roman" w:hAnsi="Consolas" w:cs="Consolas"/>
          <w:color w:val="9CDCFE"/>
          <w:sz w:val="21"/>
          <w:szCs w:val="21"/>
        </w:rPr>
        <w:t>t3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name);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87B4D">
        <w:rPr>
          <w:rFonts w:ascii="Consolas" w:eastAsia="Times New Roman" w:hAnsi="Consolas" w:cs="Consolas"/>
          <w:color w:val="9CDCFE"/>
          <w:sz w:val="21"/>
          <w:szCs w:val="21"/>
        </w:rPr>
        <w:t>t4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Runnable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target,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name);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87B4D">
        <w:rPr>
          <w:rFonts w:ascii="Consolas" w:eastAsia="Times New Roman" w:hAnsi="Consolas" w:cs="Consolas"/>
          <w:color w:val="9CDCFE"/>
          <w:sz w:val="21"/>
          <w:szCs w:val="21"/>
        </w:rPr>
        <w:t>t5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ThreadGroup</w:t>
      </w:r>
      <w:proofErr w:type="spellEnd"/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group,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name);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87B4D">
        <w:rPr>
          <w:rFonts w:ascii="Consolas" w:eastAsia="Times New Roman" w:hAnsi="Consolas" w:cs="Consolas"/>
          <w:color w:val="9CDCFE"/>
          <w:sz w:val="21"/>
          <w:szCs w:val="21"/>
        </w:rPr>
        <w:t>t6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ThreadGroup</w:t>
      </w:r>
      <w:proofErr w:type="spellEnd"/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group,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Runnable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target);</w:t>
      </w:r>
    </w:p>
    <w:p w:rsidR="004625A0" w:rsidRPr="004625A0" w:rsidRDefault="004625A0" w:rsidP="00462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87B4D">
        <w:rPr>
          <w:rFonts w:ascii="Consolas" w:eastAsia="Times New Roman" w:hAnsi="Consolas" w:cs="Consolas"/>
          <w:color w:val="9CDCFE"/>
          <w:sz w:val="21"/>
          <w:szCs w:val="21"/>
        </w:rPr>
        <w:t>t7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ThreadGroup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group,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Runnable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target,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name);</w:t>
      </w:r>
    </w:p>
    <w:p w:rsidR="00475F26" w:rsidRPr="00B87B4D" w:rsidRDefault="004625A0" w:rsidP="00B87B4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B87B4D">
        <w:rPr>
          <w:rFonts w:ascii="Consolas" w:eastAsia="Times New Roman" w:hAnsi="Consolas" w:cs="Consolas"/>
          <w:color w:val="9CDCFE"/>
          <w:sz w:val="21"/>
          <w:szCs w:val="21"/>
        </w:rPr>
        <w:t>t8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25A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4625A0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ThreadGroup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group,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Runnable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target,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name, </w:t>
      </w:r>
      <w:r w:rsidRPr="004625A0">
        <w:rPr>
          <w:rFonts w:ascii="Consolas" w:eastAsia="Times New Roman" w:hAnsi="Consolas" w:cs="Consolas"/>
          <w:color w:val="4EC9B0"/>
          <w:sz w:val="21"/>
          <w:szCs w:val="21"/>
        </w:rPr>
        <w:t>long</w:t>
      </w:r>
      <w:r w:rsidRPr="004625A0">
        <w:rPr>
          <w:rFonts w:ascii="Consolas" w:eastAsia="Times New Roman" w:hAnsi="Consolas" w:cs="Consolas"/>
          <w:color w:val="D4D4D4"/>
          <w:sz w:val="21"/>
          <w:szCs w:val="21"/>
        </w:rPr>
        <w:t> stacksize);</w:t>
      </w:r>
    </w:p>
    <w:p w:rsidR="00475F26" w:rsidRDefault="00B87B4D" w:rsidP="00475F26">
      <w:r>
        <w:lastRenderedPageBreak/>
        <w:t xml:space="preserve">Thread t9 = new </w:t>
      </w:r>
      <w:proofErr w:type="gramStart"/>
      <w:r>
        <w:t>Thread(</w:t>
      </w:r>
      <w:proofErr w:type="spellStart"/>
      <w:proofErr w:type="gramEnd"/>
      <w:r>
        <w:t>myThread</w:t>
      </w:r>
      <w:proofErr w:type="spellEnd"/>
      <w:r>
        <w:t>);</w:t>
      </w:r>
    </w:p>
    <w:p w:rsidR="00B87B4D" w:rsidRDefault="00B87B4D" w:rsidP="00475F26">
      <w:proofErr w:type="gramStart"/>
      <w:r>
        <w:t>t9.start(</w:t>
      </w:r>
      <w:proofErr w:type="gramEnd"/>
      <w:r>
        <w:t xml:space="preserve">)  this will work because  </w:t>
      </w:r>
      <w:proofErr w:type="spellStart"/>
      <w:r>
        <w:t>myThread</w:t>
      </w:r>
      <w:proofErr w:type="spellEnd"/>
      <w:r>
        <w:t xml:space="preserve"> implements </w:t>
      </w:r>
      <w:r w:rsidRPr="00B87B4D">
        <w:rPr>
          <w:color w:val="92D050"/>
        </w:rPr>
        <w:t>runnable</w:t>
      </w:r>
    </w:p>
    <w:p w:rsidR="00222D29" w:rsidRDefault="00475F26" w:rsidP="00475F26">
      <w:r>
        <w:t xml:space="preserve"> </w:t>
      </w:r>
    </w:p>
    <w:p w:rsidR="00D14C38" w:rsidRDefault="00D14C38" w:rsidP="00D14C38">
      <w:pPr>
        <w:pStyle w:val="Heading2"/>
      </w:pPr>
      <w:r>
        <w:t>Getting and setting name of threads</w:t>
      </w:r>
    </w:p>
    <w:p w:rsidR="004C6F9C" w:rsidRDefault="00286106" w:rsidP="00475F26">
      <w:r>
        <w:t xml:space="preserve">Every thread has default name is generated by </w:t>
      </w:r>
      <w:proofErr w:type="spellStart"/>
      <w:r>
        <w:t>jvm</w:t>
      </w:r>
      <w:proofErr w:type="spellEnd"/>
      <w:r w:rsidR="004C6F9C">
        <w:t xml:space="preserve"> </w:t>
      </w:r>
    </w:p>
    <w:p w:rsidR="00286106" w:rsidRDefault="004C6F9C" w:rsidP="00475F26">
      <w:r>
        <w:t>(</w:t>
      </w:r>
      <w:proofErr w:type="gramStart"/>
      <w:r>
        <w:t>main</w:t>
      </w:r>
      <w:proofErr w:type="gramEnd"/>
      <w:r>
        <w:t>, Thread-0,</w:t>
      </w:r>
      <w:r w:rsidRPr="004C6F9C">
        <w:t xml:space="preserve"> </w:t>
      </w:r>
      <w:r>
        <w:t>Thread-1,</w:t>
      </w:r>
      <w:r w:rsidRPr="004C6F9C">
        <w:t xml:space="preserve"> </w:t>
      </w:r>
      <w:r>
        <w:t>Thread-2, ..)</w:t>
      </w:r>
    </w:p>
    <w:p w:rsidR="00286106" w:rsidRDefault="00286106" w:rsidP="00475F26">
      <w:proofErr w:type="gramStart"/>
      <w:r>
        <w:t>or</w:t>
      </w:r>
      <w:proofErr w:type="gramEnd"/>
      <w:r>
        <w:t xml:space="preserve"> we can edit it</w:t>
      </w:r>
    </w:p>
    <w:p w:rsidR="00D14C38" w:rsidRDefault="00D14C38" w:rsidP="00D14C38">
      <w:pPr>
        <w:pStyle w:val="Heading4"/>
      </w:pPr>
      <w:r>
        <w:t xml:space="preserve">Get current executing thread </w:t>
      </w:r>
      <w:proofErr w:type="spellStart"/>
      <w:r>
        <w:t>obj</w:t>
      </w:r>
      <w:proofErr w:type="spellEnd"/>
    </w:p>
    <w:p w:rsidR="00D14C38" w:rsidRPr="00D14C38" w:rsidRDefault="00D14C38" w:rsidP="00D14C3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14C38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D14C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C38">
        <w:rPr>
          <w:rFonts w:ascii="Consolas" w:eastAsia="Times New Roman" w:hAnsi="Consolas" w:cs="Consolas"/>
          <w:color w:val="DCDCAA"/>
          <w:sz w:val="21"/>
          <w:szCs w:val="21"/>
        </w:rPr>
        <w:t>currentThread</w:t>
      </w:r>
      <w:proofErr w:type="spellEnd"/>
      <w:r w:rsidRPr="00D14C38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D14C38" w:rsidRDefault="00D14C38" w:rsidP="00D14C38">
      <w:proofErr w:type="spellStart"/>
      <w:proofErr w:type="gramStart"/>
      <w:r w:rsidRPr="00D14C38">
        <w:rPr>
          <w:color w:val="FFC000"/>
        </w:rPr>
        <w:t>currentThread</w:t>
      </w:r>
      <w:proofErr w:type="spellEnd"/>
      <w:r w:rsidRPr="00D14C38">
        <w:rPr>
          <w:color w:val="FFC000"/>
        </w:rPr>
        <w:t>(</w:t>
      </w:r>
      <w:proofErr w:type="gramEnd"/>
      <w:r w:rsidRPr="00D14C38">
        <w:rPr>
          <w:color w:val="FFC000"/>
        </w:rPr>
        <w:t xml:space="preserve">) </w:t>
      </w:r>
      <w:r>
        <w:t xml:space="preserve">is static method present inside </w:t>
      </w:r>
      <w:r w:rsidRPr="00D14C38">
        <w:rPr>
          <w:color w:val="FFC000"/>
        </w:rPr>
        <w:t xml:space="preserve">Thread </w:t>
      </w:r>
      <w:r>
        <w:t>class</w:t>
      </w:r>
    </w:p>
    <w:p w:rsidR="00D14C38" w:rsidRDefault="00D14C38" w:rsidP="00D14C38"/>
    <w:p w:rsidR="00B87B4D" w:rsidRDefault="004C6F9C" w:rsidP="004C6F9C">
      <w:pPr>
        <w:pStyle w:val="Heading4"/>
      </w:pPr>
      <w:proofErr w:type="spellStart"/>
      <w:r>
        <w:t>Getname</w:t>
      </w:r>
      <w:proofErr w:type="spellEnd"/>
    </w:p>
    <w:p w:rsidR="004C6F9C" w:rsidRPr="004C6F9C" w:rsidRDefault="004C6F9C" w:rsidP="004C6F9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6F9C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6F9C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  <w:t>// t is thread instance</w:t>
      </w:r>
    </w:p>
    <w:p w:rsidR="004C6F9C" w:rsidRPr="004C6F9C" w:rsidRDefault="004C6F9C" w:rsidP="004C6F9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6F9C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6F9C">
        <w:rPr>
          <w:rFonts w:ascii="Consolas" w:eastAsia="Times New Roman" w:hAnsi="Consolas" w:cs="Consolas"/>
          <w:color w:val="DCDCAA"/>
          <w:sz w:val="21"/>
          <w:szCs w:val="21"/>
        </w:rPr>
        <w:t>currentThread</w:t>
      </w:r>
      <w:proofErr w:type="spell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C6F9C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// main thread’s name</w:t>
      </w:r>
    </w:p>
    <w:p w:rsidR="00D14C38" w:rsidRDefault="00D14C38" w:rsidP="00D14C38"/>
    <w:p w:rsidR="004C6F9C" w:rsidRDefault="004C6F9C" w:rsidP="004C6F9C">
      <w:pPr>
        <w:pStyle w:val="Heading4"/>
      </w:pPr>
      <w:proofErr w:type="spellStart"/>
      <w:r>
        <w:t>Setname</w:t>
      </w:r>
      <w:proofErr w:type="spellEnd"/>
    </w:p>
    <w:p w:rsidR="004C6F9C" w:rsidRDefault="004C6F9C" w:rsidP="004C6F9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6F9C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6F9C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6F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C6F9C">
        <w:rPr>
          <w:rFonts w:ascii="Consolas" w:eastAsia="Times New Roman" w:hAnsi="Consolas" w:cs="Consolas"/>
          <w:color w:val="CE9178"/>
          <w:sz w:val="21"/>
          <w:szCs w:val="21"/>
        </w:rPr>
        <w:t>arul</w:t>
      </w:r>
      <w:proofErr w:type="spellEnd"/>
      <w:r w:rsidRPr="004C6F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4C38" w:rsidRDefault="004C6F9C" w:rsidP="00D14C3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6F9C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6F9C">
        <w:rPr>
          <w:rFonts w:ascii="Consolas" w:eastAsia="Times New Roman" w:hAnsi="Consolas" w:cs="Consolas"/>
          <w:color w:val="DCDCAA"/>
          <w:sz w:val="21"/>
          <w:szCs w:val="21"/>
        </w:rPr>
        <w:t>currentThread</w:t>
      </w:r>
      <w:proofErr w:type="spell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C6F9C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6F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C6F9C">
        <w:rPr>
          <w:rFonts w:ascii="Consolas" w:eastAsia="Times New Roman" w:hAnsi="Consolas" w:cs="Consolas"/>
          <w:color w:val="CE9178"/>
          <w:sz w:val="21"/>
          <w:szCs w:val="21"/>
        </w:rPr>
        <w:t>tharsi</w:t>
      </w:r>
      <w:proofErr w:type="spellEnd"/>
      <w:r w:rsidRPr="004C6F9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C6F9C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D14C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14C38" w:rsidRDefault="00D14C38" w:rsidP="00D14C38">
      <w:pPr>
        <w:rPr>
          <w:rFonts w:ascii="Consolas" w:eastAsia="Times New Roman" w:hAnsi="Consolas" w:cs="Consolas"/>
          <w:sz w:val="21"/>
          <w:szCs w:val="21"/>
        </w:rPr>
      </w:pPr>
    </w:p>
    <w:p w:rsidR="00D14C38" w:rsidRDefault="00D14C38" w:rsidP="00D14C38"/>
    <w:p w:rsidR="00D14C38" w:rsidRDefault="00D14C38" w:rsidP="00D14C38">
      <w:pPr>
        <w:pStyle w:val="Heading2"/>
      </w:pPr>
      <w:r>
        <w:t>Thread priorities</w:t>
      </w:r>
    </w:p>
    <w:p w:rsidR="00D14C38" w:rsidRDefault="009C4680" w:rsidP="009C4680">
      <w:r>
        <w:t>Every thread in java has some priority</w:t>
      </w:r>
    </w:p>
    <w:p w:rsidR="009C4680" w:rsidRDefault="009C4680" w:rsidP="009C4680">
      <w:r>
        <w:t xml:space="preserve">It may be generate by </w:t>
      </w:r>
      <w:proofErr w:type="spellStart"/>
      <w:r>
        <w:t>jvm</w:t>
      </w:r>
      <w:proofErr w:type="spellEnd"/>
    </w:p>
    <w:p w:rsidR="009C4680" w:rsidRDefault="009C4680" w:rsidP="009C4680">
      <w:r>
        <w:t xml:space="preserve">We can provide priority </w:t>
      </w:r>
      <w:r w:rsidR="007442DA">
        <w:t>(1 to 10)</w:t>
      </w:r>
    </w:p>
    <w:p w:rsidR="009C4680" w:rsidRDefault="009C4680" w:rsidP="007442DA">
      <w:pPr>
        <w:ind w:left="720"/>
      </w:pPr>
      <w:proofErr w:type="spellStart"/>
      <w:r>
        <w:t>Thread.MIN_PRIORITY</w:t>
      </w:r>
      <w:proofErr w:type="spellEnd"/>
      <w:r>
        <w:t xml:space="preserve">     </w:t>
      </w:r>
      <w:r>
        <w:tab/>
      </w:r>
      <w:r>
        <w:tab/>
        <w:t xml:space="preserve">=&gt; </w:t>
      </w:r>
      <w:r>
        <w:tab/>
        <w:t>1</w:t>
      </w:r>
    </w:p>
    <w:p w:rsidR="009C4680" w:rsidRDefault="009C4680" w:rsidP="007442DA">
      <w:pPr>
        <w:ind w:left="720"/>
      </w:pPr>
      <w:proofErr w:type="spellStart"/>
      <w:r>
        <w:t>Thread.NORM_PRIORITY</w:t>
      </w:r>
      <w:proofErr w:type="spellEnd"/>
      <w:r>
        <w:tab/>
      </w:r>
      <w:r w:rsidR="00A73936">
        <w:tab/>
      </w:r>
      <w:r>
        <w:t xml:space="preserve">=&gt; </w:t>
      </w:r>
      <w:r>
        <w:tab/>
        <w:t>5</w:t>
      </w:r>
    </w:p>
    <w:p w:rsidR="009C4680" w:rsidRDefault="009C4680" w:rsidP="007442DA">
      <w:pPr>
        <w:ind w:left="720"/>
      </w:pPr>
      <w:proofErr w:type="spellStart"/>
      <w:r>
        <w:t>Thread.MAX_PRIORITY</w:t>
      </w:r>
      <w:proofErr w:type="spellEnd"/>
      <w:r>
        <w:tab/>
      </w:r>
      <w:r>
        <w:tab/>
        <w:t>=&gt;</w:t>
      </w:r>
      <w:r>
        <w:tab/>
        <w:t>10</w:t>
      </w:r>
    </w:p>
    <w:p w:rsidR="009C4680" w:rsidRDefault="007442DA" w:rsidP="009C46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285750</wp:posOffset>
                </wp:positionV>
                <wp:extent cx="19050" cy="800100"/>
                <wp:effectExtent l="133350" t="19050" r="95250" b="762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0" o:spid="_x0000_s1026" type="#_x0000_t32" style="position:absolute;margin-left:156.75pt;margin-top:22.5pt;width:1.5pt;height:6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T1</w:t>
      </w:r>
    </w:p>
    <w:p w:rsidR="007442DA" w:rsidRDefault="007442DA" w:rsidP="009C4680"/>
    <w:p w:rsidR="007442DA" w:rsidRDefault="007442DA" w:rsidP="009C4680">
      <w:r>
        <w:tab/>
      </w:r>
      <w:r>
        <w:tab/>
      </w:r>
      <w:r>
        <w:tab/>
      </w:r>
      <w:r>
        <w:tab/>
        <w:t xml:space="preserve">    6</w:t>
      </w:r>
    </w:p>
    <w:p w:rsidR="007442DA" w:rsidRDefault="007442DA" w:rsidP="009C468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473075</wp:posOffset>
                </wp:positionV>
                <wp:extent cx="1352550" cy="400050"/>
                <wp:effectExtent l="0" t="76200" r="3810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3" o:spid="_x0000_s1026" type="#_x0000_t32" style="position:absolute;margin-left:214.5pt;margin-top:37.25pt;width:106.5pt;height:31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720725</wp:posOffset>
                </wp:positionV>
                <wp:extent cx="285750" cy="952500"/>
                <wp:effectExtent l="76200" t="38100" r="57150" b="762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o:spid="_x0000_s1026" type="#_x0000_t32" style="position:absolute;margin-left:156.75pt;margin-top:56.75pt;width:22.5pt;height:7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577850</wp:posOffset>
                </wp:positionV>
                <wp:extent cx="1352550" cy="342900"/>
                <wp:effectExtent l="38100" t="9525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1" o:spid="_x0000_s1026" type="#_x0000_t32" style="position:absolute;margin-left:24.75pt;margin-top:45.5pt;width:106.5pt;height:2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>T2</w:t>
      </w:r>
      <w:r>
        <w:tab/>
      </w:r>
      <w:r>
        <w:tab/>
        <w:t>7</w:t>
      </w:r>
      <w:r>
        <w:tab/>
      </w:r>
      <w:r>
        <w:rPr>
          <w:noProof/>
        </w:rPr>
        <w:drawing>
          <wp:inline distT="0" distB="0" distL="0" distR="0">
            <wp:extent cx="1733550" cy="975122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r.jpg"/>
                    <pic:cNvPicPr/>
                  </pic:nvPicPr>
                  <pic:blipFill>
                    <a:blip r:embed="rId18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69" cy="9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5    </w:t>
      </w:r>
      <w:r>
        <w:tab/>
        <w:t>t3</w:t>
      </w:r>
    </w:p>
    <w:p w:rsidR="007442DA" w:rsidRDefault="007442DA" w:rsidP="009C4680">
      <w:r>
        <w:tab/>
      </w:r>
      <w:r>
        <w:tab/>
      </w:r>
      <w:r>
        <w:tab/>
      </w:r>
      <w:r>
        <w:tab/>
      </w:r>
      <w:r>
        <w:tab/>
        <w:t>4</w:t>
      </w:r>
    </w:p>
    <w:p w:rsidR="007442DA" w:rsidRDefault="007442DA" w:rsidP="009C4680"/>
    <w:p w:rsidR="007442DA" w:rsidRDefault="007442DA" w:rsidP="009C4680">
      <w:r>
        <w:tab/>
      </w:r>
      <w:r>
        <w:tab/>
      </w:r>
      <w:r>
        <w:tab/>
      </w:r>
      <w:r>
        <w:tab/>
        <w:t>T4</w:t>
      </w:r>
    </w:p>
    <w:p w:rsidR="007442DA" w:rsidRDefault="007442DA" w:rsidP="009C4680">
      <w:r>
        <w:t xml:space="preserve">Thread scheduler will use priority while allocating processor </w:t>
      </w:r>
    </w:p>
    <w:p w:rsidR="007442DA" w:rsidRDefault="007442DA" w:rsidP="009C4680">
      <w:r>
        <w:t>In this case T2 will get the</w:t>
      </w:r>
      <w:r w:rsidR="00A73936">
        <w:t xml:space="preserve"> first</w:t>
      </w:r>
      <w:r>
        <w:t xml:space="preserve"> chance to get the processor</w:t>
      </w:r>
    </w:p>
    <w:p w:rsidR="00A73936" w:rsidRDefault="00A73936" w:rsidP="009C4680">
      <w:r>
        <w:t>If 2 threads have same priority, we can’t tell the execution order</w:t>
      </w:r>
    </w:p>
    <w:p w:rsidR="00A73936" w:rsidRDefault="00A73936" w:rsidP="009C4680"/>
    <w:p w:rsidR="00A73936" w:rsidRDefault="00A73936" w:rsidP="00A73936">
      <w:pPr>
        <w:pStyle w:val="Heading4"/>
      </w:pPr>
      <w:proofErr w:type="spellStart"/>
      <w:r>
        <w:t>SetPriority</w:t>
      </w:r>
      <w:proofErr w:type="spellEnd"/>
      <w:r>
        <w:t xml:space="preserve"> </w:t>
      </w:r>
      <w:proofErr w:type="spellStart"/>
      <w:r>
        <w:t>getPriority</w:t>
      </w:r>
      <w:proofErr w:type="spellEnd"/>
      <w:r>
        <w:t xml:space="preserve"> </w:t>
      </w:r>
    </w:p>
    <w:p w:rsidR="00A73936" w:rsidRPr="00A73936" w:rsidRDefault="00A73936" w:rsidP="00A73936">
      <w:r>
        <w:t>In Thread class</w:t>
      </w:r>
    </w:p>
    <w:p w:rsidR="00A73936" w:rsidRDefault="00A73936" w:rsidP="00A7393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158115</wp:posOffset>
                </wp:positionV>
                <wp:extent cx="438150" cy="561975"/>
                <wp:effectExtent l="57150" t="38100" r="57150" b="142875"/>
                <wp:wrapNone/>
                <wp:docPr id="214" name="Curved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619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14" o:spid="_x0000_s1026" type="#_x0000_t38" style="position:absolute;margin-left:172.5pt;margin-top:12.45pt;width:34.5pt;height:44.2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gramStart"/>
      <w:r w:rsidRPr="00A739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73936">
        <w:rPr>
          <w:rFonts w:ascii="Consolas" w:eastAsia="Times New Roman" w:hAnsi="Consolas" w:cs="Consolas"/>
          <w:color w:val="569CD6"/>
          <w:sz w:val="21"/>
          <w:szCs w:val="21"/>
        </w:rPr>
        <w:t>final</w:t>
      </w:r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7393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73936">
        <w:rPr>
          <w:rFonts w:ascii="Consolas" w:eastAsia="Times New Roman" w:hAnsi="Consolas" w:cs="Consolas"/>
          <w:color w:val="DCDCAA"/>
          <w:sz w:val="21"/>
          <w:szCs w:val="21"/>
        </w:rPr>
        <w:t>setPriority</w:t>
      </w:r>
      <w:proofErr w:type="spell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7393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73936">
        <w:rPr>
          <w:rFonts w:ascii="Consolas" w:eastAsia="Times New Roman" w:hAnsi="Consolas" w:cs="Consolas"/>
          <w:color w:val="9CDCFE"/>
          <w:sz w:val="21"/>
          <w:szCs w:val="21"/>
        </w:rPr>
        <w:t>newPriority</w:t>
      </w:r>
      <w:proofErr w:type="spell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) {</w:t>
      </w: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73936" w:rsidRPr="00A73936" w:rsidRDefault="00A73936" w:rsidP="00A7393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393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73936">
        <w:rPr>
          <w:rFonts w:ascii="Consolas" w:eastAsia="Times New Roman" w:hAnsi="Consolas" w:cs="Consolas"/>
          <w:color w:val="569CD6"/>
          <w:sz w:val="21"/>
          <w:szCs w:val="21"/>
        </w:rPr>
        <w:t>final</w:t>
      </w:r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A73936">
        <w:rPr>
          <w:rFonts w:ascii="Consolas" w:eastAsia="Times New Roman" w:hAnsi="Consolas" w:cs="Consolas"/>
          <w:color w:val="DCDCAA"/>
          <w:sz w:val="21"/>
          <w:szCs w:val="21"/>
        </w:rPr>
        <w:t>Priority</w:t>
      </w:r>
      <w:proofErr w:type="spellEnd"/>
      <w:r w:rsidRPr="00A73936">
        <w:rPr>
          <w:rFonts w:ascii="Consolas" w:eastAsia="Times New Roman" w:hAnsi="Consolas" w:cs="Consolas"/>
          <w:color w:val="D4D4D4"/>
          <w:sz w:val="21"/>
          <w:szCs w:val="21"/>
        </w:rPr>
        <w:t>() {</w:t>
      </w: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442DA" w:rsidRDefault="007442DA" w:rsidP="009C4680"/>
    <w:p w:rsidR="00A73936" w:rsidRDefault="00A73936" w:rsidP="009C4680">
      <w:r>
        <w:tab/>
      </w:r>
      <w:r>
        <w:tab/>
        <w:t xml:space="preserve">1 to 10, else </w:t>
      </w:r>
      <w:proofErr w:type="spellStart"/>
      <w:r>
        <w:t>illegalArgumentException</w:t>
      </w:r>
      <w:proofErr w:type="spellEnd"/>
    </w:p>
    <w:p w:rsidR="00A73936" w:rsidRDefault="00A73936" w:rsidP="009C4680">
      <w:proofErr w:type="spellStart"/>
      <w:proofErr w:type="gramStart"/>
      <w:r>
        <w:t>t.setPriority</w:t>
      </w:r>
      <w:proofErr w:type="spellEnd"/>
      <w:r>
        <w:t>(</w:t>
      </w:r>
      <w:proofErr w:type="gramEnd"/>
      <w:r>
        <w:t>8);</w:t>
      </w:r>
    </w:p>
    <w:p w:rsidR="00A960A4" w:rsidRDefault="00A960A4" w:rsidP="009C4680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setPriority</w:t>
      </w:r>
      <w:proofErr w:type="spellEnd"/>
      <w:r>
        <w:t>(3);</w:t>
      </w:r>
    </w:p>
    <w:p w:rsidR="00A73936" w:rsidRDefault="00A73936" w:rsidP="009C4680"/>
    <w:p w:rsidR="00A73936" w:rsidRDefault="00A960A4" w:rsidP="00A960A4">
      <w:pPr>
        <w:pStyle w:val="Heading4"/>
      </w:pPr>
      <w:r>
        <w:t xml:space="preserve">Default priority </w:t>
      </w:r>
    </w:p>
    <w:p w:rsidR="00A960A4" w:rsidRDefault="00A960A4" w:rsidP="00A960A4">
      <w:r>
        <w:t>Default priority only for main thread is 5</w:t>
      </w:r>
    </w:p>
    <w:p w:rsidR="00A960A4" w:rsidRDefault="001642EB" w:rsidP="00A960A4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3819375</wp:posOffset>
                </wp:positionH>
                <wp:positionV relativeFrom="paragraph">
                  <wp:posOffset>554470</wp:posOffset>
                </wp:positionV>
                <wp:extent cx="95760" cy="77760"/>
                <wp:effectExtent l="38100" t="38100" r="38100" b="3683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57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3" o:spid="_x0000_s1026" type="#_x0000_t75" style="position:absolute;margin-left:300.1pt;margin-top:43pt;width:8.9pt;height:7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">
                <v:imagedata r:id="rId182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5DF319F" wp14:editId="2E7F6BC4">
                <wp:simplePos x="0" y="0"/>
                <wp:positionH relativeFrom="column">
                  <wp:posOffset>2991735</wp:posOffset>
                </wp:positionH>
                <wp:positionV relativeFrom="paragraph">
                  <wp:posOffset>355675</wp:posOffset>
                </wp:positionV>
                <wp:extent cx="152280" cy="155520"/>
                <wp:effectExtent l="38100" t="38100" r="19685" b="5461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22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234.6pt;margin-top:27.05pt;width:13.95pt;height:14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">
                <v:imagedata r:id="rId184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9561139" wp14:editId="25DF9B70">
                <wp:simplePos x="0" y="0"/>
                <wp:positionH relativeFrom="column">
                  <wp:posOffset>2895615</wp:posOffset>
                </wp:positionH>
                <wp:positionV relativeFrom="paragraph">
                  <wp:posOffset>536755</wp:posOffset>
                </wp:positionV>
                <wp:extent cx="38520" cy="38160"/>
                <wp:effectExtent l="38100" t="38100" r="38100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85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227.05pt;margin-top:41.3pt;width:4.95pt;height:4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">
                <v:imagedata r:id="rId186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E5AE877" wp14:editId="5094C95D">
                <wp:simplePos x="0" y="0"/>
                <wp:positionH relativeFrom="column">
                  <wp:posOffset>2867175</wp:posOffset>
                </wp:positionH>
                <wp:positionV relativeFrom="paragraph">
                  <wp:posOffset>487795</wp:posOffset>
                </wp:positionV>
                <wp:extent cx="47880" cy="30240"/>
                <wp:effectExtent l="38100" t="38100" r="47625" b="463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78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224.8pt;margin-top:37.45pt;width:5.65pt;height: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">
                <v:imagedata r:id="rId188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FDCE19" wp14:editId="01D882B5">
                <wp:simplePos x="0" y="0"/>
                <wp:positionH relativeFrom="column">
                  <wp:posOffset>2885895</wp:posOffset>
                </wp:positionH>
                <wp:positionV relativeFrom="paragraph">
                  <wp:posOffset>507955</wp:posOffset>
                </wp:positionV>
                <wp:extent cx="360" cy="360"/>
                <wp:effectExtent l="0" t="0" r="0" b="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226.3pt;margin-top:39.05pt;width:1.95pt;height:1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7ot/AQAALg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0lGnDlhiRQpZ11K9pzkr27fUyc6tv5C3mm0nSdEmO0yTrbvu7O3XO0Ck1QcTags&#10;qd4FV5iHt6cJV7unsTcuX+cdpatvnn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">
                <v:imagedata r:id="rId190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A1B0356" wp14:editId="295BF32E">
                <wp:simplePos x="0" y="0"/>
                <wp:positionH relativeFrom="column">
                  <wp:posOffset>2885895</wp:posOffset>
                </wp:positionH>
                <wp:positionV relativeFrom="paragraph">
                  <wp:posOffset>507955</wp:posOffset>
                </wp:positionV>
                <wp:extent cx="360" cy="360"/>
                <wp:effectExtent l="0" t="0" r="0" b="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226.3pt;margin-top:39.05pt;width:1.95pt;height:1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7CR/AQAALg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0zTlzAlLpEg5G1Ky5yR/9f09daJj6y/kXqMdPCHCrM852b4bzr3lqg9MUvFxQmVJ&#10;9SG4wjy8PU242j2N/ebydT5Quvrmx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">
                <v:imagedata r:id="rId190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78CFCA2" wp14:editId="06C4B34A">
                <wp:simplePos x="0" y="0"/>
                <wp:positionH relativeFrom="column">
                  <wp:posOffset>2885895</wp:posOffset>
                </wp:positionH>
                <wp:positionV relativeFrom="paragraph">
                  <wp:posOffset>507955</wp:posOffset>
                </wp:positionV>
                <wp:extent cx="360" cy="360"/>
                <wp:effectExtent l="0" t="0" r="0" b="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226.3pt;margin-top:39.05pt;width:1.95pt;height:1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mw5/AQAALg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0zThzAlLpEg5G1Ky5yR/9f09daJj6y/kXqMdPCHCrM852b4bzr3lqg9MUvFxQmVJ&#10;9SG4wjy8PU242j2N/ebydT5Quvrmx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">
                <v:imagedata r:id="rId190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31EC898" wp14:editId="0F02373A">
                <wp:simplePos x="0" y="0"/>
                <wp:positionH relativeFrom="column">
                  <wp:posOffset>2705175</wp:posOffset>
                </wp:positionH>
                <wp:positionV relativeFrom="paragraph">
                  <wp:posOffset>516955</wp:posOffset>
                </wp:positionV>
                <wp:extent cx="86040" cy="67680"/>
                <wp:effectExtent l="19050" t="38100" r="47625" b="4699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60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212.05pt;margin-top:39.75pt;width:8.65pt;height: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">
                <v:imagedata r:id="rId194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30D74E6" wp14:editId="164A8AAD">
                <wp:simplePos x="0" y="0"/>
                <wp:positionH relativeFrom="column">
                  <wp:posOffset>2705175</wp:posOffset>
                </wp:positionH>
                <wp:positionV relativeFrom="paragraph">
                  <wp:posOffset>546115</wp:posOffset>
                </wp:positionV>
                <wp:extent cx="57960" cy="105120"/>
                <wp:effectExtent l="38100" t="38100" r="56515" b="4762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79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212.05pt;margin-top:42.05pt;width:6.45pt;height:10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">
                <v:imagedata r:id="rId196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B6D0A2" wp14:editId="346EC320">
                <wp:simplePos x="0" y="0"/>
                <wp:positionH relativeFrom="column">
                  <wp:posOffset>1504950</wp:posOffset>
                </wp:positionH>
                <wp:positionV relativeFrom="paragraph">
                  <wp:posOffset>422275</wp:posOffset>
                </wp:positionV>
                <wp:extent cx="1123950" cy="457200"/>
                <wp:effectExtent l="57150" t="38100" r="76200" b="952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A960A4">
                            <w:pPr>
                              <w:jc w:val="center"/>
                            </w:pPr>
                            <w:proofErr w:type="gramStart"/>
                            <w:r>
                              <w:t>parent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5" o:spid="_x0000_s1035" style="position:absolute;margin-left:118.5pt;margin-top:33.25pt;width:88.5pt;height:3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A960A4">
                      <w:pPr>
                        <w:jc w:val="center"/>
                      </w:pPr>
                      <w:proofErr w:type="gramStart"/>
                      <w:r>
                        <w:t>parent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960A4">
        <w:t xml:space="preserve">But all remaining threads default priority will be inherited from parent to child  </w:t>
      </w:r>
    </w:p>
    <w:p w:rsidR="001642EB" w:rsidRDefault="001642EB" w:rsidP="00A960A4"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4028895</wp:posOffset>
                </wp:positionH>
                <wp:positionV relativeFrom="paragraph">
                  <wp:posOffset>-12080</wp:posOffset>
                </wp:positionV>
                <wp:extent cx="182880" cy="209880"/>
                <wp:effectExtent l="38100" t="38100" r="26670" b="3810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828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3" o:spid="_x0000_s1026" type="#_x0000_t75" style="position:absolute;margin-left:316.6pt;margin-top:-1.6pt;width:15.7pt;height:17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3838455</wp:posOffset>
                </wp:positionH>
                <wp:positionV relativeFrom="paragraph">
                  <wp:posOffset>169000</wp:posOffset>
                </wp:positionV>
                <wp:extent cx="124200" cy="48600"/>
                <wp:effectExtent l="38100" t="38100" r="28575" b="2794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42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1" o:spid="_x0000_s1026" type="#_x0000_t75" style="position:absolute;margin-left:301.6pt;margin-top:12.65pt;width:11.15pt;height:5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3790935</wp:posOffset>
                </wp:positionH>
                <wp:positionV relativeFrom="paragraph">
                  <wp:posOffset>140200</wp:posOffset>
                </wp:positionV>
                <wp:extent cx="114840" cy="38520"/>
                <wp:effectExtent l="38100" t="38100" r="38100" b="3810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148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0" o:spid="_x0000_s1026" type="#_x0000_t75" style="position:absolute;margin-left:297.85pt;margin-top:10.4pt;width:10.4pt;height:4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3552975</wp:posOffset>
                </wp:positionH>
                <wp:positionV relativeFrom="paragraph">
                  <wp:posOffset>158920</wp:posOffset>
                </wp:positionV>
                <wp:extent cx="172440" cy="96120"/>
                <wp:effectExtent l="38100" t="38100" r="37465" b="3746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724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9" o:spid="_x0000_s1026" type="#_x0000_t75" style="position:absolute;margin-left:279.1pt;margin-top:11.85pt;width:14.95pt;height:8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3552975</wp:posOffset>
                </wp:positionH>
                <wp:positionV relativeFrom="paragraph">
                  <wp:posOffset>207160</wp:posOffset>
                </wp:positionV>
                <wp:extent cx="86040" cy="142920"/>
                <wp:effectExtent l="38100" t="38100" r="28575" b="2857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60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4" o:spid="_x0000_s1026" type="#_x0000_t75" style="position:absolute;margin-left:279.1pt;margin-top:15.65pt;width:8.1pt;height:12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3654495</wp:posOffset>
                </wp:positionH>
                <wp:positionV relativeFrom="paragraph">
                  <wp:posOffset>-23240</wp:posOffset>
                </wp:positionV>
                <wp:extent cx="117720" cy="111600"/>
                <wp:effectExtent l="38100" t="38100" r="34925" b="4127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77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2" o:spid="_x0000_s1026" type="#_x0000_t75" style="position:absolute;margin-left:287.1pt;margin-top:-2.5pt;width:10.6pt;height:10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3466935</wp:posOffset>
                </wp:positionH>
                <wp:positionV relativeFrom="paragraph">
                  <wp:posOffset>26080</wp:posOffset>
                </wp:positionV>
                <wp:extent cx="143280" cy="113760"/>
                <wp:effectExtent l="38100" t="38100" r="9525" b="387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32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1" o:spid="_x0000_s1026" type="#_x0000_t75" style="position:absolute;margin-left:272.35pt;margin-top:1.4pt;width:12.65pt;height:1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3333735</wp:posOffset>
                </wp:positionH>
                <wp:positionV relativeFrom="paragraph">
                  <wp:posOffset>102400</wp:posOffset>
                </wp:positionV>
                <wp:extent cx="95760" cy="39240"/>
                <wp:effectExtent l="38100" t="38100" r="38100" b="3746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95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0" o:spid="_x0000_s1026" type="#_x0000_t75" style="position:absolute;margin-left:261.85pt;margin-top:7.4pt;width:8.9pt;height:4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3324375</wp:posOffset>
                </wp:positionH>
                <wp:positionV relativeFrom="paragraph">
                  <wp:posOffset>130840</wp:posOffset>
                </wp:positionV>
                <wp:extent cx="114480" cy="360"/>
                <wp:effectExtent l="0" t="0" r="0" b="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9" o:spid="_x0000_s1026" type="#_x0000_t75" style="position:absolute;margin-left:261.1pt;margin-top:9.65pt;width:10.3pt;height:1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3333735</wp:posOffset>
                </wp:positionH>
                <wp:positionV relativeFrom="paragraph">
                  <wp:posOffset>111760</wp:posOffset>
                </wp:positionV>
                <wp:extent cx="72720" cy="114840"/>
                <wp:effectExtent l="38100" t="38100" r="41910" b="3810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27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7" o:spid="_x0000_s1026" type="#_x0000_t75" style="position:absolute;margin-left:261.85pt;margin-top:8.15pt;width:7.1pt;height:10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406829" wp14:editId="79E8B5F2">
                <wp:simplePos x="0" y="0"/>
                <wp:positionH relativeFrom="column">
                  <wp:posOffset>3362325</wp:posOffset>
                </wp:positionH>
                <wp:positionV relativeFrom="paragraph">
                  <wp:posOffset>213995</wp:posOffset>
                </wp:positionV>
                <wp:extent cx="1123950" cy="457200"/>
                <wp:effectExtent l="57150" t="38100" r="76200" b="952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A960A4">
                            <w:pPr>
                              <w:jc w:val="center"/>
                            </w:pPr>
                            <w:proofErr w:type="gramStart"/>
                            <w:r>
                              <w:t>child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6" o:spid="_x0000_s1036" style="position:absolute;margin-left:264.75pt;margin-top:16.85pt;width:88.5pt;height:3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A960A4">
                      <w:pPr>
                        <w:jc w:val="center"/>
                      </w:pPr>
                      <w:proofErr w:type="gramStart"/>
                      <w:r>
                        <w:t>child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F9908EF" wp14:editId="5CF8BB20">
                <wp:simplePos x="0" y="0"/>
                <wp:positionH relativeFrom="column">
                  <wp:posOffset>2601595</wp:posOffset>
                </wp:positionH>
                <wp:positionV relativeFrom="paragraph">
                  <wp:posOffset>99695</wp:posOffset>
                </wp:positionV>
                <wp:extent cx="781050" cy="315595"/>
                <wp:effectExtent l="38100" t="38100" r="38100" b="4635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8105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203.9pt;margin-top:6.9pt;width:63.35pt;height:26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">
                <v:imagedata r:id="rId218" o:title=""/>
              </v:shape>
            </w:pict>
          </mc:Fallback>
        </mc:AlternateContent>
      </w:r>
    </w:p>
    <w:p w:rsidR="00A960A4" w:rsidRDefault="00692F68" w:rsidP="00A960A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3276495</wp:posOffset>
                </wp:positionH>
                <wp:positionV relativeFrom="paragraph">
                  <wp:posOffset>171435</wp:posOffset>
                </wp:positionV>
                <wp:extent cx="66960" cy="48960"/>
                <wp:effectExtent l="38100" t="38100" r="28575" b="2730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69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5" o:spid="_x0000_s1026" type="#_x0000_t75" style="position:absolute;margin-left:257.35pt;margin-top:12.85pt;width:6.6pt;height:5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">
                <v:imagedata r:id="rId220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3E3B60A" wp14:editId="41CB7F44">
                <wp:simplePos x="0" y="0"/>
                <wp:positionH relativeFrom="column">
                  <wp:posOffset>3648015</wp:posOffset>
                </wp:positionH>
                <wp:positionV relativeFrom="paragraph">
                  <wp:posOffset>264325</wp:posOffset>
                </wp:positionV>
                <wp:extent cx="38520" cy="360"/>
                <wp:effectExtent l="0" t="0" r="0" b="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9" o:spid="_x0000_s1026" type="#_x0000_t75" style="position:absolute;margin-left:286.6pt;margin-top:20.15pt;width:4.4pt;height:1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">
                <v:imagedata r:id="rId222" o:title=""/>
              </v:shape>
            </w:pict>
          </mc:Fallback>
        </mc:AlternateContent>
      </w:r>
      <w:r w:rsidR="00A960A4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038AE0E" wp14:editId="697A05DC">
                <wp:simplePos x="0" y="0"/>
                <wp:positionH relativeFrom="column">
                  <wp:posOffset>3276495</wp:posOffset>
                </wp:positionH>
                <wp:positionV relativeFrom="paragraph">
                  <wp:posOffset>207085</wp:posOffset>
                </wp:positionV>
                <wp:extent cx="76680" cy="38520"/>
                <wp:effectExtent l="38100" t="38100" r="38100" b="3810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66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8" o:spid="_x0000_s1026" type="#_x0000_t75" style="position:absolute;margin-left:257.35pt;margin-top:15.65pt;width:7.4pt;height: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">
                <v:imagedata r:id="rId224" o:title=""/>
              </v:shape>
            </w:pict>
          </mc:Fallback>
        </mc:AlternateContent>
      </w:r>
      <w:r w:rsidR="001642EB">
        <w:tab/>
      </w:r>
      <w:r w:rsidR="001642EB">
        <w:tab/>
      </w:r>
      <w:r w:rsidR="001642EB">
        <w:tab/>
      </w:r>
      <w:r w:rsidR="001642EB">
        <w:tab/>
      </w:r>
      <w:r w:rsidR="001642EB">
        <w:tab/>
      </w:r>
      <w:r w:rsidR="001642EB">
        <w:tab/>
      </w:r>
      <w:r w:rsidR="001642EB">
        <w:tab/>
        <w:t xml:space="preserve">   Set priority to main thread</w:t>
      </w:r>
    </w:p>
    <w:p w:rsidR="001642EB" w:rsidRPr="001642EB" w:rsidRDefault="001642EB" w:rsidP="001642E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2829015</wp:posOffset>
                </wp:positionH>
                <wp:positionV relativeFrom="paragraph">
                  <wp:posOffset>-96435</wp:posOffset>
                </wp:positionV>
                <wp:extent cx="476640" cy="201960"/>
                <wp:effectExtent l="38100" t="38100" r="38100" b="2667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766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1" o:spid="_x0000_s1026" type="#_x0000_t75" style="position:absolute;margin-left:222.1pt;margin-top:-8.25pt;width:38.9pt;height:17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">
                <v:imagedata r:id="rId226" o:title=""/>
              </v:shape>
            </w:pict>
          </mc:Fallback>
        </mc:AlternateContent>
      </w:r>
      <w:proofErr w:type="spellStart"/>
      <w:proofErr w:type="gramStart"/>
      <w:r w:rsidRPr="001642EB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42EB">
        <w:rPr>
          <w:rFonts w:ascii="Consolas" w:eastAsia="Times New Roman" w:hAnsi="Consolas" w:cs="Consolas"/>
          <w:color w:val="DCDCAA"/>
          <w:sz w:val="21"/>
          <w:szCs w:val="21"/>
        </w:rPr>
        <w:t>currentThread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642EB">
        <w:rPr>
          <w:rFonts w:ascii="Consolas" w:eastAsia="Times New Roman" w:hAnsi="Consolas" w:cs="Consolas"/>
          <w:color w:val="DCDCAA"/>
          <w:sz w:val="21"/>
          <w:szCs w:val="21"/>
        </w:rPr>
        <w:t>setPriority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42E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42EB" w:rsidRPr="001642EB" w:rsidRDefault="001642EB" w:rsidP="001642E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2895615</wp:posOffset>
                </wp:positionH>
                <wp:positionV relativeFrom="paragraph">
                  <wp:posOffset>38070</wp:posOffset>
                </wp:positionV>
                <wp:extent cx="305280" cy="276480"/>
                <wp:effectExtent l="38100" t="38100" r="0" b="2857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052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3" o:spid="_x0000_s1026" type="#_x0000_t75" style="position:absolute;margin-left:227.35pt;margin-top:2.35pt;width:25.4pt;height:23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">
                <v:imagedata r:id="rId228" o:title=""/>
              </v:shape>
            </w:pict>
          </mc:Fallback>
        </mc:AlternateContent>
      </w:r>
      <w:proofErr w:type="spellStart"/>
      <w:r w:rsidRPr="001642EB">
        <w:rPr>
          <w:rFonts w:ascii="Consolas" w:eastAsia="Times New Roman" w:hAnsi="Consolas" w:cs="Consolas"/>
          <w:color w:val="4EC9B0"/>
          <w:sz w:val="21"/>
          <w:szCs w:val="21"/>
        </w:rPr>
        <w:t>MyRunnable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642EB">
        <w:rPr>
          <w:rFonts w:ascii="Consolas" w:eastAsia="Times New Roman" w:hAnsi="Consolas" w:cs="Consolas"/>
          <w:color w:val="9CDCFE"/>
          <w:sz w:val="21"/>
          <w:szCs w:val="21"/>
        </w:rPr>
        <w:t>myRunnable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642EB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1642EB">
        <w:rPr>
          <w:rFonts w:ascii="Consolas" w:eastAsia="Times New Roman" w:hAnsi="Consolas" w:cs="Consolas"/>
          <w:color w:val="DCDCAA"/>
          <w:sz w:val="21"/>
          <w:szCs w:val="21"/>
        </w:rPr>
        <w:t>MyRunnable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42EB" w:rsidRPr="001642EB" w:rsidRDefault="001642EB" w:rsidP="001642E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4990095</wp:posOffset>
                </wp:positionH>
                <wp:positionV relativeFrom="paragraph">
                  <wp:posOffset>133215</wp:posOffset>
                </wp:positionV>
                <wp:extent cx="39600" cy="57600"/>
                <wp:effectExtent l="38100" t="38100" r="55880" b="3810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96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0" o:spid="_x0000_s1026" type="#_x0000_t75" style="position:absolute;margin-left:391.95pt;margin-top:9.55pt;width:5pt;height:6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">
                <v:imagedata r:id="rId23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4810095</wp:posOffset>
                </wp:positionH>
                <wp:positionV relativeFrom="paragraph">
                  <wp:posOffset>73095</wp:posOffset>
                </wp:positionV>
                <wp:extent cx="171720" cy="12960"/>
                <wp:effectExtent l="38100" t="38100" r="38100" b="4445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717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9" o:spid="_x0000_s1026" type="#_x0000_t75" style="position:absolute;margin-left:377.8pt;margin-top:4.8pt;width:15.4pt;height:2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">
                <v:imagedata r:id="rId23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4867335</wp:posOffset>
                </wp:positionH>
                <wp:positionV relativeFrom="paragraph">
                  <wp:posOffset>-57225</wp:posOffset>
                </wp:positionV>
                <wp:extent cx="124200" cy="249840"/>
                <wp:effectExtent l="38100" t="38100" r="47625" b="5524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242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8" o:spid="_x0000_s1026" type="#_x0000_t75" style="position:absolute;margin-left:382.3pt;margin-top:-5.45pt;width:11.7pt;height:21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">
                <v:imagedata r:id="rId23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4457655</wp:posOffset>
                </wp:positionH>
                <wp:positionV relativeFrom="paragraph">
                  <wp:posOffset>-28425</wp:posOffset>
                </wp:positionV>
                <wp:extent cx="124200" cy="171720"/>
                <wp:effectExtent l="38100" t="38100" r="28575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42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0" o:spid="_x0000_s1026" type="#_x0000_t75" style="position:absolute;margin-left:350.35pt;margin-top:-2.9pt;width:11.15pt;height:14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">
                <v:imagedata r:id="rId23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4171815</wp:posOffset>
                </wp:positionH>
                <wp:positionV relativeFrom="paragraph">
                  <wp:posOffset>19095</wp:posOffset>
                </wp:positionV>
                <wp:extent cx="200520" cy="19440"/>
                <wp:effectExtent l="38100" t="38100" r="28575" b="3810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005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9" o:spid="_x0000_s1026" type="#_x0000_t75" style="position:absolute;margin-left:327.85pt;margin-top:.85pt;width:17.15pt;height:2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">
                <v:imagedata r:id="rId238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4257495</wp:posOffset>
                </wp:positionH>
                <wp:positionV relativeFrom="paragraph">
                  <wp:posOffset>-85665</wp:posOffset>
                </wp:positionV>
                <wp:extent cx="67320" cy="219240"/>
                <wp:effectExtent l="38100" t="38100" r="27940" b="2857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732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8" o:spid="_x0000_s1026" type="#_x0000_t75" style="position:absolute;margin-left:334.6pt;margin-top:-7.4pt;width:6.6pt;height:18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">
                <v:imagedata r:id="rId240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4000095</wp:posOffset>
                </wp:positionH>
                <wp:positionV relativeFrom="paragraph">
                  <wp:posOffset>-20145</wp:posOffset>
                </wp:positionV>
                <wp:extent cx="191160" cy="182520"/>
                <wp:effectExtent l="38100" t="38100" r="37465" b="2730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911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7" o:spid="_x0000_s1026" type="#_x0000_t75" style="position:absolute;margin-left:314.3pt;margin-top:-2.25pt;width:16.35pt;height:15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">
                <v:imagedata r:id="rId242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3667095</wp:posOffset>
                </wp:positionH>
                <wp:positionV relativeFrom="paragraph">
                  <wp:posOffset>-24465</wp:posOffset>
                </wp:positionV>
                <wp:extent cx="201600" cy="160200"/>
                <wp:effectExtent l="38100" t="38100" r="27305" b="304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016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6" o:spid="_x0000_s1026" type="#_x0000_t75" style="position:absolute;margin-left:288.1pt;margin-top:-2.6pt;width:17.2pt;height:13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">
                <v:imagedata r:id="rId244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-47505</wp:posOffset>
                </wp:positionV>
                <wp:extent cx="124200" cy="152640"/>
                <wp:effectExtent l="38100" t="38100" r="28575" b="3810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42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5" o:spid="_x0000_s1026" type="#_x0000_t75" style="position:absolute;margin-left:271.6pt;margin-top:-4.4pt;width:11.15pt;height:13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">
                <v:imagedata r:id="rId246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3313215</wp:posOffset>
                </wp:positionH>
                <wp:positionV relativeFrom="paragraph">
                  <wp:posOffset>-38145</wp:posOffset>
                </wp:positionV>
                <wp:extent cx="68400" cy="117360"/>
                <wp:effectExtent l="38100" t="38100" r="27305" b="3556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84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4" o:spid="_x0000_s1026" type="#_x0000_t75" style="position:absolute;margin-left:260.25pt;margin-top:-3.65pt;width:6.75pt;height:10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">
                <v:imagedata r:id="rId248" o:title=""/>
              </v:shape>
            </w:pict>
          </mc:Fallback>
        </mc:AlternateContent>
      </w:r>
      <w:r w:rsidRPr="001642EB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642EB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642EB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1642EB">
        <w:rPr>
          <w:rFonts w:ascii="Consolas" w:eastAsia="Times New Roman" w:hAnsi="Consolas" w:cs="Consolas"/>
          <w:color w:val="DCDCAA"/>
          <w:sz w:val="21"/>
          <w:szCs w:val="21"/>
        </w:rPr>
        <w:t>Thread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642EB">
        <w:rPr>
          <w:rFonts w:ascii="Consolas" w:eastAsia="Times New Roman" w:hAnsi="Consolas" w:cs="Consolas"/>
          <w:color w:val="9CDCFE"/>
          <w:sz w:val="21"/>
          <w:szCs w:val="21"/>
        </w:rPr>
        <w:t>myRunnable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642EB" w:rsidRPr="001642EB" w:rsidRDefault="001642EB" w:rsidP="001642E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642EB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42EB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42EB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642EB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42EB">
        <w:rPr>
          <w:rFonts w:ascii="Consolas" w:eastAsia="Times New Roman" w:hAnsi="Consolas" w:cs="Consolas"/>
          <w:color w:val="DCDCAA"/>
          <w:sz w:val="21"/>
          <w:szCs w:val="21"/>
        </w:rPr>
        <w:t>getPriority</w:t>
      </w:r>
      <w:proofErr w:type="spellEnd"/>
      <w:r w:rsidRPr="001642EB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642EB" w:rsidRDefault="00692F68" w:rsidP="00A960A4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87480</wp:posOffset>
                </wp:positionV>
                <wp:extent cx="95760" cy="105120"/>
                <wp:effectExtent l="38100" t="38100" r="0" b="2857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57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6" o:spid="_x0000_s1026" type="#_x0000_t75" style="position:absolute;margin-left:235.6pt;margin-top:6.25pt;width:8.9pt;height:9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2676375</wp:posOffset>
                </wp:positionH>
                <wp:positionV relativeFrom="paragraph">
                  <wp:posOffset>-64800</wp:posOffset>
                </wp:positionV>
                <wp:extent cx="400680" cy="191880"/>
                <wp:effectExtent l="38100" t="38100" r="38100" b="368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006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4" o:spid="_x0000_s1026" type="#_x0000_t75" style="position:absolute;margin-left:210.1pt;margin-top:-5.75pt;width:32.9pt;height:16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">
                <v:imagedata r:id="rId252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Now this child priority will be 3</w:t>
      </w:r>
    </w:p>
    <w:p w:rsidR="00150560" w:rsidRDefault="00150560" w:rsidP="00A960A4"/>
    <w:p w:rsidR="00150560" w:rsidRDefault="00150560" w:rsidP="00A960A4">
      <w:r>
        <w:t>Main 3, t1 5, t2 8</w:t>
      </w:r>
    </w:p>
    <w:p w:rsidR="00150560" w:rsidRDefault="00150560" w:rsidP="00A960A4">
      <w:r>
        <w:t>This won’t give us t2…</w:t>
      </w:r>
      <w:proofErr w:type="gramStart"/>
      <w:r>
        <w:t>..,</w:t>
      </w:r>
      <w:proofErr w:type="gramEnd"/>
      <w:r>
        <w:t xml:space="preserve"> t1….., main…. Out put </w:t>
      </w:r>
    </w:p>
    <w:p w:rsidR="00150560" w:rsidRDefault="00150560" w:rsidP="00A960A4">
      <w:r>
        <w:t>Because some platform not provide support to thread priority</w:t>
      </w:r>
    </w:p>
    <w:p w:rsidR="00150560" w:rsidRPr="00A960A4" w:rsidRDefault="00150560" w:rsidP="00A960A4">
      <w:r>
        <w:t xml:space="preserve">(Problem with OS not our code)  </w:t>
      </w:r>
    </w:p>
    <w:p w:rsidR="006F7B82" w:rsidRDefault="006F7B82" w:rsidP="00D7706D">
      <w:pPr>
        <w:pStyle w:val="Heading2"/>
      </w:pPr>
    </w:p>
    <w:p w:rsidR="008238C0" w:rsidRDefault="008238C0" w:rsidP="00D7706D">
      <w:pPr>
        <w:pStyle w:val="Heading2"/>
      </w:pPr>
      <w:r>
        <w:t xml:space="preserve">The methods to prevent thread execution </w:t>
      </w:r>
    </w:p>
    <w:p w:rsidR="00D7706D" w:rsidRDefault="00D7706D" w:rsidP="00D7706D">
      <w:pPr>
        <w:pStyle w:val="Heading3"/>
      </w:pPr>
      <w:proofErr w:type="gramStart"/>
      <w:r>
        <w:t>Yield()</w:t>
      </w:r>
      <w:proofErr w:type="gramEnd"/>
    </w:p>
    <w:p w:rsidR="00150D2B" w:rsidRDefault="00150D2B" w:rsidP="00150D2B">
      <w:r>
        <w:rPr>
          <w:noProof/>
        </w:rPr>
        <w:drawing>
          <wp:inline distT="0" distB="0" distL="0" distR="0" wp14:anchorId="059621B5" wp14:editId="6B97C00B">
            <wp:extent cx="1054100" cy="158115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e.jpg"/>
                    <pic:cNvPicPr/>
                  </pic:nvPicPr>
                  <pic:blipFill>
                    <a:blip r:embed="rId25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8091" cy="15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9548" cy="1646644"/>
            <wp:effectExtent l="0" t="0" r="1905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-1668923_waitingfaces-people-waiting-in-line-png.png"/>
                    <pic:cNvPicPr/>
                  </pic:nvPicPr>
                  <pic:blipFill>
                    <a:blip r:embed="rId25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25" cy="16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2B" w:rsidRDefault="00830448" w:rsidP="00150D2B">
      <w:r>
        <w:t>1, to</w:t>
      </w:r>
      <w:r w:rsidR="00150D2B">
        <w:t xml:space="preserve"> </w:t>
      </w:r>
      <w:r w:rsidR="00150D2B" w:rsidRPr="00050FD9">
        <w:rPr>
          <w:color w:val="00B050"/>
        </w:rPr>
        <w:t xml:space="preserve">pause </w:t>
      </w:r>
      <w:r w:rsidR="00150D2B">
        <w:t xml:space="preserve">current executing thread </w:t>
      </w:r>
    </w:p>
    <w:p w:rsidR="00150D2B" w:rsidRDefault="00150D2B" w:rsidP="00150D2B">
      <w:pPr>
        <w:rPr>
          <w:color w:val="00B050"/>
        </w:rPr>
      </w:pPr>
      <w:r>
        <w:tab/>
      </w:r>
      <w:r w:rsidR="00050FD9">
        <w:tab/>
      </w:r>
      <w:r>
        <w:t xml:space="preserve">To give the chance for waiting thread of </w:t>
      </w:r>
      <w:r w:rsidRPr="00050FD9">
        <w:rPr>
          <w:color w:val="00B050"/>
        </w:rPr>
        <w:t>same priority</w:t>
      </w:r>
    </w:p>
    <w:p w:rsidR="00050FD9" w:rsidRDefault="00050FD9" w:rsidP="00150D2B">
      <w:pPr>
        <w:rPr>
          <w:color w:val="00B050"/>
        </w:rPr>
      </w:pPr>
    </w:p>
    <w:p w:rsidR="00050FD9" w:rsidRDefault="00830448" w:rsidP="00050FD9">
      <w:r>
        <w:t>2, s</w:t>
      </w:r>
      <w:r w:rsidR="00050FD9">
        <w:t xml:space="preserve">ame thread can </w:t>
      </w:r>
      <w:r w:rsidR="00050FD9" w:rsidRPr="00050FD9">
        <w:rPr>
          <w:color w:val="00B050"/>
        </w:rPr>
        <w:t xml:space="preserve">continue </w:t>
      </w:r>
      <w:r w:rsidR="00050FD9">
        <w:t xml:space="preserve">its execution </w:t>
      </w:r>
    </w:p>
    <w:p w:rsidR="00150D2B" w:rsidRDefault="00150D2B" w:rsidP="00050FD9">
      <w:pPr>
        <w:ind w:left="720" w:firstLine="720"/>
      </w:pPr>
      <w:r>
        <w:t xml:space="preserve">If there is </w:t>
      </w:r>
      <w:r w:rsidRPr="00050FD9">
        <w:rPr>
          <w:color w:val="00B050"/>
        </w:rPr>
        <w:t xml:space="preserve">no waiting </w:t>
      </w:r>
      <w:r>
        <w:t xml:space="preserve">thread/ have </w:t>
      </w:r>
      <w:r w:rsidRPr="00050FD9">
        <w:rPr>
          <w:color w:val="00B050"/>
        </w:rPr>
        <w:t xml:space="preserve">low priority </w:t>
      </w:r>
    </w:p>
    <w:p w:rsidR="00050FD9" w:rsidRDefault="00150D2B" w:rsidP="00150D2B">
      <w:r>
        <w:tab/>
      </w:r>
      <w:r w:rsidR="00050FD9">
        <w:tab/>
      </w:r>
    </w:p>
    <w:p w:rsidR="006F7B82" w:rsidRDefault="006F7B82" w:rsidP="00830448"/>
    <w:p w:rsidR="00150D2B" w:rsidRPr="00050FD9" w:rsidRDefault="00830448" w:rsidP="00830448">
      <w:pPr>
        <w:rPr>
          <w:color w:val="00B050"/>
        </w:rPr>
      </w:pPr>
      <w:r>
        <w:lastRenderedPageBreak/>
        <w:t>3, m</w:t>
      </w:r>
      <w:r w:rsidR="00050FD9">
        <w:t>any</w:t>
      </w:r>
      <w:r w:rsidR="00150D2B">
        <w:t xml:space="preserve"> threads with </w:t>
      </w:r>
      <w:r w:rsidR="00150D2B" w:rsidRPr="00050FD9">
        <w:rPr>
          <w:color w:val="00B050"/>
        </w:rPr>
        <w:t xml:space="preserve">same priority </w:t>
      </w:r>
    </w:p>
    <w:p w:rsidR="00150D2B" w:rsidRDefault="00050FD9" w:rsidP="00050FD9">
      <w:pPr>
        <w:ind w:left="720" w:firstLine="720"/>
      </w:pPr>
      <w:r>
        <w:t>We</w:t>
      </w:r>
      <w:r w:rsidR="00150D2B">
        <w:t xml:space="preserve"> can’t tell which thread will get chance </w:t>
      </w:r>
    </w:p>
    <w:p w:rsidR="00050FD9" w:rsidRDefault="00050FD9" w:rsidP="00150D2B"/>
    <w:p w:rsidR="00150D2B" w:rsidRDefault="00830448" w:rsidP="00150D2B">
      <w:r>
        <w:t>4, t</w:t>
      </w:r>
      <w:r w:rsidR="00050FD9">
        <w:t>he thread which leaving the processor (yielded), when it will get the chance again??</w:t>
      </w:r>
    </w:p>
    <w:p w:rsidR="00050FD9" w:rsidRDefault="00050FD9" w:rsidP="00150D2B">
      <w:r>
        <w:t>We can’t expect</w:t>
      </w:r>
      <w:r w:rsidR="00830448">
        <w:t xml:space="preserve"> exactly it depends on thread scheduler </w:t>
      </w:r>
    </w:p>
    <w:p w:rsidR="00830448" w:rsidRDefault="00830448" w:rsidP="00150D2B">
      <w:r>
        <w:tab/>
        <w:t xml:space="preserve">Because now T4, T7, </w:t>
      </w:r>
      <w:proofErr w:type="spellStart"/>
      <w:proofErr w:type="gramStart"/>
      <w:r>
        <w:t>Tx</w:t>
      </w:r>
      <w:proofErr w:type="spellEnd"/>
      <w:proofErr w:type="gramEnd"/>
      <w:r>
        <w:t xml:space="preserve"> have same priority 7, </w:t>
      </w:r>
    </w:p>
    <w:p w:rsidR="00050FD9" w:rsidRDefault="00830448" w:rsidP="00150D2B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1960335</wp:posOffset>
                </wp:positionH>
                <wp:positionV relativeFrom="paragraph">
                  <wp:posOffset>225260</wp:posOffset>
                </wp:positionV>
                <wp:extent cx="183240" cy="124200"/>
                <wp:effectExtent l="38100" t="38100" r="26670" b="2857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832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5" o:spid="_x0000_s1026" type="#_x0000_t75" style="position:absolute;margin-left:153.7pt;margin-top:17.1pt;width:15.8pt;height:11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2019375</wp:posOffset>
                </wp:positionH>
                <wp:positionV relativeFrom="paragraph">
                  <wp:posOffset>263420</wp:posOffset>
                </wp:positionV>
                <wp:extent cx="228960" cy="29160"/>
                <wp:effectExtent l="38100" t="38100" r="38100" b="2857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289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4" o:spid="_x0000_s1026" type="#_x0000_t75" style="position:absolute;margin-left:158.35pt;margin-top:20.1pt;width:19.4pt;height:3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2381175</wp:posOffset>
                </wp:positionH>
                <wp:positionV relativeFrom="paragraph">
                  <wp:posOffset>263420</wp:posOffset>
                </wp:positionV>
                <wp:extent cx="248040" cy="12960"/>
                <wp:effectExtent l="38100" t="38100" r="38100" b="2540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480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3" o:spid="_x0000_s1026" type="#_x0000_t75" style="position:absolute;margin-left:186.85pt;margin-top:20.1pt;width:20.9pt;height: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">
                <v:imagedata r:id="rId260" o:title=""/>
              </v:shape>
            </w:pict>
          </mc:Fallback>
        </mc:AlternateContent>
      </w:r>
      <w:r w:rsidR="00050FD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T4(</w:t>
      </w:r>
      <w:proofErr w:type="gramEnd"/>
      <w:r>
        <w:t>p=7)</w:t>
      </w:r>
    </w:p>
    <w:p w:rsidR="00050FD9" w:rsidRDefault="00830448" w:rsidP="00150D2B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2724255</wp:posOffset>
                </wp:positionH>
                <wp:positionV relativeFrom="paragraph">
                  <wp:posOffset>-680</wp:posOffset>
                </wp:positionV>
                <wp:extent cx="219240" cy="47880"/>
                <wp:effectExtent l="38100" t="38100" r="28575" b="2857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192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2" o:spid="_x0000_s1026" type="#_x0000_t75" style="position:absolute;margin-left:213.85pt;margin-top:-.7pt;width:18.55pt;height:5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3047895</wp:posOffset>
                </wp:positionH>
                <wp:positionV relativeFrom="paragraph">
                  <wp:posOffset>65920</wp:posOffset>
                </wp:positionV>
                <wp:extent cx="248040" cy="57600"/>
                <wp:effectExtent l="38100" t="38100" r="38100" b="3810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480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1" o:spid="_x0000_s1026" type="#_x0000_t75" style="position:absolute;margin-left:239.35pt;margin-top:4.55pt;width:20.9pt;height:5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3371895</wp:posOffset>
                </wp:positionH>
                <wp:positionV relativeFrom="paragraph">
                  <wp:posOffset>142240</wp:posOffset>
                </wp:positionV>
                <wp:extent cx="324000" cy="19440"/>
                <wp:effectExtent l="38100" t="38100" r="38100" b="3810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24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0" o:spid="_x0000_s1026" type="#_x0000_t75" style="position:absolute;margin-left:264.85pt;margin-top:10.55pt;width:26.8pt;height:2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">
                <v:imagedata r:id="rId266" o:title=""/>
              </v:shape>
            </w:pict>
          </mc:Fallback>
        </mc:AlternateContent>
      </w:r>
      <w:r w:rsidR="00050FD9">
        <w:tab/>
      </w:r>
      <w:r w:rsidR="00050FD9">
        <w:tab/>
      </w:r>
      <w:r w:rsidR="00050FD9">
        <w:tab/>
      </w:r>
      <w:proofErr w:type="spellStart"/>
      <w:proofErr w:type="gramStart"/>
      <w:r w:rsidR="00050FD9">
        <w:t>Tx</w:t>
      </w:r>
      <w:proofErr w:type="spellEnd"/>
      <w:r w:rsidR="00050FD9">
        <w:t>(</w:t>
      </w:r>
      <w:proofErr w:type="gramEnd"/>
      <w:r>
        <w:t>p=</w:t>
      </w:r>
      <w:r w:rsidR="00050FD9">
        <w:t xml:space="preserve">7) </w:t>
      </w:r>
      <w:r>
        <w:tab/>
      </w:r>
      <w:r>
        <w:tab/>
      </w:r>
      <w:r>
        <w:tab/>
      </w:r>
      <w:r>
        <w:tab/>
        <w:t>T6(p=7)</w:t>
      </w:r>
    </w:p>
    <w:p w:rsidR="00830448" w:rsidRDefault="00830448" w:rsidP="00150D2B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1270</wp:posOffset>
                </wp:positionV>
                <wp:extent cx="1819275" cy="781050"/>
                <wp:effectExtent l="57150" t="38100" r="28575" b="171450"/>
                <wp:wrapNone/>
                <wp:docPr id="289" name="Curved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7810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89" o:spid="_x0000_s1026" type="#_x0000_t38" style="position:absolute;margin-left:138.75pt;margin-top:.1pt;width:143.25pt;height:61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 w:rsidR="00FE582C">
        <w:t xml:space="preserve">     </w:t>
      </w:r>
      <w:proofErr w:type="spellStart"/>
      <w:proofErr w:type="gramStart"/>
      <w:r>
        <w:t>Thread.yild</w:t>
      </w:r>
      <w:proofErr w:type="spellEnd"/>
      <w:r>
        <w:t>(</w:t>
      </w:r>
      <w:proofErr w:type="gramEnd"/>
      <w:r>
        <w:t>)</w:t>
      </w:r>
      <w:r>
        <w:tab/>
      </w:r>
      <w:r>
        <w:tab/>
        <w:t>T7(p=7)</w:t>
      </w:r>
    </w:p>
    <w:p w:rsidR="00150D2B" w:rsidRDefault="00150D2B" w:rsidP="00150D2B"/>
    <w:p w:rsidR="00150D2B" w:rsidRDefault="00830448" w:rsidP="00150D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p=7)</w:t>
      </w:r>
    </w:p>
    <w:p w:rsidR="00830448" w:rsidRDefault="00B34442" w:rsidP="00150D2B">
      <w:r>
        <w:t>In Thread class</w:t>
      </w:r>
      <w:proofErr w:type="gramStart"/>
      <w:r>
        <w:t>..</w:t>
      </w:r>
      <w:proofErr w:type="gramEnd"/>
    </w:p>
    <w:p w:rsidR="00B34442" w:rsidRPr="00B34442" w:rsidRDefault="00B34442" w:rsidP="00B3444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344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344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444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B344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4442">
        <w:rPr>
          <w:rFonts w:ascii="Consolas" w:eastAsia="Times New Roman" w:hAnsi="Consolas" w:cs="Consolas"/>
          <w:color w:val="569CD6"/>
          <w:sz w:val="21"/>
          <w:szCs w:val="21"/>
        </w:rPr>
        <w:t>native</w:t>
      </w:r>
      <w:r w:rsidRPr="00B344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44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B344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4442">
        <w:rPr>
          <w:rFonts w:ascii="Consolas" w:eastAsia="Times New Roman" w:hAnsi="Consolas" w:cs="Consolas"/>
          <w:color w:val="DCDCAA"/>
          <w:sz w:val="21"/>
          <w:szCs w:val="21"/>
        </w:rPr>
        <w:t>yield</w:t>
      </w:r>
      <w:r w:rsidRPr="00B344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34442" w:rsidRDefault="00B34442" w:rsidP="00B3444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0644FD" wp14:editId="3691743A">
                <wp:simplePos x="0" y="0"/>
                <wp:positionH relativeFrom="column">
                  <wp:posOffset>4410075</wp:posOffset>
                </wp:positionH>
                <wp:positionV relativeFrom="paragraph">
                  <wp:posOffset>333375</wp:posOffset>
                </wp:positionV>
                <wp:extent cx="1266825" cy="638175"/>
                <wp:effectExtent l="57150" t="38100" r="85725" b="10477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B34442">
                            <w:proofErr w:type="gramStart"/>
                            <w:r>
                              <w:t>running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37" style="position:absolute;margin-left:347.25pt;margin-top:26.25pt;width:99.75pt;height:50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B34442">
                      <w:proofErr w:type="gramStart"/>
                      <w:r>
                        <w:t>running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524B881" wp14:editId="6CC6E1C3">
                <wp:simplePos x="0" y="0"/>
                <wp:positionH relativeFrom="column">
                  <wp:posOffset>4381335</wp:posOffset>
                </wp:positionH>
                <wp:positionV relativeFrom="paragraph">
                  <wp:posOffset>1068705</wp:posOffset>
                </wp:positionV>
                <wp:extent cx="360" cy="360"/>
                <wp:effectExtent l="0" t="0" r="0" b="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7" o:spid="_x0000_s1026" type="#_x0000_t75" style="position:absolute;margin-left:344.35pt;margin-top:83.5pt;width:1.4pt;height:1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">
                <v:imagedata r:id="rId179" o:title=""/>
              </v:shape>
            </w:pict>
          </mc:Fallback>
        </mc:AlternateContent>
      </w:r>
    </w:p>
    <w:p w:rsidR="00B34442" w:rsidRDefault="00B34442" w:rsidP="00B34442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CFD8D2" wp14:editId="54BDC82E">
                <wp:simplePos x="0" y="0"/>
                <wp:positionH relativeFrom="column">
                  <wp:posOffset>419101</wp:posOffset>
                </wp:positionH>
                <wp:positionV relativeFrom="paragraph">
                  <wp:posOffset>231775</wp:posOffset>
                </wp:positionV>
                <wp:extent cx="819150" cy="638175"/>
                <wp:effectExtent l="57150" t="38100" r="76200" b="1047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B34442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038" style="position:absolute;margin-left:33pt;margin-top:18.25pt;width:64.5pt;height:5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B34442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34442" w:rsidRDefault="00B34442" w:rsidP="00B34442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B56907" wp14:editId="3D8ADCA1">
                <wp:simplePos x="0" y="0"/>
                <wp:positionH relativeFrom="column">
                  <wp:posOffset>2276474</wp:posOffset>
                </wp:positionH>
                <wp:positionV relativeFrom="paragraph">
                  <wp:posOffset>100965</wp:posOffset>
                </wp:positionV>
                <wp:extent cx="2200275" cy="942975"/>
                <wp:effectExtent l="57150" t="114300" r="0" b="85725"/>
                <wp:wrapNone/>
                <wp:docPr id="300" name="Curved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942975"/>
                        </a:xfrm>
                        <a:prstGeom prst="curvedConnector3">
                          <a:avLst>
                            <a:gd name="adj1" fmla="val 409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00" o:spid="_x0000_s1026" type="#_x0000_t38" style="position:absolute;margin-left:179.25pt;margin-top:7.95pt;width:173.25pt;height:74.2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" adj="8836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34442" w:rsidRDefault="00B34442" w:rsidP="00B34442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3ED0FA" wp14:editId="6BE3BB0B">
                <wp:simplePos x="0" y="0"/>
                <wp:positionH relativeFrom="column">
                  <wp:posOffset>2809875</wp:posOffset>
                </wp:positionH>
                <wp:positionV relativeFrom="paragraph">
                  <wp:posOffset>19685</wp:posOffset>
                </wp:positionV>
                <wp:extent cx="2028825" cy="1257300"/>
                <wp:effectExtent l="57150" t="38100" r="47625" b="9525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57300"/>
                        </a:xfrm>
                        <a:custGeom>
                          <a:avLst/>
                          <a:gdLst>
                            <a:gd name="connsiteX0" fmla="*/ 2133600 w 2133600"/>
                            <a:gd name="connsiteY0" fmla="*/ 0 h 1197780"/>
                            <a:gd name="connsiteX1" fmla="*/ 2085975 w 2133600"/>
                            <a:gd name="connsiteY1" fmla="*/ 38100 h 1197780"/>
                            <a:gd name="connsiteX2" fmla="*/ 2047875 w 2133600"/>
                            <a:gd name="connsiteY2" fmla="*/ 57150 h 1197780"/>
                            <a:gd name="connsiteX3" fmla="*/ 2019300 w 2133600"/>
                            <a:gd name="connsiteY3" fmla="*/ 85725 h 1197780"/>
                            <a:gd name="connsiteX4" fmla="*/ 1971675 w 2133600"/>
                            <a:gd name="connsiteY4" fmla="*/ 123825 h 1197780"/>
                            <a:gd name="connsiteX5" fmla="*/ 1933575 w 2133600"/>
                            <a:gd name="connsiteY5" fmla="*/ 161925 h 1197780"/>
                            <a:gd name="connsiteX6" fmla="*/ 1885950 w 2133600"/>
                            <a:gd name="connsiteY6" fmla="*/ 190500 h 1197780"/>
                            <a:gd name="connsiteX7" fmla="*/ 1800225 w 2133600"/>
                            <a:gd name="connsiteY7" fmla="*/ 285750 h 1197780"/>
                            <a:gd name="connsiteX8" fmla="*/ 1724025 w 2133600"/>
                            <a:gd name="connsiteY8" fmla="*/ 390525 h 1197780"/>
                            <a:gd name="connsiteX9" fmla="*/ 1676400 w 2133600"/>
                            <a:gd name="connsiteY9" fmla="*/ 438150 h 1197780"/>
                            <a:gd name="connsiteX10" fmla="*/ 1638300 w 2133600"/>
                            <a:gd name="connsiteY10" fmla="*/ 485775 h 1197780"/>
                            <a:gd name="connsiteX11" fmla="*/ 1609725 w 2133600"/>
                            <a:gd name="connsiteY11" fmla="*/ 514350 h 1197780"/>
                            <a:gd name="connsiteX12" fmla="*/ 1581150 w 2133600"/>
                            <a:gd name="connsiteY12" fmla="*/ 561975 h 1197780"/>
                            <a:gd name="connsiteX13" fmla="*/ 1552575 w 2133600"/>
                            <a:gd name="connsiteY13" fmla="*/ 590550 h 1197780"/>
                            <a:gd name="connsiteX14" fmla="*/ 1524000 w 2133600"/>
                            <a:gd name="connsiteY14" fmla="*/ 638175 h 1197780"/>
                            <a:gd name="connsiteX15" fmla="*/ 1504950 w 2133600"/>
                            <a:gd name="connsiteY15" fmla="*/ 676275 h 1197780"/>
                            <a:gd name="connsiteX16" fmla="*/ 1466850 w 2133600"/>
                            <a:gd name="connsiteY16" fmla="*/ 714375 h 1197780"/>
                            <a:gd name="connsiteX17" fmla="*/ 1438275 w 2133600"/>
                            <a:gd name="connsiteY17" fmla="*/ 752475 h 1197780"/>
                            <a:gd name="connsiteX18" fmla="*/ 1381125 w 2133600"/>
                            <a:gd name="connsiteY18" fmla="*/ 800100 h 1197780"/>
                            <a:gd name="connsiteX19" fmla="*/ 1362075 w 2133600"/>
                            <a:gd name="connsiteY19" fmla="*/ 828675 h 1197780"/>
                            <a:gd name="connsiteX20" fmla="*/ 1295400 w 2133600"/>
                            <a:gd name="connsiteY20" fmla="*/ 885825 h 1197780"/>
                            <a:gd name="connsiteX21" fmla="*/ 1266825 w 2133600"/>
                            <a:gd name="connsiteY21" fmla="*/ 914400 h 1197780"/>
                            <a:gd name="connsiteX22" fmla="*/ 1181100 w 2133600"/>
                            <a:gd name="connsiteY22" fmla="*/ 971550 h 1197780"/>
                            <a:gd name="connsiteX23" fmla="*/ 1066800 w 2133600"/>
                            <a:gd name="connsiteY23" fmla="*/ 1047750 h 1197780"/>
                            <a:gd name="connsiteX24" fmla="*/ 1009650 w 2133600"/>
                            <a:gd name="connsiteY24" fmla="*/ 1085850 h 1197780"/>
                            <a:gd name="connsiteX25" fmla="*/ 952500 w 2133600"/>
                            <a:gd name="connsiteY25" fmla="*/ 1104900 h 1197780"/>
                            <a:gd name="connsiteX26" fmla="*/ 923925 w 2133600"/>
                            <a:gd name="connsiteY26" fmla="*/ 1114425 h 1197780"/>
                            <a:gd name="connsiteX27" fmla="*/ 847725 w 2133600"/>
                            <a:gd name="connsiteY27" fmla="*/ 1133475 h 1197780"/>
                            <a:gd name="connsiteX28" fmla="*/ 819150 w 2133600"/>
                            <a:gd name="connsiteY28" fmla="*/ 1143000 h 1197780"/>
                            <a:gd name="connsiteX29" fmla="*/ 733425 w 2133600"/>
                            <a:gd name="connsiteY29" fmla="*/ 1152525 h 1197780"/>
                            <a:gd name="connsiteX30" fmla="*/ 619125 w 2133600"/>
                            <a:gd name="connsiteY30" fmla="*/ 1171575 h 1197780"/>
                            <a:gd name="connsiteX31" fmla="*/ 590550 w 2133600"/>
                            <a:gd name="connsiteY31" fmla="*/ 1181100 h 1197780"/>
                            <a:gd name="connsiteX32" fmla="*/ 0 w 2133600"/>
                            <a:gd name="connsiteY32" fmla="*/ 1190625 h 1197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133600" h="1197780">
                              <a:moveTo>
                                <a:pt x="2133600" y="0"/>
                              </a:moveTo>
                              <a:cubicBezTo>
                                <a:pt x="2117725" y="12700"/>
                                <a:pt x="2102891" y="26823"/>
                                <a:pt x="2085975" y="38100"/>
                              </a:cubicBezTo>
                              <a:cubicBezTo>
                                <a:pt x="2074161" y="45976"/>
                                <a:pt x="2059429" y="48897"/>
                                <a:pt x="2047875" y="57150"/>
                              </a:cubicBezTo>
                              <a:cubicBezTo>
                                <a:pt x="2036914" y="64980"/>
                                <a:pt x="2029437" y="76855"/>
                                <a:pt x="2019300" y="85725"/>
                              </a:cubicBezTo>
                              <a:cubicBezTo>
                                <a:pt x="2004000" y="99112"/>
                                <a:pt x="1986870" y="110319"/>
                                <a:pt x="1971675" y="123825"/>
                              </a:cubicBezTo>
                              <a:cubicBezTo>
                                <a:pt x="1958251" y="135757"/>
                                <a:pt x="1947752" y="150898"/>
                                <a:pt x="1933575" y="161925"/>
                              </a:cubicBezTo>
                              <a:cubicBezTo>
                                <a:pt x="1918962" y="173291"/>
                                <a:pt x="1901825" y="180975"/>
                                <a:pt x="1885950" y="190500"/>
                              </a:cubicBezTo>
                              <a:cubicBezTo>
                                <a:pt x="1788910" y="311800"/>
                                <a:pt x="1911826" y="161749"/>
                                <a:pt x="1800225" y="285750"/>
                              </a:cubicBezTo>
                              <a:cubicBezTo>
                                <a:pt x="1703714" y="392984"/>
                                <a:pt x="1823076" y="269463"/>
                                <a:pt x="1724025" y="390525"/>
                              </a:cubicBezTo>
                              <a:cubicBezTo>
                                <a:pt x="1709808" y="407901"/>
                                <a:pt x="1691419" y="421463"/>
                                <a:pt x="1676400" y="438150"/>
                              </a:cubicBezTo>
                              <a:cubicBezTo>
                                <a:pt x="1662800" y="453261"/>
                                <a:pt x="1651687" y="470475"/>
                                <a:pt x="1638300" y="485775"/>
                              </a:cubicBezTo>
                              <a:cubicBezTo>
                                <a:pt x="1629430" y="495912"/>
                                <a:pt x="1617807" y="503574"/>
                                <a:pt x="1609725" y="514350"/>
                              </a:cubicBezTo>
                              <a:cubicBezTo>
                                <a:pt x="1598617" y="529161"/>
                                <a:pt x="1592258" y="547164"/>
                                <a:pt x="1581150" y="561975"/>
                              </a:cubicBezTo>
                              <a:cubicBezTo>
                                <a:pt x="1573068" y="572751"/>
                                <a:pt x="1560657" y="579774"/>
                                <a:pt x="1552575" y="590550"/>
                              </a:cubicBezTo>
                              <a:cubicBezTo>
                                <a:pt x="1541467" y="605361"/>
                                <a:pt x="1532991" y="621991"/>
                                <a:pt x="1524000" y="638175"/>
                              </a:cubicBezTo>
                              <a:cubicBezTo>
                                <a:pt x="1517104" y="650587"/>
                                <a:pt x="1513469" y="664916"/>
                                <a:pt x="1504950" y="676275"/>
                              </a:cubicBezTo>
                              <a:cubicBezTo>
                                <a:pt x="1494174" y="690643"/>
                                <a:pt x="1478677" y="700858"/>
                                <a:pt x="1466850" y="714375"/>
                              </a:cubicBezTo>
                              <a:cubicBezTo>
                                <a:pt x="1456396" y="726322"/>
                                <a:pt x="1449500" y="741250"/>
                                <a:pt x="1438275" y="752475"/>
                              </a:cubicBezTo>
                              <a:cubicBezTo>
                                <a:pt x="1363350" y="827400"/>
                                <a:pt x="1459146" y="706475"/>
                                <a:pt x="1381125" y="800100"/>
                              </a:cubicBezTo>
                              <a:cubicBezTo>
                                <a:pt x="1373796" y="808894"/>
                                <a:pt x="1369404" y="819881"/>
                                <a:pt x="1362075" y="828675"/>
                              </a:cubicBezTo>
                              <a:cubicBezTo>
                                <a:pt x="1332531" y="864128"/>
                                <a:pt x="1332189" y="854292"/>
                                <a:pt x="1295400" y="885825"/>
                              </a:cubicBezTo>
                              <a:cubicBezTo>
                                <a:pt x="1285173" y="894591"/>
                                <a:pt x="1277458" y="906130"/>
                                <a:pt x="1266825" y="914400"/>
                              </a:cubicBezTo>
                              <a:cubicBezTo>
                                <a:pt x="1181100" y="981075"/>
                                <a:pt x="1238250" y="928687"/>
                                <a:pt x="1181100" y="971550"/>
                              </a:cubicBezTo>
                              <a:cubicBezTo>
                                <a:pt x="994411" y="1111567"/>
                                <a:pt x="1177630" y="981252"/>
                                <a:pt x="1066800" y="1047750"/>
                              </a:cubicBezTo>
                              <a:cubicBezTo>
                                <a:pt x="1047167" y="1059530"/>
                                <a:pt x="1031370" y="1078610"/>
                                <a:pt x="1009650" y="1085850"/>
                              </a:cubicBezTo>
                              <a:lnTo>
                                <a:pt x="952500" y="1104900"/>
                              </a:lnTo>
                              <a:cubicBezTo>
                                <a:pt x="942975" y="1108075"/>
                                <a:pt x="933665" y="1111990"/>
                                <a:pt x="923925" y="1114425"/>
                              </a:cubicBezTo>
                              <a:cubicBezTo>
                                <a:pt x="898525" y="1120775"/>
                                <a:pt x="872563" y="1125196"/>
                                <a:pt x="847725" y="1133475"/>
                              </a:cubicBezTo>
                              <a:cubicBezTo>
                                <a:pt x="838200" y="1136650"/>
                                <a:pt x="829054" y="1141349"/>
                                <a:pt x="819150" y="1143000"/>
                              </a:cubicBezTo>
                              <a:cubicBezTo>
                                <a:pt x="790790" y="1147727"/>
                                <a:pt x="762000" y="1149350"/>
                                <a:pt x="733425" y="1152525"/>
                              </a:cubicBezTo>
                              <a:cubicBezTo>
                                <a:pt x="632481" y="1177761"/>
                                <a:pt x="782640" y="1141845"/>
                                <a:pt x="619125" y="1171575"/>
                              </a:cubicBezTo>
                              <a:cubicBezTo>
                                <a:pt x="609247" y="1173371"/>
                                <a:pt x="600428" y="1179304"/>
                                <a:pt x="590550" y="1181100"/>
                              </a:cubicBezTo>
                              <a:cubicBezTo>
                                <a:pt x="421201" y="1211891"/>
                                <a:pt x="24366" y="1190625"/>
                                <a:pt x="0" y="1190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05" o:spid="_x0000_s1026" style="position:absolute;margin-left:221.25pt;margin-top:1.55pt;width:159.75pt;height:9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0,119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" path="m2133600,v-15875,12700,-30709,26823,-47625,38100c2074161,45976,2059429,48897,2047875,57150v-10961,7830,-18438,19705,-28575,28575c2004000,99112,1986870,110319,1971675,123825v-13424,11932,-23923,27073,-38100,38100c1918962,173291,1901825,180975,1885950,190500v-97040,121300,25876,-28751,-85725,95250c1703714,392984,1823076,269463,1724025,390525v-14217,17376,-32606,30938,-47625,47625c1662800,453261,1651687,470475,1638300,485775v-8870,10137,-20493,17799,-28575,28575c1598617,529161,1592258,547164,1581150,561975v-8082,10776,-20493,17799,-28575,28575c1541467,605361,1532991,621991,1524000,638175v-6896,12412,-10531,26741,-19050,38100c1494174,690643,1478677,700858,1466850,714375v-10454,11947,-17350,26875,-28575,38100c1363350,827400,1459146,706475,1381125,800100v-7329,8794,-11721,19781,-19050,28575c1332531,864128,1332189,854292,1295400,885825v-10227,8766,-17942,20305,-28575,28575c1181100,981075,1238250,928687,1181100,971550v-186689,140017,-3470,9702,-114300,76200c1047167,1059530,1031370,1078610,1009650,1085850r-57150,19050c942975,1108075,933665,1111990,923925,1114425v-25400,6350,-51362,10771,-76200,19050c838200,1136650,829054,1141349,819150,1143000v-28360,4727,-57150,6350,-85725,9525c632481,1177761,782640,1141845,619125,1171575v-9878,1796,-18697,7729,-28575,9525c421201,1211891,24366,1190625,,1190625e" filled="f" strokecolor="#4f81bd [3204]" strokeweight="3pt">
                <v:shadow on="t" color="black" opacity="22937f" origin=",.5" offset="0,.63889mm"/>
                <v:path arrowok="t" o:connecttype="custom" o:connectlocs="2028825,0;1983539,39993;1947310,59990;1920138,89985;1874852,129978;1838623,169971;1793336,199966;1711821,299949;1639363,409931;1594077,459923;1557848,509914;1530676,539909;1503504,589901;1476332,619896;1449161,669887;1431046,709880;1394817,749874;1367645,789867;1313302,839859;1295187,869853;1231787,929843;1204615,959838;1123100,1019828;1014413,1099815;960069,1139808;905725,1159805;878554,1169803;806096,1189800;778924,1199798;697409,1209796;588722,1229793;561550,1239791;0,124978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8B85FE" wp14:editId="75A01173">
                <wp:simplePos x="0" y="0"/>
                <wp:positionH relativeFrom="column">
                  <wp:posOffset>1076325</wp:posOffset>
                </wp:positionH>
                <wp:positionV relativeFrom="paragraph">
                  <wp:posOffset>267335</wp:posOffset>
                </wp:positionV>
                <wp:extent cx="685800" cy="685800"/>
                <wp:effectExtent l="57150" t="38100" r="5715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84.75pt;margin-top:21.05pt;width:54pt;height:5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2</w:t>
      </w:r>
      <w:proofErr w:type="gramStart"/>
      <w:r>
        <w:t>,thread</w:t>
      </w:r>
      <w:proofErr w:type="gramEnd"/>
      <w:r>
        <w:t>-scheduler</w:t>
      </w:r>
    </w:p>
    <w:p w:rsidR="00B34442" w:rsidRDefault="00B34442" w:rsidP="00B34442">
      <w:r>
        <w:t xml:space="preserve">            1</w:t>
      </w:r>
      <w:proofErr w:type="gramStart"/>
      <w:r>
        <w:t>,t.start</w:t>
      </w:r>
      <w:proofErr w:type="gramEnd"/>
      <w:r>
        <w:t xml:space="preserve">()          allocate  processor </w:t>
      </w:r>
    </w:p>
    <w:p w:rsidR="00B34442" w:rsidRDefault="00FE582C" w:rsidP="00B34442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CA611D" wp14:editId="26FC6496">
                <wp:simplePos x="0" y="0"/>
                <wp:positionH relativeFrom="column">
                  <wp:posOffset>4108769</wp:posOffset>
                </wp:positionH>
                <wp:positionV relativeFrom="paragraph">
                  <wp:posOffset>322898</wp:posOffset>
                </wp:positionV>
                <wp:extent cx="2049780" cy="213995"/>
                <wp:effectExtent l="79692" t="34608" r="68263" b="87312"/>
                <wp:wrapNone/>
                <wp:docPr id="299" name="Curved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49780" cy="2139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99" o:spid="_x0000_s1026" type="#_x0000_t38" style="position:absolute;margin-left:323.55pt;margin-top:25.45pt;width:161.4pt;height:16.8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3444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AB9A2C" wp14:editId="41464EFE">
                <wp:simplePos x="0" y="0"/>
                <wp:positionH relativeFrom="column">
                  <wp:posOffset>2809875</wp:posOffset>
                </wp:positionH>
                <wp:positionV relativeFrom="paragraph">
                  <wp:posOffset>671830</wp:posOffset>
                </wp:positionV>
                <wp:extent cx="180975" cy="0"/>
                <wp:effectExtent l="0" t="133350" r="47625" b="1714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221.25pt;margin-top:52.9pt;width:14.25pt;height:0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3444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1514B47" wp14:editId="66C1B6EF">
                <wp:simplePos x="0" y="0"/>
                <wp:positionH relativeFrom="column">
                  <wp:posOffset>1657350</wp:posOffset>
                </wp:positionH>
                <wp:positionV relativeFrom="paragraph">
                  <wp:posOffset>128904</wp:posOffset>
                </wp:positionV>
                <wp:extent cx="1152525" cy="904875"/>
                <wp:effectExtent l="57150" t="38100" r="66675" b="10477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B34442">
                            <w:r>
                              <w:t>Ready/runnable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39" style="position:absolute;margin-left:130.5pt;margin-top:10.15pt;width:90.75pt;height:71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B34442">
                      <w:r>
                        <w:t>Ready/runnable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FE582C">
        <w:rPr>
          <w:color w:val="E36C0A" w:themeColor="accent6" w:themeShade="BF"/>
        </w:rPr>
        <w:t>Thread.yield</w:t>
      </w:r>
      <w:proofErr w:type="spellEnd"/>
      <w:r w:rsidRPr="00FE582C">
        <w:rPr>
          <w:color w:val="E36C0A" w:themeColor="accent6" w:themeShade="BF"/>
        </w:rPr>
        <w:t>(</w:t>
      </w:r>
      <w:proofErr w:type="gramEnd"/>
      <w:r w:rsidRPr="00FE582C">
        <w:rPr>
          <w:color w:val="E36C0A" w:themeColor="accent6" w:themeShade="BF"/>
        </w:rPr>
        <w:t>)</w:t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</w:r>
      <w:r w:rsidR="00B34442">
        <w:tab/>
        <w:t xml:space="preserve"> </w:t>
      </w:r>
      <w:r>
        <w:t xml:space="preserve">3,run() is </w:t>
      </w:r>
      <w:r w:rsidR="00B34442">
        <w:t xml:space="preserve">             </w:t>
      </w:r>
    </w:p>
    <w:p w:rsidR="00B34442" w:rsidRDefault="00B34442" w:rsidP="006F7B82">
      <w:pPr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93EE5A" wp14:editId="362BD261">
                <wp:simplePos x="0" y="0"/>
                <wp:positionH relativeFrom="column">
                  <wp:posOffset>4533900</wp:posOffset>
                </wp:positionH>
                <wp:positionV relativeFrom="paragraph">
                  <wp:posOffset>504825</wp:posOffset>
                </wp:positionV>
                <wp:extent cx="876300" cy="638175"/>
                <wp:effectExtent l="57150" t="38100" r="76200" b="1047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B34442">
                            <w:proofErr w:type="gramStart"/>
                            <w:r>
                              <w:t>dead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2" o:spid="_x0000_s1040" style="position:absolute;left:0;text-align:left;margin-left:357pt;margin-top:39.75pt;width:69pt;height:50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B34442">
                      <w:proofErr w:type="gramStart"/>
                      <w:r>
                        <w:t>dead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E582C">
        <w:t xml:space="preserve">  </w:t>
      </w:r>
      <w:proofErr w:type="gramStart"/>
      <w:r>
        <w:t>complete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582C" w:rsidRPr="00FE582C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582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MainThread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E582C" w:rsidRPr="00FE582C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E582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FE582C" w:rsidRPr="00FE582C" w:rsidRDefault="00FE582C" w:rsidP="00FE582C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MyThread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E582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E582C">
        <w:rPr>
          <w:rFonts w:ascii="Consolas" w:eastAsia="Times New Roman" w:hAnsi="Consolas" w:cs="Consolas"/>
          <w:color w:val="DCDCAA"/>
          <w:sz w:val="21"/>
          <w:szCs w:val="21"/>
        </w:rPr>
        <w:t>MyThread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582C" w:rsidRPr="00FE582C" w:rsidRDefault="00FE582C" w:rsidP="00FE582C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myThread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582C">
        <w:rPr>
          <w:rFonts w:ascii="Consolas" w:eastAsia="Times New Roman" w:hAnsi="Consolas" w:cs="Consolas"/>
          <w:color w:val="DCDCAA"/>
          <w:sz w:val="21"/>
          <w:szCs w:val="21"/>
        </w:rPr>
        <w:t>start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582C" w:rsidRPr="00FE582C" w:rsidRDefault="00FE582C" w:rsidP="00FE582C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582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E582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FE582C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FE582C" w:rsidRPr="00FE582C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proofErr w:type="spellStart"/>
      <w:proofErr w:type="gramStart"/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582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582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582C">
        <w:rPr>
          <w:rFonts w:ascii="Consolas" w:eastAsia="Times New Roman" w:hAnsi="Consolas" w:cs="Consolas"/>
          <w:color w:val="CE9178"/>
          <w:sz w:val="21"/>
          <w:szCs w:val="21"/>
        </w:rPr>
        <w:t>"main thread"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E582C" w:rsidRPr="00FE582C" w:rsidRDefault="00FE582C" w:rsidP="00FE582C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582C" w:rsidRDefault="00FE582C" w:rsidP="00150D2B"/>
    <w:p w:rsidR="00FE582C" w:rsidRPr="00FE582C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582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DCDCAA"/>
          <w:sz w:val="21"/>
          <w:szCs w:val="21"/>
        </w:rPr>
        <w:t>run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E582C" w:rsidRPr="00FE582C" w:rsidRDefault="00FE582C" w:rsidP="00FE582C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E582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E582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="001C4B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E582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E582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FE582C" w:rsidRPr="00FE582C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FE582C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582C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E582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E582C">
        <w:rPr>
          <w:rFonts w:ascii="Consolas" w:eastAsia="Times New Roman" w:hAnsi="Consolas" w:cs="Consolas"/>
          <w:color w:val="CE9178"/>
          <w:sz w:val="21"/>
          <w:szCs w:val="21"/>
        </w:rPr>
        <w:t>"child thread"</w:t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C4B59" w:rsidRDefault="001C4B59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E582C" w:rsidRPr="001C4B59" w:rsidRDefault="001C4B59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A32AB5B" wp14:editId="14E48CEA">
                <wp:simplePos x="0" y="0"/>
                <wp:positionH relativeFrom="column">
                  <wp:posOffset>748935</wp:posOffset>
                </wp:positionH>
                <wp:positionV relativeFrom="paragraph">
                  <wp:posOffset>-58185</wp:posOffset>
                </wp:positionV>
                <wp:extent cx="1527840" cy="349920"/>
                <wp:effectExtent l="38100" t="38100" r="15240" b="3111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52784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0" o:spid="_x0000_s1026" type="#_x0000_t75" style="position:absolute;margin-left:58.3pt;margin-top:-5.25pt;width:121.6pt;height:28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">
                <v:imagedata r:id="rId269" o:title=""/>
              </v:shape>
            </w:pict>
          </mc:Fallback>
        </mc:AlternateContent>
      </w:r>
      <w:r w:rsidR="00FE582C" w:rsidRPr="00FE582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="00FE582C" w:rsidRPr="001C4B59">
        <w:rPr>
          <w:rFonts w:ascii="Consolas" w:eastAsia="Times New Roman" w:hAnsi="Consolas" w:cs="Consolas"/>
          <w:color w:val="4EC9B0"/>
          <w:sz w:val="21"/>
          <w:szCs w:val="21"/>
        </w:rPr>
        <w:t>Thread</w:t>
      </w:r>
      <w:r w:rsidR="00FE582C" w:rsidRPr="001C4B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FE582C" w:rsidRPr="001C4B59">
        <w:rPr>
          <w:rFonts w:ascii="Consolas" w:eastAsia="Times New Roman" w:hAnsi="Consolas" w:cs="Consolas"/>
          <w:color w:val="DCDCAA"/>
          <w:sz w:val="21"/>
          <w:szCs w:val="21"/>
        </w:rPr>
        <w:t>yield</w:t>
      </w:r>
      <w:proofErr w:type="spellEnd"/>
      <w:r w:rsidR="00FE582C" w:rsidRPr="001C4B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FE582C" w:rsidRPr="001C4B5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  <w:t xml:space="preserve"> </w:t>
      </w:r>
    </w:p>
    <w:p w:rsidR="00FE582C" w:rsidRPr="00FE582C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E582C" w:rsidRPr="001C4B59" w:rsidRDefault="00FE582C" w:rsidP="00FE582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</w:rPr>
      </w:pPr>
      <w:r w:rsidRPr="00FE58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C4B59" w:rsidRDefault="001C4B59" w:rsidP="009B2D17">
      <w:pPr>
        <w:pStyle w:val="ListParagraph"/>
        <w:numPr>
          <w:ilvl w:val="0"/>
          <w:numId w:val="13"/>
        </w:numPr>
      </w:pPr>
      <w:r>
        <w:t xml:space="preserve">If no yield() </w:t>
      </w:r>
    </w:p>
    <w:p w:rsidR="006F7B82" w:rsidRDefault="006F7B82" w:rsidP="009B2D17">
      <w:pPr>
        <w:ind w:firstLine="720"/>
      </w:pPr>
      <w:r>
        <w:t>We</w:t>
      </w:r>
      <w:r w:rsidR="001C4B59">
        <w:t xml:space="preserve"> can’t expert </w:t>
      </w:r>
      <w:proofErr w:type="gramStart"/>
      <w:r w:rsidR="001C4B59">
        <w:t>which(</w:t>
      </w:r>
      <w:proofErr w:type="gramEnd"/>
      <w:r w:rsidR="001C4B59">
        <w:t>main/child) thread complete first</w:t>
      </w:r>
    </w:p>
    <w:p w:rsidR="001C4B59" w:rsidRDefault="001C4B59" w:rsidP="009B2D17">
      <w:pPr>
        <w:pStyle w:val="ListParagraph"/>
        <w:numPr>
          <w:ilvl w:val="0"/>
          <w:numId w:val="13"/>
        </w:numPr>
      </w:pPr>
      <w:r>
        <w:t>With yield()</w:t>
      </w:r>
    </w:p>
    <w:p w:rsidR="006F7B82" w:rsidRDefault="006F7B82" w:rsidP="009B2D17">
      <w:pPr>
        <w:ind w:left="720"/>
      </w:pPr>
      <w:r>
        <w:t>Child</w:t>
      </w:r>
      <w:r w:rsidR="001C4B59">
        <w:t xml:space="preserve"> </w:t>
      </w:r>
      <w:r>
        <w:t>always</w:t>
      </w:r>
      <w:r w:rsidR="001C4B59">
        <w:t xml:space="preserve"> calls </w:t>
      </w:r>
      <w:proofErr w:type="gramStart"/>
      <w:r w:rsidR="001C4B59">
        <w:t>yield(</w:t>
      </w:r>
      <w:proofErr w:type="gramEnd"/>
      <w:r w:rsidR="001C4B59">
        <w:t>)</w:t>
      </w:r>
      <w:r>
        <w:t>, so</w:t>
      </w:r>
      <w:r w:rsidR="001C4B59">
        <w:t xml:space="preserve"> main thread </w:t>
      </w:r>
      <w:r>
        <w:t>gets</w:t>
      </w:r>
      <w:r w:rsidR="001C4B59">
        <w:t xml:space="preserve"> chance more number of times, ch</w:t>
      </w:r>
      <w:r w:rsidR="009B2D17">
        <w:t>ance of main completing is high</w:t>
      </w:r>
    </w:p>
    <w:p w:rsidR="006F7B82" w:rsidRDefault="006F7B82" w:rsidP="009B2D17">
      <w:pPr>
        <w:pStyle w:val="ListParagraph"/>
        <w:numPr>
          <w:ilvl w:val="0"/>
          <w:numId w:val="13"/>
        </w:numPr>
      </w:pPr>
      <w:r>
        <w:t>Thread which required more processing time, in the middle it needs to call yield()</w:t>
      </w:r>
    </w:p>
    <w:p w:rsidR="006F7B82" w:rsidRDefault="006F7B82" w:rsidP="006F7B82">
      <w:pPr>
        <w:pStyle w:val="ListParagraph"/>
        <w:numPr>
          <w:ilvl w:val="0"/>
          <w:numId w:val="13"/>
        </w:numPr>
      </w:pPr>
      <w:r>
        <w:t>Some platforms won’t provide proper support for yield() method</w:t>
      </w:r>
    </w:p>
    <w:p w:rsidR="00D6766A" w:rsidRDefault="00D6766A" w:rsidP="004D79CC">
      <w:pPr>
        <w:pStyle w:val="Heading3"/>
      </w:pPr>
    </w:p>
    <w:p w:rsidR="00D6766A" w:rsidRDefault="00D6766A" w:rsidP="00D6766A"/>
    <w:p w:rsidR="00D6766A" w:rsidRDefault="00D6766A" w:rsidP="00D6766A"/>
    <w:p w:rsidR="00D6766A" w:rsidRDefault="00D6766A" w:rsidP="00D6766A"/>
    <w:p w:rsidR="00D6766A" w:rsidRDefault="00D6766A" w:rsidP="00D6766A"/>
    <w:p w:rsidR="00D6766A" w:rsidRDefault="00D6766A" w:rsidP="004D79CC">
      <w:pPr>
        <w:pStyle w:val="Heading3"/>
        <w:rPr>
          <w:rFonts w:ascii="Segoe Print" w:eastAsiaTheme="minorHAnsi" w:hAnsi="Segoe Print" w:cstheme="minorBidi"/>
          <w:b w:val="0"/>
          <w:bCs w:val="0"/>
          <w:color w:val="262626" w:themeColor="text1" w:themeTint="D9"/>
          <w:sz w:val="27"/>
          <w:szCs w:val="27"/>
        </w:rPr>
      </w:pPr>
    </w:p>
    <w:p w:rsidR="00D6766A" w:rsidRPr="00D6766A" w:rsidRDefault="00D6766A" w:rsidP="00D6766A"/>
    <w:p w:rsidR="004D79CC" w:rsidRDefault="00D7706D" w:rsidP="004D79CC">
      <w:pPr>
        <w:pStyle w:val="Heading3"/>
      </w:pPr>
      <w:proofErr w:type="gramStart"/>
      <w:r>
        <w:lastRenderedPageBreak/>
        <w:t>Join()</w:t>
      </w:r>
      <w:proofErr w:type="gramEnd"/>
    </w:p>
    <w:p w:rsidR="004D79CC" w:rsidRDefault="004D79CC" w:rsidP="004D79CC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E96D06" wp14:editId="2C0836DA">
                <wp:simplePos x="0" y="0"/>
                <wp:positionH relativeFrom="column">
                  <wp:posOffset>3305175</wp:posOffset>
                </wp:positionH>
                <wp:positionV relativeFrom="paragraph">
                  <wp:posOffset>267335</wp:posOffset>
                </wp:positionV>
                <wp:extent cx="123825" cy="1781175"/>
                <wp:effectExtent l="76200" t="38100" r="47625" b="85725"/>
                <wp:wrapNone/>
                <wp:docPr id="320" name="Freeform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81175"/>
                        </a:xfrm>
                        <a:custGeom>
                          <a:avLst/>
                          <a:gdLst>
                            <a:gd name="connsiteX0" fmla="*/ 19050 w 123825"/>
                            <a:gd name="connsiteY0" fmla="*/ 0 h 1476375"/>
                            <a:gd name="connsiteX1" fmla="*/ 66675 w 123825"/>
                            <a:gd name="connsiteY1" fmla="*/ 9525 h 1476375"/>
                            <a:gd name="connsiteX2" fmla="*/ 95250 w 123825"/>
                            <a:gd name="connsiteY2" fmla="*/ 38100 h 1476375"/>
                            <a:gd name="connsiteX3" fmla="*/ 123825 w 123825"/>
                            <a:gd name="connsiteY3" fmla="*/ 95250 h 1476375"/>
                            <a:gd name="connsiteX4" fmla="*/ 95250 w 123825"/>
                            <a:gd name="connsiteY4" fmla="*/ 104775 h 1476375"/>
                            <a:gd name="connsiteX5" fmla="*/ 38100 w 123825"/>
                            <a:gd name="connsiteY5" fmla="*/ 161925 h 1476375"/>
                            <a:gd name="connsiteX6" fmla="*/ 38100 w 123825"/>
                            <a:gd name="connsiteY6" fmla="*/ 266700 h 1476375"/>
                            <a:gd name="connsiteX7" fmla="*/ 66675 w 123825"/>
                            <a:gd name="connsiteY7" fmla="*/ 285750 h 1476375"/>
                            <a:gd name="connsiteX8" fmla="*/ 114300 w 123825"/>
                            <a:gd name="connsiteY8" fmla="*/ 342900 h 1476375"/>
                            <a:gd name="connsiteX9" fmla="*/ 66675 w 123825"/>
                            <a:gd name="connsiteY9" fmla="*/ 428625 h 1476375"/>
                            <a:gd name="connsiteX10" fmla="*/ 38100 w 123825"/>
                            <a:gd name="connsiteY10" fmla="*/ 447675 h 1476375"/>
                            <a:gd name="connsiteX11" fmla="*/ 19050 w 123825"/>
                            <a:gd name="connsiteY11" fmla="*/ 504825 h 1476375"/>
                            <a:gd name="connsiteX12" fmla="*/ 9525 w 123825"/>
                            <a:gd name="connsiteY12" fmla="*/ 533400 h 1476375"/>
                            <a:gd name="connsiteX13" fmla="*/ 19050 w 123825"/>
                            <a:gd name="connsiteY13" fmla="*/ 561975 h 1476375"/>
                            <a:gd name="connsiteX14" fmla="*/ 66675 w 123825"/>
                            <a:gd name="connsiteY14" fmla="*/ 619125 h 1476375"/>
                            <a:gd name="connsiteX15" fmla="*/ 76200 w 123825"/>
                            <a:gd name="connsiteY15" fmla="*/ 723900 h 1476375"/>
                            <a:gd name="connsiteX16" fmla="*/ 47625 w 123825"/>
                            <a:gd name="connsiteY16" fmla="*/ 742950 h 1476375"/>
                            <a:gd name="connsiteX17" fmla="*/ 0 w 123825"/>
                            <a:gd name="connsiteY17" fmla="*/ 800100 h 1476375"/>
                            <a:gd name="connsiteX18" fmla="*/ 9525 w 123825"/>
                            <a:gd name="connsiteY18" fmla="*/ 866775 h 1476375"/>
                            <a:gd name="connsiteX19" fmla="*/ 38100 w 123825"/>
                            <a:gd name="connsiteY19" fmla="*/ 895350 h 1476375"/>
                            <a:gd name="connsiteX20" fmla="*/ 85725 w 123825"/>
                            <a:gd name="connsiteY20" fmla="*/ 981075 h 1476375"/>
                            <a:gd name="connsiteX21" fmla="*/ 76200 w 123825"/>
                            <a:gd name="connsiteY21" fmla="*/ 1076325 h 1476375"/>
                            <a:gd name="connsiteX22" fmla="*/ 38100 w 123825"/>
                            <a:gd name="connsiteY22" fmla="*/ 1143000 h 1476375"/>
                            <a:gd name="connsiteX23" fmla="*/ 19050 w 123825"/>
                            <a:gd name="connsiteY23" fmla="*/ 1181100 h 1476375"/>
                            <a:gd name="connsiteX24" fmla="*/ 47625 w 123825"/>
                            <a:gd name="connsiteY24" fmla="*/ 1266825 h 1476375"/>
                            <a:gd name="connsiteX25" fmla="*/ 66675 w 123825"/>
                            <a:gd name="connsiteY25" fmla="*/ 1323975 h 1476375"/>
                            <a:gd name="connsiteX26" fmla="*/ 76200 w 123825"/>
                            <a:gd name="connsiteY26" fmla="*/ 1352550 h 1476375"/>
                            <a:gd name="connsiteX27" fmla="*/ 38100 w 123825"/>
                            <a:gd name="connsiteY27" fmla="*/ 1409700 h 1476375"/>
                            <a:gd name="connsiteX28" fmla="*/ 19050 w 123825"/>
                            <a:gd name="connsiteY28" fmla="*/ 1438275 h 1476375"/>
                            <a:gd name="connsiteX29" fmla="*/ 9525 w 123825"/>
                            <a:gd name="connsiteY29" fmla="*/ 1476375 h 1476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23825" h="1476375">
                              <a:moveTo>
                                <a:pt x="19050" y="0"/>
                              </a:moveTo>
                              <a:cubicBezTo>
                                <a:pt x="34925" y="3175"/>
                                <a:pt x="52195" y="2285"/>
                                <a:pt x="66675" y="9525"/>
                              </a:cubicBezTo>
                              <a:cubicBezTo>
                                <a:pt x="78723" y="15549"/>
                                <a:pt x="86626" y="27752"/>
                                <a:pt x="95250" y="38100"/>
                              </a:cubicBezTo>
                              <a:cubicBezTo>
                                <a:pt x="115766" y="62719"/>
                                <a:pt x="114279" y="66611"/>
                                <a:pt x="123825" y="95250"/>
                              </a:cubicBezTo>
                              <a:cubicBezTo>
                                <a:pt x="114300" y="98425"/>
                                <a:pt x="103175" y="98611"/>
                                <a:pt x="95250" y="104775"/>
                              </a:cubicBezTo>
                              <a:cubicBezTo>
                                <a:pt x="73984" y="121315"/>
                                <a:pt x="38100" y="161925"/>
                                <a:pt x="38100" y="161925"/>
                              </a:cubicBezTo>
                              <a:cubicBezTo>
                                <a:pt x="28171" y="201640"/>
                                <a:pt x="18078" y="221650"/>
                                <a:pt x="38100" y="266700"/>
                              </a:cubicBezTo>
                              <a:cubicBezTo>
                                <a:pt x="42749" y="277161"/>
                                <a:pt x="57881" y="278421"/>
                                <a:pt x="66675" y="285750"/>
                              </a:cubicBezTo>
                              <a:cubicBezTo>
                                <a:pt x="94177" y="308669"/>
                                <a:pt x="95569" y="314803"/>
                                <a:pt x="114300" y="342900"/>
                              </a:cubicBezTo>
                              <a:cubicBezTo>
                                <a:pt x="98649" y="382028"/>
                                <a:pt x="96879" y="398421"/>
                                <a:pt x="66675" y="428625"/>
                              </a:cubicBezTo>
                              <a:cubicBezTo>
                                <a:pt x="58580" y="436720"/>
                                <a:pt x="47625" y="441325"/>
                                <a:pt x="38100" y="447675"/>
                              </a:cubicBezTo>
                              <a:lnTo>
                                <a:pt x="19050" y="504825"/>
                              </a:lnTo>
                              <a:lnTo>
                                <a:pt x="9525" y="533400"/>
                              </a:lnTo>
                              <a:cubicBezTo>
                                <a:pt x="12700" y="542925"/>
                                <a:pt x="14560" y="552995"/>
                                <a:pt x="19050" y="561975"/>
                              </a:cubicBezTo>
                              <a:cubicBezTo>
                                <a:pt x="32311" y="588497"/>
                                <a:pt x="45609" y="598059"/>
                                <a:pt x="66675" y="619125"/>
                              </a:cubicBezTo>
                              <a:cubicBezTo>
                                <a:pt x="79419" y="657357"/>
                                <a:pt x="98875" y="684219"/>
                                <a:pt x="76200" y="723900"/>
                              </a:cubicBezTo>
                              <a:cubicBezTo>
                                <a:pt x="70520" y="733839"/>
                                <a:pt x="56419" y="735621"/>
                                <a:pt x="47625" y="742950"/>
                              </a:cubicBezTo>
                              <a:cubicBezTo>
                                <a:pt x="20123" y="765869"/>
                                <a:pt x="18731" y="772003"/>
                                <a:pt x="0" y="800100"/>
                              </a:cubicBezTo>
                              <a:cubicBezTo>
                                <a:pt x="3175" y="822325"/>
                                <a:pt x="1187" y="845930"/>
                                <a:pt x="9525" y="866775"/>
                              </a:cubicBezTo>
                              <a:cubicBezTo>
                                <a:pt x="14528" y="879282"/>
                                <a:pt x="29830" y="884717"/>
                                <a:pt x="38100" y="895350"/>
                              </a:cubicBezTo>
                              <a:cubicBezTo>
                                <a:pt x="76311" y="944478"/>
                                <a:pt x="71354" y="937961"/>
                                <a:pt x="85725" y="981075"/>
                              </a:cubicBezTo>
                              <a:cubicBezTo>
                                <a:pt x="82550" y="1012825"/>
                                <a:pt x="82886" y="1045125"/>
                                <a:pt x="76200" y="1076325"/>
                              </a:cubicBezTo>
                              <a:cubicBezTo>
                                <a:pt x="71266" y="1099352"/>
                                <a:pt x="49518" y="1123018"/>
                                <a:pt x="38100" y="1143000"/>
                              </a:cubicBezTo>
                              <a:cubicBezTo>
                                <a:pt x="31055" y="1155328"/>
                                <a:pt x="25400" y="1168400"/>
                                <a:pt x="19050" y="1181100"/>
                              </a:cubicBezTo>
                              <a:cubicBezTo>
                                <a:pt x="40499" y="1309796"/>
                                <a:pt x="11910" y="1186465"/>
                                <a:pt x="47625" y="1266825"/>
                              </a:cubicBezTo>
                              <a:cubicBezTo>
                                <a:pt x="55780" y="1285175"/>
                                <a:pt x="60325" y="1304925"/>
                                <a:pt x="66675" y="1323975"/>
                              </a:cubicBezTo>
                              <a:lnTo>
                                <a:pt x="76200" y="1352550"/>
                              </a:lnTo>
                              <a:lnTo>
                                <a:pt x="38100" y="1409700"/>
                              </a:lnTo>
                              <a:lnTo>
                                <a:pt x="19050" y="1438275"/>
                              </a:lnTo>
                              <a:lnTo>
                                <a:pt x="9525" y="1476375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20" o:spid="_x0000_s1026" style="position:absolute;margin-left:260.25pt;margin-top:21.05pt;width:9.75pt;height:140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825,147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" path="m19050,c34925,3175,52195,2285,66675,9525v12048,6024,19951,18227,28575,28575c115766,62719,114279,66611,123825,95250v-9525,3175,-20650,3361,-28575,9525c73984,121315,38100,161925,38100,161925v-9929,39715,-20022,59725,,104775c42749,277161,57881,278421,66675,285750v27502,22919,28894,29053,47625,57150c98649,382028,96879,398421,66675,428625v-8095,8095,-19050,12700,-28575,19050l19050,504825,9525,533400v3175,9525,5035,19595,9525,28575c32311,588497,45609,598059,66675,619125v12744,38232,32200,65094,9525,104775c70520,733839,56419,735621,47625,742950,20123,765869,18731,772003,,800100v3175,22225,1187,45830,9525,66675c14528,879282,29830,884717,38100,895350v38211,49128,33254,42611,47625,85725c82550,1012825,82886,1045125,76200,1076325v-4934,23027,-26682,46693,-38100,66675c31055,1155328,25400,1168400,19050,1181100v21449,128696,-7140,5365,28575,85725c55780,1285175,60325,1304925,66675,1323975r9525,28575l38100,1409700r-19050,28575l9525,1476375e" filled="f" strokecolor="#4f81bd [3204]" strokeweight="3pt">
                <v:shadow on="t" color="black" opacity="22937f" origin=",.5" offset="0,.63889mm"/>
                <v:path arrowok="t" o:connecttype="custom" o:connectlocs="19050,0;66675,11491;95250,45966;123825,114915;95250,126406;38100,195355;38100,321761;66675,344744;114300,413692;66675,517115;38100,540098;19050,609047;9525,643521;19050,677996;66675,746944;76200,873350;47625,896333;0,965282;9525,1045722;38100,1080196;85725,1183620;76200,1298534;38100,1378974;19050,1424940;47625,1528363;66675,1597312;76200,1631786;38100,1700735;19050,1735209;9525,1781175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2D2176" wp14:editId="286984A9">
                <wp:simplePos x="0" y="0"/>
                <wp:positionH relativeFrom="column">
                  <wp:posOffset>1943100</wp:posOffset>
                </wp:positionH>
                <wp:positionV relativeFrom="paragraph">
                  <wp:posOffset>266065</wp:posOffset>
                </wp:positionV>
                <wp:extent cx="171450" cy="628650"/>
                <wp:effectExtent l="57150" t="38100" r="76200" b="76200"/>
                <wp:wrapNone/>
                <wp:docPr id="314" name="Freeform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28650"/>
                        </a:xfrm>
                        <a:custGeom>
                          <a:avLst/>
                          <a:gdLst>
                            <a:gd name="connsiteX0" fmla="*/ 0 w 171450"/>
                            <a:gd name="connsiteY0" fmla="*/ 9706 h 628831"/>
                            <a:gd name="connsiteX1" fmla="*/ 47625 w 171450"/>
                            <a:gd name="connsiteY1" fmla="*/ 181 h 628831"/>
                            <a:gd name="connsiteX2" fmla="*/ 133350 w 171450"/>
                            <a:gd name="connsiteY2" fmla="*/ 38281 h 628831"/>
                            <a:gd name="connsiteX3" fmla="*/ 142875 w 171450"/>
                            <a:gd name="connsiteY3" fmla="*/ 104956 h 628831"/>
                            <a:gd name="connsiteX4" fmla="*/ 85725 w 171450"/>
                            <a:gd name="connsiteY4" fmla="*/ 124006 h 628831"/>
                            <a:gd name="connsiteX5" fmla="*/ 28575 w 171450"/>
                            <a:gd name="connsiteY5" fmla="*/ 152581 h 628831"/>
                            <a:gd name="connsiteX6" fmla="*/ 38100 w 171450"/>
                            <a:gd name="connsiteY6" fmla="*/ 228781 h 628831"/>
                            <a:gd name="connsiteX7" fmla="*/ 133350 w 171450"/>
                            <a:gd name="connsiteY7" fmla="*/ 257356 h 628831"/>
                            <a:gd name="connsiteX8" fmla="*/ 161925 w 171450"/>
                            <a:gd name="connsiteY8" fmla="*/ 266881 h 628831"/>
                            <a:gd name="connsiteX9" fmla="*/ 171450 w 171450"/>
                            <a:gd name="connsiteY9" fmla="*/ 295456 h 628831"/>
                            <a:gd name="connsiteX10" fmla="*/ 161925 w 171450"/>
                            <a:gd name="connsiteY10" fmla="*/ 352606 h 628831"/>
                            <a:gd name="connsiteX11" fmla="*/ 133350 w 171450"/>
                            <a:gd name="connsiteY11" fmla="*/ 362131 h 628831"/>
                            <a:gd name="connsiteX12" fmla="*/ 66675 w 171450"/>
                            <a:gd name="connsiteY12" fmla="*/ 381181 h 628831"/>
                            <a:gd name="connsiteX13" fmla="*/ 38100 w 171450"/>
                            <a:gd name="connsiteY13" fmla="*/ 400231 h 628831"/>
                            <a:gd name="connsiteX14" fmla="*/ 47625 w 171450"/>
                            <a:gd name="connsiteY14" fmla="*/ 457381 h 628831"/>
                            <a:gd name="connsiteX15" fmla="*/ 114300 w 171450"/>
                            <a:gd name="connsiteY15" fmla="*/ 505006 h 628831"/>
                            <a:gd name="connsiteX16" fmla="*/ 142875 w 171450"/>
                            <a:gd name="connsiteY16" fmla="*/ 524056 h 628831"/>
                            <a:gd name="connsiteX17" fmla="*/ 161925 w 171450"/>
                            <a:gd name="connsiteY17" fmla="*/ 552631 h 628831"/>
                            <a:gd name="connsiteX18" fmla="*/ 152400 w 171450"/>
                            <a:gd name="connsiteY18" fmla="*/ 628831 h 628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71450" h="628831">
                              <a:moveTo>
                                <a:pt x="0" y="9706"/>
                              </a:moveTo>
                              <a:cubicBezTo>
                                <a:pt x="15875" y="6531"/>
                                <a:pt x="31502" y="-1285"/>
                                <a:pt x="47625" y="181"/>
                              </a:cubicBezTo>
                              <a:cubicBezTo>
                                <a:pt x="86999" y="3760"/>
                                <a:pt x="104392" y="18976"/>
                                <a:pt x="133350" y="38281"/>
                              </a:cubicBezTo>
                              <a:cubicBezTo>
                                <a:pt x="145318" y="56234"/>
                                <a:pt x="171578" y="80353"/>
                                <a:pt x="142875" y="104956"/>
                              </a:cubicBezTo>
                              <a:cubicBezTo>
                                <a:pt x="127629" y="118024"/>
                                <a:pt x="102433" y="112867"/>
                                <a:pt x="85725" y="124006"/>
                              </a:cubicBezTo>
                              <a:cubicBezTo>
                                <a:pt x="48796" y="148625"/>
                                <a:pt x="68010" y="139436"/>
                                <a:pt x="28575" y="152581"/>
                              </a:cubicBezTo>
                              <a:cubicBezTo>
                                <a:pt x="31750" y="177981"/>
                                <a:pt x="23421" y="207811"/>
                                <a:pt x="38100" y="228781"/>
                              </a:cubicBezTo>
                              <a:cubicBezTo>
                                <a:pt x="43759" y="236865"/>
                                <a:pt x="117433" y="252808"/>
                                <a:pt x="133350" y="257356"/>
                              </a:cubicBezTo>
                              <a:cubicBezTo>
                                <a:pt x="143004" y="260114"/>
                                <a:pt x="152400" y="263706"/>
                                <a:pt x="161925" y="266881"/>
                              </a:cubicBezTo>
                              <a:cubicBezTo>
                                <a:pt x="165100" y="276406"/>
                                <a:pt x="171450" y="285416"/>
                                <a:pt x="171450" y="295456"/>
                              </a:cubicBezTo>
                              <a:cubicBezTo>
                                <a:pt x="171450" y="314769"/>
                                <a:pt x="171507" y="335838"/>
                                <a:pt x="161925" y="352606"/>
                              </a:cubicBezTo>
                              <a:cubicBezTo>
                                <a:pt x="156944" y="361323"/>
                                <a:pt x="143004" y="359373"/>
                                <a:pt x="133350" y="362131"/>
                              </a:cubicBezTo>
                              <a:cubicBezTo>
                                <a:pt x="119108" y="366200"/>
                                <a:pt x="81900" y="373568"/>
                                <a:pt x="66675" y="381181"/>
                              </a:cubicBezTo>
                              <a:cubicBezTo>
                                <a:pt x="56436" y="386301"/>
                                <a:pt x="47625" y="393881"/>
                                <a:pt x="38100" y="400231"/>
                              </a:cubicBezTo>
                              <a:cubicBezTo>
                                <a:pt x="41275" y="419281"/>
                                <a:pt x="39781" y="439733"/>
                                <a:pt x="47625" y="457381"/>
                              </a:cubicBezTo>
                              <a:cubicBezTo>
                                <a:pt x="59509" y="484119"/>
                                <a:pt x="92329" y="492451"/>
                                <a:pt x="114300" y="505006"/>
                              </a:cubicBezTo>
                              <a:cubicBezTo>
                                <a:pt x="124239" y="510686"/>
                                <a:pt x="133350" y="517706"/>
                                <a:pt x="142875" y="524056"/>
                              </a:cubicBezTo>
                              <a:cubicBezTo>
                                <a:pt x="149225" y="533581"/>
                                <a:pt x="160889" y="541230"/>
                                <a:pt x="161925" y="552631"/>
                              </a:cubicBezTo>
                              <a:cubicBezTo>
                                <a:pt x="164243" y="578124"/>
                                <a:pt x="152400" y="628831"/>
                                <a:pt x="152400" y="628831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4" o:spid="_x0000_s1026" style="position:absolute;margin-left:153pt;margin-top:20.95pt;width:13.5pt;height:49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62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" path="m,9706c15875,6531,31502,-1285,47625,181v39374,3579,56767,18795,85725,38100c145318,56234,171578,80353,142875,104956v-15246,13068,-40442,7911,-57150,19050c48796,148625,68010,139436,28575,152581v3175,25400,-5154,55230,9525,76200c43759,236865,117433,252808,133350,257356v9654,2758,19050,6350,28575,9525c165100,276406,171450,285416,171450,295456v,19313,57,40382,-9525,57150c156944,361323,143004,359373,133350,362131v-14242,4069,-51450,11437,-66675,19050c56436,386301,47625,393881,38100,400231v3175,19050,1681,39502,9525,57150c59509,484119,92329,492451,114300,505006v9939,5680,19050,12700,28575,19050c149225,533581,160889,541230,161925,552631v2318,25493,-9525,76200,-9525,76200e" filled="f" strokecolor="#4f81bd [3204]" strokeweight="3pt">
                <v:shadow on="t" color="black" opacity="22937f" origin=",.5" offset="0,.63889mm"/>
                <v:path arrowok="t" o:connecttype="custom" o:connectlocs="0,9703;47625,181;133350,38270;142875,104926;85725,123970;28575,152537;38100,228715;133350,257282;161925,266804;171450,295371;161925,352505;133350,362027;66675,381071;38100,400116;47625,457249;114300,504861;142875,523905;161925,552472;152400,628650" o:connectangles="0,0,0,0,0,0,0,0,0,0,0,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</w:t>
      </w:r>
      <w:r w:rsidR="009B2D17">
        <w:t>T</w:t>
      </w:r>
      <w:r>
        <w:t>1</w:t>
      </w:r>
      <w:r>
        <w:tab/>
      </w:r>
      <w:r>
        <w:tab/>
      </w:r>
      <w:r>
        <w:tab/>
      </w:r>
      <w:r w:rsidR="009B2D17">
        <w:t>T</w:t>
      </w:r>
      <w:r>
        <w:t>2</w:t>
      </w:r>
    </w:p>
    <w:p w:rsidR="004D79CC" w:rsidRPr="004D79CC" w:rsidRDefault="004D79CC" w:rsidP="004D79CC"/>
    <w:p w:rsidR="006F7B82" w:rsidRDefault="004D79CC" w:rsidP="006F7B82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13043C" wp14:editId="3B965E85">
                <wp:simplePos x="0" y="0"/>
                <wp:positionH relativeFrom="column">
                  <wp:posOffset>1638300</wp:posOffset>
                </wp:positionH>
                <wp:positionV relativeFrom="paragraph">
                  <wp:posOffset>261620</wp:posOffset>
                </wp:positionV>
                <wp:extent cx="981075" cy="390525"/>
                <wp:effectExtent l="57150" t="38100" r="85725" b="104775"/>
                <wp:wrapNone/>
                <wp:docPr id="321" name="Rounded 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4D79CC">
                            <w:pPr>
                              <w:jc w:val="center"/>
                            </w:pPr>
                            <w:proofErr w:type="gramStart"/>
                            <w:r>
                              <w:t>T2.join()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1" o:spid="_x0000_s1041" style="position:absolute;margin-left:129pt;margin-top:20.6pt;width:77.25pt;height:30.7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4D79CC">
                      <w:pPr>
                        <w:jc w:val="center"/>
                      </w:pPr>
                      <w:proofErr w:type="gramStart"/>
                      <w:r>
                        <w:t>T2.join()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D79CC" w:rsidRPr="006F7B82" w:rsidRDefault="009B2D17" w:rsidP="006F7B82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B4DD60" wp14:editId="3F9D632C">
                <wp:simplePos x="0" y="0"/>
                <wp:positionH relativeFrom="column">
                  <wp:posOffset>2028825</wp:posOffset>
                </wp:positionH>
                <wp:positionV relativeFrom="paragraph">
                  <wp:posOffset>1377315</wp:posOffset>
                </wp:positionV>
                <wp:extent cx="171450" cy="628650"/>
                <wp:effectExtent l="57150" t="38100" r="76200" b="76200"/>
                <wp:wrapNone/>
                <wp:docPr id="327" name="Freeform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28650"/>
                        </a:xfrm>
                        <a:custGeom>
                          <a:avLst/>
                          <a:gdLst>
                            <a:gd name="connsiteX0" fmla="*/ 0 w 171450"/>
                            <a:gd name="connsiteY0" fmla="*/ 9706 h 628831"/>
                            <a:gd name="connsiteX1" fmla="*/ 47625 w 171450"/>
                            <a:gd name="connsiteY1" fmla="*/ 181 h 628831"/>
                            <a:gd name="connsiteX2" fmla="*/ 133350 w 171450"/>
                            <a:gd name="connsiteY2" fmla="*/ 38281 h 628831"/>
                            <a:gd name="connsiteX3" fmla="*/ 142875 w 171450"/>
                            <a:gd name="connsiteY3" fmla="*/ 104956 h 628831"/>
                            <a:gd name="connsiteX4" fmla="*/ 85725 w 171450"/>
                            <a:gd name="connsiteY4" fmla="*/ 124006 h 628831"/>
                            <a:gd name="connsiteX5" fmla="*/ 28575 w 171450"/>
                            <a:gd name="connsiteY5" fmla="*/ 152581 h 628831"/>
                            <a:gd name="connsiteX6" fmla="*/ 38100 w 171450"/>
                            <a:gd name="connsiteY6" fmla="*/ 228781 h 628831"/>
                            <a:gd name="connsiteX7" fmla="*/ 133350 w 171450"/>
                            <a:gd name="connsiteY7" fmla="*/ 257356 h 628831"/>
                            <a:gd name="connsiteX8" fmla="*/ 161925 w 171450"/>
                            <a:gd name="connsiteY8" fmla="*/ 266881 h 628831"/>
                            <a:gd name="connsiteX9" fmla="*/ 171450 w 171450"/>
                            <a:gd name="connsiteY9" fmla="*/ 295456 h 628831"/>
                            <a:gd name="connsiteX10" fmla="*/ 161925 w 171450"/>
                            <a:gd name="connsiteY10" fmla="*/ 352606 h 628831"/>
                            <a:gd name="connsiteX11" fmla="*/ 133350 w 171450"/>
                            <a:gd name="connsiteY11" fmla="*/ 362131 h 628831"/>
                            <a:gd name="connsiteX12" fmla="*/ 66675 w 171450"/>
                            <a:gd name="connsiteY12" fmla="*/ 381181 h 628831"/>
                            <a:gd name="connsiteX13" fmla="*/ 38100 w 171450"/>
                            <a:gd name="connsiteY13" fmla="*/ 400231 h 628831"/>
                            <a:gd name="connsiteX14" fmla="*/ 47625 w 171450"/>
                            <a:gd name="connsiteY14" fmla="*/ 457381 h 628831"/>
                            <a:gd name="connsiteX15" fmla="*/ 114300 w 171450"/>
                            <a:gd name="connsiteY15" fmla="*/ 505006 h 628831"/>
                            <a:gd name="connsiteX16" fmla="*/ 142875 w 171450"/>
                            <a:gd name="connsiteY16" fmla="*/ 524056 h 628831"/>
                            <a:gd name="connsiteX17" fmla="*/ 161925 w 171450"/>
                            <a:gd name="connsiteY17" fmla="*/ 552631 h 628831"/>
                            <a:gd name="connsiteX18" fmla="*/ 152400 w 171450"/>
                            <a:gd name="connsiteY18" fmla="*/ 628831 h 628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71450" h="628831">
                              <a:moveTo>
                                <a:pt x="0" y="9706"/>
                              </a:moveTo>
                              <a:cubicBezTo>
                                <a:pt x="15875" y="6531"/>
                                <a:pt x="31502" y="-1285"/>
                                <a:pt x="47625" y="181"/>
                              </a:cubicBezTo>
                              <a:cubicBezTo>
                                <a:pt x="86999" y="3760"/>
                                <a:pt x="104392" y="18976"/>
                                <a:pt x="133350" y="38281"/>
                              </a:cubicBezTo>
                              <a:cubicBezTo>
                                <a:pt x="145318" y="56234"/>
                                <a:pt x="171578" y="80353"/>
                                <a:pt x="142875" y="104956"/>
                              </a:cubicBezTo>
                              <a:cubicBezTo>
                                <a:pt x="127629" y="118024"/>
                                <a:pt x="102433" y="112867"/>
                                <a:pt x="85725" y="124006"/>
                              </a:cubicBezTo>
                              <a:cubicBezTo>
                                <a:pt x="48796" y="148625"/>
                                <a:pt x="68010" y="139436"/>
                                <a:pt x="28575" y="152581"/>
                              </a:cubicBezTo>
                              <a:cubicBezTo>
                                <a:pt x="31750" y="177981"/>
                                <a:pt x="23421" y="207811"/>
                                <a:pt x="38100" y="228781"/>
                              </a:cubicBezTo>
                              <a:cubicBezTo>
                                <a:pt x="43759" y="236865"/>
                                <a:pt x="117433" y="252808"/>
                                <a:pt x="133350" y="257356"/>
                              </a:cubicBezTo>
                              <a:cubicBezTo>
                                <a:pt x="143004" y="260114"/>
                                <a:pt x="152400" y="263706"/>
                                <a:pt x="161925" y="266881"/>
                              </a:cubicBezTo>
                              <a:cubicBezTo>
                                <a:pt x="165100" y="276406"/>
                                <a:pt x="171450" y="285416"/>
                                <a:pt x="171450" y="295456"/>
                              </a:cubicBezTo>
                              <a:cubicBezTo>
                                <a:pt x="171450" y="314769"/>
                                <a:pt x="171507" y="335838"/>
                                <a:pt x="161925" y="352606"/>
                              </a:cubicBezTo>
                              <a:cubicBezTo>
                                <a:pt x="156944" y="361323"/>
                                <a:pt x="143004" y="359373"/>
                                <a:pt x="133350" y="362131"/>
                              </a:cubicBezTo>
                              <a:cubicBezTo>
                                <a:pt x="119108" y="366200"/>
                                <a:pt x="81900" y="373568"/>
                                <a:pt x="66675" y="381181"/>
                              </a:cubicBezTo>
                              <a:cubicBezTo>
                                <a:pt x="56436" y="386301"/>
                                <a:pt x="47625" y="393881"/>
                                <a:pt x="38100" y="400231"/>
                              </a:cubicBezTo>
                              <a:cubicBezTo>
                                <a:pt x="41275" y="419281"/>
                                <a:pt x="39781" y="439733"/>
                                <a:pt x="47625" y="457381"/>
                              </a:cubicBezTo>
                              <a:cubicBezTo>
                                <a:pt x="59509" y="484119"/>
                                <a:pt x="92329" y="492451"/>
                                <a:pt x="114300" y="505006"/>
                              </a:cubicBezTo>
                              <a:cubicBezTo>
                                <a:pt x="124239" y="510686"/>
                                <a:pt x="133350" y="517706"/>
                                <a:pt x="142875" y="524056"/>
                              </a:cubicBezTo>
                              <a:cubicBezTo>
                                <a:pt x="149225" y="533581"/>
                                <a:pt x="160889" y="541230"/>
                                <a:pt x="161925" y="552631"/>
                              </a:cubicBezTo>
                              <a:cubicBezTo>
                                <a:pt x="164243" y="578124"/>
                                <a:pt x="152400" y="628831"/>
                                <a:pt x="152400" y="628831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7" o:spid="_x0000_s1026" style="position:absolute;margin-left:159.75pt;margin-top:108.45pt;width:13.5pt;height:49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62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" path="m,9706c15875,6531,31502,-1285,47625,181v39374,3579,56767,18795,85725,38100c145318,56234,171578,80353,142875,104956v-15246,13068,-40442,7911,-57150,19050c48796,148625,68010,139436,28575,152581v3175,25400,-5154,55230,9525,76200c43759,236865,117433,252808,133350,257356v9654,2758,19050,6350,28575,9525c165100,276406,171450,285416,171450,295456v,19313,57,40382,-9525,57150c156944,361323,143004,359373,133350,362131v-14242,4069,-51450,11437,-66675,19050c56436,386301,47625,393881,38100,400231v3175,19050,1681,39502,9525,57150c59509,484119,92329,492451,114300,505006v9939,5680,19050,12700,28575,19050c149225,533581,160889,541230,161925,552631v2318,25493,-9525,76200,-9525,76200e" filled="f" strokecolor="#4f81bd [3204]" strokeweight="3pt">
                <v:shadow on="t" color="black" opacity="22937f" origin=",.5" offset="0,.63889mm"/>
                <v:path arrowok="t" o:connecttype="custom" o:connectlocs="0,9703;47625,181;133350,38270;142875,104926;85725,123970;28575,152537;38100,228715;133350,257282;161925,266804;171450,295371;161925,352505;133350,362027;66675,381071;38100,400116;47625,457249;114300,504861;142875,523905;161925,552472;152400,628650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F26AC6" wp14:editId="55F6F4F6">
                <wp:simplePos x="0" y="0"/>
                <wp:positionH relativeFrom="column">
                  <wp:posOffset>2114550</wp:posOffset>
                </wp:positionH>
                <wp:positionV relativeFrom="paragraph">
                  <wp:posOffset>349885</wp:posOffset>
                </wp:positionV>
                <wp:extent cx="0" cy="295275"/>
                <wp:effectExtent l="152400" t="19050" r="76200" b="857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166.5pt;margin-top:27.55pt;width:0;height:23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2062B2" wp14:editId="3B7744FE">
                <wp:simplePos x="0" y="0"/>
                <wp:positionH relativeFrom="column">
                  <wp:posOffset>3038475</wp:posOffset>
                </wp:positionH>
                <wp:positionV relativeFrom="paragraph">
                  <wp:posOffset>1139825</wp:posOffset>
                </wp:positionV>
                <wp:extent cx="914400" cy="238125"/>
                <wp:effectExtent l="57150" t="38100" r="76200" b="1047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Pr="009B2D17" w:rsidRDefault="00676DB7" w:rsidP="009B2D1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9B2D17">
                              <w:rPr>
                                <w:sz w:val="16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42" style="position:absolute;margin-left:239.25pt;margin-top:89.75pt;width:1in;height:18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76DB7" w:rsidRPr="009B2D17" w:rsidRDefault="00676DB7" w:rsidP="009B2D17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9B2D17">
                        <w:rPr>
                          <w:sz w:val="16"/>
                        </w:rPr>
                        <w:t>finish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9EA7B3" wp14:editId="06947FA8">
                <wp:simplePos x="0" y="0"/>
                <wp:positionH relativeFrom="column">
                  <wp:posOffset>1390650</wp:posOffset>
                </wp:positionH>
                <wp:positionV relativeFrom="paragraph">
                  <wp:posOffset>481965</wp:posOffset>
                </wp:positionV>
                <wp:extent cx="1419225" cy="942975"/>
                <wp:effectExtent l="57150" t="19050" r="66675" b="104775"/>
                <wp:wrapNone/>
                <wp:docPr id="322" name="Cloud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429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9B2D17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322" o:spid="_x0000_s1043" style="position:absolute;margin-left:109.5pt;margin-top:37.95pt;width:111.75pt;height:74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176,571395;70961,553998;227602,761780;191201,770096;541342,853261;519397,815280;947037,758549;938265,800219;1121221,501043;1228024,656808;1373166,335149;1325596,393561;1259037,118439;1261533,146030;955283,86265;979659,51078;727386,103029;739180,72688;459934,113332;502642,142756;135582,344644;128124,313670" o:connectangles="0,0,0,0,0,0,0,0,0,0,0,0,0,0,0,0,0,0,0,0,0,0" textboxrect="0,0,43200,43200"/>
                <v:textbox>
                  <w:txbxContent>
                    <w:p w:rsidR="00676DB7" w:rsidRDefault="00676DB7" w:rsidP="009B2D17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9B2D17" w:rsidRDefault="009B2D17" w:rsidP="009B2D17"/>
    <w:p w:rsidR="009B2D17" w:rsidRDefault="009B2D17" w:rsidP="009B2D17"/>
    <w:p w:rsidR="009B2D17" w:rsidRDefault="009B2D17" w:rsidP="009B2D17"/>
    <w:p w:rsidR="009B2D17" w:rsidRDefault="009B2D17" w:rsidP="009B2D17"/>
    <w:p w:rsidR="00D6766A" w:rsidRDefault="00D6766A" w:rsidP="00D6766A"/>
    <w:p w:rsidR="00D6766A" w:rsidRDefault="00D6766A" w:rsidP="00D6766A"/>
    <w:p w:rsidR="00CC643F" w:rsidRDefault="009B2D17" w:rsidP="00DF23F1">
      <w:pPr>
        <w:pStyle w:val="ListParagraph"/>
        <w:numPr>
          <w:ilvl w:val="0"/>
          <w:numId w:val="14"/>
        </w:numPr>
      </w:pPr>
      <w:r>
        <w:t>If a thread wants to wait some other thread</w:t>
      </w:r>
      <w:r w:rsidR="00820DA2">
        <w:t>’s result</w:t>
      </w:r>
      <w:r>
        <w:t xml:space="preserve"> then we </w:t>
      </w:r>
      <w:r w:rsidR="00CC643F">
        <w:t>should</w:t>
      </w:r>
      <w:r>
        <w:t xml:space="preserve"> go for join </w:t>
      </w:r>
      <w:r w:rsidR="00CC643F">
        <w:t>method</w:t>
      </w:r>
    </w:p>
    <w:p w:rsidR="00820DA2" w:rsidRDefault="00820DA2" w:rsidP="00DF23F1">
      <w:pPr>
        <w:pStyle w:val="ListParagraph"/>
        <w:numPr>
          <w:ilvl w:val="0"/>
          <w:numId w:val="14"/>
        </w:numPr>
      </w:pPr>
      <w:r>
        <w:t>If T1 executes T2.join() then T1 enters into waiting state until T2 completes, after that T1 can continue its execution</w:t>
      </w:r>
    </w:p>
    <w:p w:rsidR="00820DA2" w:rsidRDefault="00820DA2" w:rsidP="009B2D17"/>
    <w:p w:rsidR="00820DA2" w:rsidRDefault="00820DA2" w:rsidP="009B2D17">
      <w:r>
        <w:tab/>
        <w:t xml:space="preserve">Wedding Date </w:t>
      </w:r>
      <w:r>
        <w:tab/>
      </w:r>
      <w:r>
        <w:tab/>
        <w:t xml:space="preserve">Wedding Card    </w:t>
      </w:r>
      <w:r>
        <w:tab/>
        <w:t>Wedding Card</w:t>
      </w:r>
    </w:p>
    <w:p w:rsidR="00820DA2" w:rsidRDefault="00820DA2" w:rsidP="009B2D17">
      <w:r>
        <w:tab/>
      </w:r>
      <w:r>
        <w:tab/>
        <w:t xml:space="preserve">Fixing   </w:t>
      </w:r>
      <w:r>
        <w:tab/>
      </w:r>
      <w:r>
        <w:tab/>
      </w:r>
      <w:r>
        <w:tab/>
        <w:t>printing</w:t>
      </w:r>
      <w:r>
        <w:tab/>
      </w:r>
      <w:r>
        <w:tab/>
        <w:t xml:space="preserve">   distribution </w:t>
      </w:r>
    </w:p>
    <w:p w:rsidR="00820DA2" w:rsidRDefault="00820DA2" w:rsidP="009B2D17">
      <w:r>
        <w:tab/>
      </w:r>
      <w:r>
        <w:tab/>
        <w:t>T1</w:t>
      </w:r>
      <w:r>
        <w:tab/>
      </w:r>
      <w:r>
        <w:tab/>
      </w:r>
      <w:r>
        <w:tab/>
      </w:r>
      <w:r>
        <w:tab/>
        <w:t>T2</w:t>
      </w:r>
      <w:r>
        <w:tab/>
      </w:r>
      <w:r>
        <w:tab/>
      </w:r>
      <w:r>
        <w:tab/>
      </w:r>
      <w:r>
        <w:tab/>
        <w:t>T3</w:t>
      </w:r>
    </w:p>
    <w:p w:rsidR="00820DA2" w:rsidRDefault="00820DA2" w:rsidP="009B2D17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F20CA7" wp14:editId="25DC141F">
                <wp:simplePos x="0" y="0"/>
                <wp:positionH relativeFrom="column">
                  <wp:posOffset>4667250</wp:posOffset>
                </wp:positionH>
                <wp:positionV relativeFrom="paragraph">
                  <wp:posOffset>83820</wp:posOffset>
                </wp:positionV>
                <wp:extent cx="153216" cy="428625"/>
                <wp:effectExtent l="57150" t="38100" r="56515" b="104775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16" cy="428625"/>
                        </a:xfrm>
                        <a:custGeom>
                          <a:avLst/>
                          <a:gdLst>
                            <a:gd name="connsiteX0" fmla="*/ 0 w 153216"/>
                            <a:gd name="connsiteY0" fmla="*/ 0 h 428625"/>
                            <a:gd name="connsiteX1" fmla="*/ 47625 w 153216"/>
                            <a:gd name="connsiteY1" fmla="*/ 57150 h 428625"/>
                            <a:gd name="connsiteX2" fmla="*/ 114300 w 153216"/>
                            <a:gd name="connsiteY2" fmla="*/ 104775 h 428625"/>
                            <a:gd name="connsiteX3" fmla="*/ 142875 w 153216"/>
                            <a:gd name="connsiteY3" fmla="*/ 133350 h 428625"/>
                            <a:gd name="connsiteX4" fmla="*/ 152400 w 153216"/>
                            <a:gd name="connsiteY4" fmla="*/ 161925 h 428625"/>
                            <a:gd name="connsiteX5" fmla="*/ 123825 w 153216"/>
                            <a:gd name="connsiteY5" fmla="*/ 180975 h 428625"/>
                            <a:gd name="connsiteX6" fmla="*/ 95250 w 153216"/>
                            <a:gd name="connsiteY6" fmla="*/ 209550 h 428625"/>
                            <a:gd name="connsiteX7" fmla="*/ 47625 w 153216"/>
                            <a:gd name="connsiteY7" fmla="*/ 295275 h 428625"/>
                            <a:gd name="connsiteX8" fmla="*/ 66675 w 153216"/>
                            <a:gd name="connsiteY8" fmla="*/ 323850 h 428625"/>
                            <a:gd name="connsiteX9" fmla="*/ 95250 w 153216"/>
                            <a:gd name="connsiteY9" fmla="*/ 333375 h 428625"/>
                            <a:gd name="connsiteX10" fmla="*/ 104775 w 153216"/>
                            <a:gd name="connsiteY10" fmla="*/ 361950 h 428625"/>
                            <a:gd name="connsiteX11" fmla="*/ 152400 w 153216"/>
                            <a:gd name="connsiteY11" fmla="*/ 428625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53216" h="428625">
                              <a:moveTo>
                                <a:pt x="0" y="0"/>
                              </a:moveTo>
                              <a:cubicBezTo>
                                <a:pt x="15875" y="19050"/>
                                <a:pt x="30090" y="39615"/>
                                <a:pt x="47625" y="57150"/>
                              </a:cubicBezTo>
                              <a:cubicBezTo>
                                <a:pt x="81940" y="91465"/>
                                <a:pt x="81850" y="77733"/>
                                <a:pt x="114300" y="104775"/>
                              </a:cubicBezTo>
                              <a:cubicBezTo>
                                <a:pt x="124648" y="113399"/>
                                <a:pt x="133350" y="123825"/>
                                <a:pt x="142875" y="133350"/>
                              </a:cubicBezTo>
                              <a:cubicBezTo>
                                <a:pt x="146050" y="142875"/>
                                <a:pt x="156129" y="152603"/>
                                <a:pt x="152400" y="161925"/>
                              </a:cubicBezTo>
                              <a:cubicBezTo>
                                <a:pt x="148148" y="172554"/>
                                <a:pt x="132619" y="173646"/>
                                <a:pt x="123825" y="180975"/>
                              </a:cubicBezTo>
                              <a:cubicBezTo>
                                <a:pt x="113477" y="189599"/>
                                <a:pt x="103520" y="198917"/>
                                <a:pt x="95250" y="209550"/>
                              </a:cubicBezTo>
                              <a:cubicBezTo>
                                <a:pt x="57039" y="258678"/>
                                <a:pt x="61996" y="252161"/>
                                <a:pt x="47625" y="295275"/>
                              </a:cubicBezTo>
                              <a:cubicBezTo>
                                <a:pt x="53975" y="304800"/>
                                <a:pt x="57736" y="316699"/>
                                <a:pt x="66675" y="323850"/>
                              </a:cubicBezTo>
                              <a:cubicBezTo>
                                <a:pt x="74515" y="330122"/>
                                <a:pt x="88150" y="326275"/>
                                <a:pt x="95250" y="333375"/>
                              </a:cubicBezTo>
                              <a:cubicBezTo>
                                <a:pt x="102350" y="340475"/>
                                <a:pt x="99899" y="353173"/>
                                <a:pt x="104775" y="361950"/>
                              </a:cubicBezTo>
                              <a:cubicBezTo>
                                <a:pt x="130144" y="407615"/>
                                <a:pt x="129671" y="405896"/>
                                <a:pt x="152400" y="428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6" o:spid="_x0000_s1026" style="position:absolute;margin-left:367.5pt;margin-top:6.6pt;width:12.05pt;height:3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216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" path="m,c15875,19050,30090,39615,47625,57150v34315,34315,34225,20583,66675,47625c124648,113399,133350,123825,142875,133350v3175,9525,13254,19253,9525,28575c148148,172554,132619,173646,123825,180975v-10348,8624,-20305,17942,-28575,28575c57039,258678,61996,252161,47625,295275v6350,9525,10111,21424,19050,28575c74515,330122,88150,326275,95250,333375v7100,7100,4649,19798,9525,28575c130144,407615,129671,405896,152400,428625e" filled="f" strokecolor="#4f81bd [3204]" strokeweight="3pt">
                <v:shadow on="t" color="black" opacity="22937f" origin=",.5" offset="0,.63889mm"/>
                <v:path arrowok="t" o:connecttype="custom" o:connectlocs="0,0;47625,57150;114300,104775;142875,133350;152400,161925;123825,180975;95250,209550;47625,295275;66675,323850;95250,333375;104775,361950;152400,4286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FCBE9C" wp14:editId="292915E1">
                <wp:simplePos x="0" y="0"/>
                <wp:positionH relativeFrom="column">
                  <wp:posOffset>2876550</wp:posOffset>
                </wp:positionH>
                <wp:positionV relativeFrom="paragraph">
                  <wp:posOffset>36195</wp:posOffset>
                </wp:positionV>
                <wp:extent cx="153216" cy="428625"/>
                <wp:effectExtent l="57150" t="38100" r="56515" b="104775"/>
                <wp:wrapNone/>
                <wp:docPr id="315" name="Freeform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16" cy="428625"/>
                        </a:xfrm>
                        <a:custGeom>
                          <a:avLst/>
                          <a:gdLst>
                            <a:gd name="connsiteX0" fmla="*/ 0 w 153216"/>
                            <a:gd name="connsiteY0" fmla="*/ 0 h 428625"/>
                            <a:gd name="connsiteX1" fmla="*/ 47625 w 153216"/>
                            <a:gd name="connsiteY1" fmla="*/ 57150 h 428625"/>
                            <a:gd name="connsiteX2" fmla="*/ 114300 w 153216"/>
                            <a:gd name="connsiteY2" fmla="*/ 104775 h 428625"/>
                            <a:gd name="connsiteX3" fmla="*/ 142875 w 153216"/>
                            <a:gd name="connsiteY3" fmla="*/ 133350 h 428625"/>
                            <a:gd name="connsiteX4" fmla="*/ 152400 w 153216"/>
                            <a:gd name="connsiteY4" fmla="*/ 161925 h 428625"/>
                            <a:gd name="connsiteX5" fmla="*/ 123825 w 153216"/>
                            <a:gd name="connsiteY5" fmla="*/ 180975 h 428625"/>
                            <a:gd name="connsiteX6" fmla="*/ 95250 w 153216"/>
                            <a:gd name="connsiteY6" fmla="*/ 209550 h 428625"/>
                            <a:gd name="connsiteX7" fmla="*/ 47625 w 153216"/>
                            <a:gd name="connsiteY7" fmla="*/ 295275 h 428625"/>
                            <a:gd name="connsiteX8" fmla="*/ 66675 w 153216"/>
                            <a:gd name="connsiteY8" fmla="*/ 323850 h 428625"/>
                            <a:gd name="connsiteX9" fmla="*/ 95250 w 153216"/>
                            <a:gd name="connsiteY9" fmla="*/ 333375 h 428625"/>
                            <a:gd name="connsiteX10" fmla="*/ 104775 w 153216"/>
                            <a:gd name="connsiteY10" fmla="*/ 361950 h 428625"/>
                            <a:gd name="connsiteX11" fmla="*/ 152400 w 153216"/>
                            <a:gd name="connsiteY11" fmla="*/ 428625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53216" h="428625">
                              <a:moveTo>
                                <a:pt x="0" y="0"/>
                              </a:moveTo>
                              <a:cubicBezTo>
                                <a:pt x="15875" y="19050"/>
                                <a:pt x="30090" y="39615"/>
                                <a:pt x="47625" y="57150"/>
                              </a:cubicBezTo>
                              <a:cubicBezTo>
                                <a:pt x="81940" y="91465"/>
                                <a:pt x="81850" y="77733"/>
                                <a:pt x="114300" y="104775"/>
                              </a:cubicBezTo>
                              <a:cubicBezTo>
                                <a:pt x="124648" y="113399"/>
                                <a:pt x="133350" y="123825"/>
                                <a:pt x="142875" y="133350"/>
                              </a:cubicBezTo>
                              <a:cubicBezTo>
                                <a:pt x="146050" y="142875"/>
                                <a:pt x="156129" y="152603"/>
                                <a:pt x="152400" y="161925"/>
                              </a:cubicBezTo>
                              <a:cubicBezTo>
                                <a:pt x="148148" y="172554"/>
                                <a:pt x="132619" y="173646"/>
                                <a:pt x="123825" y="180975"/>
                              </a:cubicBezTo>
                              <a:cubicBezTo>
                                <a:pt x="113477" y="189599"/>
                                <a:pt x="103520" y="198917"/>
                                <a:pt x="95250" y="209550"/>
                              </a:cubicBezTo>
                              <a:cubicBezTo>
                                <a:pt x="57039" y="258678"/>
                                <a:pt x="61996" y="252161"/>
                                <a:pt x="47625" y="295275"/>
                              </a:cubicBezTo>
                              <a:cubicBezTo>
                                <a:pt x="53975" y="304800"/>
                                <a:pt x="57736" y="316699"/>
                                <a:pt x="66675" y="323850"/>
                              </a:cubicBezTo>
                              <a:cubicBezTo>
                                <a:pt x="74515" y="330122"/>
                                <a:pt x="88150" y="326275"/>
                                <a:pt x="95250" y="333375"/>
                              </a:cubicBezTo>
                              <a:cubicBezTo>
                                <a:pt x="102350" y="340475"/>
                                <a:pt x="99899" y="353173"/>
                                <a:pt x="104775" y="361950"/>
                              </a:cubicBezTo>
                              <a:cubicBezTo>
                                <a:pt x="130144" y="407615"/>
                                <a:pt x="129671" y="405896"/>
                                <a:pt x="152400" y="428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5" o:spid="_x0000_s1026" style="position:absolute;margin-left:226.5pt;margin-top:2.85pt;width:12.05pt;height:33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216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" path="m,c15875,19050,30090,39615,47625,57150v34315,34315,34225,20583,66675,47625c124648,113399,133350,123825,142875,133350v3175,9525,13254,19253,9525,28575c148148,172554,132619,173646,123825,180975v-10348,8624,-20305,17942,-28575,28575c57039,258678,61996,252161,47625,295275v6350,9525,10111,21424,19050,28575c74515,330122,88150,326275,95250,333375v7100,7100,4649,19798,9525,28575c130144,407615,129671,405896,152400,428625e" filled="f" strokecolor="#4f81bd [3204]" strokeweight="3pt">
                <v:shadow on="t" color="black" opacity="22937f" origin=",.5" offset="0,.63889mm"/>
                <v:path arrowok="t" o:connecttype="custom" o:connectlocs="0,0;47625,57150;114300,104775;142875,133350;152400,161925;123825,180975;95250,209550;47625,295275;66675,323850;95250,333375;104775,361950;152400,4286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391CDA" wp14:editId="32148EF1">
                <wp:simplePos x="0" y="0"/>
                <wp:positionH relativeFrom="column">
                  <wp:posOffset>1085850</wp:posOffset>
                </wp:positionH>
                <wp:positionV relativeFrom="paragraph">
                  <wp:posOffset>36195</wp:posOffset>
                </wp:positionV>
                <wp:extent cx="153216" cy="428625"/>
                <wp:effectExtent l="57150" t="38100" r="56515" b="104775"/>
                <wp:wrapNone/>
                <wp:docPr id="313" name="Freeform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16" cy="428625"/>
                        </a:xfrm>
                        <a:custGeom>
                          <a:avLst/>
                          <a:gdLst>
                            <a:gd name="connsiteX0" fmla="*/ 0 w 153216"/>
                            <a:gd name="connsiteY0" fmla="*/ 0 h 428625"/>
                            <a:gd name="connsiteX1" fmla="*/ 47625 w 153216"/>
                            <a:gd name="connsiteY1" fmla="*/ 57150 h 428625"/>
                            <a:gd name="connsiteX2" fmla="*/ 114300 w 153216"/>
                            <a:gd name="connsiteY2" fmla="*/ 104775 h 428625"/>
                            <a:gd name="connsiteX3" fmla="*/ 142875 w 153216"/>
                            <a:gd name="connsiteY3" fmla="*/ 133350 h 428625"/>
                            <a:gd name="connsiteX4" fmla="*/ 152400 w 153216"/>
                            <a:gd name="connsiteY4" fmla="*/ 161925 h 428625"/>
                            <a:gd name="connsiteX5" fmla="*/ 123825 w 153216"/>
                            <a:gd name="connsiteY5" fmla="*/ 180975 h 428625"/>
                            <a:gd name="connsiteX6" fmla="*/ 95250 w 153216"/>
                            <a:gd name="connsiteY6" fmla="*/ 209550 h 428625"/>
                            <a:gd name="connsiteX7" fmla="*/ 47625 w 153216"/>
                            <a:gd name="connsiteY7" fmla="*/ 295275 h 428625"/>
                            <a:gd name="connsiteX8" fmla="*/ 66675 w 153216"/>
                            <a:gd name="connsiteY8" fmla="*/ 323850 h 428625"/>
                            <a:gd name="connsiteX9" fmla="*/ 95250 w 153216"/>
                            <a:gd name="connsiteY9" fmla="*/ 333375 h 428625"/>
                            <a:gd name="connsiteX10" fmla="*/ 104775 w 153216"/>
                            <a:gd name="connsiteY10" fmla="*/ 361950 h 428625"/>
                            <a:gd name="connsiteX11" fmla="*/ 152400 w 153216"/>
                            <a:gd name="connsiteY11" fmla="*/ 428625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53216" h="428625">
                              <a:moveTo>
                                <a:pt x="0" y="0"/>
                              </a:moveTo>
                              <a:cubicBezTo>
                                <a:pt x="15875" y="19050"/>
                                <a:pt x="30090" y="39615"/>
                                <a:pt x="47625" y="57150"/>
                              </a:cubicBezTo>
                              <a:cubicBezTo>
                                <a:pt x="81940" y="91465"/>
                                <a:pt x="81850" y="77733"/>
                                <a:pt x="114300" y="104775"/>
                              </a:cubicBezTo>
                              <a:cubicBezTo>
                                <a:pt x="124648" y="113399"/>
                                <a:pt x="133350" y="123825"/>
                                <a:pt x="142875" y="133350"/>
                              </a:cubicBezTo>
                              <a:cubicBezTo>
                                <a:pt x="146050" y="142875"/>
                                <a:pt x="156129" y="152603"/>
                                <a:pt x="152400" y="161925"/>
                              </a:cubicBezTo>
                              <a:cubicBezTo>
                                <a:pt x="148148" y="172554"/>
                                <a:pt x="132619" y="173646"/>
                                <a:pt x="123825" y="180975"/>
                              </a:cubicBezTo>
                              <a:cubicBezTo>
                                <a:pt x="113477" y="189599"/>
                                <a:pt x="103520" y="198917"/>
                                <a:pt x="95250" y="209550"/>
                              </a:cubicBezTo>
                              <a:cubicBezTo>
                                <a:pt x="57039" y="258678"/>
                                <a:pt x="61996" y="252161"/>
                                <a:pt x="47625" y="295275"/>
                              </a:cubicBezTo>
                              <a:cubicBezTo>
                                <a:pt x="53975" y="304800"/>
                                <a:pt x="57736" y="316699"/>
                                <a:pt x="66675" y="323850"/>
                              </a:cubicBezTo>
                              <a:cubicBezTo>
                                <a:pt x="74515" y="330122"/>
                                <a:pt x="88150" y="326275"/>
                                <a:pt x="95250" y="333375"/>
                              </a:cubicBezTo>
                              <a:cubicBezTo>
                                <a:pt x="102350" y="340475"/>
                                <a:pt x="99899" y="353173"/>
                                <a:pt x="104775" y="361950"/>
                              </a:cubicBezTo>
                              <a:cubicBezTo>
                                <a:pt x="130144" y="407615"/>
                                <a:pt x="129671" y="405896"/>
                                <a:pt x="152400" y="428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3" o:spid="_x0000_s1026" style="position:absolute;margin-left:85.5pt;margin-top:2.85pt;width:12.05pt;height:33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216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" path="m,c15875,19050,30090,39615,47625,57150v34315,34315,34225,20583,66675,47625c124648,113399,133350,123825,142875,133350v3175,9525,13254,19253,9525,28575c148148,172554,132619,173646,123825,180975v-10348,8624,-20305,17942,-28575,28575c57039,258678,61996,252161,47625,295275v6350,9525,10111,21424,19050,28575c74515,330122,88150,326275,95250,333375v7100,7100,4649,19798,9525,28575c130144,407615,129671,405896,152400,428625e" filled="f" strokecolor="#4f81bd [3204]" strokeweight="3pt">
                <v:shadow on="t" color="black" opacity="22937f" origin=",.5" offset="0,.63889mm"/>
                <v:path arrowok="t" o:connecttype="custom" o:connectlocs="0,0;47625,57150;114300,104775;142875,133350;152400,161925;123825,180975;95250,209550;47625,295275;66675,323850;95250,333375;104775,361950;152400,428625" o:connectangles="0,0,0,0,0,0,0,0,0,0,0,0"/>
              </v:shape>
            </w:pict>
          </mc:Fallback>
        </mc:AlternateContent>
      </w:r>
    </w:p>
    <w:p w:rsidR="00820DA2" w:rsidRDefault="00DF23F1" w:rsidP="009B2D17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9BC92C9" wp14:editId="3257FDB1">
                <wp:simplePos x="0" y="0"/>
                <wp:positionH relativeFrom="column">
                  <wp:posOffset>4295775</wp:posOffset>
                </wp:positionH>
                <wp:positionV relativeFrom="paragraph">
                  <wp:posOffset>210185</wp:posOffset>
                </wp:positionV>
                <wp:extent cx="971550" cy="390525"/>
                <wp:effectExtent l="57150" t="38100" r="76200" b="104775"/>
                <wp:wrapNone/>
                <wp:docPr id="319" name="Rounded 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DF23F1">
                            <w:pPr>
                              <w:jc w:val="center"/>
                            </w:pPr>
                            <w:proofErr w:type="gramStart"/>
                            <w:r>
                              <w:t>T2.join()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9" o:spid="_x0000_s1044" style="position:absolute;margin-left:338.25pt;margin-top:16.55pt;width:76.5pt;height:30.7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DF23F1">
                      <w:pPr>
                        <w:jc w:val="center"/>
                      </w:pPr>
                      <w:proofErr w:type="gramStart"/>
                      <w:r>
                        <w:t>T2.join()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20DA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AC2C84" wp14:editId="0C34AD28">
                <wp:simplePos x="0" y="0"/>
                <wp:positionH relativeFrom="column">
                  <wp:posOffset>2495550</wp:posOffset>
                </wp:positionH>
                <wp:positionV relativeFrom="paragraph">
                  <wp:posOffset>181610</wp:posOffset>
                </wp:positionV>
                <wp:extent cx="971550" cy="390525"/>
                <wp:effectExtent l="57150" t="38100" r="76200" b="104775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820DA2">
                            <w:pPr>
                              <w:jc w:val="center"/>
                            </w:pPr>
                            <w:proofErr w:type="gramStart"/>
                            <w:r>
                              <w:t>T1.join()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7" o:spid="_x0000_s1045" style="position:absolute;margin-left:196.5pt;margin-top:14.3pt;width:76.5pt;height:30.7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820DA2">
                      <w:pPr>
                        <w:jc w:val="center"/>
                      </w:pPr>
                      <w:proofErr w:type="gramStart"/>
                      <w:r>
                        <w:t>T1.join()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C643F" w:rsidRDefault="00820DA2" w:rsidP="009B2D17">
      <w:r>
        <w:tab/>
      </w:r>
    </w:p>
    <w:p w:rsidR="00DF23F1" w:rsidRDefault="00DF23F1" w:rsidP="009B2D17"/>
    <w:p w:rsidR="00DF23F1" w:rsidRDefault="00DF23F1" w:rsidP="009B2D17">
      <w:r>
        <w:t>T2 needs to wait until T1 completes</w:t>
      </w:r>
    </w:p>
    <w:p w:rsidR="00DF23F1" w:rsidRDefault="00DF23F1" w:rsidP="009B2D17">
      <w:r>
        <w:t>T3 needs to wait until T2 completes</w:t>
      </w:r>
    </w:p>
    <w:p w:rsidR="009B2D17" w:rsidRDefault="009B2D17" w:rsidP="009B2D17">
      <w:r>
        <w:t xml:space="preserve"> </w:t>
      </w:r>
    </w:p>
    <w:p w:rsidR="00D6766A" w:rsidRDefault="00D6766A" w:rsidP="009B2D17"/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64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6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MainThread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6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6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264F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4EC9B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BE38BE8" wp14:editId="437B1BD9">
                <wp:simplePos x="0" y="0"/>
                <wp:positionH relativeFrom="column">
                  <wp:posOffset>266535</wp:posOffset>
                </wp:positionH>
                <wp:positionV relativeFrom="paragraph">
                  <wp:posOffset>-138960</wp:posOffset>
                </wp:positionV>
                <wp:extent cx="201240" cy="562320"/>
                <wp:effectExtent l="38100" t="38100" r="27940" b="2857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0124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1" o:spid="_x0000_s1026" type="#_x0000_t75" style="position:absolute;margin-left:20.35pt;margin-top:-11.6pt;width:17.2pt;height:45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">
                <v:imagedata r:id="rId271" o:title=""/>
              </v:shape>
            </w:pict>
          </mc:Fallback>
        </mc:AlternateConten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 </w:t>
      </w:r>
      <w:proofErr w:type="spellStart"/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MyThread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64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264F">
        <w:rPr>
          <w:rFonts w:ascii="Consolas" w:eastAsia="Times New Roman" w:hAnsi="Consolas" w:cs="Times New Roman"/>
          <w:color w:val="DCDCAA"/>
          <w:sz w:val="21"/>
          <w:szCs w:val="21"/>
        </w:rPr>
        <w:t>MyThread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64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4E82221" wp14:editId="38724513">
                <wp:simplePos x="0" y="0"/>
                <wp:positionH relativeFrom="column">
                  <wp:posOffset>447615</wp:posOffset>
                </wp:positionH>
                <wp:positionV relativeFrom="paragraph">
                  <wp:posOffset>-62685</wp:posOffset>
                </wp:positionV>
                <wp:extent cx="3600720" cy="486000"/>
                <wp:effectExtent l="38100" t="38100" r="38100" b="2857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072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0" o:spid="_x0000_s1026" type="#_x0000_t75" style="position:absolute;margin-left:34.6pt;margin-top:-5.6pt;width:284.85pt;height:39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">
                <v:imagedata r:id="rId273" o:title=""/>
              </v:shape>
            </w:pict>
          </mc:Fallback>
        </mc:AlternateContent>
      </w:r>
    </w:p>
    <w:p w:rsid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2D0B1C3" wp14:editId="6B4040BB">
                <wp:simplePos x="0" y="0"/>
                <wp:positionH relativeFrom="column">
                  <wp:posOffset>4256775</wp:posOffset>
                </wp:positionH>
                <wp:positionV relativeFrom="paragraph">
                  <wp:posOffset>22740</wp:posOffset>
                </wp:positionV>
                <wp:extent cx="20160" cy="200520"/>
                <wp:effectExtent l="38100" t="38100" r="37465" b="2857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01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4" o:spid="_x0000_s1026" type="#_x0000_t75" style="position:absolute;margin-left:334.55pt;margin-top:1.15pt;width:2.95pt;height:17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">
                <v:imagedata r:id="rId27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B003D4C" wp14:editId="733C4DB8">
                <wp:simplePos x="0" y="0"/>
                <wp:positionH relativeFrom="column">
                  <wp:posOffset>4248135</wp:posOffset>
                </wp:positionH>
                <wp:positionV relativeFrom="paragraph">
                  <wp:posOffset>3660</wp:posOffset>
                </wp:positionV>
                <wp:extent cx="360" cy="219600"/>
                <wp:effectExtent l="0" t="0" r="0" b="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3" o:spid="_x0000_s1026" type="#_x0000_t75" style="position:absolute;margin-left:333.85pt;margin-top:-.35pt;width:1.4pt;height:18.6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">
                <v:imagedata r:id="rId27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B7E8620" wp14:editId="6FEC643F">
                <wp:simplePos x="0" y="0"/>
                <wp:positionH relativeFrom="column">
                  <wp:posOffset>4267215</wp:posOffset>
                </wp:positionH>
                <wp:positionV relativeFrom="paragraph">
                  <wp:posOffset>13380</wp:posOffset>
                </wp:positionV>
                <wp:extent cx="360" cy="124200"/>
                <wp:effectExtent l="0" t="0" r="0" b="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2" o:spid="_x0000_s1026" type="#_x0000_t75" style="position:absolute;margin-left:335.35pt;margin-top:.4pt;width:1.4pt;height:11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">
                <v:imagedata r:id="rId279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ACEB102" wp14:editId="466977C3">
                <wp:simplePos x="0" y="0"/>
                <wp:positionH relativeFrom="column">
                  <wp:posOffset>4105215</wp:posOffset>
                </wp:positionH>
                <wp:positionV relativeFrom="paragraph">
                  <wp:posOffset>-5700</wp:posOffset>
                </wp:positionV>
                <wp:extent cx="314640" cy="13320"/>
                <wp:effectExtent l="38100" t="38100" r="28575" b="254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14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1" o:spid="_x0000_s1026" type="#_x0000_t75" style="position:absolute;margin-left:322.6pt;margin-top:-1.15pt;width:26.1pt;height:2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">
                <v:imagedata r:id="rId28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7244C1B" wp14:editId="2688809A">
                <wp:simplePos x="0" y="0"/>
                <wp:positionH relativeFrom="column">
                  <wp:posOffset>133335</wp:posOffset>
                </wp:positionH>
                <wp:positionV relativeFrom="paragraph">
                  <wp:posOffset>89685</wp:posOffset>
                </wp:positionV>
                <wp:extent cx="360" cy="57240"/>
                <wp:effectExtent l="0" t="0" r="0" b="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3" o:spid="_x0000_s1026" type="#_x0000_t75" style="position:absolute;margin-left:9.85pt;margin-top:6.4pt;width:1.4pt;height:5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">
                <v:imagedata r:id="rId28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DBA50C9" wp14:editId="4FBA1BBD">
                <wp:simplePos x="0" y="0"/>
                <wp:positionH relativeFrom="column">
                  <wp:posOffset>142695</wp:posOffset>
                </wp:positionH>
                <wp:positionV relativeFrom="paragraph">
                  <wp:posOffset>146565</wp:posOffset>
                </wp:positionV>
                <wp:extent cx="360" cy="360"/>
                <wp:effectExtent l="0" t="0" r="0" b="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2" o:spid="_x0000_s1026" type="#_x0000_t75" style="position:absolute;margin-left:10.6pt;margin-top:10.9pt;width:1.4pt;height:1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">
                <v:imagedata r:id="rId285" o:title=""/>
              </v:shape>
            </w:pict>
          </mc:Fallback>
        </mc:AlternateConten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64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1C71101" wp14:editId="3CE42A0E">
                <wp:simplePos x="0" y="0"/>
                <wp:positionH relativeFrom="column">
                  <wp:posOffset>495135</wp:posOffset>
                </wp:positionH>
                <wp:positionV relativeFrom="paragraph">
                  <wp:posOffset>32415</wp:posOffset>
                </wp:positionV>
                <wp:extent cx="143280" cy="57600"/>
                <wp:effectExtent l="38100" t="38100" r="28575" b="381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432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4" o:spid="_x0000_s1026" type="#_x0000_t75" style="position:absolute;margin-left:38.35pt;margin-top:1.9pt;width:12.65pt;height:5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">
                <v:imagedata r:id="rId28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82E3AFF" wp14:editId="409A0F4B">
                <wp:simplePos x="0" y="0"/>
                <wp:positionH relativeFrom="column">
                  <wp:posOffset>304695</wp:posOffset>
                </wp:positionH>
                <wp:positionV relativeFrom="paragraph">
                  <wp:posOffset>41055</wp:posOffset>
                </wp:positionV>
                <wp:extent cx="66960" cy="68040"/>
                <wp:effectExtent l="38100" t="38100" r="28575" b="2730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69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3" o:spid="_x0000_s1026" type="#_x0000_t75" style="position:absolute;margin-left:23.35pt;margin-top:2.6pt;width:6.6pt;height:6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">
                <v:imagedata r:id="rId289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1499519" wp14:editId="2EE9CCA8">
                <wp:simplePos x="0" y="0"/>
                <wp:positionH relativeFrom="column">
                  <wp:posOffset>266535</wp:posOffset>
                </wp:positionH>
                <wp:positionV relativeFrom="paragraph">
                  <wp:posOffset>21975</wp:posOffset>
                </wp:positionV>
                <wp:extent cx="505800" cy="124920"/>
                <wp:effectExtent l="38100" t="38100" r="27940" b="2794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058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2" o:spid="_x0000_s1026" type="#_x0000_t75" style="position:absolute;margin-left:20.35pt;margin-top:1.1pt;width:41.2pt;height:11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">
                <v:imagedata r:id="rId29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FFFF00"/>
          <w:sz w:val="21"/>
          <w:szCs w:val="21"/>
        </w:rPr>
        <w:tab/>
      </w:r>
      <w:proofErr w:type="gramStart"/>
      <w:r>
        <w:rPr>
          <w:rFonts w:ascii="Consolas" w:eastAsia="Times New Roman" w:hAnsi="Consolas" w:cs="Times New Roman"/>
          <w:color w:val="FFFF00"/>
          <w:sz w:val="21"/>
          <w:szCs w:val="21"/>
        </w:rPr>
        <w:t>wait</w:t>
      </w:r>
      <w:proofErr w:type="gramEnd"/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 until, </w:t>
      </w:r>
      <w:proofErr w:type="spellStart"/>
      <w:r>
        <w:rPr>
          <w:rFonts w:ascii="Consolas" w:eastAsia="Times New Roman" w:hAnsi="Consolas" w:cs="Times New Roman"/>
          <w:color w:val="FFFF00"/>
          <w:sz w:val="21"/>
          <w:szCs w:val="21"/>
        </w:rPr>
        <w:t>myThread</w:t>
      </w:r>
      <w:proofErr w:type="spellEnd"/>
      <w:r>
        <w:rPr>
          <w:rFonts w:ascii="Consolas" w:eastAsia="Times New Roman" w:hAnsi="Consolas" w:cs="Times New Roman"/>
          <w:color w:val="FFFF00"/>
          <w:sz w:val="21"/>
          <w:szCs w:val="21"/>
        </w:rPr>
        <w:t xml:space="preserve"> completes</w: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A5D0426" wp14:editId="3D750BB5">
                <wp:simplePos x="0" y="0"/>
                <wp:positionH relativeFrom="column">
                  <wp:posOffset>4362615</wp:posOffset>
                </wp:positionH>
                <wp:positionV relativeFrom="paragraph">
                  <wp:posOffset>13485</wp:posOffset>
                </wp:positionV>
                <wp:extent cx="105120" cy="95400"/>
                <wp:effectExtent l="38100" t="38100" r="28575" b="3810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51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5" o:spid="_x0000_s1026" type="#_x0000_t75" style="position:absolute;margin-left:342.85pt;margin-top:.4pt;width:9.65pt;height:8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">
                <v:imagedata r:id="rId29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E4EF9CB" wp14:editId="46D1AED2">
                <wp:simplePos x="0" y="0"/>
                <wp:positionH relativeFrom="column">
                  <wp:posOffset>219015</wp:posOffset>
                </wp:positionH>
                <wp:positionV relativeFrom="paragraph">
                  <wp:posOffset>13470</wp:posOffset>
                </wp:positionV>
                <wp:extent cx="100440" cy="152640"/>
                <wp:effectExtent l="38100" t="38100" r="33020" b="381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00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5" o:spid="_x0000_s1026" type="#_x0000_t75" style="position:absolute;margin-left:16.6pt;margin-top:.4pt;width:9.2pt;height:13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">
                <v:imagedata r:id="rId29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52C9277" wp14:editId="49FBD9D0">
                <wp:simplePos x="0" y="0"/>
                <wp:positionH relativeFrom="column">
                  <wp:posOffset>152415</wp:posOffset>
                </wp:positionH>
                <wp:positionV relativeFrom="paragraph">
                  <wp:posOffset>22830</wp:posOffset>
                </wp:positionV>
                <wp:extent cx="9720" cy="95760"/>
                <wp:effectExtent l="38100" t="38100" r="28575" b="3810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97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1" o:spid="_x0000_s1026" type="#_x0000_t75" style="position:absolute;margin-left:11.3pt;margin-top:1.15pt;width:2.1pt;height:8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">
                <v:imagedata r:id="rId29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DDFE0B2" wp14:editId="70BBE839">
                <wp:simplePos x="0" y="0"/>
                <wp:positionH relativeFrom="column">
                  <wp:posOffset>-38025</wp:posOffset>
                </wp:positionH>
                <wp:positionV relativeFrom="paragraph">
                  <wp:posOffset>41910</wp:posOffset>
                </wp:positionV>
                <wp:extent cx="152640" cy="99720"/>
                <wp:effectExtent l="38100" t="38100" r="38100" b="3365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526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0" o:spid="_x0000_s1026" type="#_x0000_t75" style="position:absolute;margin-left:-3.65pt;margin-top:2.65pt;width:13.3pt;height:9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">
                <v:imagedata r:id="rId299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3C8D18F" wp14:editId="7A1C48B7">
                <wp:simplePos x="0" y="0"/>
                <wp:positionH relativeFrom="column">
                  <wp:posOffset>-295425</wp:posOffset>
                </wp:positionH>
                <wp:positionV relativeFrom="paragraph">
                  <wp:posOffset>19230</wp:posOffset>
                </wp:positionV>
                <wp:extent cx="191160" cy="70560"/>
                <wp:effectExtent l="38100" t="38100" r="37465" b="2476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911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9" o:spid="_x0000_s1026" type="#_x0000_t75" style="position:absolute;margin-left:-23.9pt;margin-top:.85pt;width:16.35pt;height:6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">
                <v:imagedata r:id="rId30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A1E98BB" wp14:editId="72D60856">
                <wp:simplePos x="0" y="0"/>
                <wp:positionH relativeFrom="column">
                  <wp:posOffset>371295</wp:posOffset>
                </wp:positionH>
                <wp:positionV relativeFrom="paragraph">
                  <wp:posOffset>-643890</wp:posOffset>
                </wp:positionV>
                <wp:extent cx="173160" cy="1333800"/>
                <wp:effectExtent l="38100" t="38100" r="36830" b="3810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73160" cy="13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8" o:spid="_x0000_s1026" type="#_x0000_t75" style="position:absolute;margin-left:28.6pt;margin-top:-51.35pt;width:15pt;height:106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">
                <v:imagedata r:id="rId30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80AB33F" wp14:editId="6D8B2FDB">
                <wp:simplePos x="0" y="0"/>
                <wp:positionH relativeFrom="column">
                  <wp:posOffset>4010175</wp:posOffset>
                </wp:positionH>
                <wp:positionV relativeFrom="paragraph">
                  <wp:posOffset>-301065</wp:posOffset>
                </wp:positionV>
                <wp:extent cx="107640" cy="752760"/>
                <wp:effectExtent l="38100" t="38100" r="26035" b="285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07640" cy="75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315.1pt;margin-top:-24.35pt;width:9.85pt;height:60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">
                <v:imagedata r:id="rId30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FB7D8B3" wp14:editId="1B01137C">
                <wp:simplePos x="0" y="0"/>
                <wp:positionH relativeFrom="column">
                  <wp:posOffset>361935</wp:posOffset>
                </wp:positionH>
                <wp:positionV relativeFrom="paragraph">
                  <wp:posOffset>-362985</wp:posOffset>
                </wp:positionV>
                <wp:extent cx="3638880" cy="776880"/>
                <wp:effectExtent l="38100" t="38100" r="38100" b="4254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63888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27.85pt;margin-top:-29.25pt;width:287.9pt;height:62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">
                <v:imagedata r:id="rId30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3554854" wp14:editId="49C46E8B">
                <wp:simplePos x="0" y="0"/>
                <wp:positionH relativeFrom="column">
                  <wp:posOffset>123975</wp:posOffset>
                </wp:positionH>
                <wp:positionV relativeFrom="paragraph">
                  <wp:posOffset>108615</wp:posOffset>
                </wp:positionV>
                <wp:extent cx="19080" cy="124200"/>
                <wp:effectExtent l="38100" t="38100" r="38100" b="2857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90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7" o:spid="_x0000_s1026" type="#_x0000_t75" style="position:absolute;margin-left:9.1pt;margin-top:7.9pt;width:2.8pt;height:11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">
                <v:imagedata r:id="rId309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FD1B4E6" wp14:editId="7B158C54">
                <wp:simplePos x="0" y="0"/>
                <wp:positionH relativeFrom="column">
                  <wp:posOffset>9495</wp:posOffset>
                </wp:positionH>
                <wp:positionV relativeFrom="paragraph">
                  <wp:posOffset>70455</wp:posOffset>
                </wp:positionV>
                <wp:extent cx="171720" cy="32040"/>
                <wp:effectExtent l="38100" t="38100" r="38100" b="2540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717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6" o:spid="_x0000_s1026" type="#_x0000_t75" style="position:absolute;margin-left:.1pt;margin-top:4.9pt;width:14.85pt;height:3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">
                <v:imagedata r:id="rId31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4B57C3D" wp14:editId="416BDE3E">
                <wp:simplePos x="0" y="0"/>
                <wp:positionH relativeFrom="column">
                  <wp:posOffset>581175</wp:posOffset>
                </wp:positionH>
                <wp:positionV relativeFrom="paragraph">
                  <wp:posOffset>32295</wp:posOffset>
                </wp:positionV>
                <wp:extent cx="360" cy="360"/>
                <wp:effectExtent l="0" t="0" r="0" b="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3" o:spid="_x0000_s1026" type="#_x0000_t75" style="position:absolute;margin-left:45.1pt;margin-top:1.9pt;width:1.4pt;height:1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">
                <v:imagedata r:id="rId313" o:title=""/>
              </v:shape>
            </w:pict>
          </mc:Fallback>
        </mc:AlternateConten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326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32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  <w:r w:rsidR="004729B5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729B5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729B5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729B5" w:rsidRPr="004729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4729B5" w:rsidRPr="00472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729B5" w:rsidRPr="004729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="004729B5" w:rsidRPr="00472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729B5" w:rsidRPr="004729B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="004729B5" w:rsidRPr="004729B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239BF32" wp14:editId="5C68D6BA">
                <wp:simplePos x="0" y="0"/>
                <wp:positionH relativeFrom="column">
                  <wp:posOffset>219015</wp:posOffset>
                </wp:positionH>
                <wp:positionV relativeFrom="paragraph">
                  <wp:posOffset>-15120</wp:posOffset>
                </wp:positionV>
                <wp:extent cx="11160" cy="105120"/>
                <wp:effectExtent l="38100" t="38100" r="27305" b="285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1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8" o:spid="_x0000_s1026" type="#_x0000_t75" style="position:absolute;margin-left:16.6pt;margin-top:-1.85pt;width:2.3pt;height:9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">
                <v:imagedata r:id="rId315" o:title=""/>
              </v:shape>
            </w:pict>
          </mc:Fallback>
        </mc:AlternateConten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2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64F">
        <w:rPr>
          <w:rFonts w:ascii="Consolas" w:eastAsia="Times New Roman" w:hAnsi="Consolas" w:cs="Times New Roman"/>
          <w:color w:val="CE9178"/>
          <w:sz w:val="21"/>
          <w:szCs w:val="21"/>
        </w:rPr>
        <w:t>"main thread"</w: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4729B5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729B5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</w:t>
      </w:r>
      <w:r w:rsidR="004729B5" w:rsidRPr="00A32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="004729B5" w:rsidRPr="00A326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="004729B5" w:rsidRPr="00A32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="004729B5" w:rsidRPr="00A32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729B5" w:rsidRPr="00A32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4729B5" w:rsidRPr="00A3264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729B5" w:rsidRPr="00A32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4729B5">
        <w:rPr>
          <w:rFonts w:ascii="Consolas" w:eastAsia="Times New Roman" w:hAnsi="Consolas" w:cs="Times New Roman"/>
          <w:color w:val="B5CEA8"/>
          <w:sz w:val="21"/>
          <w:szCs w:val="21"/>
        </w:rPr>
        <w:t xml:space="preserve"> …</w:t>
      </w:r>
    </w:p>
    <w:p w:rsidR="00A3264F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D02772F" wp14:editId="22A32935">
                <wp:simplePos x="0" y="0"/>
                <wp:positionH relativeFrom="column">
                  <wp:posOffset>4019535</wp:posOffset>
                </wp:positionH>
                <wp:positionV relativeFrom="paragraph">
                  <wp:posOffset>-15375</wp:posOffset>
                </wp:positionV>
                <wp:extent cx="171720" cy="95760"/>
                <wp:effectExtent l="38100" t="38100" r="38100" b="3810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717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315.85pt;margin-top:-1.85pt;width:14.85pt;height:8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">
                <v:imagedata r:id="rId31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87095A4" wp14:editId="4229A80B">
                <wp:simplePos x="0" y="0"/>
                <wp:positionH relativeFrom="column">
                  <wp:posOffset>457335</wp:posOffset>
                </wp:positionH>
                <wp:positionV relativeFrom="paragraph">
                  <wp:posOffset>-15375</wp:posOffset>
                </wp:positionV>
                <wp:extent cx="124200" cy="76680"/>
                <wp:effectExtent l="38100" t="38100" r="28575" b="3810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242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9" o:spid="_x0000_s1026" type="#_x0000_t75" style="position:absolute;margin-left:35.35pt;margin-top:-1.85pt;width:11.15pt;height:7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">
                <v:imagedata r:id="rId319" o:title=""/>
              </v:shape>
            </w:pict>
          </mc:Fallback>
        </mc:AlternateContent>
      </w:r>
      <w:r w:rsidRPr="00A3264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F23F1" w:rsidRPr="00A3264F" w:rsidRDefault="00A3264F" w:rsidP="00A32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C1713" w:rsidRDefault="00EC1713" w:rsidP="00EC1713"/>
    <w:p w:rsidR="00EC1713" w:rsidRDefault="00EC1713" w:rsidP="00D6766A">
      <w:pPr>
        <w:pStyle w:val="Heading4"/>
      </w:pPr>
      <w:r w:rsidRPr="00EC1713">
        <w:t xml:space="preserve">3 types of join method </w:t>
      </w:r>
    </w:p>
    <w:p w:rsidR="00D6766A" w:rsidRPr="00D6766A" w:rsidRDefault="00D6766A" w:rsidP="00D6766A"/>
    <w:p w:rsidR="00EC1713" w:rsidRPr="00EC1713" w:rsidRDefault="00EC1713" w:rsidP="00EC17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17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() throws </w:t>
      </w:r>
      <w:proofErr w:type="spell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C1713" w:rsidRPr="00EC1713" w:rsidRDefault="00EC1713" w:rsidP="00EC17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17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) throws 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29B5" w:rsidRPr="00EC1713" w:rsidRDefault="00EC1713" w:rsidP="00EC17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17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) throws </w:t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C1713" w:rsidRDefault="00EC1713" w:rsidP="00EC1713">
      <w:r>
        <w:t xml:space="preserve">So we need to handle (throws, </w:t>
      </w:r>
      <w:proofErr w:type="spellStart"/>
      <w:r>
        <w:t>tryCutch</w:t>
      </w:r>
      <w:proofErr w:type="spellEnd"/>
      <w:r>
        <w:t xml:space="preserve">) </w:t>
      </w:r>
    </w:p>
    <w:p w:rsidR="00EC1713" w:rsidRDefault="00676DB7" w:rsidP="00676DB7">
      <w:proofErr w:type="gramStart"/>
      <w:r>
        <w:t>o</w:t>
      </w:r>
      <w:r w:rsidR="00EC1713">
        <w:t>therwise</w:t>
      </w:r>
      <w:proofErr w:type="gramEnd"/>
      <w:r w:rsidR="00EC1713">
        <w:t xml:space="preserve"> we will get compile time interruption exception</w:t>
      </w:r>
    </w:p>
    <w:p w:rsidR="00D6766A" w:rsidRDefault="00D6766A" w:rsidP="00D6766A"/>
    <w:p w:rsidR="00D6766A" w:rsidRDefault="00D6766A" w:rsidP="00D6766A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B990F4C" wp14:editId="79ECAF79">
                <wp:simplePos x="0" y="0"/>
                <wp:positionH relativeFrom="column">
                  <wp:posOffset>1943100</wp:posOffset>
                </wp:positionH>
                <wp:positionV relativeFrom="paragraph">
                  <wp:posOffset>237490</wp:posOffset>
                </wp:positionV>
                <wp:extent cx="171450" cy="628650"/>
                <wp:effectExtent l="57150" t="38100" r="76200" b="76200"/>
                <wp:wrapNone/>
                <wp:docPr id="383" name="Freeform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28650"/>
                        </a:xfrm>
                        <a:custGeom>
                          <a:avLst/>
                          <a:gdLst>
                            <a:gd name="connsiteX0" fmla="*/ 0 w 171450"/>
                            <a:gd name="connsiteY0" fmla="*/ 9706 h 628831"/>
                            <a:gd name="connsiteX1" fmla="*/ 47625 w 171450"/>
                            <a:gd name="connsiteY1" fmla="*/ 181 h 628831"/>
                            <a:gd name="connsiteX2" fmla="*/ 133350 w 171450"/>
                            <a:gd name="connsiteY2" fmla="*/ 38281 h 628831"/>
                            <a:gd name="connsiteX3" fmla="*/ 142875 w 171450"/>
                            <a:gd name="connsiteY3" fmla="*/ 104956 h 628831"/>
                            <a:gd name="connsiteX4" fmla="*/ 85725 w 171450"/>
                            <a:gd name="connsiteY4" fmla="*/ 124006 h 628831"/>
                            <a:gd name="connsiteX5" fmla="*/ 28575 w 171450"/>
                            <a:gd name="connsiteY5" fmla="*/ 152581 h 628831"/>
                            <a:gd name="connsiteX6" fmla="*/ 38100 w 171450"/>
                            <a:gd name="connsiteY6" fmla="*/ 228781 h 628831"/>
                            <a:gd name="connsiteX7" fmla="*/ 133350 w 171450"/>
                            <a:gd name="connsiteY7" fmla="*/ 257356 h 628831"/>
                            <a:gd name="connsiteX8" fmla="*/ 161925 w 171450"/>
                            <a:gd name="connsiteY8" fmla="*/ 266881 h 628831"/>
                            <a:gd name="connsiteX9" fmla="*/ 171450 w 171450"/>
                            <a:gd name="connsiteY9" fmla="*/ 295456 h 628831"/>
                            <a:gd name="connsiteX10" fmla="*/ 161925 w 171450"/>
                            <a:gd name="connsiteY10" fmla="*/ 352606 h 628831"/>
                            <a:gd name="connsiteX11" fmla="*/ 133350 w 171450"/>
                            <a:gd name="connsiteY11" fmla="*/ 362131 h 628831"/>
                            <a:gd name="connsiteX12" fmla="*/ 66675 w 171450"/>
                            <a:gd name="connsiteY12" fmla="*/ 381181 h 628831"/>
                            <a:gd name="connsiteX13" fmla="*/ 38100 w 171450"/>
                            <a:gd name="connsiteY13" fmla="*/ 400231 h 628831"/>
                            <a:gd name="connsiteX14" fmla="*/ 47625 w 171450"/>
                            <a:gd name="connsiteY14" fmla="*/ 457381 h 628831"/>
                            <a:gd name="connsiteX15" fmla="*/ 114300 w 171450"/>
                            <a:gd name="connsiteY15" fmla="*/ 505006 h 628831"/>
                            <a:gd name="connsiteX16" fmla="*/ 142875 w 171450"/>
                            <a:gd name="connsiteY16" fmla="*/ 524056 h 628831"/>
                            <a:gd name="connsiteX17" fmla="*/ 161925 w 171450"/>
                            <a:gd name="connsiteY17" fmla="*/ 552631 h 628831"/>
                            <a:gd name="connsiteX18" fmla="*/ 152400 w 171450"/>
                            <a:gd name="connsiteY18" fmla="*/ 628831 h 628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71450" h="628831">
                              <a:moveTo>
                                <a:pt x="0" y="9706"/>
                              </a:moveTo>
                              <a:cubicBezTo>
                                <a:pt x="15875" y="6531"/>
                                <a:pt x="31502" y="-1285"/>
                                <a:pt x="47625" y="181"/>
                              </a:cubicBezTo>
                              <a:cubicBezTo>
                                <a:pt x="86999" y="3760"/>
                                <a:pt x="104392" y="18976"/>
                                <a:pt x="133350" y="38281"/>
                              </a:cubicBezTo>
                              <a:cubicBezTo>
                                <a:pt x="145318" y="56234"/>
                                <a:pt x="171578" y="80353"/>
                                <a:pt x="142875" y="104956"/>
                              </a:cubicBezTo>
                              <a:cubicBezTo>
                                <a:pt x="127629" y="118024"/>
                                <a:pt x="102433" y="112867"/>
                                <a:pt x="85725" y="124006"/>
                              </a:cubicBezTo>
                              <a:cubicBezTo>
                                <a:pt x="48796" y="148625"/>
                                <a:pt x="68010" y="139436"/>
                                <a:pt x="28575" y="152581"/>
                              </a:cubicBezTo>
                              <a:cubicBezTo>
                                <a:pt x="31750" y="177981"/>
                                <a:pt x="23421" y="207811"/>
                                <a:pt x="38100" y="228781"/>
                              </a:cubicBezTo>
                              <a:cubicBezTo>
                                <a:pt x="43759" y="236865"/>
                                <a:pt x="117433" y="252808"/>
                                <a:pt x="133350" y="257356"/>
                              </a:cubicBezTo>
                              <a:cubicBezTo>
                                <a:pt x="143004" y="260114"/>
                                <a:pt x="152400" y="263706"/>
                                <a:pt x="161925" y="266881"/>
                              </a:cubicBezTo>
                              <a:cubicBezTo>
                                <a:pt x="165100" y="276406"/>
                                <a:pt x="171450" y="285416"/>
                                <a:pt x="171450" y="295456"/>
                              </a:cubicBezTo>
                              <a:cubicBezTo>
                                <a:pt x="171450" y="314769"/>
                                <a:pt x="171507" y="335838"/>
                                <a:pt x="161925" y="352606"/>
                              </a:cubicBezTo>
                              <a:cubicBezTo>
                                <a:pt x="156944" y="361323"/>
                                <a:pt x="143004" y="359373"/>
                                <a:pt x="133350" y="362131"/>
                              </a:cubicBezTo>
                              <a:cubicBezTo>
                                <a:pt x="119108" y="366200"/>
                                <a:pt x="81900" y="373568"/>
                                <a:pt x="66675" y="381181"/>
                              </a:cubicBezTo>
                              <a:cubicBezTo>
                                <a:pt x="56436" y="386301"/>
                                <a:pt x="47625" y="393881"/>
                                <a:pt x="38100" y="400231"/>
                              </a:cubicBezTo>
                              <a:cubicBezTo>
                                <a:pt x="41275" y="419281"/>
                                <a:pt x="39781" y="439733"/>
                                <a:pt x="47625" y="457381"/>
                              </a:cubicBezTo>
                              <a:cubicBezTo>
                                <a:pt x="59509" y="484119"/>
                                <a:pt x="92329" y="492451"/>
                                <a:pt x="114300" y="505006"/>
                              </a:cubicBezTo>
                              <a:cubicBezTo>
                                <a:pt x="124239" y="510686"/>
                                <a:pt x="133350" y="517706"/>
                                <a:pt x="142875" y="524056"/>
                              </a:cubicBezTo>
                              <a:cubicBezTo>
                                <a:pt x="149225" y="533581"/>
                                <a:pt x="160889" y="541230"/>
                                <a:pt x="161925" y="552631"/>
                              </a:cubicBezTo>
                              <a:cubicBezTo>
                                <a:pt x="164243" y="578124"/>
                                <a:pt x="152400" y="628831"/>
                                <a:pt x="152400" y="628831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83" o:spid="_x0000_s1026" style="position:absolute;margin-left:153pt;margin-top:18.7pt;width:13.5pt;height:49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62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" path="m,9706c15875,6531,31502,-1285,47625,181v39374,3579,56767,18795,85725,38100c145318,56234,171578,80353,142875,104956v-15246,13068,-40442,7911,-57150,19050c48796,148625,68010,139436,28575,152581v3175,25400,-5154,55230,9525,76200c43759,236865,117433,252808,133350,257356v9654,2758,19050,6350,28575,9525c165100,276406,171450,285416,171450,295456v,19313,57,40382,-9525,57150c156944,361323,143004,359373,133350,362131v-14242,4069,-51450,11437,-66675,19050c56436,386301,47625,393881,38100,400231v3175,19050,1681,39502,9525,57150c59509,484119,92329,492451,114300,505006v9939,5680,19050,12700,28575,19050c149225,533581,160889,541230,161925,552631v2318,25493,-9525,76200,-9525,76200e" filled="f" strokecolor="#4f81bd [3204]" strokeweight="3pt">
                <v:shadow on="t" color="black" opacity="22937f" origin=",.5" offset="0,.63889mm"/>
                <v:path arrowok="t" o:connecttype="custom" o:connectlocs="0,9703;47625,181;133350,38270;142875,104926;85725,123970;28575,152537;38100,228715;133350,257282;161925,266804;171450,295371;161925,352505;133350,362027;66675,381071;38100,400116;47625,457249;114300,504861;142875,523905;161925,552472;152400,628650" o:connectangles="0,0,0,0,0,0,0,0,0,0,0,0,0,0,0,0,0,0,0"/>
              </v:shape>
            </w:pict>
          </mc:Fallback>
        </mc:AlternateContent>
      </w:r>
      <w:r>
        <w:t>T1</w:t>
      </w:r>
      <w:r>
        <w:tab/>
      </w:r>
      <w:r>
        <w:tab/>
      </w:r>
      <w:r>
        <w:tab/>
        <w:t>T2</w:t>
      </w:r>
    </w:p>
    <w:p w:rsidR="00D6766A" w:rsidRDefault="00D6766A" w:rsidP="00D6766A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149F22" wp14:editId="1A299DAA">
                <wp:simplePos x="0" y="0"/>
                <wp:positionH relativeFrom="column">
                  <wp:posOffset>3305175</wp:posOffset>
                </wp:positionH>
                <wp:positionV relativeFrom="paragraph">
                  <wp:posOffset>17780</wp:posOffset>
                </wp:positionV>
                <wp:extent cx="171450" cy="2171700"/>
                <wp:effectExtent l="76200" t="38100" r="57150" b="76200"/>
                <wp:wrapNone/>
                <wp:docPr id="384" name="Freeform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71700"/>
                        </a:xfrm>
                        <a:custGeom>
                          <a:avLst/>
                          <a:gdLst>
                            <a:gd name="connsiteX0" fmla="*/ 19050 w 123825"/>
                            <a:gd name="connsiteY0" fmla="*/ 0 h 1476375"/>
                            <a:gd name="connsiteX1" fmla="*/ 66675 w 123825"/>
                            <a:gd name="connsiteY1" fmla="*/ 9525 h 1476375"/>
                            <a:gd name="connsiteX2" fmla="*/ 95250 w 123825"/>
                            <a:gd name="connsiteY2" fmla="*/ 38100 h 1476375"/>
                            <a:gd name="connsiteX3" fmla="*/ 123825 w 123825"/>
                            <a:gd name="connsiteY3" fmla="*/ 95250 h 1476375"/>
                            <a:gd name="connsiteX4" fmla="*/ 95250 w 123825"/>
                            <a:gd name="connsiteY4" fmla="*/ 104775 h 1476375"/>
                            <a:gd name="connsiteX5" fmla="*/ 38100 w 123825"/>
                            <a:gd name="connsiteY5" fmla="*/ 161925 h 1476375"/>
                            <a:gd name="connsiteX6" fmla="*/ 38100 w 123825"/>
                            <a:gd name="connsiteY6" fmla="*/ 266700 h 1476375"/>
                            <a:gd name="connsiteX7" fmla="*/ 66675 w 123825"/>
                            <a:gd name="connsiteY7" fmla="*/ 285750 h 1476375"/>
                            <a:gd name="connsiteX8" fmla="*/ 114300 w 123825"/>
                            <a:gd name="connsiteY8" fmla="*/ 342900 h 1476375"/>
                            <a:gd name="connsiteX9" fmla="*/ 66675 w 123825"/>
                            <a:gd name="connsiteY9" fmla="*/ 428625 h 1476375"/>
                            <a:gd name="connsiteX10" fmla="*/ 38100 w 123825"/>
                            <a:gd name="connsiteY10" fmla="*/ 447675 h 1476375"/>
                            <a:gd name="connsiteX11" fmla="*/ 19050 w 123825"/>
                            <a:gd name="connsiteY11" fmla="*/ 504825 h 1476375"/>
                            <a:gd name="connsiteX12" fmla="*/ 9525 w 123825"/>
                            <a:gd name="connsiteY12" fmla="*/ 533400 h 1476375"/>
                            <a:gd name="connsiteX13" fmla="*/ 19050 w 123825"/>
                            <a:gd name="connsiteY13" fmla="*/ 561975 h 1476375"/>
                            <a:gd name="connsiteX14" fmla="*/ 66675 w 123825"/>
                            <a:gd name="connsiteY14" fmla="*/ 619125 h 1476375"/>
                            <a:gd name="connsiteX15" fmla="*/ 76200 w 123825"/>
                            <a:gd name="connsiteY15" fmla="*/ 723900 h 1476375"/>
                            <a:gd name="connsiteX16" fmla="*/ 47625 w 123825"/>
                            <a:gd name="connsiteY16" fmla="*/ 742950 h 1476375"/>
                            <a:gd name="connsiteX17" fmla="*/ 0 w 123825"/>
                            <a:gd name="connsiteY17" fmla="*/ 800100 h 1476375"/>
                            <a:gd name="connsiteX18" fmla="*/ 9525 w 123825"/>
                            <a:gd name="connsiteY18" fmla="*/ 866775 h 1476375"/>
                            <a:gd name="connsiteX19" fmla="*/ 38100 w 123825"/>
                            <a:gd name="connsiteY19" fmla="*/ 895350 h 1476375"/>
                            <a:gd name="connsiteX20" fmla="*/ 85725 w 123825"/>
                            <a:gd name="connsiteY20" fmla="*/ 981075 h 1476375"/>
                            <a:gd name="connsiteX21" fmla="*/ 76200 w 123825"/>
                            <a:gd name="connsiteY21" fmla="*/ 1076325 h 1476375"/>
                            <a:gd name="connsiteX22" fmla="*/ 38100 w 123825"/>
                            <a:gd name="connsiteY22" fmla="*/ 1143000 h 1476375"/>
                            <a:gd name="connsiteX23" fmla="*/ 19050 w 123825"/>
                            <a:gd name="connsiteY23" fmla="*/ 1181100 h 1476375"/>
                            <a:gd name="connsiteX24" fmla="*/ 47625 w 123825"/>
                            <a:gd name="connsiteY24" fmla="*/ 1266825 h 1476375"/>
                            <a:gd name="connsiteX25" fmla="*/ 66675 w 123825"/>
                            <a:gd name="connsiteY25" fmla="*/ 1323975 h 1476375"/>
                            <a:gd name="connsiteX26" fmla="*/ 76200 w 123825"/>
                            <a:gd name="connsiteY26" fmla="*/ 1352550 h 1476375"/>
                            <a:gd name="connsiteX27" fmla="*/ 38100 w 123825"/>
                            <a:gd name="connsiteY27" fmla="*/ 1409700 h 1476375"/>
                            <a:gd name="connsiteX28" fmla="*/ 19050 w 123825"/>
                            <a:gd name="connsiteY28" fmla="*/ 1438275 h 1476375"/>
                            <a:gd name="connsiteX29" fmla="*/ 9525 w 123825"/>
                            <a:gd name="connsiteY29" fmla="*/ 1476375 h 1476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23825" h="1476375">
                              <a:moveTo>
                                <a:pt x="19050" y="0"/>
                              </a:moveTo>
                              <a:cubicBezTo>
                                <a:pt x="34925" y="3175"/>
                                <a:pt x="52195" y="2285"/>
                                <a:pt x="66675" y="9525"/>
                              </a:cubicBezTo>
                              <a:cubicBezTo>
                                <a:pt x="78723" y="15549"/>
                                <a:pt x="86626" y="27752"/>
                                <a:pt x="95250" y="38100"/>
                              </a:cubicBezTo>
                              <a:cubicBezTo>
                                <a:pt x="115766" y="62719"/>
                                <a:pt x="114279" y="66611"/>
                                <a:pt x="123825" y="95250"/>
                              </a:cubicBezTo>
                              <a:cubicBezTo>
                                <a:pt x="114300" y="98425"/>
                                <a:pt x="103175" y="98611"/>
                                <a:pt x="95250" y="104775"/>
                              </a:cubicBezTo>
                              <a:cubicBezTo>
                                <a:pt x="73984" y="121315"/>
                                <a:pt x="38100" y="161925"/>
                                <a:pt x="38100" y="161925"/>
                              </a:cubicBezTo>
                              <a:cubicBezTo>
                                <a:pt x="28171" y="201640"/>
                                <a:pt x="18078" y="221650"/>
                                <a:pt x="38100" y="266700"/>
                              </a:cubicBezTo>
                              <a:cubicBezTo>
                                <a:pt x="42749" y="277161"/>
                                <a:pt x="57881" y="278421"/>
                                <a:pt x="66675" y="285750"/>
                              </a:cubicBezTo>
                              <a:cubicBezTo>
                                <a:pt x="94177" y="308669"/>
                                <a:pt x="95569" y="314803"/>
                                <a:pt x="114300" y="342900"/>
                              </a:cubicBezTo>
                              <a:cubicBezTo>
                                <a:pt x="98649" y="382028"/>
                                <a:pt x="96879" y="398421"/>
                                <a:pt x="66675" y="428625"/>
                              </a:cubicBezTo>
                              <a:cubicBezTo>
                                <a:pt x="58580" y="436720"/>
                                <a:pt x="47625" y="441325"/>
                                <a:pt x="38100" y="447675"/>
                              </a:cubicBezTo>
                              <a:lnTo>
                                <a:pt x="19050" y="504825"/>
                              </a:lnTo>
                              <a:lnTo>
                                <a:pt x="9525" y="533400"/>
                              </a:lnTo>
                              <a:cubicBezTo>
                                <a:pt x="12700" y="542925"/>
                                <a:pt x="14560" y="552995"/>
                                <a:pt x="19050" y="561975"/>
                              </a:cubicBezTo>
                              <a:cubicBezTo>
                                <a:pt x="32311" y="588497"/>
                                <a:pt x="45609" y="598059"/>
                                <a:pt x="66675" y="619125"/>
                              </a:cubicBezTo>
                              <a:cubicBezTo>
                                <a:pt x="79419" y="657357"/>
                                <a:pt x="98875" y="684219"/>
                                <a:pt x="76200" y="723900"/>
                              </a:cubicBezTo>
                              <a:cubicBezTo>
                                <a:pt x="70520" y="733839"/>
                                <a:pt x="56419" y="735621"/>
                                <a:pt x="47625" y="742950"/>
                              </a:cubicBezTo>
                              <a:cubicBezTo>
                                <a:pt x="20123" y="765869"/>
                                <a:pt x="18731" y="772003"/>
                                <a:pt x="0" y="800100"/>
                              </a:cubicBezTo>
                              <a:cubicBezTo>
                                <a:pt x="3175" y="822325"/>
                                <a:pt x="1187" y="845930"/>
                                <a:pt x="9525" y="866775"/>
                              </a:cubicBezTo>
                              <a:cubicBezTo>
                                <a:pt x="14528" y="879282"/>
                                <a:pt x="29830" y="884717"/>
                                <a:pt x="38100" y="895350"/>
                              </a:cubicBezTo>
                              <a:cubicBezTo>
                                <a:pt x="76311" y="944478"/>
                                <a:pt x="71354" y="937961"/>
                                <a:pt x="85725" y="981075"/>
                              </a:cubicBezTo>
                              <a:cubicBezTo>
                                <a:pt x="82550" y="1012825"/>
                                <a:pt x="82886" y="1045125"/>
                                <a:pt x="76200" y="1076325"/>
                              </a:cubicBezTo>
                              <a:cubicBezTo>
                                <a:pt x="71266" y="1099352"/>
                                <a:pt x="49518" y="1123018"/>
                                <a:pt x="38100" y="1143000"/>
                              </a:cubicBezTo>
                              <a:cubicBezTo>
                                <a:pt x="31055" y="1155328"/>
                                <a:pt x="25400" y="1168400"/>
                                <a:pt x="19050" y="1181100"/>
                              </a:cubicBezTo>
                              <a:cubicBezTo>
                                <a:pt x="40499" y="1309796"/>
                                <a:pt x="11910" y="1186465"/>
                                <a:pt x="47625" y="1266825"/>
                              </a:cubicBezTo>
                              <a:cubicBezTo>
                                <a:pt x="55780" y="1285175"/>
                                <a:pt x="60325" y="1304925"/>
                                <a:pt x="66675" y="1323975"/>
                              </a:cubicBezTo>
                              <a:lnTo>
                                <a:pt x="76200" y="1352550"/>
                              </a:lnTo>
                              <a:lnTo>
                                <a:pt x="38100" y="1409700"/>
                              </a:lnTo>
                              <a:lnTo>
                                <a:pt x="19050" y="1438275"/>
                              </a:lnTo>
                              <a:lnTo>
                                <a:pt x="9525" y="1476375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84" o:spid="_x0000_s1026" style="position:absolute;margin-left:260.25pt;margin-top:1.4pt;width:13.5pt;height:17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47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" path="m19050,c34925,3175,52195,2285,66675,9525v12048,6024,19951,18227,28575,28575c115766,62719,114279,66611,123825,95250v-9525,3175,-20650,3361,-28575,9525c73984,121315,38100,161925,38100,161925v-9929,39715,-20022,59725,,104775c42749,277161,57881,278421,66675,285750v27502,22919,28894,29053,47625,57150c98649,382028,96879,398421,66675,428625v-8095,8095,-19050,12700,-28575,19050l19050,504825,9525,533400v3175,9525,5035,19595,9525,28575c32311,588497,45609,598059,66675,619125v12744,38232,32200,65094,9525,104775c70520,733839,56419,735621,47625,742950,20123,765869,18731,772003,,800100v3175,22225,1187,45830,9525,66675c14528,879282,29830,884717,38100,895350v38211,49128,33254,42611,47625,85725c82550,1012825,82886,1045125,76200,1076325v-4934,23027,-26682,46693,-38100,66675c31055,1155328,25400,1168400,19050,1181100v21449,128696,-7140,5365,28575,85725c55780,1285175,60325,1304925,66675,1323975r9525,28575l38100,1409700r-19050,28575l9525,1476375e" filled="f" strokecolor="#4f81bd [3204]" strokeweight="3pt">
                <v:shadow on="t" color="black" opacity="22937f" origin=",.5" offset="0,.63889mm"/>
                <v:path arrowok="t" o:connecttype="custom" o:connectlocs="26377,0;92319,14011;131885,56044;171450,140110;131885,154121;52754,238186;52754,392307;92319,420329;158262,504395;92319,630494;52754,658515;26377,742581;13188,784614;26377,826647;92319,910713;105508,1064834;65942,1092855;0,1176921;13188,1274998;52754,1317031;118696,1443130;105508,1583239;52754,1681316;26377,1737360;65942,1863459;92319,1947525;105508,1989557;52754,2073623;26377,2115656;13188,2171700" o:connectangles="0,0,0,0,0,0,0,0,0,0,0,0,0,0,0,0,0,0,0,0,0,0,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D6766A" w:rsidRDefault="00D6766A" w:rsidP="00D6766A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925315" wp14:editId="0D8A1BAF">
                <wp:simplePos x="0" y="0"/>
                <wp:positionH relativeFrom="column">
                  <wp:posOffset>1333499</wp:posOffset>
                </wp:positionH>
                <wp:positionV relativeFrom="paragraph">
                  <wp:posOffset>258445</wp:posOffset>
                </wp:positionV>
                <wp:extent cx="1609725" cy="390525"/>
                <wp:effectExtent l="57150" t="38100" r="85725" b="104775"/>
                <wp:wrapNone/>
                <wp:docPr id="378" name="Rounded 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6A" w:rsidRDefault="00D6766A" w:rsidP="00D6766A">
                            <w:pPr>
                              <w:jc w:val="center"/>
                            </w:pPr>
                            <w:proofErr w:type="gramStart"/>
                            <w:r>
                              <w:t>T2.join(</w:t>
                            </w:r>
                            <w:proofErr w:type="gramEnd"/>
                            <w:r>
                              <w:t>100ms)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8" o:spid="_x0000_s1046" style="position:absolute;margin-left:105pt;margin-top:20.35pt;width:126.75pt;height:30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766A" w:rsidRDefault="00D6766A" w:rsidP="00D6766A">
                      <w:pPr>
                        <w:jc w:val="center"/>
                      </w:pPr>
                      <w:proofErr w:type="gramStart"/>
                      <w:r>
                        <w:t>T2.join(</w:t>
                      </w:r>
                      <w:proofErr w:type="gramEnd"/>
                      <w:r>
                        <w:t>100ms)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766A" w:rsidRPr="006F7B82" w:rsidRDefault="00D6766A" w:rsidP="00D6766A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B69472" wp14:editId="7169A47D">
                <wp:simplePos x="0" y="0"/>
                <wp:positionH relativeFrom="column">
                  <wp:posOffset>2114550</wp:posOffset>
                </wp:positionH>
                <wp:positionV relativeFrom="paragraph">
                  <wp:posOffset>349885</wp:posOffset>
                </wp:positionV>
                <wp:extent cx="0" cy="295275"/>
                <wp:effectExtent l="152400" t="19050" r="76200" b="857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0" o:spid="_x0000_s1026" type="#_x0000_t32" style="position:absolute;margin-left:166.5pt;margin-top:27.55pt;width:0;height:23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D6766A" w:rsidRDefault="00D6766A" w:rsidP="00D6766A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CD84FC2" wp14:editId="1178CB87">
                <wp:simplePos x="0" y="0"/>
                <wp:positionH relativeFrom="column">
                  <wp:posOffset>1181100</wp:posOffset>
                </wp:positionH>
                <wp:positionV relativeFrom="paragraph">
                  <wp:posOffset>175260</wp:posOffset>
                </wp:positionV>
                <wp:extent cx="1952625" cy="942975"/>
                <wp:effectExtent l="57150" t="19050" r="66675" b="104775"/>
                <wp:wrapNone/>
                <wp:docPr id="382" name="Cloud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429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6A" w:rsidRDefault="00D6766A" w:rsidP="00D6766A">
                            <w:pPr>
                              <w:jc w:val="center"/>
                            </w:pPr>
                            <w:r>
                              <w:t>Waiting</w:t>
                            </w:r>
                            <w:r>
                              <w:t xml:space="preserve"> max 100ms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382" o:spid="_x0000_s1047" style="position:absolute;margin-left:93pt;margin-top:13.8pt;width:153.75pt;height:74.2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12122,571395;97631,553998;313143,761780;263062,770096;744800,853261;714607,815280;1302970,758549;1290902,800219;1542619,501043;1689563,656808;1889255,335149;1823806,393561;1732231,118439;1735667,146030;1314316,86265;1347854,51078;1000766,103029;1016992,72688;632795,113332;691555,142756;186539,344644;176279,313670" o:connectangles="0,0,0,0,0,0,0,0,0,0,0,0,0,0,0,0,0,0,0,0,0,0" textboxrect="0,0,43200,43200"/>
                <v:textbox>
                  <w:txbxContent>
                    <w:p w:rsidR="00D6766A" w:rsidRDefault="00D6766A" w:rsidP="00D6766A">
                      <w:pPr>
                        <w:jc w:val="center"/>
                      </w:pPr>
                      <w:r>
                        <w:t>Waiting</w:t>
                      </w:r>
                      <w:r>
                        <w:t xml:space="preserve"> max 100ms</w:t>
                      </w:r>
                    </w:p>
                  </w:txbxContent>
                </v:textbox>
              </v:shape>
            </w:pict>
          </mc:Fallback>
        </mc:AlternateContent>
      </w:r>
    </w:p>
    <w:p w:rsidR="00D6766A" w:rsidRDefault="00D6766A" w:rsidP="00D6766A"/>
    <w:p w:rsidR="00D6766A" w:rsidRDefault="00D6766A" w:rsidP="00D6766A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24ABDE" wp14:editId="33E25BD6">
                <wp:simplePos x="0" y="0"/>
                <wp:positionH relativeFrom="column">
                  <wp:posOffset>3038475</wp:posOffset>
                </wp:positionH>
                <wp:positionV relativeFrom="paragraph">
                  <wp:posOffset>679450</wp:posOffset>
                </wp:positionV>
                <wp:extent cx="914400" cy="238125"/>
                <wp:effectExtent l="57150" t="38100" r="76200" b="1047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6A" w:rsidRPr="009B2D17" w:rsidRDefault="00D6766A" w:rsidP="00D6766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9B2D17">
                              <w:rPr>
                                <w:sz w:val="16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48" style="position:absolute;margin-left:239.25pt;margin-top:53.5pt;width:1in;height:18.7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6766A" w:rsidRPr="009B2D17" w:rsidRDefault="00D6766A" w:rsidP="00D6766A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9B2D17">
                        <w:rPr>
                          <w:sz w:val="16"/>
                        </w:rPr>
                        <w:t>finish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6766A" w:rsidRDefault="00D6766A" w:rsidP="00676DB7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737074C" wp14:editId="051FAB61">
                <wp:simplePos x="0" y="0"/>
                <wp:positionH relativeFrom="column">
                  <wp:posOffset>2028825</wp:posOffset>
                </wp:positionH>
                <wp:positionV relativeFrom="paragraph">
                  <wp:posOffset>195580</wp:posOffset>
                </wp:positionV>
                <wp:extent cx="171450" cy="628650"/>
                <wp:effectExtent l="57150" t="38100" r="76200" b="76200"/>
                <wp:wrapNone/>
                <wp:docPr id="379" name="Freeform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28650"/>
                        </a:xfrm>
                        <a:custGeom>
                          <a:avLst/>
                          <a:gdLst>
                            <a:gd name="connsiteX0" fmla="*/ 0 w 171450"/>
                            <a:gd name="connsiteY0" fmla="*/ 9706 h 628831"/>
                            <a:gd name="connsiteX1" fmla="*/ 47625 w 171450"/>
                            <a:gd name="connsiteY1" fmla="*/ 181 h 628831"/>
                            <a:gd name="connsiteX2" fmla="*/ 133350 w 171450"/>
                            <a:gd name="connsiteY2" fmla="*/ 38281 h 628831"/>
                            <a:gd name="connsiteX3" fmla="*/ 142875 w 171450"/>
                            <a:gd name="connsiteY3" fmla="*/ 104956 h 628831"/>
                            <a:gd name="connsiteX4" fmla="*/ 85725 w 171450"/>
                            <a:gd name="connsiteY4" fmla="*/ 124006 h 628831"/>
                            <a:gd name="connsiteX5" fmla="*/ 28575 w 171450"/>
                            <a:gd name="connsiteY5" fmla="*/ 152581 h 628831"/>
                            <a:gd name="connsiteX6" fmla="*/ 38100 w 171450"/>
                            <a:gd name="connsiteY6" fmla="*/ 228781 h 628831"/>
                            <a:gd name="connsiteX7" fmla="*/ 133350 w 171450"/>
                            <a:gd name="connsiteY7" fmla="*/ 257356 h 628831"/>
                            <a:gd name="connsiteX8" fmla="*/ 161925 w 171450"/>
                            <a:gd name="connsiteY8" fmla="*/ 266881 h 628831"/>
                            <a:gd name="connsiteX9" fmla="*/ 171450 w 171450"/>
                            <a:gd name="connsiteY9" fmla="*/ 295456 h 628831"/>
                            <a:gd name="connsiteX10" fmla="*/ 161925 w 171450"/>
                            <a:gd name="connsiteY10" fmla="*/ 352606 h 628831"/>
                            <a:gd name="connsiteX11" fmla="*/ 133350 w 171450"/>
                            <a:gd name="connsiteY11" fmla="*/ 362131 h 628831"/>
                            <a:gd name="connsiteX12" fmla="*/ 66675 w 171450"/>
                            <a:gd name="connsiteY12" fmla="*/ 381181 h 628831"/>
                            <a:gd name="connsiteX13" fmla="*/ 38100 w 171450"/>
                            <a:gd name="connsiteY13" fmla="*/ 400231 h 628831"/>
                            <a:gd name="connsiteX14" fmla="*/ 47625 w 171450"/>
                            <a:gd name="connsiteY14" fmla="*/ 457381 h 628831"/>
                            <a:gd name="connsiteX15" fmla="*/ 114300 w 171450"/>
                            <a:gd name="connsiteY15" fmla="*/ 505006 h 628831"/>
                            <a:gd name="connsiteX16" fmla="*/ 142875 w 171450"/>
                            <a:gd name="connsiteY16" fmla="*/ 524056 h 628831"/>
                            <a:gd name="connsiteX17" fmla="*/ 161925 w 171450"/>
                            <a:gd name="connsiteY17" fmla="*/ 552631 h 628831"/>
                            <a:gd name="connsiteX18" fmla="*/ 152400 w 171450"/>
                            <a:gd name="connsiteY18" fmla="*/ 628831 h 628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71450" h="628831">
                              <a:moveTo>
                                <a:pt x="0" y="9706"/>
                              </a:moveTo>
                              <a:cubicBezTo>
                                <a:pt x="15875" y="6531"/>
                                <a:pt x="31502" y="-1285"/>
                                <a:pt x="47625" y="181"/>
                              </a:cubicBezTo>
                              <a:cubicBezTo>
                                <a:pt x="86999" y="3760"/>
                                <a:pt x="104392" y="18976"/>
                                <a:pt x="133350" y="38281"/>
                              </a:cubicBezTo>
                              <a:cubicBezTo>
                                <a:pt x="145318" y="56234"/>
                                <a:pt x="171578" y="80353"/>
                                <a:pt x="142875" y="104956"/>
                              </a:cubicBezTo>
                              <a:cubicBezTo>
                                <a:pt x="127629" y="118024"/>
                                <a:pt x="102433" y="112867"/>
                                <a:pt x="85725" y="124006"/>
                              </a:cubicBezTo>
                              <a:cubicBezTo>
                                <a:pt x="48796" y="148625"/>
                                <a:pt x="68010" y="139436"/>
                                <a:pt x="28575" y="152581"/>
                              </a:cubicBezTo>
                              <a:cubicBezTo>
                                <a:pt x="31750" y="177981"/>
                                <a:pt x="23421" y="207811"/>
                                <a:pt x="38100" y="228781"/>
                              </a:cubicBezTo>
                              <a:cubicBezTo>
                                <a:pt x="43759" y="236865"/>
                                <a:pt x="117433" y="252808"/>
                                <a:pt x="133350" y="257356"/>
                              </a:cubicBezTo>
                              <a:cubicBezTo>
                                <a:pt x="143004" y="260114"/>
                                <a:pt x="152400" y="263706"/>
                                <a:pt x="161925" y="266881"/>
                              </a:cubicBezTo>
                              <a:cubicBezTo>
                                <a:pt x="165100" y="276406"/>
                                <a:pt x="171450" y="285416"/>
                                <a:pt x="171450" y="295456"/>
                              </a:cubicBezTo>
                              <a:cubicBezTo>
                                <a:pt x="171450" y="314769"/>
                                <a:pt x="171507" y="335838"/>
                                <a:pt x="161925" y="352606"/>
                              </a:cubicBezTo>
                              <a:cubicBezTo>
                                <a:pt x="156944" y="361323"/>
                                <a:pt x="143004" y="359373"/>
                                <a:pt x="133350" y="362131"/>
                              </a:cubicBezTo>
                              <a:cubicBezTo>
                                <a:pt x="119108" y="366200"/>
                                <a:pt x="81900" y="373568"/>
                                <a:pt x="66675" y="381181"/>
                              </a:cubicBezTo>
                              <a:cubicBezTo>
                                <a:pt x="56436" y="386301"/>
                                <a:pt x="47625" y="393881"/>
                                <a:pt x="38100" y="400231"/>
                              </a:cubicBezTo>
                              <a:cubicBezTo>
                                <a:pt x="41275" y="419281"/>
                                <a:pt x="39781" y="439733"/>
                                <a:pt x="47625" y="457381"/>
                              </a:cubicBezTo>
                              <a:cubicBezTo>
                                <a:pt x="59509" y="484119"/>
                                <a:pt x="92329" y="492451"/>
                                <a:pt x="114300" y="505006"/>
                              </a:cubicBezTo>
                              <a:cubicBezTo>
                                <a:pt x="124239" y="510686"/>
                                <a:pt x="133350" y="517706"/>
                                <a:pt x="142875" y="524056"/>
                              </a:cubicBezTo>
                              <a:cubicBezTo>
                                <a:pt x="149225" y="533581"/>
                                <a:pt x="160889" y="541230"/>
                                <a:pt x="161925" y="552631"/>
                              </a:cubicBezTo>
                              <a:cubicBezTo>
                                <a:pt x="164243" y="578124"/>
                                <a:pt x="152400" y="628831"/>
                                <a:pt x="152400" y="628831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9" o:spid="_x0000_s1026" style="position:absolute;margin-left:159.75pt;margin-top:15.4pt;width:13.5pt;height:49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62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" path="m,9706c15875,6531,31502,-1285,47625,181v39374,3579,56767,18795,85725,38100c145318,56234,171578,80353,142875,104956v-15246,13068,-40442,7911,-57150,19050c48796,148625,68010,139436,28575,152581v3175,25400,-5154,55230,9525,76200c43759,236865,117433,252808,133350,257356v9654,2758,19050,6350,28575,9525c165100,276406,171450,285416,171450,295456v,19313,57,40382,-9525,57150c156944,361323,143004,359373,133350,362131v-14242,4069,-51450,11437,-66675,19050c56436,386301,47625,393881,38100,400231v3175,19050,1681,39502,9525,57150c59509,484119,92329,492451,114300,505006v9939,5680,19050,12700,28575,19050c149225,533581,160889,541230,161925,552631v2318,25493,-9525,76200,-9525,76200e" filled="f" strokecolor="#4f81bd [3204]" strokeweight="3pt">
                <v:shadow on="t" color="black" opacity="22937f" origin=",.5" offset="0,.63889mm"/>
                <v:path arrowok="t" o:connecttype="custom" o:connectlocs="0,9703;47625,181;133350,38270;142875,104926;85725,123970;28575,152537;38100,228715;133350,257282;161925,266804;171450,295371;161925,352505;133350,362027;66675,381071;38100,400116;47625,457249;114300,504861;142875,523905;161925,552472;152400,628650" o:connectangles="0,0,0,0,0,0,0,0,0,0,0,0,0,0,0,0,0,0,0"/>
              </v:shape>
            </w:pict>
          </mc:Fallback>
        </mc:AlternateContent>
      </w:r>
    </w:p>
    <w:p w:rsidR="00D6766A" w:rsidRDefault="00D6766A" w:rsidP="00676DB7">
      <w:pPr>
        <w:pStyle w:val="Heading4"/>
      </w:pPr>
    </w:p>
    <w:p w:rsidR="00A46FC4" w:rsidRPr="00A46FC4" w:rsidRDefault="00A46FC4" w:rsidP="00A46FC4"/>
    <w:p w:rsidR="00676DB7" w:rsidRDefault="00D6766A" w:rsidP="00676DB7">
      <w:pPr>
        <w:pStyle w:val="Heading4"/>
      </w:pPr>
      <w:r w:rsidRPr="00D6766A">
        <w:lastRenderedPageBreak/>
        <w:t xml:space="preserve">Thread life cycle </w:t>
      </w:r>
      <w:r w:rsidR="00676DB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83A7981" wp14:editId="365416E4">
                <wp:simplePos x="0" y="0"/>
                <wp:positionH relativeFrom="column">
                  <wp:posOffset>1656715</wp:posOffset>
                </wp:positionH>
                <wp:positionV relativeFrom="paragraph">
                  <wp:posOffset>330200</wp:posOffset>
                </wp:positionV>
                <wp:extent cx="2733675" cy="1038225"/>
                <wp:effectExtent l="57150" t="38100" r="85725" b="10477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76DB7">
                            <w:pPr>
                              <w:jc w:val="center"/>
                            </w:pPr>
                            <w:r>
                              <w:t>Waiting/</w:t>
                            </w:r>
                          </w:p>
                          <w:p w:rsidR="00676DB7" w:rsidRDefault="00676DB7" w:rsidP="00676DB7">
                            <w:pPr>
                              <w:jc w:val="center"/>
                            </w:pPr>
                            <w:r>
                              <w:t>Blocked for joining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5" o:spid="_x0000_s1049" style="position:absolute;margin-left:130.45pt;margin-top:26pt;width:215.25pt;height:8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76DB7">
                      <w:pPr>
                        <w:jc w:val="center"/>
                      </w:pPr>
                      <w:r>
                        <w:t>Waiting/</w:t>
                      </w:r>
                    </w:p>
                    <w:p w:rsidR="00676DB7" w:rsidRDefault="00676DB7" w:rsidP="00676DB7">
                      <w:pPr>
                        <w:jc w:val="center"/>
                      </w:pPr>
                      <w:r>
                        <w:t>Blocked for joining</w:t>
                      </w:r>
                    </w:p>
                  </w:txbxContent>
                </v:textbox>
              </v:oval>
            </w:pict>
          </mc:Fallback>
        </mc:AlternateContent>
      </w:r>
    </w:p>
    <w:p w:rsidR="00D6766A" w:rsidRDefault="00D6766A" w:rsidP="00676DB7"/>
    <w:p w:rsidR="00676DB7" w:rsidRDefault="00676DB7" w:rsidP="00676DB7"/>
    <w:p w:rsidR="00676DB7" w:rsidRDefault="00426557" w:rsidP="00676DB7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664C109" wp14:editId="424E5940">
                <wp:simplePos x="0" y="0"/>
                <wp:positionH relativeFrom="column">
                  <wp:posOffset>1373366</wp:posOffset>
                </wp:positionH>
                <wp:positionV relativeFrom="paragraph">
                  <wp:posOffset>223520</wp:posOffset>
                </wp:positionV>
                <wp:extent cx="607834" cy="2667000"/>
                <wp:effectExtent l="76200" t="38100" r="59055" b="76200"/>
                <wp:wrapNone/>
                <wp:docPr id="371" name="Freeform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34" cy="2667000"/>
                        </a:xfrm>
                        <a:custGeom>
                          <a:avLst/>
                          <a:gdLst>
                            <a:gd name="connsiteX0" fmla="*/ 579259 w 607834"/>
                            <a:gd name="connsiteY0" fmla="*/ 2667000 h 2667000"/>
                            <a:gd name="connsiteX1" fmla="*/ 560209 w 607834"/>
                            <a:gd name="connsiteY1" fmla="*/ 2619375 h 2667000"/>
                            <a:gd name="connsiteX2" fmla="*/ 503059 w 607834"/>
                            <a:gd name="connsiteY2" fmla="*/ 2562225 h 2667000"/>
                            <a:gd name="connsiteX3" fmla="*/ 445909 w 607834"/>
                            <a:gd name="connsiteY3" fmla="*/ 2505075 h 2667000"/>
                            <a:gd name="connsiteX4" fmla="*/ 379234 w 607834"/>
                            <a:gd name="connsiteY4" fmla="*/ 2419350 h 2667000"/>
                            <a:gd name="connsiteX5" fmla="*/ 360184 w 607834"/>
                            <a:gd name="connsiteY5" fmla="*/ 2362200 h 2667000"/>
                            <a:gd name="connsiteX6" fmla="*/ 350659 w 607834"/>
                            <a:gd name="connsiteY6" fmla="*/ 2333625 h 2667000"/>
                            <a:gd name="connsiteX7" fmla="*/ 312559 w 607834"/>
                            <a:gd name="connsiteY7" fmla="*/ 2276475 h 2667000"/>
                            <a:gd name="connsiteX8" fmla="*/ 293509 w 607834"/>
                            <a:gd name="connsiteY8" fmla="*/ 2219325 h 2667000"/>
                            <a:gd name="connsiteX9" fmla="*/ 274459 w 607834"/>
                            <a:gd name="connsiteY9" fmla="*/ 2190750 h 2667000"/>
                            <a:gd name="connsiteX10" fmla="*/ 255409 w 607834"/>
                            <a:gd name="connsiteY10" fmla="*/ 2133600 h 2667000"/>
                            <a:gd name="connsiteX11" fmla="*/ 245884 w 607834"/>
                            <a:gd name="connsiteY11" fmla="*/ 2105025 h 2667000"/>
                            <a:gd name="connsiteX12" fmla="*/ 207784 w 607834"/>
                            <a:gd name="connsiteY12" fmla="*/ 2038350 h 2667000"/>
                            <a:gd name="connsiteX13" fmla="*/ 188734 w 607834"/>
                            <a:gd name="connsiteY13" fmla="*/ 1962150 h 2667000"/>
                            <a:gd name="connsiteX14" fmla="*/ 169684 w 607834"/>
                            <a:gd name="connsiteY14" fmla="*/ 1933575 h 2667000"/>
                            <a:gd name="connsiteX15" fmla="*/ 150634 w 607834"/>
                            <a:gd name="connsiteY15" fmla="*/ 1876425 h 2667000"/>
                            <a:gd name="connsiteX16" fmla="*/ 103009 w 607834"/>
                            <a:gd name="connsiteY16" fmla="*/ 1809750 h 2667000"/>
                            <a:gd name="connsiteX17" fmla="*/ 83959 w 607834"/>
                            <a:gd name="connsiteY17" fmla="*/ 1724025 h 2667000"/>
                            <a:gd name="connsiteX18" fmla="*/ 64909 w 607834"/>
                            <a:gd name="connsiteY18" fmla="*/ 1695450 h 2667000"/>
                            <a:gd name="connsiteX19" fmla="*/ 55384 w 607834"/>
                            <a:gd name="connsiteY19" fmla="*/ 1666875 h 2667000"/>
                            <a:gd name="connsiteX20" fmla="*/ 36334 w 607834"/>
                            <a:gd name="connsiteY20" fmla="*/ 1638300 h 2667000"/>
                            <a:gd name="connsiteX21" fmla="*/ 17284 w 607834"/>
                            <a:gd name="connsiteY21" fmla="*/ 1581150 h 2667000"/>
                            <a:gd name="connsiteX22" fmla="*/ 17284 w 607834"/>
                            <a:gd name="connsiteY22" fmla="*/ 1076325 h 2667000"/>
                            <a:gd name="connsiteX23" fmla="*/ 45859 w 607834"/>
                            <a:gd name="connsiteY23" fmla="*/ 933450 h 2667000"/>
                            <a:gd name="connsiteX24" fmla="*/ 64909 w 607834"/>
                            <a:gd name="connsiteY24" fmla="*/ 876300 h 2667000"/>
                            <a:gd name="connsiteX25" fmla="*/ 83959 w 607834"/>
                            <a:gd name="connsiteY25" fmla="*/ 847725 h 2667000"/>
                            <a:gd name="connsiteX26" fmla="*/ 103009 w 607834"/>
                            <a:gd name="connsiteY26" fmla="*/ 790575 h 2667000"/>
                            <a:gd name="connsiteX27" fmla="*/ 112534 w 607834"/>
                            <a:gd name="connsiteY27" fmla="*/ 762000 h 2667000"/>
                            <a:gd name="connsiteX28" fmla="*/ 122059 w 607834"/>
                            <a:gd name="connsiteY28" fmla="*/ 733425 h 2667000"/>
                            <a:gd name="connsiteX29" fmla="*/ 160159 w 607834"/>
                            <a:gd name="connsiteY29" fmla="*/ 676275 h 2667000"/>
                            <a:gd name="connsiteX30" fmla="*/ 179209 w 607834"/>
                            <a:gd name="connsiteY30" fmla="*/ 619125 h 2667000"/>
                            <a:gd name="connsiteX31" fmla="*/ 217309 w 607834"/>
                            <a:gd name="connsiteY31" fmla="*/ 561975 h 2667000"/>
                            <a:gd name="connsiteX32" fmla="*/ 226834 w 607834"/>
                            <a:gd name="connsiteY32" fmla="*/ 533400 h 2667000"/>
                            <a:gd name="connsiteX33" fmla="*/ 255409 w 607834"/>
                            <a:gd name="connsiteY33" fmla="*/ 504825 h 2667000"/>
                            <a:gd name="connsiteX34" fmla="*/ 283984 w 607834"/>
                            <a:gd name="connsiteY34" fmla="*/ 447675 h 2667000"/>
                            <a:gd name="connsiteX35" fmla="*/ 312559 w 607834"/>
                            <a:gd name="connsiteY35" fmla="*/ 409575 h 2667000"/>
                            <a:gd name="connsiteX36" fmla="*/ 350659 w 607834"/>
                            <a:gd name="connsiteY36" fmla="*/ 352425 h 2667000"/>
                            <a:gd name="connsiteX37" fmla="*/ 379234 w 607834"/>
                            <a:gd name="connsiteY37" fmla="*/ 295275 h 2667000"/>
                            <a:gd name="connsiteX38" fmla="*/ 436384 w 607834"/>
                            <a:gd name="connsiteY38" fmla="*/ 238125 h 2667000"/>
                            <a:gd name="connsiteX39" fmla="*/ 512584 w 607834"/>
                            <a:gd name="connsiteY39" fmla="*/ 123825 h 2667000"/>
                            <a:gd name="connsiteX40" fmla="*/ 531634 w 607834"/>
                            <a:gd name="connsiteY40" fmla="*/ 95250 h 2667000"/>
                            <a:gd name="connsiteX41" fmla="*/ 550684 w 607834"/>
                            <a:gd name="connsiteY41" fmla="*/ 66675 h 2667000"/>
                            <a:gd name="connsiteX42" fmla="*/ 579259 w 607834"/>
                            <a:gd name="connsiteY42" fmla="*/ 38100 h 2667000"/>
                            <a:gd name="connsiteX43" fmla="*/ 607834 w 607834"/>
                            <a:gd name="connsiteY43" fmla="*/ 0 h 266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607834" h="2667000">
                              <a:moveTo>
                                <a:pt x="579259" y="2667000"/>
                              </a:moveTo>
                              <a:cubicBezTo>
                                <a:pt x="572909" y="2651125"/>
                                <a:pt x="570265" y="2633203"/>
                                <a:pt x="560209" y="2619375"/>
                              </a:cubicBezTo>
                              <a:cubicBezTo>
                                <a:pt x="544363" y="2597587"/>
                                <a:pt x="522109" y="2581275"/>
                                <a:pt x="503059" y="2562225"/>
                              </a:cubicBezTo>
                              <a:lnTo>
                                <a:pt x="445909" y="2505075"/>
                              </a:lnTo>
                              <a:cubicBezTo>
                                <a:pt x="421254" y="2480420"/>
                                <a:pt x="390627" y="2453529"/>
                                <a:pt x="379234" y="2419350"/>
                              </a:cubicBezTo>
                              <a:lnTo>
                                <a:pt x="360184" y="2362200"/>
                              </a:lnTo>
                              <a:cubicBezTo>
                                <a:pt x="357009" y="2352675"/>
                                <a:pt x="356228" y="2341979"/>
                                <a:pt x="350659" y="2333625"/>
                              </a:cubicBezTo>
                              <a:cubicBezTo>
                                <a:pt x="337959" y="2314575"/>
                                <a:pt x="319799" y="2298195"/>
                                <a:pt x="312559" y="2276475"/>
                              </a:cubicBezTo>
                              <a:cubicBezTo>
                                <a:pt x="306209" y="2257425"/>
                                <a:pt x="304648" y="2236033"/>
                                <a:pt x="293509" y="2219325"/>
                              </a:cubicBezTo>
                              <a:cubicBezTo>
                                <a:pt x="287159" y="2209800"/>
                                <a:pt x="279108" y="2201211"/>
                                <a:pt x="274459" y="2190750"/>
                              </a:cubicBezTo>
                              <a:cubicBezTo>
                                <a:pt x="266304" y="2172400"/>
                                <a:pt x="261759" y="2152650"/>
                                <a:pt x="255409" y="2133600"/>
                              </a:cubicBezTo>
                              <a:cubicBezTo>
                                <a:pt x="252234" y="2124075"/>
                                <a:pt x="250374" y="2114005"/>
                                <a:pt x="245884" y="2105025"/>
                              </a:cubicBezTo>
                              <a:cubicBezTo>
                                <a:pt x="221714" y="2056686"/>
                                <a:pt x="234710" y="2078739"/>
                                <a:pt x="207784" y="2038350"/>
                              </a:cubicBezTo>
                              <a:cubicBezTo>
                                <a:pt x="204161" y="2020236"/>
                                <a:pt x="198497" y="1981676"/>
                                <a:pt x="188734" y="1962150"/>
                              </a:cubicBezTo>
                              <a:cubicBezTo>
                                <a:pt x="183614" y="1951911"/>
                                <a:pt x="174333" y="1944036"/>
                                <a:pt x="169684" y="1933575"/>
                              </a:cubicBezTo>
                              <a:cubicBezTo>
                                <a:pt x="161529" y="1915225"/>
                                <a:pt x="162682" y="1892489"/>
                                <a:pt x="150634" y="1876425"/>
                              </a:cubicBezTo>
                              <a:cubicBezTo>
                                <a:pt x="115190" y="1829167"/>
                                <a:pt x="130865" y="1851534"/>
                                <a:pt x="103009" y="1809750"/>
                              </a:cubicBezTo>
                              <a:cubicBezTo>
                                <a:pt x="99351" y="1787800"/>
                                <a:pt x="95683" y="1747473"/>
                                <a:pt x="83959" y="1724025"/>
                              </a:cubicBezTo>
                              <a:cubicBezTo>
                                <a:pt x="78839" y="1713786"/>
                                <a:pt x="70029" y="1705689"/>
                                <a:pt x="64909" y="1695450"/>
                              </a:cubicBezTo>
                              <a:cubicBezTo>
                                <a:pt x="60419" y="1686470"/>
                                <a:pt x="59874" y="1675855"/>
                                <a:pt x="55384" y="1666875"/>
                              </a:cubicBezTo>
                              <a:cubicBezTo>
                                <a:pt x="50264" y="1656636"/>
                                <a:pt x="40983" y="1648761"/>
                                <a:pt x="36334" y="1638300"/>
                              </a:cubicBezTo>
                              <a:cubicBezTo>
                                <a:pt x="28179" y="1619950"/>
                                <a:pt x="17284" y="1581150"/>
                                <a:pt x="17284" y="1581150"/>
                              </a:cubicBezTo>
                              <a:cubicBezTo>
                                <a:pt x="-12005" y="1376129"/>
                                <a:pt x="1443" y="1496121"/>
                                <a:pt x="17284" y="1076325"/>
                              </a:cubicBezTo>
                              <a:cubicBezTo>
                                <a:pt x="18642" y="1040346"/>
                                <a:pt x="35207" y="965407"/>
                                <a:pt x="45859" y="933450"/>
                              </a:cubicBezTo>
                              <a:cubicBezTo>
                                <a:pt x="52209" y="914400"/>
                                <a:pt x="53770" y="893008"/>
                                <a:pt x="64909" y="876300"/>
                              </a:cubicBezTo>
                              <a:cubicBezTo>
                                <a:pt x="71259" y="866775"/>
                                <a:pt x="79310" y="858186"/>
                                <a:pt x="83959" y="847725"/>
                              </a:cubicBezTo>
                              <a:cubicBezTo>
                                <a:pt x="92114" y="829375"/>
                                <a:pt x="96659" y="809625"/>
                                <a:pt x="103009" y="790575"/>
                              </a:cubicBezTo>
                              <a:lnTo>
                                <a:pt x="112534" y="762000"/>
                              </a:lnTo>
                              <a:cubicBezTo>
                                <a:pt x="115709" y="752475"/>
                                <a:pt x="116490" y="741779"/>
                                <a:pt x="122059" y="733425"/>
                              </a:cubicBezTo>
                              <a:cubicBezTo>
                                <a:pt x="134759" y="714375"/>
                                <a:pt x="152919" y="697995"/>
                                <a:pt x="160159" y="676275"/>
                              </a:cubicBezTo>
                              <a:cubicBezTo>
                                <a:pt x="166509" y="657225"/>
                                <a:pt x="168070" y="635833"/>
                                <a:pt x="179209" y="619125"/>
                              </a:cubicBezTo>
                              <a:cubicBezTo>
                                <a:pt x="191909" y="600075"/>
                                <a:pt x="210069" y="583695"/>
                                <a:pt x="217309" y="561975"/>
                              </a:cubicBezTo>
                              <a:cubicBezTo>
                                <a:pt x="220484" y="552450"/>
                                <a:pt x="221265" y="541754"/>
                                <a:pt x="226834" y="533400"/>
                              </a:cubicBezTo>
                              <a:cubicBezTo>
                                <a:pt x="234306" y="522192"/>
                                <a:pt x="246785" y="515173"/>
                                <a:pt x="255409" y="504825"/>
                              </a:cubicBezTo>
                              <a:cubicBezTo>
                                <a:pt x="300662" y="450521"/>
                                <a:pt x="252742" y="502349"/>
                                <a:pt x="283984" y="447675"/>
                              </a:cubicBezTo>
                              <a:cubicBezTo>
                                <a:pt x="291860" y="433892"/>
                                <a:pt x="303455" y="422580"/>
                                <a:pt x="312559" y="409575"/>
                              </a:cubicBezTo>
                              <a:cubicBezTo>
                                <a:pt x="325689" y="390818"/>
                                <a:pt x="343419" y="374145"/>
                                <a:pt x="350659" y="352425"/>
                              </a:cubicBezTo>
                              <a:cubicBezTo>
                                <a:pt x="359486" y="325945"/>
                                <a:pt x="359539" y="317432"/>
                                <a:pt x="379234" y="295275"/>
                              </a:cubicBezTo>
                              <a:cubicBezTo>
                                <a:pt x="397132" y="275139"/>
                                <a:pt x="421440" y="260541"/>
                                <a:pt x="436384" y="238125"/>
                              </a:cubicBezTo>
                              <a:lnTo>
                                <a:pt x="512584" y="123825"/>
                              </a:lnTo>
                              <a:lnTo>
                                <a:pt x="531634" y="95250"/>
                              </a:lnTo>
                              <a:cubicBezTo>
                                <a:pt x="537984" y="85725"/>
                                <a:pt x="542589" y="74770"/>
                                <a:pt x="550684" y="66675"/>
                              </a:cubicBezTo>
                              <a:cubicBezTo>
                                <a:pt x="560209" y="57150"/>
                                <a:pt x="570635" y="48448"/>
                                <a:pt x="579259" y="38100"/>
                              </a:cubicBezTo>
                              <a:cubicBezTo>
                                <a:pt x="633111" y="-26522"/>
                                <a:pt x="577541" y="30293"/>
                                <a:pt x="607834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1" o:spid="_x0000_s1026" style="position:absolute;margin-left:108.15pt;margin-top:17.6pt;width:47.85pt;height:210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7834,266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" path="m579259,2667000v-6350,-15875,-8994,-33797,-19050,-47625c544363,2597587,522109,2581275,503059,2562225r-57150,-57150c421254,2480420,390627,2453529,379234,2419350r-19050,-57150c357009,2352675,356228,2341979,350659,2333625v-12700,-19050,-30860,-35430,-38100,-57150c306209,2257425,304648,2236033,293509,2219325v-6350,-9525,-14401,-18114,-19050,-28575c266304,2172400,261759,2152650,255409,2133600v-3175,-9525,-5035,-19595,-9525,-28575c221714,2056686,234710,2078739,207784,2038350v-3623,-18114,-9287,-56674,-19050,-76200c183614,1951911,174333,1944036,169684,1933575v-8155,-18350,-7002,-41086,-19050,-57150c115190,1829167,130865,1851534,103009,1809750v-3658,-21950,-7326,-62277,-19050,-85725c78839,1713786,70029,1705689,64909,1695450v-4490,-8980,-5035,-19595,-9525,-28575c50264,1656636,40983,1648761,36334,1638300v-8155,-18350,-19050,-57150,-19050,-57150c-12005,1376129,1443,1496121,17284,1076325,18642,1040346,35207,965407,45859,933450v6350,-19050,7911,-40442,19050,-57150c71259,866775,79310,858186,83959,847725v8155,-18350,12700,-38100,19050,-57150l112534,762000v3175,-9525,3956,-20221,9525,-28575c134759,714375,152919,697995,160159,676275v6350,-19050,7911,-40442,19050,-57150c191909,600075,210069,583695,217309,561975v3175,-9525,3956,-20221,9525,-28575c234306,522192,246785,515173,255409,504825v45253,-54304,-2667,-2476,28575,-57150c291860,433892,303455,422580,312559,409575v13130,-18757,30860,-35430,38100,-57150c359486,325945,359539,317432,379234,295275v17898,-20136,42206,-34734,57150,-57150l512584,123825,531634,95250v6350,-9525,10955,-20480,19050,-28575c560209,57150,570635,48448,579259,38100,633111,-26522,577541,30293,607834,e" filled="f" strokecolor="#4f81bd [3204]" strokeweight="3pt">
                <v:shadow on="t" color="black" opacity="22937f" origin=",.5" offset="0,.63889mm"/>
                <v:path arrowok="t" o:connecttype="custom" o:connectlocs="579259,2667000;560209,2619375;503059,2562225;445909,2505075;379234,2419350;360184,2362200;350659,2333625;312559,2276475;293509,2219325;274459,2190750;255409,2133600;245884,2105025;207784,2038350;188734,1962150;169684,1933575;150634,1876425;103009,1809750;83959,1724025;64909,1695450;55384,1666875;36334,1638300;17284,1581150;17284,1076325;45859,933450;64909,876300;83959,847725;103009,790575;112534,762000;122059,733425;160159,676275;179209,619125;217309,561975;226834,533400;255409,504825;283984,447675;312559,409575;350659,352425;379234,295275;436384,238125;512584,123825;531634,95250;550684,66675;579259,38100;607834,0" o:connectangles="0,0,0,0,0,0,0,0,0,0,0,0,0,0,0,0,0,0,0,0,0,0,0,0,0,0,0,0,0,0,0,0,0,0,0,0,0,0,0,0,0,0,0,0"/>
              </v:shape>
            </w:pict>
          </mc:Fallback>
        </mc:AlternateContent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</w:p>
    <w:p w:rsidR="00676DB7" w:rsidRPr="00426557" w:rsidRDefault="00676DB7" w:rsidP="00676DB7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C2C411" wp14:editId="14E89586">
                <wp:simplePos x="0" y="0"/>
                <wp:positionH relativeFrom="column">
                  <wp:posOffset>3819525</wp:posOffset>
                </wp:positionH>
                <wp:positionV relativeFrom="paragraph">
                  <wp:posOffset>35560</wp:posOffset>
                </wp:positionV>
                <wp:extent cx="1362075" cy="1200150"/>
                <wp:effectExtent l="57150" t="114300" r="47625" b="95250"/>
                <wp:wrapNone/>
                <wp:docPr id="367" name="Curved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12001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7" o:spid="_x0000_s1026" type="#_x0000_t38" style="position:absolute;margin-left:300.75pt;margin-top:2.8pt;width:107.25pt;height:94.5p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 w:rsidR="00426557" w:rsidRPr="00426557">
        <w:rPr>
          <w:color w:val="00B050"/>
        </w:rPr>
        <w:tab/>
      </w:r>
      <w:r w:rsidR="00426557" w:rsidRPr="00426557">
        <w:rPr>
          <w:color w:val="00B050"/>
        </w:rPr>
        <w:tab/>
      </w:r>
      <w:r w:rsidR="00426557" w:rsidRPr="00426557">
        <w:rPr>
          <w:color w:val="00B050"/>
        </w:rPr>
        <w:tab/>
      </w:r>
      <w:r w:rsidR="00426557" w:rsidRPr="00426557">
        <w:rPr>
          <w:color w:val="00B050"/>
        </w:rPr>
        <w:tab/>
      </w:r>
      <w:r w:rsidR="00426557" w:rsidRPr="00426557">
        <w:rPr>
          <w:color w:val="00B050"/>
        </w:rPr>
        <w:tab/>
      </w:r>
      <w:r w:rsidR="00426557" w:rsidRPr="00426557">
        <w:rPr>
          <w:color w:val="00B050"/>
        </w:rPr>
        <w:tab/>
      </w:r>
      <w:r w:rsidR="00426557" w:rsidRPr="00426557">
        <w:rPr>
          <w:color w:val="00B050"/>
        </w:rPr>
        <w:tab/>
      </w:r>
      <w:proofErr w:type="gramStart"/>
      <w:r w:rsidR="00426557" w:rsidRPr="00426557">
        <w:rPr>
          <w:color w:val="00B050"/>
        </w:rPr>
        <w:t>T2</w:t>
      </w:r>
      <w:r w:rsidRPr="00426557">
        <w:rPr>
          <w:color w:val="00B050"/>
        </w:rPr>
        <w:t>.join()</w:t>
      </w:r>
      <w:proofErr w:type="gramEnd"/>
    </w:p>
    <w:p w:rsidR="00676DB7" w:rsidRPr="00426557" w:rsidRDefault="00426557" w:rsidP="00676DB7">
      <w:pPr>
        <w:rPr>
          <w:color w:val="00B050"/>
        </w:rPr>
      </w:pP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>If T2 completes</w:t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proofErr w:type="gramStart"/>
      <w:r w:rsidRPr="00426557">
        <w:rPr>
          <w:color w:val="00B050"/>
        </w:rPr>
        <w:t>T2</w:t>
      </w:r>
      <w:r w:rsidR="00676DB7" w:rsidRPr="00426557">
        <w:rPr>
          <w:color w:val="00B050"/>
        </w:rPr>
        <w:t>.join(</w:t>
      </w:r>
      <w:proofErr w:type="gramEnd"/>
      <w:r w:rsidR="00676DB7" w:rsidRPr="00426557">
        <w:rPr>
          <w:color w:val="00B050"/>
        </w:rPr>
        <w:t>1200)</w:t>
      </w:r>
    </w:p>
    <w:p w:rsidR="00676DB7" w:rsidRPr="00426557" w:rsidRDefault="00426557" w:rsidP="00676DB7">
      <w:pPr>
        <w:rPr>
          <w:color w:val="00B050"/>
        </w:rPr>
      </w:pP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>If time completes</w:t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r w:rsidRPr="00426557">
        <w:rPr>
          <w:color w:val="00B050"/>
        </w:rPr>
        <w:tab/>
      </w:r>
      <w:proofErr w:type="gramStart"/>
      <w:r w:rsidRPr="00426557">
        <w:rPr>
          <w:color w:val="00B050"/>
        </w:rPr>
        <w:t>T2.join(</w:t>
      </w:r>
      <w:proofErr w:type="gramEnd"/>
      <w:r w:rsidRPr="00426557">
        <w:rPr>
          <w:color w:val="00B050"/>
        </w:rPr>
        <w:t>1200, 10</w:t>
      </w:r>
      <w:r w:rsidR="00676DB7" w:rsidRPr="00426557">
        <w:rPr>
          <w:color w:val="00B050"/>
        </w:rPr>
        <w:t>0)</w:t>
      </w:r>
    </w:p>
    <w:p w:rsidR="00676DB7" w:rsidRPr="00426557" w:rsidRDefault="00426557" w:rsidP="00426557">
      <w:pPr>
        <w:tabs>
          <w:tab w:val="left" w:pos="1530"/>
        </w:tabs>
        <w:rPr>
          <w:color w:val="00B050"/>
        </w:rPr>
      </w:pPr>
      <w:r w:rsidRPr="00426557">
        <w:rPr>
          <w:color w:val="00B050"/>
        </w:rPr>
        <w:t>If waiting thread got interrupted</w:t>
      </w:r>
    </w:p>
    <w:p w:rsidR="00676DB7" w:rsidRDefault="00676DB7" w:rsidP="00676DB7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BCE4E3" wp14:editId="1EA59C94">
                <wp:simplePos x="0" y="0"/>
                <wp:positionH relativeFrom="column">
                  <wp:posOffset>4448175</wp:posOffset>
                </wp:positionH>
                <wp:positionV relativeFrom="paragraph">
                  <wp:posOffset>29210</wp:posOffset>
                </wp:positionV>
                <wp:extent cx="1266825" cy="638175"/>
                <wp:effectExtent l="57150" t="38100" r="85725" b="10477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76DB7">
                            <w:proofErr w:type="gramStart"/>
                            <w:r>
                              <w:t>running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4" o:spid="_x0000_s1050" style="position:absolute;margin-left:350.25pt;margin-top:2.3pt;width:99.75pt;height:50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76DB7">
                      <w:proofErr w:type="gramStart"/>
                      <w:r>
                        <w:t>running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749183" wp14:editId="5CFF2DD2">
                <wp:simplePos x="0" y="0"/>
                <wp:positionH relativeFrom="column">
                  <wp:posOffset>419101</wp:posOffset>
                </wp:positionH>
                <wp:positionV relativeFrom="paragraph">
                  <wp:posOffset>231775</wp:posOffset>
                </wp:positionV>
                <wp:extent cx="819150" cy="638175"/>
                <wp:effectExtent l="57150" t="38100" r="76200" b="10477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76DB7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5" o:spid="_x0000_s1051" style="position:absolute;margin-left:33pt;margin-top:18.25pt;width:64.5pt;height:50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76DB7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76DB7" w:rsidRDefault="00676DB7" w:rsidP="00676DB7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8DCC52" wp14:editId="0EE4495F">
                <wp:simplePos x="0" y="0"/>
                <wp:positionH relativeFrom="column">
                  <wp:posOffset>2276474</wp:posOffset>
                </wp:positionH>
                <wp:positionV relativeFrom="paragraph">
                  <wp:posOffset>100965</wp:posOffset>
                </wp:positionV>
                <wp:extent cx="2200275" cy="942975"/>
                <wp:effectExtent l="57150" t="114300" r="0" b="85725"/>
                <wp:wrapNone/>
                <wp:docPr id="356" name="Curved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942975"/>
                        </a:xfrm>
                        <a:prstGeom prst="curvedConnector3">
                          <a:avLst>
                            <a:gd name="adj1" fmla="val 409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56" o:spid="_x0000_s1026" type="#_x0000_t38" style="position:absolute;margin-left:179.25pt;margin-top:7.95pt;width:173.25pt;height:74.25pt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" adj="8836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76DB7" w:rsidRDefault="00676DB7" w:rsidP="00676DB7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DF8459" wp14:editId="27E52512">
                <wp:simplePos x="0" y="0"/>
                <wp:positionH relativeFrom="column">
                  <wp:posOffset>2809875</wp:posOffset>
                </wp:positionH>
                <wp:positionV relativeFrom="paragraph">
                  <wp:posOffset>19685</wp:posOffset>
                </wp:positionV>
                <wp:extent cx="2028825" cy="1257300"/>
                <wp:effectExtent l="57150" t="38100" r="47625" b="95250"/>
                <wp:wrapNone/>
                <wp:docPr id="357" name="Freeform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57300"/>
                        </a:xfrm>
                        <a:custGeom>
                          <a:avLst/>
                          <a:gdLst>
                            <a:gd name="connsiteX0" fmla="*/ 2133600 w 2133600"/>
                            <a:gd name="connsiteY0" fmla="*/ 0 h 1197780"/>
                            <a:gd name="connsiteX1" fmla="*/ 2085975 w 2133600"/>
                            <a:gd name="connsiteY1" fmla="*/ 38100 h 1197780"/>
                            <a:gd name="connsiteX2" fmla="*/ 2047875 w 2133600"/>
                            <a:gd name="connsiteY2" fmla="*/ 57150 h 1197780"/>
                            <a:gd name="connsiteX3" fmla="*/ 2019300 w 2133600"/>
                            <a:gd name="connsiteY3" fmla="*/ 85725 h 1197780"/>
                            <a:gd name="connsiteX4" fmla="*/ 1971675 w 2133600"/>
                            <a:gd name="connsiteY4" fmla="*/ 123825 h 1197780"/>
                            <a:gd name="connsiteX5" fmla="*/ 1933575 w 2133600"/>
                            <a:gd name="connsiteY5" fmla="*/ 161925 h 1197780"/>
                            <a:gd name="connsiteX6" fmla="*/ 1885950 w 2133600"/>
                            <a:gd name="connsiteY6" fmla="*/ 190500 h 1197780"/>
                            <a:gd name="connsiteX7" fmla="*/ 1800225 w 2133600"/>
                            <a:gd name="connsiteY7" fmla="*/ 285750 h 1197780"/>
                            <a:gd name="connsiteX8" fmla="*/ 1724025 w 2133600"/>
                            <a:gd name="connsiteY8" fmla="*/ 390525 h 1197780"/>
                            <a:gd name="connsiteX9" fmla="*/ 1676400 w 2133600"/>
                            <a:gd name="connsiteY9" fmla="*/ 438150 h 1197780"/>
                            <a:gd name="connsiteX10" fmla="*/ 1638300 w 2133600"/>
                            <a:gd name="connsiteY10" fmla="*/ 485775 h 1197780"/>
                            <a:gd name="connsiteX11" fmla="*/ 1609725 w 2133600"/>
                            <a:gd name="connsiteY11" fmla="*/ 514350 h 1197780"/>
                            <a:gd name="connsiteX12" fmla="*/ 1581150 w 2133600"/>
                            <a:gd name="connsiteY12" fmla="*/ 561975 h 1197780"/>
                            <a:gd name="connsiteX13" fmla="*/ 1552575 w 2133600"/>
                            <a:gd name="connsiteY13" fmla="*/ 590550 h 1197780"/>
                            <a:gd name="connsiteX14" fmla="*/ 1524000 w 2133600"/>
                            <a:gd name="connsiteY14" fmla="*/ 638175 h 1197780"/>
                            <a:gd name="connsiteX15" fmla="*/ 1504950 w 2133600"/>
                            <a:gd name="connsiteY15" fmla="*/ 676275 h 1197780"/>
                            <a:gd name="connsiteX16" fmla="*/ 1466850 w 2133600"/>
                            <a:gd name="connsiteY16" fmla="*/ 714375 h 1197780"/>
                            <a:gd name="connsiteX17" fmla="*/ 1438275 w 2133600"/>
                            <a:gd name="connsiteY17" fmla="*/ 752475 h 1197780"/>
                            <a:gd name="connsiteX18" fmla="*/ 1381125 w 2133600"/>
                            <a:gd name="connsiteY18" fmla="*/ 800100 h 1197780"/>
                            <a:gd name="connsiteX19" fmla="*/ 1362075 w 2133600"/>
                            <a:gd name="connsiteY19" fmla="*/ 828675 h 1197780"/>
                            <a:gd name="connsiteX20" fmla="*/ 1295400 w 2133600"/>
                            <a:gd name="connsiteY20" fmla="*/ 885825 h 1197780"/>
                            <a:gd name="connsiteX21" fmla="*/ 1266825 w 2133600"/>
                            <a:gd name="connsiteY21" fmla="*/ 914400 h 1197780"/>
                            <a:gd name="connsiteX22" fmla="*/ 1181100 w 2133600"/>
                            <a:gd name="connsiteY22" fmla="*/ 971550 h 1197780"/>
                            <a:gd name="connsiteX23" fmla="*/ 1066800 w 2133600"/>
                            <a:gd name="connsiteY23" fmla="*/ 1047750 h 1197780"/>
                            <a:gd name="connsiteX24" fmla="*/ 1009650 w 2133600"/>
                            <a:gd name="connsiteY24" fmla="*/ 1085850 h 1197780"/>
                            <a:gd name="connsiteX25" fmla="*/ 952500 w 2133600"/>
                            <a:gd name="connsiteY25" fmla="*/ 1104900 h 1197780"/>
                            <a:gd name="connsiteX26" fmla="*/ 923925 w 2133600"/>
                            <a:gd name="connsiteY26" fmla="*/ 1114425 h 1197780"/>
                            <a:gd name="connsiteX27" fmla="*/ 847725 w 2133600"/>
                            <a:gd name="connsiteY27" fmla="*/ 1133475 h 1197780"/>
                            <a:gd name="connsiteX28" fmla="*/ 819150 w 2133600"/>
                            <a:gd name="connsiteY28" fmla="*/ 1143000 h 1197780"/>
                            <a:gd name="connsiteX29" fmla="*/ 733425 w 2133600"/>
                            <a:gd name="connsiteY29" fmla="*/ 1152525 h 1197780"/>
                            <a:gd name="connsiteX30" fmla="*/ 619125 w 2133600"/>
                            <a:gd name="connsiteY30" fmla="*/ 1171575 h 1197780"/>
                            <a:gd name="connsiteX31" fmla="*/ 590550 w 2133600"/>
                            <a:gd name="connsiteY31" fmla="*/ 1181100 h 1197780"/>
                            <a:gd name="connsiteX32" fmla="*/ 0 w 2133600"/>
                            <a:gd name="connsiteY32" fmla="*/ 1190625 h 1197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133600" h="1197780">
                              <a:moveTo>
                                <a:pt x="2133600" y="0"/>
                              </a:moveTo>
                              <a:cubicBezTo>
                                <a:pt x="2117725" y="12700"/>
                                <a:pt x="2102891" y="26823"/>
                                <a:pt x="2085975" y="38100"/>
                              </a:cubicBezTo>
                              <a:cubicBezTo>
                                <a:pt x="2074161" y="45976"/>
                                <a:pt x="2059429" y="48897"/>
                                <a:pt x="2047875" y="57150"/>
                              </a:cubicBezTo>
                              <a:cubicBezTo>
                                <a:pt x="2036914" y="64980"/>
                                <a:pt x="2029437" y="76855"/>
                                <a:pt x="2019300" y="85725"/>
                              </a:cubicBezTo>
                              <a:cubicBezTo>
                                <a:pt x="2004000" y="99112"/>
                                <a:pt x="1986870" y="110319"/>
                                <a:pt x="1971675" y="123825"/>
                              </a:cubicBezTo>
                              <a:cubicBezTo>
                                <a:pt x="1958251" y="135757"/>
                                <a:pt x="1947752" y="150898"/>
                                <a:pt x="1933575" y="161925"/>
                              </a:cubicBezTo>
                              <a:cubicBezTo>
                                <a:pt x="1918962" y="173291"/>
                                <a:pt x="1901825" y="180975"/>
                                <a:pt x="1885950" y="190500"/>
                              </a:cubicBezTo>
                              <a:cubicBezTo>
                                <a:pt x="1788910" y="311800"/>
                                <a:pt x="1911826" y="161749"/>
                                <a:pt x="1800225" y="285750"/>
                              </a:cubicBezTo>
                              <a:cubicBezTo>
                                <a:pt x="1703714" y="392984"/>
                                <a:pt x="1823076" y="269463"/>
                                <a:pt x="1724025" y="390525"/>
                              </a:cubicBezTo>
                              <a:cubicBezTo>
                                <a:pt x="1709808" y="407901"/>
                                <a:pt x="1691419" y="421463"/>
                                <a:pt x="1676400" y="438150"/>
                              </a:cubicBezTo>
                              <a:cubicBezTo>
                                <a:pt x="1662800" y="453261"/>
                                <a:pt x="1651687" y="470475"/>
                                <a:pt x="1638300" y="485775"/>
                              </a:cubicBezTo>
                              <a:cubicBezTo>
                                <a:pt x="1629430" y="495912"/>
                                <a:pt x="1617807" y="503574"/>
                                <a:pt x="1609725" y="514350"/>
                              </a:cubicBezTo>
                              <a:cubicBezTo>
                                <a:pt x="1598617" y="529161"/>
                                <a:pt x="1592258" y="547164"/>
                                <a:pt x="1581150" y="561975"/>
                              </a:cubicBezTo>
                              <a:cubicBezTo>
                                <a:pt x="1573068" y="572751"/>
                                <a:pt x="1560657" y="579774"/>
                                <a:pt x="1552575" y="590550"/>
                              </a:cubicBezTo>
                              <a:cubicBezTo>
                                <a:pt x="1541467" y="605361"/>
                                <a:pt x="1532991" y="621991"/>
                                <a:pt x="1524000" y="638175"/>
                              </a:cubicBezTo>
                              <a:cubicBezTo>
                                <a:pt x="1517104" y="650587"/>
                                <a:pt x="1513469" y="664916"/>
                                <a:pt x="1504950" y="676275"/>
                              </a:cubicBezTo>
                              <a:cubicBezTo>
                                <a:pt x="1494174" y="690643"/>
                                <a:pt x="1478677" y="700858"/>
                                <a:pt x="1466850" y="714375"/>
                              </a:cubicBezTo>
                              <a:cubicBezTo>
                                <a:pt x="1456396" y="726322"/>
                                <a:pt x="1449500" y="741250"/>
                                <a:pt x="1438275" y="752475"/>
                              </a:cubicBezTo>
                              <a:cubicBezTo>
                                <a:pt x="1363350" y="827400"/>
                                <a:pt x="1459146" y="706475"/>
                                <a:pt x="1381125" y="800100"/>
                              </a:cubicBezTo>
                              <a:cubicBezTo>
                                <a:pt x="1373796" y="808894"/>
                                <a:pt x="1369404" y="819881"/>
                                <a:pt x="1362075" y="828675"/>
                              </a:cubicBezTo>
                              <a:cubicBezTo>
                                <a:pt x="1332531" y="864128"/>
                                <a:pt x="1332189" y="854292"/>
                                <a:pt x="1295400" y="885825"/>
                              </a:cubicBezTo>
                              <a:cubicBezTo>
                                <a:pt x="1285173" y="894591"/>
                                <a:pt x="1277458" y="906130"/>
                                <a:pt x="1266825" y="914400"/>
                              </a:cubicBezTo>
                              <a:cubicBezTo>
                                <a:pt x="1181100" y="981075"/>
                                <a:pt x="1238250" y="928687"/>
                                <a:pt x="1181100" y="971550"/>
                              </a:cubicBezTo>
                              <a:cubicBezTo>
                                <a:pt x="994411" y="1111567"/>
                                <a:pt x="1177630" y="981252"/>
                                <a:pt x="1066800" y="1047750"/>
                              </a:cubicBezTo>
                              <a:cubicBezTo>
                                <a:pt x="1047167" y="1059530"/>
                                <a:pt x="1031370" y="1078610"/>
                                <a:pt x="1009650" y="1085850"/>
                              </a:cubicBezTo>
                              <a:lnTo>
                                <a:pt x="952500" y="1104900"/>
                              </a:lnTo>
                              <a:cubicBezTo>
                                <a:pt x="942975" y="1108075"/>
                                <a:pt x="933665" y="1111990"/>
                                <a:pt x="923925" y="1114425"/>
                              </a:cubicBezTo>
                              <a:cubicBezTo>
                                <a:pt x="898525" y="1120775"/>
                                <a:pt x="872563" y="1125196"/>
                                <a:pt x="847725" y="1133475"/>
                              </a:cubicBezTo>
                              <a:cubicBezTo>
                                <a:pt x="838200" y="1136650"/>
                                <a:pt x="829054" y="1141349"/>
                                <a:pt x="819150" y="1143000"/>
                              </a:cubicBezTo>
                              <a:cubicBezTo>
                                <a:pt x="790790" y="1147727"/>
                                <a:pt x="762000" y="1149350"/>
                                <a:pt x="733425" y="1152525"/>
                              </a:cubicBezTo>
                              <a:cubicBezTo>
                                <a:pt x="632481" y="1177761"/>
                                <a:pt x="782640" y="1141845"/>
                                <a:pt x="619125" y="1171575"/>
                              </a:cubicBezTo>
                              <a:cubicBezTo>
                                <a:pt x="609247" y="1173371"/>
                                <a:pt x="600428" y="1179304"/>
                                <a:pt x="590550" y="1181100"/>
                              </a:cubicBezTo>
                              <a:cubicBezTo>
                                <a:pt x="421201" y="1211891"/>
                                <a:pt x="24366" y="1190625"/>
                                <a:pt x="0" y="1190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57" o:spid="_x0000_s1026" style="position:absolute;margin-left:221.25pt;margin-top:1.55pt;width:159.75pt;height:9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0,119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" path="m2133600,v-15875,12700,-30709,26823,-47625,38100c2074161,45976,2059429,48897,2047875,57150v-10961,7830,-18438,19705,-28575,28575c2004000,99112,1986870,110319,1971675,123825v-13424,11932,-23923,27073,-38100,38100c1918962,173291,1901825,180975,1885950,190500v-97040,121300,25876,-28751,-85725,95250c1703714,392984,1823076,269463,1724025,390525v-14217,17376,-32606,30938,-47625,47625c1662800,453261,1651687,470475,1638300,485775v-8870,10137,-20493,17799,-28575,28575c1598617,529161,1592258,547164,1581150,561975v-8082,10776,-20493,17799,-28575,28575c1541467,605361,1532991,621991,1524000,638175v-6896,12412,-10531,26741,-19050,38100c1494174,690643,1478677,700858,1466850,714375v-10454,11947,-17350,26875,-28575,38100c1363350,827400,1459146,706475,1381125,800100v-7329,8794,-11721,19781,-19050,28575c1332531,864128,1332189,854292,1295400,885825v-10227,8766,-17942,20305,-28575,28575c1181100,981075,1238250,928687,1181100,971550v-186689,140017,-3470,9702,-114300,76200c1047167,1059530,1031370,1078610,1009650,1085850r-57150,19050c942975,1108075,933665,1111990,923925,1114425v-25400,6350,-51362,10771,-76200,19050c838200,1136650,829054,1141349,819150,1143000v-28360,4727,-57150,6350,-85725,9525c632481,1177761,782640,1141845,619125,1171575v-9878,1796,-18697,7729,-28575,9525c421201,1211891,24366,1190625,,1190625e" filled="f" strokecolor="#4f81bd [3204]" strokeweight="3pt">
                <v:shadow on="t" color="black" opacity="22937f" origin=",.5" offset="0,.63889mm"/>
                <v:path arrowok="t" o:connecttype="custom" o:connectlocs="2028825,0;1983539,39993;1947310,59990;1920138,89985;1874852,129978;1838623,169971;1793336,199966;1711821,299949;1639363,409931;1594077,459923;1557848,509914;1530676,539909;1503504,589901;1476332,619896;1449161,669887;1431046,709880;1394817,749874;1367645,789867;1313302,839859;1295187,869853;1231787,929843;1204615,959838;1123100,1019828;1014413,1099815;960069,1139808;905725,1159805;878554,1169803;806096,1189800;778924,1199798;697409,1209796;588722,1229793;561550,1239791;0,124978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CBFC1B" wp14:editId="5893661C">
                <wp:simplePos x="0" y="0"/>
                <wp:positionH relativeFrom="column">
                  <wp:posOffset>1076325</wp:posOffset>
                </wp:positionH>
                <wp:positionV relativeFrom="paragraph">
                  <wp:posOffset>267335</wp:posOffset>
                </wp:positionV>
                <wp:extent cx="685800" cy="685800"/>
                <wp:effectExtent l="57150" t="38100" r="5715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84.75pt;margin-top:21.05pt;width:54pt;height:5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2</w:t>
      </w:r>
      <w:proofErr w:type="gramStart"/>
      <w:r>
        <w:t>,thread</w:t>
      </w:r>
      <w:proofErr w:type="gramEnd"/>
      <w:r>
        <w:t>-scheduler</w:t>
      </w:r>
    </w:p>
    <w:p w:rsidR="00676DB7" w:rsidRDefault="00676DB7" w:rsidP="00676DB7">
      <w:r>
        <w:t xml:space="preserve">            1</w:t>
      </w:r>
      <w:proofErr w:type="gramStart"/>
      <w:r>
        <w:t>,t.start</w:t>
      </w:r>
      <w:proofErr w:type="gramEnd"/>
      <w:r>
        <w:t xml:space="preserve">()          allocate  processor </w:t>
      </w:r>
    </w:p>
    <w:p w:rsidR="00676DB7" w:rsidRDefault="00426557" w:rsidP="00676DB7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C112E5" wp14:editId="6EFEA30C">
                <wp:simplePos x="0" y="0"/>
                <wp:positionH relativeFrom="column">
                  <wp:posOffset>1838325</wp:posOffset>
                </wp:positionH>
                <wp:positionV relativeFrom="paragraph">
                  <wp:posOffset>33655</wp:posOffset>
                </wp:positionV>
                <wp:extent cx="140970" cy="152400"/>
                <wp:effectExtent l="76200" t="38100" r="4953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2" o:spid="_x0000_s1026" type="#_x0000_t32" style="position:absolute;margin-left:144.75pt;margin-top:2.65pt;width:11.1pt;height:1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76DB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9C1E49E" wp14:editId="5E6C528B">
                <wp:simplePos x="0" y="0"/>
                <wp:positionH relativeFrom="column">
                  <wp:posOffset>4108769</wp:posOffset>
                </wp:positionH>
                <wp:positionV relativeFrom="paragraph">
                  <wp:posOffset>322898</wp:posOffset>
                </wp:positionV>
                <wp:extent cx="2049780" cy="213995"/>
                <wp:effectExtent l="79692" t="34608" r="68263" b="87312"/>
                <wp:wrapNone/>
                <wp:docPr id="359" name="Curved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49780" cy="2139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59" o:spid="_x0000_s1026" type="#_x0000_t38" style="position:absolute;margin-left:323.55pt;margin-top:25.45pt;width:161.4pt;height:16.85pt;rotation:9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76DB7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A793D5" wp14:editId="43DF3D74">
                <wp:simplePos x="0" y="0"/>
                <wp:positionH relativeFrom="column">
                  <wp:posOffset>2809875</wp:posOffset>
                </wp:positionH>
                <wp:positionV relativeFrom="paragraph">
                  <wp:posOffset>671830</wp:posOffset>
                </wp:positionV>
                <wp:extent cx="180975" cy="0"/>
                <wp:effectExtent l="0" t="133350" r="47625" b="1714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0" o:spid="_x0000_s1026" type="#_x0000_t32" style="position:absolute;margin-left:221.25pt;margin-top:52.9pt;width:14.25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76DB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455458" wp14:editId="0CC19F92">
                <wp:simplePos x="0" y="0"/>
                <wp:positionH relativeFrom="column">
                  <wp:posOffset>1657350</wp:posOffset>
                </wp:positionH>
                <wp:positionV relativeFrom="paragraph">
                  <wp:posOffset>128904</wp:posOffset>
                </wp:positionV>
                <wp:extent cx="1152525" cy="904875"/>
                <wp:effectExtent l="57150" t="38100" r="66675" b="10477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76DB7">
                            <w:r>
                              <w:t>Ready/runnable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52" style="position:absolute;margin-left:130.5pt;margin-top:10.15pt;width:90.75pt;height:71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76DB7">
                      <w:r>
                        <w:t>Ready/runnable</w:t>
                      </w:r>
                    </w:p>
                  </w:txbxContent>
                </v:textbox>
              </v:oval>
            </w:pict>
          </mc:Fallback>
        </mc:AlternateContent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proofErr w:type="spellStart"/>
      <w:proofErr w:type="gramStart"/>
      <w:r w:rsidR="00676DB7" w:rsidRPr="00FE582C">
        <w:rPr>
          <w:color w:val="E36C0A" w:themeColor="accent6" w:themeShade="BF"/>
        </w:rPr>
        <w:t>Thread.yield</w:t>
      </w:r>
      <w:proofErr w:type="spellEnd"/>
      <w:r w:rsidR="00676DB7" w:rsidRPr="00FE582C">
        <w:rPr>
          <w:color w:val="E36C0A" w:themeColor="accent6" w:themeShade="BF"/>
        </w:rPr>
        <w:t>(</w:t>
      </w:r>
      <w:proofErr w:type="gramEnd"/>
      <w:r w:rsidR="00676DB7" w:rsidRPr="00FE582C">
        <w:rPr>
          <w:color w:val="E36C0A" w:themeColor="accent6" w:themeShade="BF"/>
        </w:rPr>
        <w:t>)</w:t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</w:r>
      <w:r w:rsidR="00676DB7">
        <w:tab/>
        <w:t xml:space="preserve"> 3,run() is              </w:t>
      </w:r>
    </w:p>
    <w:p w:rsidR="00426557" w:rsidRDefault="00676DB7" w:rsidP="00D6766A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135138" wp14:editId="2F1FBF7D">
                <wp:simplePos x="0" y="0"/>
                <wp:positionH relativeFrom="column">
                  <wp:posOffset>4533900</wp:posOffset>
                </wp:positionH>
                <wp:positionV relativeFrom="paragraph">
                  <wp:posOffset>504825</wp:posOffset>
                </wp:positionV>
                <wp:extent cx="876300" cy="638175"/>
                <wp:effectExtent l="57150" t="38100" r="76200" b="10477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676DB7">
                            <w:proofErr w:type="gramStart"/>
                            <w:r>
                              <w:t>dead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2" o:spid="_x0000_s1053" style="position:absolute;margin-left:357pt;margin-top:39.75pt;width:69pt;height:50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676DB7">
                      <w:proofErr w:type="gramStart"/>
                      <w:r>
                        <w:t>dead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complete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766A" w:rsidRDefault="00D6766A" w:rsidP="00D6766A"/>
    <w:p w:rsidR="0035045B" w:rsidRDefault="0035045B" w:rsidP="0035045B">
      <w:pPr>
        <w:pStyle w:val="Heading4"/>
      </w:pPr>
    </w:p>
    <w:p w:rsidR="00D6766A" w:rsidRDefault="0035045B" w:rsidP="0035045B">
      <w:pPr>
        <w:pStyle w:val="Heading4"/>
      </w:pPr>
      <w:proofErr w:type="gramStart"/>
      <w:r>
        <w:t>child</w:t>
      </w:r>
      <w:proofErr w:type="gramEnd"/>
      <w:r>
        <w:t xml:space="preserve"> wait until main complete </w:t>
      </w:r>
    </w:p>
    <w:p w:rsidR="00821CB4" w:rsidRPr="00821CB4" w:rsidRDefault="00821CB4" w:rsidP="00821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C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C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1CB4">
        <w:rPr>
          <w:rFonts w:ascii="Consolas" w:eastAsia="Times New Roman" w:hAnsi="Consolas" w:cs="Times New Roman"/>
          <w:color w:val="4EC9B0"/>
          <w:sz w:val="21"/>
          <w:szCs w:val="21"/>
        </w:rPr>
        <w:t>MainThread</w:t>
      </w:r>
      <w:proofErr w:type="spellEnd"/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21CB4" w:rsidRPr="00821CB4" w:rsidRDefault="00821CB4" w:rsidP="00821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21C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C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CB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C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C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21CB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1CB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1CB4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821C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MyThread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MyThread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045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6A9955"/>
          <w:sz w:val="21"/>
          <w:szCs w:val="21"/>
        </w:rPr>
        <w:t>Thread.currentThread</w:t>
      </w:r>
      <w:proofErr w:type="spellEnd"/>
      <w:r w:rsidRPr="0035045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6A9955"/>
          <w:sz w:val="21"/>
          <w:szCs w:val="21"/>
        </w:rPr>
        <w:t>)  == main thread </w:t>
      </w:r>
      <w:proofErr w:type="spellStart"/>
      <w:r w:rsidRPr="0035045B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MyThread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mainThread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504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CE9178"/>
          <w:sz w:val="21"/>
          <w:szCs w:val="21"/>
        </w:rPr>
        <w:t>"main thread"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21CB4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045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MyThread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045B">
        <w:rPr>
          <w:rFonts w:ascii="Consolas" w:eastAsia="Times New Roman" w:hAnsi="Consolas" w:cs="Times New Roman"/>
          <w:color w:val="6A9955"/>
          <w:sz w:val="21"/>
          <w:szCs w:val="21"/>
        </w:rPr>
        <w:t>// we need a reference of main thread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04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mainThread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mainThread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504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CE9178"/>
          <w:sz w:val="21"/>
          <w:szCs w:val="21"/>
        </w:rPr>
        <w:t>"child thread"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3504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5045B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5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045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045B" w:rsidRPr="0035045B" w:rsidRDefault="0035045B" w:rsidP="0035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4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5045B" w:rsidRPr="0035045B" w:rsidRDefault="0035045B" w:rsidP="0035045B"/>
    <w:p w:rsidR="00D6766A" w:rsidRDefault="00D6766A" w:rsidP="00D7706D">
      <w:pPr>
        <w:pStyle w:val="Heading3"/>
      </w:pPr>
    </w:p>
    <w:p w:rsidR="00D6766A" w:rsidRDefault="00D6766A" w:rsidP="00D7706D">
      <w:pPr>
        <w:pStyle w:val="Heading3"/>
      </w:pPr>
    </w:p>
    <w:p w:rsidR="00D7706D" w:rsidRPr="00D7706D" w:rsidRDefault="00D7706D" w:rsidP="00D7706D">
      <w:pPr>
        <w:pStyle w:val="Heading3"/>
      </w:pPr>
      <w:proofErr w:type="gramStart"/>
      <w:r>
        <w:t>Sleep()</w:t>
      </w:r>
      <w:proofErr w:type="gramEnd"/>
    </w:p>
    <w:p w:rsidR="008238C0" w:rsidRDefault="008238C0" w:rsidP="00D7706D">
      <w:pPr>
        <w:pStyle w:val="Heading2"/>
      </w:pPr>
      <w:r>
        <w:t>Synchronization</w:t>
      </w:r>
    </w:p>
    <w:p w:rsidR="008238C0" w:rsidRPr="008238C0" w:rsidRDefault="008238C0" w:rsidP="00D7706D">
      <w:pPr>
        <w:pStyle w:val="Heading2"/>
      </w:pPr>
      <w:r>
        <w:t>Inter thread communication</w:t>
      </w:r>
    </w:p>
    <w:p w:rsidR="0046232C" w:rsidRDefault="00D7706D" w:rsidP="00D7706D">
      <w:pPr>
        <w:pStyle w:val="Heading2"/>
      </w:pPr>
      <w:r>
        <w:t>Deadlock</w:t>
      </w:r>
    </w:p>
    <w:p w:rsidR="00D7706D" w:rsidRDefault="00D7706D" w:rsidP="00D7706D">
      <w:pPr>
        <w:pStyle w:val="Heading2"/>
      </w:pPr>
      <w:r>
        <w:t>Daemon Threads</w:t>
      </w:r>
    </w:p>
    <w:p w:rsidR="00D7706D" w:rsidRDefault="00D7706D" w:rsidP="00D7706D">
      <w:pPr>
        <w:pStyle w:val="Heading2"/>
      </w:pPr>
      <w:r>
        <w:t>Multithreading enhancements</w:t>
      </w:r>
    </w:p>
    <w:p w:rsidR="00D7706D" w:rsidRPr="0046232C" w:rsidRDefault="00D7706D" w:rsidP="0046232C"/>
    <w:p w:rsidR="006B0599" w:rsidRDefault="006B0599" w:rsidP="00D7706D">
      <w:pPr>
        <w:pStyle w:val="Heading1"/>
      </w:pPr>
      <w:r>
        <w:t>Concurrent collections</w:t>
      </w:r>
    </w:p>
    <w:p w:rsidR="006B0599" w:rsidRPr="006B0599" w:rsidRDefault="006B0599" w:rsidP="006B0599">
      <w:pPr>
        <w:rPr>
          <w:color w:val="FF0000"/>
        </w:rPr>
      </w:pPr>
      <w:r>
        <w:rPr>
          <w:color w:val="FF0000"/>
        </w:rPr>
        <w:t>T</w:t>
      </w:r>
      <w:r w:rsidRPr="006B0599">
        <w:rPr>
          <w:color w:val="FF0000"/>
        </w:rPr>
        <w:t>raditional collections</w:t>
      </w:r>
    </w:p>
    <w:p w:rsidR="006B0599" w:rsidRDefault="006B0599" w:rsidP="006B0599">
      <w:pPr>
        <w:pStyle w:val="ListParagraph"/>
        <w:numPr>
          <w:ilvl w:val="0"/>
          <w:numId w:val="11"/>
        </w:numPr>
      </w:pPr>
      <w:r>
        <w:t xml:space="preserve">Most traditional collections are not thread safe </w:t>
      </w:r>
    </w:p>
    <w:p w:rsidR="006B0599" w:rsidRDefault="006B0599" w:rsidP="006B0599">
      <w:pPr>
        <w:ind w:firstLine="720"/>
      </w:pPr>
      <w:r>
        <w:t>So there may be a data inconsistency problem</w:t>
      </w:r>
    </w:p>
    <w:p w:rsidR="006B0599" w:rsidRDefault="006B0599" w:rsidP="006B0599">
      <w:r>
        <w:tab/>
      </w:r>
      <w:r>
        <w:tab/>
        <w:t xml:space="preserve">E.g. array list, hash set, linked list, tree </w:t>
      </w:r>
      <w:proofErr w:type="gramStart"/>
      <w:r>
        <w:t>set ..</w:t>
      </w:r>
      <w:proofErr w:type="gramEnd"/>
      <w:r>
        <w:t xml:space="preserve"> </w:t>
      </w:r>
    </w:p>
    <w:p w:rsidR="008238C0" w:rsidRDefault="008238C0" w:rsidP="006B05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184785</wp:posOffset>
                </wp:positionV>
                <wp:extent cx="200025" cy="552450"/>
                <wp:effectExtent l="76200" t="38100" r="476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3.75pt;margin-top:14.55pt;width:15.75pt;height:4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184785</wp:posOffset>
                </wp:positionV>
                <wp:extent cx="57150" cy="495300"/>
                <wp:effectExtent l="114300" t="3810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10pt;margin-top:14.55pt;width:4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8238C0" w:rsidRDefault="008238C0" w:rsidP="006B05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6350</wp:posOffset>
                </wp:positionV>
                <wp:extent cx="561975" cy="428625"/>
                <wp:effectExtent l="57150" t="38100" r="4762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47.75pt;margin-top:.5pt;width:44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52E6D" wp14:editId="5BC2FC83">
                <wp:simplePos x="0" y="0"/>
                <wp:positionH relativeFrom="column">
                  <wp:posOffset>2190750</wp:posOffset>
                </wp:positionH>
                <wp:positionV relativeFrom="paragraph">
                  <wp:posOffset>177800</wp:posOffset>
                </wp:positionV>
                <wp:extent cx="1104900" cy="942975"/>
                <wp:effectExtent l="57150" t="38100" r="76200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B7" w:rsidRDefault="00676DB7" w:rsidP="008238C0">
                            <w:pPr>
                              <w:jc w:val="center"/>
                            </w:pPr>
                            <w:r>
                              <w:t>Array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4" style="position:absolute;margin-left:172.5pt;margin-top:14pt;width:87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76DB7" w:rsidRDefault="00676DB7" w:rsidP="008238C0">
                      <w:pPr>
                        <w:jc w:val="center"/>
                      </w:pPr>
                      <w:r>
                        <w:t>Array list</w:t>
                      </w:r>
                    </w:p>
                  </w:txbxContent>
                </v:textbox>
              </v:oval>
            </w:pict>
          </mc:Fallback>
        </mc:AlternateContent>
      </w:r>
    </w:p>
    <w:p w:rsidR="008238C0" w:rsidRDefault="008238C0" w:rsidP="008238C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246380</wp:posOffset>
                </wp:positionV>
                <wp:extent cx="609600" cy="95250"/>
                <wp:effectExtent l="0" t="95250" r="381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in;margin-top:19.4pt;width:48pt;height:7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  <w:t>Thread 4</w:t>
      </w:r>
    </w:p>
    <w:p w:rsidR="008238C0" w:rsidRDefault="008238C0" w:rsidP="008238C0">
      <w:pPr>
        <w:ind w:left="360"/>
      </w:pPr>
    </w:p>
    <w:p w:rsidR="008238C0" w:rsidRDefault="008238C0" w:rsidP="008238C0">
      <w:pPr>
        <w:pStyle w:val="ListParagraph"/>
      </w:pPr>
    </w:p>
    <w:p w:rsidR="006B0599" w:rsidRDefault="006B0599" w:rsidP="006B0599">
      <w:pPr>
        <w:pStyle w:val="ListParagraph"/>
        <w:numPr>
          <w:ilvl w:val="0"/>
          <w:numId w:val="11"/>
        </w:numPr>
      </w:pPr>
      <w:r>
        <w:lastRenderedPageBreak/>
        <w:t xml:space="preserve">Thread safe </w:t>
      </w:r>
      <w:r w:rsidR="0046232C">
        <w:t>(only one thread allow to operate at a time)</w:t>
      </w:r>
    </w:p>
    <w:p w:rsidR="0046232C" w:rsidRDefault="0046232C" w:rsidP="0046232C">
      <w:pPr>
        <w:pStyle w:val="ListParagraph"/>
        <w:ind w:left="1080"/>
      </w:pPr>
      <w:r>
        <w:t>So increase waiting time, create performance problem</w:t>
      </w:r>
    </w:p>
    <w:p w:rsidR="006B0599" w:rsidRDefault="0046232C" w:rsidP="0046232C">
      <w:pPr>
        <w:ind w:left="1080"/>
      </w:pPr>
      <w:r>
        <w:t xml:space="preserve">E.g. </w:t>
      </w:r>
      <w:r w:rsidR="006B0599">
        <w:t xml:space="preserve">Vector, hash table, </w:t>
      </w:r>
      <w:proofErr w:type="spellStart"/>
      <w:r w:rsidR="006B0599">
        <w:t>synchronized</w:t>
      </w:r>
      <w:r>
        <w:t>List</w:t>
      </w:r>
      <w:proofErr w:type="spellEnd"/>
      <w:r>
        <w:t xml:space="preserve">, </w:t>
      </w:r>
      <w:proofErr w:type="spellStart"/>
      <w:r>
        <w:t>synchronizedSet</w:t>
      </w:r>
      <w:proofErr w:type="spellEnd"/>
      <w:r>
        <w:t xml:space="preserve">, </w:t>
      </w:r>
      <w:proofErr w:type="spellStart"/>
      <w:r>
        <w:t>synchronizedMap</w:t>
      </w:r>
      <w:proofErr w:type="spellEnd"/>
    </w:p>
    <w:p w:rsidR="006B0599" w:rsidRPr="006B0599" w:rsidRDefault="006B0599" w:rsidP="006B0599"/>
    <w:sectPr w:rsidR="006B0599" w:rsidRPr="006B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3C2" w:rsidRDefault="00AF63C2" w:rsidP="00DB0244">
      <w:pPr>
        <w:spacing w:line="240" w:lineRule="auto"/>
      </w:pPr>
      <w:r>
        <w:separator/>
      </w:r>
    </w:p>
  </w:endnote>
  <w:endnote w:type="continuationSeparator" w:id="0">
    <w:p w:rsidR="00AF63C2" w:rsidRDefault="00AF63C2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 Sensible Armadill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3C2" w:rsidRDefault="00AF63C2" w:rsidP="00DB0244">
      <w:pPr>
        <w:spacing w:line="240" w:lineRule="auto"/>
      </w:pPr>
      <w:r>
        <w:separator/>
      </w:r>
    </w:p>
  </w:footnote>
  <w:footnote w:type="continuationSeparator" w:id="0">
    <w:p w:rsidR="00AF63C2" w:rsidRDefault="00AF63C2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C029E"/>
    <w:multiLevelType w:val="hybridMultilevel"/>
    <w:tmpl w:val="A8CE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06870"/>
    <w:multiLevelType w:val="hybridMultilevel"/>
    <w:tmpl w:val="DB98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E73CD"/>
    <w:multiLevelType w:val="hybridMultilevel"/>
    <w:tmpl w:val="B1EC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26F29"/>
    <w:multiLevelType w:val="hybridMultilevel"/>
    <w:tmpl w:val="8C6A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C2CF7"/>
    <w:multiLevelType w:val="hybridMultilevel"/>
    <w:tmpl w:val="936A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4C87"/>
    <w:rsid w:val="00015B07"/>
    <w:rsid w:val="00050FD9"/>
    <w:rsid w:val="000802F9"/>
    <w:rsid w:val="00100A4D"/>
    <w:rsid w:val="00107759"/>
    <w:rsid w:val="00107813"/>
    <w:rsid w:val="0011714F"/>
    <w:rsid w:val="00137F3F"/>
    <w:rsid w:val="00150560"/>
    <w:rsid w:val="00150786"/>
    <w:rsid w:val="00150D2B"/>
    <w:rsid w:val="001642EB"/>
    <w:rsid w:val="00192A93"/>
    <w:rsid w:val="001C4B59"/>
    <w:rsid w:val="001E4612"/>
    <w:rsid w:val="00202B6A"/>
    <w:rsid w:val="00222D29"/>
    <w:rsid w:val="0024736C"/>
    <w:rsid w:val="002625D7"/>
    <w:rsid w:val="0027382A"/>
    <w:rsid w:val="00286106"/>
    <w:rsid w:val="002A40CD"/>
    <w:rsid w:val="002B1A7F"/>
    <w:rsid w:val="002C21B7"/>
    <w:rsid w:val="002F3DB5"/>
    <w:rsid w:val="00300311"/>
    <w:rsid w:val="0032393D"/>
    <w:rsid w:val="00337D17"/>
    <w:rsid w:val="0035045B"/>
    <w:rsid w:val="003714EE"/>
    <w:rsid w:val="00371D1E"/>
    <w:rsid w:val="00373D5F"/>
    <w:rsid w:val="0037410A"/>
    <w:rsid w:val="003C04BA"/>
    <w:rsid w:val="003D4CCC"/>
    <w:rsid w:val="0042495C"/>
    <w:rsid w:val="00425FA2"/>
    <w:rsid w:val="00426557"/>
    <w:rsid w:val="00450C3F"/>
    <w:rsid w:val="00460ADC"/>
    <w:rsid w:val="0046232C"/>
    <w:rsid w:val="004625A0"/>
    <w:rsid w:val="00465620"/>
    <w:rsid w:val="004729B5"/>
    <w:rsid w:val="00475F26"/>
    <w:rsid w:val="00477FC8"/>
    <w:rsid w:val="004C6F9C"/>
    <w:rsid w:val="004D2DFB"/>
    <w:rsid w:val="004D79CC"/>
    <w:rsid w:val="004E3096"/>
    <w:rsid w:val="005001B0"/>
    <w:rsid w:val="005061B9"/>
    <w:rsid w:val="00562A3D"/>
    <w:rsid w:val="005655E8"/>
    <w:rsid w:val="00575DF5"/>
    <w:rsid w:val="005835DE"/>
    <w:rsid w:val="005A35E9"/>
    <w:rsid w:val="005A4CF5"/>
    <w:rsid w:val="005D6D57"/>
    <w:rsid w:val="005E7AA1"/>
    <w:rsid w:val="00600101"/>
    <w:rsid w:val="00664A2B"/>
    <w:rsid w:val="00676DB7"/>
    <w:rsid w:val="00676F05"/>
    <w:rsid w:val="00692F68"/>
    <w:rsid w:val="006B0599"/>
    <w:rsid w:val="006F7B82"/>
    <w:rsid w:val="00722158"/>
    <w:rsid w:val="007247DA"/>
    <w:rsid w:val="00726AB0"/>
    <w:rsid w:val="007442DA"/>
    <w:rsid w:val="007B2243"/>
    <w:rsid w:val="007D3BBD"/>
    <w:rsid w:val="007E13DB"/>
    <w:rsid w:val="007F54BE"/>
    <w:rsid w:val="00820DA2"/>
    <w:rsid w:val="00821CB4"/>
    <w:rsid w:val="00823732"/>
    <w:rsid w:val="008238C0"/>
    <w:rsid w:val="00830448"/>
    <w:rsid w:val="008564B4"/>
    <w:rsid w:val="008A5FE1"/>
    <w:rsid w:val="008F416D"/>
    <w:rsid w:val="00925878"/>
    <w:rsid w:val="0095298E"/>
    <w:rsid w:val="00953C58"/>
    <w:rsid w:val="00967489"/>
    <w:rsid w:val="00995ACF"/>
    <w:rsid w:val="0099612C"/>
    <w:rsid w:val="009A1AD1"/>
    <w:rsid w:val="009B2D17"/>
    <w:rsid w:val="009C4680"/>
    <w:rsid w:val="009F2B52"/>
    <w:rsid w:val="009F5E5C"/>
    <w:rsid w:val="00A3264F"/>
    <w:rsid w:val="00A361C3"/>
    <w:rsid w:val="00A46FC4"/>
    <w:rsid w:val="00A640AD"/>
    <w:rsid w:val="00A73936"/>
    <w:rsid w:val="00A7566D"/>
    <w:rsid w:val="00A91F60"/>
    <w:rsid w:val="00A960A4"/>
    <w:rsid w:val="00AD5B0C"/>
    <w:rsid w:val="00AF63C2"/>
    <w:rsid w:val="00B007D7"/>
    <w:rsid w:val="00B34442"/>
    <w:rsid w:val="00B83D0F"/>
    <w:rsid w:val="00B87B4D"/>
    <w:rsid w:val="00BA6E3B"/>
    <w:rsid w:val="00BA77E5"/>
    <w:rsid w:val="00C00452"/>
    <w:rsid w:val="00CB693E"/>
    <w:rsid w:val="00CC643F"/>
    <w:rsid w:val="00D14C38"/>
    <w:rsid w:val="00D32AD7"/>
    <w:rsid w:val="00D6766A"/>
    <w:rsid w:val="00D7706D"/>
    <w:rsid w:val="00D77D5D"/>
    <w:rsid w:val="00DB0244"/>
    <w:rsid w:val="00DC7041"/>
    <w:rsid w:val="00DC7C23"/>
    <w:rsid w:val="00DF23F1"/>
    <w:rsid w:val="00E461E6"/>
    <w:rsid w:val="00EC1713"/>
    <w:rsid w:val="00EE0E1A"/>
    <w:rsid w:val="00EE4C76"/>
    <w:rsid w:val="00F1113A"/>
    <w:rsid w:val="00F41E65"/>
    <w:rsid w:val="00F43EF5"/>
    <w:rsid w:val="00F5720A"/>
    <w:rsid w:val="00F6002F"/>
    <w:rsid w:val="00FB1742"/>
    <w:rsid w:val="00FD0E3E"/>
    <w:rsid w:val="00FD2BF2"/>
    <w:rsid w:val="00FE582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6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u w:val="none"/>
      <w:lang w:eastAsia="ja-JP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D770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06D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D7706D"/>
    <w:pPr>
      <w:spacing w:after="100"/>
      <w:ind w:left="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6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u w:val="none"/>
      <w:lang w:eastAsia="ja-JP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D770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06D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D7706D"/>
    <w:pPr>
      <w:spacing w:after="100"/>
      <w:ind w:left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99" Type="http://schemas.openxmlformats.org/officeDocument/2006/relationships/image" Target="media/image142.emf"/><Relationship Id="rId303" Type="http://schemas.openxmlformats.org/officeDocument/2006/relationships/image" Target="media/image144.emf"/><Relationship Id="rId21" Type="http://schemas.openxmlformats.org/officeDocument/2006/relationships/customXml" Target="ink/ink7.xml"/><Relationship Id="rId42" Type="http://schemas.openxmlformats.org/officeDocument/2006/relationships/image" Target="media/image17.emf"/><Relationship Id="rId63" Type="http://schemas.openxmlformats.org/officeDocument/2006/relationships/customXml" Target="ink/ink28.xml"/><Relationship Id="rId84" Type="http://schemas.openxmlformats.org/officeDocument/2006/relationships/image" Target="media/image38.emf"/><Relationship Id="rId138" Type="http://schemas.openxmlformats.org/officeDocument/2006/relationships/image" Target="media/image65.emf"/><Relationship Id="rId159" Type="http://schemas.openxmlformats.org/officeDocument/2006/relationships/image" Target="media/image75.emf"/><Relationship Id="rId170" Type="http://schemas.openxmlformats.org/officeDocument/2006/relationships/customXml" Target="ink/ink82.xml"/><Relationship Id="rId191" Type="http://schemas.openxmlformats.org/officeDocument/2006/relationships/customXml" Target="ink/ink92.xml"/><Relationship Id="rId205" Type="http://schemas.openxmlformats.org/officeDocument/2006/relationships/customXml" Target="ink/ink100.xml"/><Relationship Id="rId226" Type="http://schemas.openxmlformats.org/officeDocument/2006/relationships/image" Target="media/image108.emf"/><Relationship Id="rId247" Type="http://schemas.openxmlformats.org/officeDocument/2006/relationships/customXml" Target="ink/ink121.xml"/><Relationship Id="rId107" Type="http://schemas.openxmlformats.org/officeDocument/2006/relationships/customXml" Target="ink/ink50.xml"/><Relationship Id="rId268" Type="http://schemas.openxmlformats.org/officeDocument/2006/relationships/customXml" Target="ink/ink131.xml"/><Relationship Id="rId289" Type="http://schemas.openxmlformats.org/officeDocument/2006/relationships/image" Target="media/image137.emf"/><Relationship Id="rId11" Type="http://schemas.openxmlformats.org/officeDocument/2006/relationships/customXml" Target="ink/ink2.xml"/><Relationship Id="rId32" Type="http://schemas.openxmlformats.org/officeDocument/2006/relationships/image" Target="media/image12.emf"/><Relationship Id="rId53" Type="http://schemas.openxmlformats.org/officeDocument/2006/relationships/customXml" Target="ink/ink23.xml"/><Relationship Id="rId74" Type="http://schemas.openxmlformats.org/officeDocument/2006/relationships/image" Target="media/image33.emf"/><Relationship Id="rId128" Type="http://schemas.openxmlformats.org/officeDocument/2006/relationships/image" Target="media/image60.emf"/><Relationship Id="rId149" Type="http://schemas.openxmlformats.org/officeDocument/2006/relationships/customXml" Target="ink/ink71.xml"/><Relationship Id="rId314" Type="http://schemas.openxmlformats.org/officeDocument/2006/relationships/customXml" Target="ink/ink154.xml"/><Relationship Id="rId5" Type="http://schemas.openxmlformats.org/officeDocument/2006/relationships/settings" Target="settings.xml"/><Relationship Id="rId95" Type="http://schemas.openxmlformats.org/officeDocument/2006/relationships/customXml" Target="ink/ink44.xml"/><Relationship Id="rId160" Type="http://schemas.openxmlformats.org/officeDocument/2006/relationships/customXml" Target="ink/ink77.xml"/><Relationship Id="rId181" Type="http://schemas.openxmlformats.org/officeDocument/2006/relationships/customXml" Target="ink/ink87.xml"/><Relationship Id="rId216" Type="http://schemas.openxmlformats.org/officeDocument/2006/relationships/image" Target="media/image103.emf"/><Relationship Id="rId237" Type="http://schemas.openxmlformats.org/officeDocument/2006/relationships/customXml" Target="ink/ink116.xml"/><Relationship Id="rId258" Type="http://schemas.openxmlformats.org/officeDocument/2006/relationships/image" Target="media/image125.emf"/><Relationship Id="rId279" Type="http://schemas.openxmlformats.org/officeDocument/2006/relationships/image" Target="media/image132.emf"/><Relationship Id="rId22" Type="http://schemas.openxmlformats.org/officeDocument/2006/relationships/image" Target="media/image7.emf"/><Relationship Id="rId43" Type="http://schemas.openxmlformats.org/officeDocument/2006/relationships/customXml" Target="ink/ink18.xml"/><Relationship Id="rId64" Type="http://schemas.openxmlformats.org/officeDocument/2006/relationships/image" Target="media/image28.emf"/><Relationship Id="rId118" Type="http://schemas.openxmlformats.org/officeDocument/2006/relationships/image" Target="media/image55.emf"/><Relationship Id="rId139" Type="http://schemas.openxmlformats.org/officeDocument/2006/relationships/customXml" Target="ink/ink66.xml"/><Relationship Id="rId290" Type="http://schemas.openxmlformats.org/officeDocument/2006/relationships/customXml" Target="ink/ink142.xml"/><Relationship Id="rId304" Type="http://schemas.openxmlformats.org/officeDocument/2006/relationships/customXml" Target="ink/ink149.xml"/><Relationship Id="rId85" Type="http://schemas.openxmlformats.org/officeDocument/2006/relationships/customXml" Target="ink/ink39.xml"/><Relationship Id="rId150" Type="http://schemas.openxmlformats.org/officeDocument/2006/relationships/image" Target="media/image71.emf"/><Relationship Id="rId171" Type="http://schemas.openxmlformats.org/officeDocument/2006/relationships/image" Target="media/image81.emf"/><Relationship Id="rId192" Type="http://schemas.openxmlformats.org/officeDocument/2006/relationships/customXml" Target="ink/ink93.xml"/><Relationship Id="rId206" Type="http://schemas.openxmlformats.org/officeDocument/2006/relationships/image" Target="media/image98.emf"/><Relationship Id="rId227" Type="http://schemas.openxmlformats.org/officeDocument/2006/relationships/customXml" Target="ink/ink111.xml"/><Relationship Id="rId248" Type="http://schemas.openxmlformats.org/officeDocument/2006/relationships/image" Target="media/image119.emf"/><Relationship Id="rId269" Type="http://schemas.openxmlformats.org/officeDocument/2006/relationships/image" Target="media/image130.emf"/><Relationship Id="rId12" Type="http://schemas.openxmlformats.org/officeDocument/2006/relationships/image" Target="media/image2.emf"/><Relationship Id="rId33" Type="http://schemas.openxmlformats.org/officeDocument/2006/relationships/customXml" Target="ink/ink13.xml"/><Relationship Id="rId108" Type="http://schemas.openxmlformats.org/officeDocument/2006/relationships/image" Target="media/image50.emf"/><Relationship Id="rId129" Type="http://schemas.openxmlformats.org/officeDocument/2006/relationships/customXml" Target="ink/ink61.xml"/><Relationship Id="rId280" Type="http://schemas.openxmlformats.org/officeDocument/2006/relationships/customXml" Target="ink/ink137.xml"/><Relationship Id="rId315" Type="http://schemas.openxmlformats.org/officeDocument/2006/relationships/image" Target="media/image150.emf"/><Relationship Id="rId54" Type="http://schemas.openxmlformats.org/officeDocument/2006/relationships/image" Target="media/image23.emf"/><Relationship Id="rId75" Type="http://schemas.openxmlformats.org/officeDocument/2006/relationships/customXml" Target="ink/ink34.xml"/><Relationship Id="rId96" Type="http://schemas.openxmlformats.org/officeDocument/2006/relationships/image" Target="media/image44.emf"/><Relationship Id="rId140" Type="http://schemas.openxmlformats.org/officeDocument/2006/relationships/image" Target="media/image66.emf"/><Relationship Id="rId161" Type="http://schemas.openxmlformats.org/officeDocument/2006/relationships/image" Target="media/image76.emf"/><Relationship Id="rId182" Type="http://schemas.openxmlformats.org/officeDocument/2006/relationships/image" Target="media/image87.emf"/><Relationship Id="rId217" Type="http://schemas.openxmlformats.org/officeDocument/2006/relationships/customXml" Target="ink/ink106.xml"/><Relationship Id="rId6" Type="http://schemas.openxmlformats.org/officeDocument/2006/relationships/webSettings" Target="webSettings.xml"/><Relationship Id="rId238" Type="http://schemas.openxmlformats.org/officeDocument/2006/relationships/image" Target="media/image114.emf"/><Relationship Id="rId259" Type="http://schemas.openxmlformats.org/officeDocument/2006/relationships/customXml" Target="ink/ink126.xml"/><Relationship Id="rId23" Type="http://schemas.openxmlformats.org/officeDocument/2006/relationships/customXml" Target="ink/ink8.xml"/><Relationship Id="rId119" Type="http://schemas.openxmlformats.org/officeDocument/2006/relationships/customXml" Target="ink/ink56.xml"/><Relationship Id="rId270" Type="http://schemas.openxmlformats.org/officeDocument/2006/relationships/customXml" Target="ink/ink132.xml"/><Relationship Id="rId291" Type="http://schemas.openxmlformats.org/officeDocument/2006/relationships/image" Target="media/image138.emf"/><Relationship Id="rId305" Type="http://schemas.openxmlformats.org/officeDocument/2006/relationships/image" Target="media/image145.emf"/><Relationship Id="rId44" Type="http://schemas.openxmlformats.org/officeDocument/2006/relationships/image" Target="media/image18.emf"/><Relationship Id="rId65" Type="http://schemas.openxmlformats.org/officeDocument/2006/relationships/customXml" Target="ink/ink29.xml"/><Relationship Id="rId86" Type="http://schemas.openxmlformats.org/officeDocument/2006/relationships/image" Target="media/image39.emf"/><Relationship Id="rId130" Type="http://schemas.openxmlformats.org/officeDocument/2006/relationships/image" Target="media/image61.emf"/><Relationship Id="rId151" Type="http://schemas.openxmlformats.org/officeDocument/2006/relationships/customXml" Target="ink/ink72.xml"/><Relationship Id="rId172" Type="http://schemas.openxmlformats.org/officeDocument/2006/relationships/customXml" Target="ink/ink83.xml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09.emf"/><Relationship Id="rId249" Type="http://schemas.openxmlformats.org/officeDocument/2006/relationships/customXml" Target="ink/ink122.xml"/><Relationship Id="rId13" Type="http://schemas.openxmlformats.org/officeDocument/2006/relationships/customXml" Target="ink/ink3.xml"/><Relationship Id="rId109" Type="http://schemas.openxmlformats.org/officeDocument/2006/relationships/customXml" Target="ink/ink51.xml"/><Relationship Id="rId260" Type="http://schemas.openxmlformats.org/officeDocument/2006/relationships/image" Target="media/image126.emf"/><Relationship Id="rId281" Type="http://schemas.openxmlformats.org/officeDocument/2006/relationships/image" Target="media/image133.emf"/><Relationship Id="rId316" Type="http://schemas.openxmlformats.org/officeDocument/2006/relationships/customXml" Target="ink/ink155.xml"/><Relationship Id="rId34" Type="http://schemas.openxmlformats.org/officeDocument/2006/relationships/image" Target="media/image13.emf"/><Relationship Id="rId55" Type="http://schemas.openxmlformats.org/officeDocument/2006/relationships/customXml" Target="ink/ink24.xml"/><Relationship Id="rId76" Type="http://schemas.openxmlformats.org/officeDocument/2006/relationships/image" Target="media/image34.emf"/><Relationship Id="rId97" Type="http://schemas.openxmlformats.org/officeDocument/2006/relationships/customXml" Target="ink/ink45.xml"/><Relationship Id="rId120" Type="http://schemas.openxmlformats.org/officeDocument/2006/relationships/image" Target="media/image56.emf"/><Relationship Id="rId141" Type="http://schemas.openxmlformats.org/officeDocument/2006/relationships/customXml" Target="ink/ink67.xml"/><Relationship Id="rId7" Type="http://schemas.openxmlformats.org/officeDocument/2006/relationships/footnotes" Target="footnotes.xml"/><Relationship Id="rId162" Type="http://schemas.openxmlformats.org/officeDocument/2006/relationships/customXml" Target="ink/ink78.xml"/><Relationship Id="rId183" Type="http://schemas.openxmlformats.org/officeDocument/2006/relationships/customXml" Target="ink/ink88.xml"/><Relationship Id="rId218" Type="http://schemas.openxmlformats.org/officeDocument/2006/relationships/image" Target="media/image104.emf"/><Relationship Id="rId239" Type="http://schemas.openxmlformats.org/officeDocument/2006/relationships/customXml" Target="ink/ink117.xml"/><Relationship Id="rId250" Type="http://schemas.openxmlformats.org/officeDocument/2006/relationships/image" Target="media/image120.emf"/><Relationship Id="rId271" Type="http://schemas.openxmlformats.org/officeDocument/2006/relationships/image" Target="media/image86.emf"/><Relationship Id="rId292" Type="http://schemas.openxmlformats.org/officeDocument/2006/relationships/customXml" Target="ink/ink143.xml"/><Relationship Id="rId306" Type="http://schemas.openxmlformats.org/officeDocument/2006/relationships/customXml" Target="ink/ink150.xml"/><Relationship Id="rId24" Type="http://schemas.openxmlformats.org/officeDocument/2006/relationships/image" Target="media/image8.emf"/><Relationship Id="rId45" Type="http://schemas.openxmlformats.org/officeDocument/2006/relationships/customXml" Target="ink/ink19.xml"/><Relationship Id="rId66" Type="http://schemas.openxmlformats.org/officeDocument/2006/relationships/image" Target="media/image29.emf"/><Relationship Id="rId87" Type="http://schemas.openxmlformats.org/officeDocument/2006/relationships/customXml" Target="ink/ink40.xml"/><Relationship Id="rId110" Type="http://schemas.openxmlformats.org/officeDocument/2006/relationships/image" Target="media/image51.emf"/><Relationship Id="rId131" Type="http://schemas.openxmlformats.org/officeDocument/2006/relationships/customXml" Target="ink/ink62.xml"/><Relationship Id="rId152" Type="http://schemas.openxmlformats.org/officeDocument/2006/relationships/image" Target="media/image72.emf"/><Relationship Id="rId173" Type="http://schemas.openxmlformats.org/officeDocument/2006/relationships/image" Target="media/image82.emf"/><Relationship Id="rId194" Type="http://schemas.openxmlformats.org/officeDocument/2006/relationships/image" Target="media/image92.emf"/><Relationship Id="rId208" Type="http://schemas.openxmlformats.org/officeDocument/2006/relationships/image" Target="media/image99.emf"/><Relationship Id="rId229" Type="http://schemas.openxmlformats.org/officeDocument/2006/relationships/customXml" Target="ink/ink112.xml"/><Relationship Id="rId19" Type="http://schemas.openxmlformats.org/officeDocument/2006/relationships/customXml" Target="ink/ink6.xml"/><Relationship Id="rId224" Type="http://schemas.openxmlformats.org/officeDocument/2006/relationships/image" Target="media/image107.emf"/><Relationship Id="rId240" Type="http://schemas.openxmlformats.org/officeDocument/2006/relationships/image" Target="media/image115.emf"/><Relationship Id="rId245" Type="http://schemas.openxmlformats.org/officeDocument/2006/relationships/customXml" Target="ink/ink120.xml"/><Relationship Id="rId261" Type="http://schemas.openxmlformats.org/officeDocument/2006/relationships/customXml" Target="ink/ink127.xml"/><Relationship Id="rId266" Type="http://schemas.openxmlformats.org/officeDocument/2006/relationships/image" Target="media/image129.emf"/><Relationship Id="rId287" Type="http://schemas.openxmlformats.org/officeDocument/2006/relationships/image" Target="media/image136.emf"/><Relationship Id="rId14" Type="http://schemas.openxmlformats.org/officeDocument/2006/relationships/image" Target="media/image3.emf"/><Relationship Id="rId30" Type="http://schemas.openxmlformats.org/officeDocument/2006/relationships/image" Target="media/image11.emf"/><Relationship Id="rId35" Type="http://schemas.openxmlformats.org/officeDocument/2006/relationships/customXml" Target="ink/ink14.xml"/><Relationship Id="rId56" Type="http://schemas.openxmlformats.org/officeDocument/2006/relationships/image" Target="media/image24.emf"/><Relationship Id="rId77" Type="http://schemas.openxmlformats.org/officeDocument/2006/relationships/customXml" Target="ink/ink35.xml"/><Relationship Id="rId100" Type="http://schemas.openxmlformats.org/officeDocument/2006/relationships/image" Target="media/image46.emf"/><Relationship Id="rId105" Type="http://schemas.openxmlformats.org/officeDocument/2006/relationships/customXml" Target="ink/ink49.xml"/><Relationship Id="rId126" Type="http://schemas.openxmlformats.org/officeDocument/2006/relationships/image" Target="media/image59.emf"/><Relationship Id="rId147" Type="http://schemas.openxmlformats.org/officeDocument/2006/relationships/customXml" Target="ink/ink70.xml"/><Relationship Id="rId168" Type="http://schemas.openxmlformats.org/officeDocument/2006/relationships/customXml" Target="ink/ink81.xml"/><Relationship Id="rId282" Type="http://schemas.openxmlformats.org/officeDocument/2006/relationships/customXml" Target="ink/ink138.xml"/><Relationship Id="rId312" Type="http://schemas.openxmlformats.org/officeDocument/2006/relationships/customXml" Target="ink/ink153.xml"/><Relationship Id="rId317" Type="http://schemas.openxmlformats.org/officeDocument/2006/relationships/image" Target="media/image151.emf"/><Relationship Id="rId8" Type="http://schemas.openxmlformats.org/officeDocument/2006/relationships/endnotes" Target="endnotes.xml"/><Relationship Id="rId51" Type="http://schemas.openxmlformats.org/officeDocument/2006/relationships/customXml" Target="ink/ink22.xml"/><Relationship Id="rId72" Type="http://schemas.openxmlformats.org/officeDocument/2006/relationships/image" Target="media/image32.emf"/><Relationship Id="rId93" Type="http://schemas.openxmlformats.org/officeDocument/2006/relationships/customXml" Target="ink/ink43.xml"/><Relationship Id="rId98" Type="http://schemas.openxmlformats.org/officeDocument/2006/relationships/image" Target="media/image45.emf"/><Relationship Id="rId121" Type="http://schemas.openxmlformats.org/officeDocument/2006/relationships/customXml" Target="ink/ink57.xml"/><Relationship Id="rId142" Type="http://schemas.openxmlformats.org/officeDocument/2006/relationships/image" Target="media/image67.emf"/><Relationship Id="rId163" Type="http://schemas.openxmlformats.org/officeDocument/2006/relationships/image" Target="media/image77.emf"/><Relationship Id="rId184" Type="http://schemas.openxmlformats.org/officeDocument/2006/relationships/image" Target="media/image88.emf"/><Relationship Id="rId189" Type="http://schemas.openxmlformats.org/officeDocument/2006/relationships/customXml" Target="ink/ink91.xml"/><Relationship Id="rId219" Type="http://schemas.openxmlformats.org/officeDocument/2006/relationships/customXml" Target="ink/ink107.xml"/><Relationship Id="rId3" Type="http://schemas.openxmlformats.org/officeDocument/2006/relationships/styles" Target="styles.xml"/><Relationship Id="rId214" Type="http://schemas.openxmlformats.org/officeDocument/2006/relationships/image" Target="media/image102.emf"/><Relationship Id="rId230" Type="http://schemas.openxmlformats.org/officeDocument/2006/relationships/image" Target="media/image110.emf"/><Relationship Id="rId235" Type="http://schemas.openxmlformats.org/officeDocument/2006/relationships/customXml" Target="ink/ink115.xml"/><Relationship Id="rId251" Type="http://schemas.openxmlformats.org/officeDocument/2006/relationships/customXml" Target="ink/ink123.xml"/><Relationship Id="rId256" Type="http://schemas.openxmlformats.org/officeDocument/2006/relationships/image" Target="media/image124.emf"/><Relationship Id="rId277" Type="http://schemas.openxmlformats.org/officeDocument/2006/relationships/image" Target="media/image131.emf"/><Relationship Id="rId298" Type="http://schemas.openxmlformats.org/officeDocument/2006/relationships/customXml" Target="ink/ink146.xml"/><Relationship Id="rId25" Type="http://schemas.openxmlformats.org/officeDocument/2006/relationships/customXml" Target="ink/ink9.xml"/><Relationship Id="rId46" Type="http://schemas.openxmlformats.org/officeDocument/2006/relationships/image" Target="media/image19.emf"/><Relationship Id="rId67" Type="http://schemas.openxmlformats.org/officeDocument/2006/relationships/customXml" Target="ink/ink30.xml"/><Relationship Id="rId116" Type="http://schemas.openxmlformats.org/officeDocument/2006/relationships/image" Target="media/image54.emf"/><Relationship Id="rId137" Type="http://schemas.openxmlformats.org/officeDocument/2006/relationships/customXml" Target="ink/ink65.xml"/><Relationship Id="rId158" Type="http://schemas.openxmlformats.org/officeDocument/2006/relationships/customXml" Target="ink/ink76.xml"/><Relationship Id="rId272" Type="http://schemas.openxmlformats.org/officeDocument/2006/relationships/customXml" Target="ink/ink133.xml"/><Relationship Id="rId293" Type="http://schemas.openxmlformats.org/officeDocument/2006/relationships/image" Target="media/image139.emf"/><Relationship Id="rId302" Type="http://schemas.openxmlformats.org/officeDocument/2006/relationships/customXml" Target="ink/ink148.xml"/><Relationship Id="rId307" Type="http://schemas.openxmlformats.org/officeDocument/2006/relationships/image" Target="media/image146.emf"/><Relationship Id="rId20" Type="http://schemas.openxmlformats.org/officeDocument/2006/relationships/image" Target="media/image6.emf"/><Relationship Id="rId41" Type="http://schemas.openxmlformats.org/officeDocument/2006/relationships/customXml" Target="ink/ink17.xml"/><Relationship Id="rId62" Type="http://schemas.openxmlformats.org/officeDocument/2006/relationships/image" Target="media/image27.emf"/><Relationship Id="rId83" Type="http://schemas.openxmlformats.org/officeDocument/2006/relationships/customXml" Target="ink/ink38.xml"/><Relationship Id="rId88" Type="http://schemas.openxmlformats.org/officeDocument/2006/relationships/image" Target="media/image40.emf"/><Relationship Id="rId111" Type="http://schemas.openxmlformats.org/officeDocument/2006/relationships/customXml" Target="ink/ink52.xml"/><Relationship Id="rId132" Type="http://schemas.openxmlformats.org/officeDocument/2006/relationships/image" Target="media/image62.emf"/><Relationship Id="rId153" Type="http://schemas.openxmlformats.org/officeDocument/2006/relationships/customXml" Target="ink/ink73.xml"/><Relationship Id="rId174" Type="http://schemas.openxmlformats.org/officeDocument/2006/relationships/customXml" Target="ink/ink84.xml"/><Relationship Id="rId179" Type="http://schemas.openxmlformats.org/officeDocument/2006/relationships/image" Target="media/image85.emf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1.emf"/><Relationship Id="rId204" Type="http://schemas.openxmlformats.org/officeDocument/2006/relationships/image" Target="media/image97.emf"/><Relationship Id="rId220" Type="http://schemas.openxmlformats.org/officeDocument/2006/relationships/image" Target="media/image105.emf"/><Relationship Id="rId225" Type="http://schemas.openxmlformats.org/officeDocument/2006/relationships/customXml" Target="ink/ink110.xml"/><Relationship Id="rId241" Type="http://schemas.openxmlformats.org/officeDocument/2006/relationships/customXml" Target="ink/ink118.xml"/><Relationship Id="rId246" Type="http://schemas.openxmlformats.org/officeDocument/2006/relationships/image" Target="media/image118.emf"/><Relationship Id="rId267" Type="http://schemas.openxmlformats.org/officeDocument/2006/relationships/customXml" Target="ink/ink130.xml"/><Relationship Id="rId288" Type="http://schemas.openxmlformats.org/officeDocument/2006/relationships/customXml" Target="ink/ink141.xml"/><Relationship Id="rId15" Type="http://schemas.openxmlformats.org/officeDocument/2006/relationships/customXml" Target="ink/ink4.xml"/><Relationship Id="rId36" Type="http://schemas.openxmlformats.org/officeDocument/2006/relationships/image" Target="media/image14.emf"/><Relationship Id="rId57" Type="http://schemas.openxmlformats.org/officeDocument/2006/relationships/customXml" Target="ink/ink25.xml"/><Relationship Id="rId106" Type="http://schemas.openxmlformats.org/officeDocument/2006/relationships/image" Target="media/image49.emf"/><Relationship Id="rId127" Type="http://schemas.openxmlformats.org/officeDocument/2006/relationships/customXml" Target="ink/ink60.xml"/><Relationship Id="rId262" Type="http://schemas.openxmlformats.org/officeDocument/2006/relationships/image" Target="media/image127.emf"/><Relationship Id="rId283" Type="http://schemas.openxmlformats.org/officeDocument/2006/relationships/image" Target="media/image134.emf"/><Relationship Id="rId313" Type="http://schemas.openxmlformats.org/officeDocument/2006/relationships/image" Target="media/image149.emf"/><Relationship Id="rId318" Type="http://schemas.openxmlformats.org/officeDocument/2006/relationships/customXml" Target="ink/ink156.xml"/><Relationship Id="rId10" Type="http://schemas.openxmlformats.org/officeDocument/2006/relationships/image" Target="media/image1.emf"/><Relationship Id="rId31" Type="http://schemas.openxmlformats.org/officeDocument/2006/relationships/customXml" Target="ink/ink12.xml"/><Relationship Id="rId52" Type="http://schemas.openxmlformats.org/officeDocument/2006/relationships/image" Target="media/image22.emf"/><Relationship Id="rId73" Type="http://schemas.openxmlformats.org/officeDocument/2006/relationships/customXml" Target="ink/ink33.xml"/><Relationship Id="rId78" Type="http://schemas.openxmlformats.org/officeDocument/2006/relationships/image" Target="media/image35.emf"/><Relationship Id="rId94" Type="http://schemas.openxmlformats.org/officeDocument/2006/relationships/image" Target="media/image43.emf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7.emf"/><Relationship Id="rId143" Type="http://schemas.openxmlformats.org/officeDocument/2006/relationships/customXml" Target="ink/ink68.xml"/><Relationship Id="rId148" Type="http://schemas.openxmlformats.org/officeDocument/2006/relationships/image" Target="media/image70.emf"/><Relationship Id="rId164" Type="http://schemas.openxmlformats.org/officeDocument/2006/relationships/customXml" Target="ink/ink79.xml"/><Relationship Id="rId169" Type="http://schemas.openxmlformats.org/officeDocument/2006/relationships/image" Target="media/image80.emf"/><Relationship Id="rId185" Type="http://schemas.openxmlformats.org/officeDocument/2006/relationships/customXml" Target="ink/ink89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80" Type="http://schemas.openxmlformats.org/officeDocument/2006/relationships/image" Target="media/image1.jpeg"/><Relationship Id="rId210" Type="http://schemas.openxmlformats.org/officeDocument/2006/relationships/image" Target="media/image100.emf"/><Relationship Id="rId215" Type="http://schemas.openxmlformats.org/officeDocument/2006/relationships/customXml" Target="ink/ink105.xml"/><Relationship Id="rId236" Type="http://schemas.openxmlformats.org/officeDocument/2006/relationships/image" Target="media/image113.emf"/><Relationship Id="rId257" Type="http://schemas.openxmlformats.org/officeDocument/2006/relationships/customXml" Target="ink/ink125.xml"/><Relationship Id="rId278" Type="http://schemas.openxmlformats.org/officeDocument/2006/relationships/customXml" Target="ink/ink136.xml"/><Relationship Id="rId26" Type="http://schemas.openxmlformats.org/officeDocument/2006/relationships/image" Target="media/image9.emf"/><Relationship Id="rId231" Type="http://schemas.openxmlformats.org/officeDocument/2006/relationships/customXml" Target="ink/ink113.xml"/><Relationship Id="rId252" Type="http://schemas.openxmlformats.org/officeDocument/2006/relationships/image" Target="media/image121.emf"/><Relationship Id="rId273" Type="http://schemas.openxmlformats.org/officeDocument/2006/relationships/image" Target="media/image122.emf"/><Relationship Id="rId294" Type="http://schemas.openxmlformats.org/officeDocument/2006/relationships/customXml" Target="ink/ink144.xml"/><Relationship Id="rId308" Type="http://schemas.openxmlformats.org/officeDocument/2006/relationships/customXml" Target="ink/ink151.xml"/><Relationship Id="rId47" Type="http://schemas.openxmlformats.org/officeDocument/2006/relationships/customXml" Target="ink/ink20.xml"/><Relationship Id="rId68" Type="http://schemas.openxmlformats.org/officeDocument/2006/relationships/image" Target="media/image30.emf"/><Relationship Id="rId89" Type="http://schemas.openxmlformats.org/officeDocument/2006/relationships/customXml" Target="ink/ink41.xml"/><Relationship Id="rId112" Type="http://schemas.openxmlformats.org/officeDocument/2006/relationships/image" Target="media/image52.emf"/><Relationship Id="rId133" Type="http://schemas.openxmlformats.org/officeDocument/2006/relationships/customXml" Target="ink/ink63.xml"/><Relationship Id="rId154" Type="http://schemas.openxmlformats.org/officeDocument/2006/relationships/customXml" Target="ink/ink74.xml"/><Relationship Id="rId175" Type="http://schemas.openxmlformats.org/officeDocument/2006/relationships/image" Target="media/image83.emf"/><Relationship Id="rId196" Type="http://schemas.openxmlformats.org/officeDocument/2006/relationships/image" Target="media/image93.emf"/><Relationship Id="rId200" Type="http://schemas.openxmlformats.org/officeDocument/2006/relationships/image" Target="media/image95.emf"/><Relationship Id="rId16" Type="http://schemas.openxmlformats.org/officeDocument/2006/relationships/image" Target="media/image4.emf"/><Relationship Id="rId221" Type="http://schemas.openxmlformats.org/officeDocument/2006/relationships/customXml" Target="ink/ink108.xml"/><Relationship Id="rId242" Type="http://schemas.openxmlformats.org/officeDocument/2006/relationships/image" Target="media/image116.emf"/><Relationship Id="rId263" Type="http://schemas.openxmlformats.org/officeDocument/2006/relationships/customXml" Target="ink/ink128.xml"/><Relationship Id="rId284" Type="http://schemas.openxmlformats.org/officeDocument/2006/relationships/customXml" Target="ink/ink139.xml"/><Relationship Id="rId319" Type="http://schemas.openxmlformats.org/officeDocument/2006/relationships/image" Target="media/image152.emf"/><Relationship Id="rId37" Type="http://schemas.openxmlformats.org/officeDocument/2006/relationships/customXml" Target="ink/ink15.xml"/><Relationship Id="rId58" Type="http://schemas.openxmlformats.org/officeDocument/2006/relationships/image" Target="media/image25.emf"/><Relationship Id="rId79" Type="http://schemas.openxmlformats.org/officeDocument/2006/relationships/customXml" Target="ink/ink36.xml"/><Relationship Id="rId102" Type="http://schemas.openxmlformats.org/officeDocument/2006/relationships/image" Target="media/image47.emf"/><Relationship Id="rId123" Type="http://schemas.openxmlformats.org/officeDocument/2006/relationships/customXml" Target="ink/ink58.xml"/><Relationship Id="rId144" Type="http://schemas.openxmlformats.org/officeDocument/2006/relationships/image" Target="media/image68.emf"/><Relationship Id="rId90" Type="http://schemas.openxmlformats.org/officeDocument/2006/relationships/image" Target="media/image41.emf"/><Relationship Id="rId165" Type="http://schemas.openxmlformats.org/officeDocument/2006/relationships/image" Target="media/image78.emf"/><Relationship Id="rId186" Type="http://schemas.openxmlformats.org/officeDocument/2006/relationships/image" Target="media/image89.emf"/><Relationship Id="rId211" Type="http://schemas.openxmlformats.org/officeDocument/2006/relationships/customXml" Target="ink/ink103.xml"/><Relationship Id="rId232" Type="http://schemas.openxmlformats.org/officeDocument/2006/relationships/image" Target="media/image111.emf"/><Relationship Id="rId253" Type="http://schemas.openxmlformats.org/officeDocument/2006/relationships/image" Target="media/image2.jpeg"/><Relationship Id="rId274" Type="http://schemas.openxmlformats.org/officeDocument/2006/relationships/customXml" Target="ink/ink134.xml"/><Relationship Id="rId295" Type="http://schemas.openxmlformats.org/officeDocument/2006/relationships/image" Target="media/image140.emf"/><Relationship Id="rId309" Type="http://schemas.openxmlformats.org/officeDocument/2006/relationships/image" Target="media/image147.emf"/><Relationship Id="rId27" Type="http://schemas.openxmlformats.org/officeDocument/2006/relationships/customXml" Target="ink/ink10.xml"/><Relationship Id="rId48" Type="http://schemas.openxmlformats.org/officeDocument/2006/relationships/image" Target="media/image20.emf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3.emf"/><Relationship Id="rId320" Type="http://schemas.openxmlformats.org/officeDocument/2006/relationships/fontTable" Target="fontTable.xml"/><Relationship Id="rId80" Type="http://schemas.openxmlformats.org/officeDocument/2006/relationships/image" Target="media/image36.emf"/><Relationship Id="rId155" Type="http://schemas.openxmlformats.org/officeDocument/2006/relationships/image" Target="media/image73.emf"/><Relationship Id="rId176" Type="http://schemas.openxmlformats.org/officeDocument/2006/relationships/customXml" Target="ink/ink85.xml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6.emf"/><Relationship Id="rId243" Type="http://schemas.openxmlformats.org/officeDocument/2006/relationships/customXml" Target="ink/ink119.xml"/><Relationship Id="rId264" Type="http://schemas.openxmlformats.org/officeDocument/2006/relationships/image" Target="media/image128.emf"/><Relationship Id="rId285" Type="http://schemas.openxmlformats.org/officeDocument/2006/relationships/image" Target="media/image135.emf"/><Relationship Id="rId17" Type="http://schemas.openxmlformats.org/officeDocument/2006/relationships/customXml" Target="ink/ink5.xml"/><Relationship Id="rId38" Type="http://schemas.openxmlformats.org/officeDocument/2006/relationships/image" Target="media/image15.emf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24" Type="http://schemas.openxmlformats.org/officeDocument/2006/relationships/image" Target="media/image58.emf"/><Relationship Id="rId310" Type="http://schemas.openxmlformats.org/officeDocument/2006/relationships/customXml" Target="ink/ink152.xml"/><Relationship Id="rId70" Type="http://schemas.openxmlformats.org/officeDocument/2006/relationships/image" Target="media/image31.emf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customXml" Target="ink/ink80.xml"/><Relationship Id="rId187" Type="http://schemas.openxmlformats.org/officeDocument/2006/relationships/customXml" Target="ink/ink90.xml"/><Relationship Id="rId1" Type="http://schemas.openxmlformats.org/officeDocument/2006/relationships/customXml" Target="../customXml/item1.xml"/><Relationship Id="rId212" Type="http://schemas.openxmlformats.org/officeDocument/2006/relationships/image" Target="media/image101.emf"/><Relationship Id="rId233" Type="http://schemas.openxmlformats.org/officeDocument/2006/relationships/customXml" Target="ink/ink114.xml"/><Relationship Id="rId254" Type="http://schemas.openxmlformats.org/officeDocument/2006/relationships/image" Target="media/image3.jpeg"/><Relationship Id="rId28" Type="http://schemas.openxmlformats.org/officeDocument/2006/relationships/image" Target="media/image10.emf"/><Relationship Id="rId49" Type="http://schemas.openxmlformats.org/officeDocument/2006/relationships/customXml" Target="ink/ink21.xml"/><Relationship Id="rId114" Type="http://schemas.openxmlformats.org/officeDocument/2006/relationships/image" Target="media/image53.emf"/><Relationship Id="rId275" Type="http://schemas.openxmlformats.org/officeDocument/2006/relationships/image" Target="media/image123.emf"/><Relationship Id="rId296" Type="http://schemas.openxmlformats.org/officeDocument/2006/relationships/customXml" Target="ink/ink145.xml"/><Relationship Id="rId300" Type="http://schemas.openxmlformats.org/officeDocument/2006/relationships/customXml" Target="ink/ink147.xml"/><Relationship Id="rId60" Type="http://schemas.openxmlformats.org/officeDocument/2006/relationships/image" Target="media/image26.emf"/><Relationship Id="rId81" Type="http://schemas.openxmlformats.org/officeDocument/2006/relationships/customXml" Target="ink/ink37.xml"/><Relationship Id="rId135" Type="http://schemas.openxmlformats.org/officeDocument/2006/relationships/customXml" Target="ink/ink64.xml"/><Relationship Id="rId156" Type="http://schemas.openxmlformats.org/officeDocument/2006/relationships/customXml" Target="ink/ink75.xml"/><Relationship Id="rId177" Type="http://schemas.openxmlformats.org/officeDocument/2006/relationships/image" Target="media/image84.emf"/><Relationship Id="rId198" Type="http://schemas.openxmlformats.org/officeDocument/2006/relationships/image" Target="media/image94.emf"/><Relationship Id="rId321" Type="http://schemas.openxmlformats.org/officeDocument/2006/relationships/theme" Target="theme/theme1.xml"/><Relationship Id="rId202" Type="http://schemas.openxmlformats.org/officeDocument/2006/relationships/image" Target="media/image96.emf"/><Relationship Id="rId223" Type="http://schemas.openxmlformats.org/officeDocument/2006/relationships/customXml" Target="ink/ink109.xml"/><Relationship Id="rId244" Type="http://schemas.openxmlformats.org/officeDocument/2006/relationships/image" Target="media/image117.emf"/><Relationship Id="rId18" Type="http://schemas.openxmlformats.org/officeDocument/2006/relationships/image" Target="media/image5.emf"/><Relationship Id="rId39" Type="http://schemas.openxmlformats.org/officeDocument/2006/relationships/customXml" Target="ink/ink16.xml"/><Relationship Id="rId265" Type="http://schemas.openxmlformats.org/officeDocument/2006/relationships/customXml" Target="ink/ink129.xml"/><Relationship Id="rId286" Type="http://schemas.openxmlformats.org/officeDocument/2006/relationships/customXml" Target="ink/ink140.xml"/><Relationship Id="rId50" Type="http://schemas.openxmlformats.org/officeDocument/2006/relationships/image" Target="media/image21.emf"/><Relationship Id="rId104" Type="http://schemas.openxmlformats.org/officeDocument/2006/relationships/image" Target="media/image48.emf"/><Relationship Id="rId125" Type="http://schemas.openxmlformats.org/officeDocument/2006/relationships/customXml" Target="ink/ink59.xml"/><Relationship Id="rId146" Type="http://schemas.openxmlformats.org/officeDocument/2006/relationships/image" Target="media/image69.emf"/><Relationship Id="rId167" Type="http://schemas.openxmlformats.org/officeDocument/2006/relationships/image" Target="media/image79.emf"/><Relationship Id="rId188" Type="http://schemas.openxmlformats.org/officeDocument/2006/relationships/image" Target="media/image90.emf"/><Relationship Id="rId311" Type="http://schemas.openxmlformats.org/officeDocument/2006/relationships/image" Target="media/image148.emf"/><Relationship Id="rId71" Type="http://schemas.openxmlformats.org/officeDocument/2006/relationships/customXml" Target="ink/ink32.xml"/><Relationship Id="rId92" Type="http://schemas.openxmlformats.org/officeDocument/2006/relationships/image" Target="media/image42.emf"/><Relationship Id="rId213" Type="http://schemas.openxmlformats.org/officeDocument/2006/relationships/customXml" Target="ink/ink104.xml"/><Relationship Id="rId234" Type="http://schemas.openxmlformats.org/officeDocument/2006/relationships/image" Target="media/image112.emf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55" Type="http://schemas.openxmlformats.org/officeDocument/2006/relationships/customXml" Target="ink/ink124.xml"/><Relationship Id="rId276" Type="http://schemas.openxmlformats.org/officeDocument/2006/relationships/customXml" Target="ink/ink135.xml"/><Relationship Id="rId297" Type="http://schemas.openxmlformats.org/officeDocument/2006/relationships/image" Target="media/image141.emf"/><Relationship Id="rId40" Type="http://schemas.openxmlformats.org/officeDocument/2006/relationships/image" Target="media/image16.emf"/><Relationship Id="rId115" Type="http://schemas.openxmlformats.org/officeDocument/2006/relationships/customXml" Target="ink/ink54.xml"/><Relationship Id="rId136" Type="http://schemas.openxmlformats.org/officeDocument/2006/relationships/image" Target="media/image64.emf"/><Relationship Id="rId157" Type="http://schemas.openxmlformats.org/officeDocument/2006/relationships/image" Target="media/image74.emf"/><Relationship Id="rId178" Type="http://schemas.openxmlformats.org/officeDocument/2006/relationships/customXml" Target="ink/ink86.xml"/><Relationship Id="rId301" Type="http://schemas.openxmlformats.org/officeDocument/2006/relationships/image" Target="media/image143.emf"/><Relationship Id="rId61" Type="http://schemas.openxmlformats.org/officeDocument/2006/relationships/customXml" Target="ink/ink27.xml"/><Relationship Id="rId82" Type="http://schemas.openxmlformats.org/officeDocument/2006/relationships/image" Target="media/image37.emf"/><Relationship Id="rId199" Type="http://schemas.openxmlformats.org/officeDocument/2006/relationships/customXml" Target="ink/ink97.xml"/><Relationship Id="rId203" Type="http://schemas.openxmlformats.org/officeDocument/2006/relationships/customXml" Target="ink/ink9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6:07.1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0,'27'0,"-1"0,1 26,-27 0,0 1,0 26,26-27,-26 1,0-1,0 1,0-1,0 27,0-26,0-1,0 0,0 1,0-1,0 1,0-1,0 1,0-1,0 1,0-1,0 1,0-1,0 0,0 27,0 0,0-26,0-1,0 1,0-1,0 1,0-1,0 1,0-1,0 27,0-27,0 1,0-1,0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5:19.9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0,'26'0,"-26"26,0 1,0 25,0-25,0-1,0 1,0-1,0 1,0 25,0-25,0-1,0 1,0-1,0 1,26-1,0-26,-26 27,0 25,0-25,0-1,0 1,0-1,0 1,0 26,0-27,0 0,0 1,-26 26,26-27,0 1,0 25,0 1,0-26,0-1,0 1,0-1,0 1,0-1,0 0,0 27,0-26,0-1,0 1,0-1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08.26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0,'26'0,"-26"26,26-26,-26 27,27-27,-27 26,26 0,1 27,-1-26,1-1,-27 27,0-26,53 26,-53-27,0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04.97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61 268,'0'-26,"0"-27,53 27,-27-1,1 1,-27 0,26 26,-26-27,0 1,0 0,-26 26,-1 0,1 0,0 0,-1 0,1 0,0 26,26 27,0-27,0 0,0 1,0-1,0 1,0-1,0 0,26 1,0-27,1 0,-1 0,0 0,1 0,-1 0,1 0,25 0,-25 0,-1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03.03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0,'27'26,"26"27,-53-26,0-1,0 27,52 0,-52-27,0 1,0-1,0-79,0 27,0 0,0-1,0 1,27 26,-1-53,27 53,-53-27,26 27,27 0,-26 0,-27 53,26 0,0-53,-26 27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01.02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26 78,'0'26,"-26"-26,52 0,1 0,-1 0,0-26,1 26,-1 0,27-52,-27 52,1-26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2:58.86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0,'52'0,"-25"0,-1 0,1 0,-1 0,27 0,-26 0,-1 0,1 0,-1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2:51.73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0,'26'0,"-26"26,0 1,0-1,0 1,0-1,0 0,0 27,53-27,-53 1,0-1,0 1,26-27,1-27,-27 1,0-1,26 27,1-26,-1 0,-52 26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35.6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0,'26'0,"0"0,27 0,-26 0,-1 0,1 0,-1 0,1 0,-1 0,-26 26,27-26,-1 0,1 0,-1 27,0-27,27 0,-53 26,27-26,26 27,-27-1,1-26,-27 27,26-27,1 0,-1 26,-26 1,26-27,1 0,-27 26,26 1,1-27,-1 26,-26 0,27-26,-1 0,-26 27,27-27,-1 0,-26 26,27-26,-27 27,26-27,-26 26,27-26,-1 27,0-27,-26 26,27-26,-1 0,-26 27,27-27,-1 26,1-26,-1 0,-26 27,27-27,-1 0,1 0,-1 0,-26 26,26-26,1 0,-1 0,1 0,-27 27,26-27,1 0,-27 26,26-26,1 26,-1-26,1 0,-27 27,26-27,-26 26,27-26,-1 0,-26 27,26-27,1 0,-27 26,26-26,1 0,-27 27,26-27,1 26,-1-26,-26 27,27-27,-1 0,1 0,-1 0,0 0,1 0,-1 0,1 26,-1-26,1 0,-1 0,1 0,-1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5:06.62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185 132,'-26'0,"0"0,-1 0,1 0,-1-26,27-1,0 1,0 0,-26 26,26-27,-27 27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0:45.70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106 0,'-26'0,"-27"0,26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0:13.46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0 105,'27'-27,"-1"27,-26-26,26 26,1 0,-27-26,26 26,-26-26,26 26,1 0,-1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6:21.04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399 264,'-26'0,"-1"-26,-25 26,25 0,1 0,26-27,-27 27,1 0,0 0,-27 0,26-26,27 0,0-27,-52 26,52 1,0 0,-27 26,27-27,27 27,-1 0,-26 27,26-1,1-26,-1 0,-26 26,27-26,-1 0,0 27,1-27,-27 53,26-53,1 0,-1 26,-26 0,26-26,1 27,-1-27,-26 26,26-26,1 0,-54 0,1 27,0-27,-1 0,1 0,26 26,-26-26,-27 26,26-26,1 27,0-1,26 1,-27-27,1 26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9:31.35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0 559,'26'0,"27"0,0 0,0 0,-27-27,1 27,-1-26,-26 0,53 26,-27 0,-26-27,27 27,-1 0,-26-26,27 26,-1-27,1 1,-1-1,27-26,-27 53,1-26,-27-1,26 27,1 0,-1-26,1 26,-27-26,52-1,-25 27,-27-26,26 26,1-27,-1 1,1 26,26-27,-1 27,-25 0,-1 0,1-53,-1 53,1 0,-1 0,0 0,27 0,-26 0,-1 0,1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30.23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317 0,'27'0,"-1"0,0 0,1 27,-1-1,1 0,-1-26,0 27,-26-1,0 1,0-1,0 0,0 1,0-1,0 1,27-27,-1 26,1-26,-27 27,26-27,1 0,-1 0,0 26,1-26,-1 0,1 0,-1 0,1 0,-27 26,-53-26,26 27,1-27,-1 0,1 0,0 0,26 26,-27 1,1-27,26 26,0 27,-27-27,1-26,26 27,-27-27,1 0,26 26,-26-26,-1 27,1-27,26 26,-27-26,1 0,0 27,-1-27,1 0,-1 0,1 0,-1 0,1 0,0 0,-1 26,1-26,-1 26,1-26,-1 0,1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9:18.2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108 0,'-27'53,"27"-27,-52 1,52-1,-26-26,26 26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9:16.7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35,'27'0,"-1"0,0 0,27 0,-26 0,26-26,-27 26,1 0,-1 0,1 0,25 0,-25 0,-1 0,1 0,-1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9:15.3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0,'0'27,"0"-1,0 0,0 1,0 26,0 0,0-1,0 1,0 0,0 0,26-53,-26 26,0 1,0-1,0 1,0-1,0 0,27-26,-27 27,26-27,-26 26,26-26,27 27,0-1,-27-26,27 0,0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47.6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79 158,'53'0,"-27"0,1 0,-1 0,1 0,-27-26,0-27,-27 0,1 53,-1-26,1 26,0 0,-1 0,1 0,0 0,-1 0,27 26,0 27,0 0,53-1,-53 1,26 0,1 0,-1 26,-26-53,26 1,1-27,-1 0,1 0,-1 0,0 0,1 0,-1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46.3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52,'0'-26,"27"26,26 0,-27 0,0 0,1 0,-1 0,1 0,-1 0,27 0,-27 0,1 0,-1 0,27 0,-27 0,1 0,26 0,-27-26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45.62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0,'27'0,"-27"26,0 1,0-1,0 27,0 0,0 0,0 26,0-52,0 26,0-27,0 1,0-1,0 1,0-1,0 0,53 1,-27-27,1 0,-1 26,1-26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44.40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 30,'0'26,"-27"0,27 1,0-1,0 27,0-26,0-1,0 1,0-1,0 27,0-27,0 1,0-1,0 1,27-27,-27 26,26-26,0 0,1 0,26 0,-27 0,1 0,-1 0,1 0,-1-26,-26-1,0 1,0-27,0 27,0-1,0 1,0-1,0-26,0 27,0-1,0 1,-26 26,26-53,-27 27,27-1,-26 27,-1 0,1 0,-1 0,1 0,-1 0,1 0,0 27,-1-27,54 0,-1 0,27 0,-27 0,1 0,-1 0,1 0,-1 0,1 0,-27 26,53 27,-53-27,0 1,26-27,-26 26,0 1,0 26,0-27,0 27,27 0,-1-53,-26 26,26 1,1-1,-1 1,1-27,-1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41.4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94,'27'27,"-1"-27,27 26,0-26,-27 0,54 0,-54 0,1 0,-1 0,0 0,1 0,-1 0,1 0,-1 0,1 0,26 0,-53-26,0-1,0 1,-27 26,1 0,-1 0,1-26,26-1,-27 27,1 0,-1 0,-25 0,25 0,1 0,-1 0,1 0,-1 0,-26 0,27 0,-1 27,1-1,0 0,26 1,0-1,0 1,-27-1,27 1,0-1,0 1,0 26,0-27,0 0,27-26,-1 0,27 27,0-27,-27 0,1 0,-27 26,26-26,27 0,-26 0,-1 0,0 0,1 0,-1 0,1 0,-1 0,-26-26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6:08.79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0 166,'27'0,"26"0,-27 0,1 0,-1 0,0 0,1 0,26 0,0 0,-27 0,1 0,26 0,-27 0,0 0,27 0,-26 0,-1 0,1 0,26 0,0 0,-1 0,1 0,0 0,27 0,-27 0,52 0,-52 0,27 0,25 0,28 0,-54 0,-26 0,26 0,-26 0,-26 0,-1 0,1 0,26 0,-1 0,81 0,-80 0,52 0,-25 0,26 0,-27 0,0 0,-26 0,-26 0,26 0,-27 0,1 0,-1 0,0 0,54 0,-27 0,0 0,-27 0,27 0,0 0,-27 0,1 0,26 0,0 0,-27 0,1 0,-1 0,1 0,25 0,1 0,0 0,0 0,0 0,-26 0,-1 0,27 0,-27 0,1 0,26 0,-27 0,1 0,26 0,-1 0,-25 0,-1 0,1 0,52 0,-52 0,-1 0,1 0,-1 0,0 0,1 0,-1 0,27 0,0 0,-26 0,52 0,-53 0,27 0,-26 0,26-27,-53 1,26 26,27 0,-26 0,-1 0,27 0,0 0,-27 0,1 0,26 0,-27 0,27 0,0 0,0 0,0 0,0 0,0 0,-1 0,28 0,-27 0,53 0,-27 0,-26 0,-27 0,27 0,-26 0,-1 0,1 0,-1 0,0 0,-26-27,27 27,-1 0,1 0,-1 0,1 0,-1 0,1 0,-27-26,26 26,27-27,-27 27,1 0,-1 0,1 0,-1 0,1 0,-1 0,1 0,26 0,-27 0,0 0,27 0,-26 0,-1-26,1 26,-1 0,1 0,-1 0,1 0,-1 0,27 0,-27 0,1 0,-1 0,1 0,-1 0,1 0,-1 0,27 0,-27 0,1 0,-1 0,1 0,-1 0,27 0,-26 0,-1 0,1 0,25 0,-25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39.87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0,'26'0,"-26"26,0 0,0 1,0 26,0-27,0 27,0 0,0-1,0-25,0-1,0 1,27-1,-1-79,-26 27,0-27,0 27,0-1,0 1,27-1,-1 1,0 0,-26-1,27 1,-1 26,0-27,1 27,26 0,-53-26,26 26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58:35.43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188 0,'-26'0,"0"0,-27 0,27 0,-1 0,1 0,26 27,0-1,0 0,0 27,0-27,0 1,0-1,26-26,1 27,-27 25,26-52,-26 27,26-27,1 0,-1 0,-26-27,26 27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5:12.12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0 290,'26'0,"1"0,-27-26,26 26,0 0,1-26,-1-1,1 27,-27-26,26 26,0 0,1-26,-27-1,-27 27,1 0,0 0,26-26,-27 26,27-26,-26-1,-1 27,27-26,0-1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5:02.52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0,'27'27,"52"-27,-53 26,54 27,-27-53,52 53,-78-27,25 1,-25-1,-1 1,1-1,-1 1,-26-1,26-26,-26 27,27-1,-1-26,1 0,-1 26,1-26,-1 0,-26 27,26-27,1 0,-1 26,1-26,-1 0,0 0,1 0,-1 0,1 27,-1-27,0 0,1 0,-1 0,-26 26,27-26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6:53:35.99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243 0,'-27'27,"27"-1,-26-26,26 27,-27-27,1 79,0-53,-1 1,1 25,-1-52,27 27,-26-27,26 26,0-52,0-1,26 27,-26-26,27 26,-27-26,26 26,1 0,-1 0,0 0,1 0,-1 0,1 26,25 0,-25-26,26 0,0 27,-27-1,0-26,1 0,-27 26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6:53:31.39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634 0,'-27'0,"1"0,-27 0,-26 0,0 0,-1 26,54-26,0 0,-1 0,-26 0,27 0,-1 0,1 0,0 0,26 26,-27-26,27 26,-26-26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6:53:29.57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687 26,'-26'0,"-1"0,-26 0,1 0,-28 0,28 0,25 0,1 0,-1 0,1 0,-1 0,1 0,0 0,-1 0,-26 0,0 0,27-26,0 26,-1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6:53:27.13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608 132,'-26'0,"-27"-26,26 26,1 0,-1-26,-25 26,-1 0,26 0,1 0,-1 0,1-27,-1 27,1 0,-1 0,1-26,0 26,-27 0,26 0,1 0,26-27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6:53:25.48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687 158,'-26'0,"-27"0,27 0,-27 0,0 0,0-26,0 26,27-26,-1 26,1 0,-1 0,1 0,0 0,-1 0,1-27,-27 1,0 26,27-26,-1 26,27-27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6:53:23.55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899 24,'-26'0,"0"0,-1 0,-26 0,0 0,-26 0,26 0,0 0,0 0,0 0,0 0,0 0,0 0,-26 0,0 0,52 0,1 0,-27 0,53-24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5:45.0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0,'26'0,"1"53,-27-27,26 1,0-27,-26 53,0-27,0 0,0 1,0-1,27-26,-27 27,0-1,0 1,0-1,26 1,-26-1,27 1,-1-1,-26 0,27 1,-27-1,0 1,26-27,1 26,-27 1,26-1,0-26,-26 27,27-27,-27 26,26 1,1-1,-1 1,1-1,-27 0,26-26,0 27,-26-1,0 1,27-27,-27 26,0 27,26-26,1-1,-27 1,26-1,-26 0,27 1,-1-1,0 27,-26-26,53-27,-53 53,27-53,-27 26,26 1,1-27,-27 26,0 1,0 25,0-25,0-1,0 1,26-1,0 1,1 26,-1-53,1 26,-27 1,26-27,1 26,-27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7:04:25.33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6T07:25:11.6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327 8,'-26'0,"-1"0,1 0,26 27,0-1,-53 1,27-1,26 0,-27-26,1 53,26-26,-27 26,1 0,-27-27,53 1,0-1,0 27,0-27,0 1,0-1,0 1,0-1,0 1,0 26,26-53,-26 26,27 1,-1-1,-26 0,27-26,-1 27,1-27,-27 26,52-26,-25 27,-1-27,1 26,-1-26,1 0,26 0,-27 0,1 0,-1 0,-26 27,27-27,-1 0,0 0,1 0,-1 0,27 0,-26 0,-1 0,1 0,-1 0,27 0,-27 0,1 0,-1 0,1 0,-27 26,26 1,27-27,-26 0,-1 0,27 0,-26 0,-1 0,0 0,1 0,-1 0,1 0,-1 0,1 0,-1 0,1 0,-1 0,1 0,25 0,-25 0,-1 0,1 0,-1 0,1 0,26 0,0 0,-27 0,1 0,-1 0,0 0,1 0,-1 0,1 0,-1 0,1 0,26 0,-27-27,1 27,-1 0,0 0,27 0,-26 0,-1 0,1 0,-1 0,1-26,-1 26,27-27,-26 27,-1 0,0 0,1 0,26 0,-27 0,1 0,-1 0,1 0,-1 0,27 0,-27 0,1 0,-1 0,1 0,-1 0,1 0,-1 0,27 0,-26 0,-1 0,1 0,-1 0,0 0,27 0,-26 0,-1 0,1 0,-1 0,27-26,-26 26,-1 0,0 0,1 0,-1 0,1-27,-27 1,26 26,1 0,-1 0,1 0,-1-27,1 27,-1 0,1 0,-1-26,0 0,1 26,-1-27,1 1,26-1,-53 1,26-1,1 27,-1-26,1 26,25-27,-25 27,-1-26,1-1,-1 27,27 0,0-52,-79 52,-1 0,1 0,-1 0,1 0,26-27,-27 27,1-26,-1 26,1 0,0-27,-1 27,27-26,-26 26,-1 0,27-27,-26 27,-1 0,1 0,-1 0,27-26,-26 26,-1 0,27-27,-26 27,0 0,-1 0,1 0,-1 0,-26 0,27 0,-1-26,1 26,-1 0,27-27,-26 27,-27 0,27 0,-1 0,1 0,-1 0,1 0,-27 0,26 0,1 0,-1-26,1 26,0 0,-1 0,1 0,-1 0,1 0,-1-27,27 1,-26 26,-1 0,-26 0,53-26,-26 26,-1 0,1 0,0 0,-1 0,-26 0,53-27,-26 27,-1 0,1 0,-1 0,1 0,-27 0,27 0,-1 0,1 0,-27 0,26 0,1 0,-1 0,1 0,-1 0,1 0,-27 0,0 0,27 0,-1 0,1 0,-1 0,1 0,-27 0,26 0,1 0,0 0,-1 0,1 0,-27 0,26-26,1 26,-1 0,1 0,-1 0,1 0,-1 0,-25 0,25 0,1 0,-1 0,1 0,-1 0,-26 0,27 0,-1 0,1 0,0 0,-1 0,1 0,-1 0,-26 0,27 0,-1 0,1 0,-1 0,1 0,-27 0,27 0,-1 0,1 0,-1-27,1 27,-1 0,1 0,-1 0,1 0,-1 0,1 0,0 0,-1 0,1 0,-1 0,1 0,-1 0,1 0,-1 0,-26 0,27 0,-1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6:17.17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0,'0'26,"0"1,0 25,0-25,27-27,-27 26,0 1,0-1,0 1,26-27,-26 26,27 1,-1-1,0 0,1 1,-1-1,0 1,-26-1,53-26,-53 27,26-1,-26 1,27-27,-27 26,0 0,0 1,0-1,0 1,-27-27,27 26,-52 1,52-1,-27-26,27 27,0-1,0 0,-52 27,52-26,-27-1,27 1,0-1,0 0,27 1,-1-1,0-26,1 0,-1 0,0 0,1 27,-1-1,1-26,-1 0,0 27,1-27,-1 26,0-26,-26 27,27-1,-1 0,-26 1,0-1,0 1,-26-1,-1-26,1 27,26-1,-26-26,26 27,-27-27,1 0,0 0,26 26,0 0,0 1,0-1,0 1,26-27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3:50.70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0 264,'27'0,"26"0,-27 0,0 0,1 0,-1 0,1 0,26 0,0 0,-27 0,1 0,25 0,-25 0,-1 0,1 0,26 0,-27 0,1-26,-1 26,27-27,-26 1,-1-1,0 27,1 0,26 0,0 0,-27 0,1 0,-1 0,1 0,-1 0,27 0,-27 0,1 0,26 27,-27-1,27 80,-26-106,-1 26,1-26,-1 0,0 0,1 0,-1 0,1 0,26 0,-27 0,1 0,26 27,-1-1,-25-26,52 0,-52 0,-1 0,27 0,0 0,0 0,26-26,-52-1,79-25,-106 25,26 27,27 27,-27-1,1 0,26 27,0-53,0 0,0 0,-27 0,1 0,-1 0,0 0,1 0,26 0,0 53,0-26,0-1,-1 1,-25-27,-1 0,1 0,-1 0,1 0,-1 0,27 0,-26 0,-1-27,1 27,-1 0,0 0,27 27,-26-27,26 53,-27-53,1 0,-1 0,1 0,-1 0,27 0,-27 0,1-53,-1 53,1 0,-1 0,1 53,-1-53,1 0,26 0,-1 0,-25-27,-1 1,1-1,-1 1,27 52,0 1,-26 26,-1-53,0 0,27 0,-26 0,26 0,-27-27,27 27,-26 53,-1-26,1-27,-1 0,27 0,26 0,-79-27,53 1,-26-27,-1 53,1 53,25-27,-25 1,-1-27,1 0,-1 0,1 0,-1 0,1 0,-1-27,27 27,-26-26,-1-1,0 27,1 0,-1 0,27 0,-26 27,-1-27,27 0,0 0,-27 0,1 0,26 0,-27 0,1 0,-1-27,1 27,26 27,-27-1,1 1,-1-27,27 0,0 0,-27 0,27 0,-53-27,27 1,-1-1,1 27,-1 0,0 0,1 0,26 0,-27 0,1 0,26-53,-27 0,27 27,-26-1,25 27,1 0,27 53,-27 80,0-54,-27-53,0 1,54-27,-27-27,0-52,-27 53,54-27,-80 26,26-26,27 53,-27 27,27-27,0 0,27 0,25 0,-25 0,-27 0,26 0,-26 0,0 0,-27 0,1 0,-1 0,1 0,-1 0,27 0,26-53,-26 0,-53 0,27 53,-1 0,1 0,-1 26,1 54,-1-54,-26 1,0-1,27 1,26-27,-27 0,53 0,-52 0,52-106,-26 0,0 53,26-26,-52 52,26-26,-53 0,26 53,1-26,-1 0,1 26,-1 52,27 1,-53-26,26 52,1-52,-1-1,1 1,-1-27,1 0,-1 0,1-27,-27 1,26 26,27 0,-27 53,54-1,-54-25,1-1,-27 1,26-27,1 0,-1 0,1 0,-1 0,27 26,-27 1,1-27,-1 26,27-26,-26 0,-27 27,0-1,0 1,0-1,0 1,-27 25,1-52,26 27,-27-1,27 1,0-1,53-26,0 0,0 27,0-1,-27-26,1 0,-1 0,-26 27,0-1,0 1,0 25,-26-52,26 27,-27-27,-52 53,26 0,27-27,-27 1,0-27,53 26,0 1,26-27,1 0,-27 26,26 1,1-1,-1 0,1 1,-1-27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4:09.95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54 555,'0'-26,"0"-1,0 1,0-1,0 1,0-1,0 1,0-27,0 27,-26-1,26 1,0 0,-26 26,26-27,0 1,0-1,0 1,0 0,0-1,0 1,0-1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4:07.62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0,'0'27,"0"-1,0 1,0-1,0 1,0 26,0-27,0 1,0-1,0 0,0 1,0-1,0 1,0 26,0 0,0-27,0 1,0-1,0 1,0-1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4:05.54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0,'0'53,"0"-27,0 54,0-54,0 1,0-1,0 0,0 1,0-1,0 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4:04.23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25,'27'0,"-1"0,0 0,80 0,-27 0,1 0,-1 0,0 0,1 0,25 0,-52 0,0 0,0-25,-27 25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39.3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0 158,'0'-26,"0"-1,0 1,0 0,0-27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37.9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5:26.6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1111 0,'0'52,"0"-25,0-1,0 1,0-1,0 1,0-1,-26-26,26 27,-53-1,53 1,-27-27,27 26,-26-26,0 0,-1 26,1-26,-1 53,1-53,-1 0,1 53,-1-53,1 0,-1 0,1 53,-1-53,1 0,0 27,-1-27,1 26,-1 27,1-53,26 27,-27-1,27 0,-26 1,26-1,0 1,-27-1,27 1,0-1,-26 1,26-1,0 1,0 25,-27-52,1 27,26-1,-26 1,-1-1,1 1,-1-27,1 53,-1-53,1 53,-1-53,1 0,-1 0,1 0,-1 26,1 1,26-1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9:40.441"/>
    </inkml:context>
    <inkml:brush xml:id="br0">
      <inkml:brushProperty name="width" value="0.04667" units="cm"/>
      <inkml:brushProperty name="height" value="0.04667" units="cm"/>
      <inkml:brushProperty name="color" value="#FFFF00"/>
      <inkml:brushProperty name="fitToCurve" value="1"/>
    </inkml:brush>
  </inkml:definitions>
  <inkml:trace contextRef="#ctx0" brushRef="#br0">396 158,'0'-27,"-52"1,-1 26,26 0,-25-26,25 26,1 0,-1 0,27-26,-26 26,0 0,-1-27,1 27,-1-26,54 26,-1 0,1 0,-1 0,0 0,27 0,-26 0,-27 26,26-26,0 0,1 0,-1 0,1 0,-27 27,26-27,0 26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9:38.033"/>
    </inkml:context>
    <inkml:brush xml:id="br0">
      <inkml:brushProperty name="width" value="0.04667" units="cm"/>
      <inkml:brushProperty name="height" value="0.04667" units="cm"/>
      <inkml:brushProperty name="color" value="#FFFF00"/>
      <inkml:brushProperty name="fitToCurve" value="1"/>
    </inkml:brush>
  </inkml:definitions>
  <inkml:trace contextRef="#ctx0" brushRef="#br0">27 188,'26'0,"-26"-27,27 27,26-26,-53-1,-27 27,1 0,-54-26,133-1,-26 27,-27-26,26 26,27-27,-27 27,-26 27,0-1,-52-26,25 0,1 27,-1-27,1 0,-1 26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9:32.486"/>
    </inkml:context>
    <inkml:brush xml:id="br0">
      <inkml:brushProperty name="width" value="0.04667" units="cm"/>
      <inkml:brushProperty name="height" value="0.04667" units="cm"/>
      <inkml:brushProperty name="color" value="#FFFF00"/>
      <inkml:brushProperty name="fitToCurve" value="1"/>
    </inkml:brush>
  </inkml:definitions>
  <inkml:trace contextRef="#ctx0" brushRef="#br0">133 82,'27'0,"-1"0,1 0,-1-27,27 27,-26 0,-1 0,1 0,-1 0,1 0,-1 0,1 0,-1 0,1 0,-1 0,1-26,-27-1,26 27,27 0,-26 0,-1 0,1 0,-1 0,1 0,26 0,-27 0,1 0,0 0,-1 0,27 27,-26-27,-1 0,-26 26,27-26,-1 27,1-1,-1 0,-52-26,-1 0,1 0,-27 0,0 0,26 0,-26 53,26-53,1 0,-1 0,1 0,-1 0,1 0,-1 0,1 0,-1 0,1 0,-1 0,1 0,-1 0,-26 0,27 0,-1 27,1-27,-1 0,1 0,-27 0,26 0,1 0,-1 0,1 0,-1 0,1 0,-1 0,1 0,-1 0,0 0,1 0,-1-27,27 1,0-1,53 27,1 0,-28 0,1 0,-1 0,-26-26,27 26,-1 0,27 0,0 0,-26 0,26 0,-27 0,1 0,-1 0,1 0,26 0,-27 0,1 0,-1 0,1 0,-1 0,1 0,-1 0,1 0,-1 0,1 0,-1 0,1 0,0 0,-1 0,27 0,-79 0,-1 0,-26 0,26 0,1 0,-1 0,1 0,-1 0,1 0,-27 0,26 0,1 26,-1-26,-26 0,27 0,-1 0,1 0,-1 0,1 0,-1 27,1-27,-1 0,-26 0,53 26,-26-26,-1 0,1 0,-1 0,1 0,-1 0,1 0,52 0,1 0,-1 0,1 0,-1 0,1 0,-1 0,1 0,-1 0,27 0,-26 0,26 0,-27 0,1 0,-1 0,1 0,-1 0,27 0,-26-26,-1 26,1 0,-1 0,1 0,-1 0,1 0,-1-27,-26 1,27 26,0 0,-1 0,1 0,-1-26,-26-1,-26 27,-27-26,26 26,0 0,1 0,-1 0,1 0,-27 0,26 0,1 0,-1 0,1 0,-1 0,1 0,-1 0,-26 0,27 0,-1 0,1 0,-1 0,27 26,-26-26,-1 0,1 0,-1 0,1 0,-1 0,1 0,26 27,-27-27,1 26,-1-26,1 0,26 26,-27 1,0-27,1 0,26 26,0 1,0-1,0 0,0 1,26-27,1 0,0 0,-1 0,1 0,-27-27,26 27,1-26,-1 26,1-26,-1 26,-26-27,27 27,-1 0,1 0,26 0,-27 0,1 0,-27-26,-53 26,26 0,1 0,-1 0,1 0,-1 0,1 0,-27 0,26 0,-26 0,53 26,-26 1,-1-27,0 0,54-27,26 27,-26 0,26 0,-53-26,0 52,0 1,-27-1,1-26,26 26,0 27,-27-53,27 26,-26-26,-1 0,0 0,27-26,0 0,0-1,27 27,0-26,-1 26,1 0,-1 0,1 0,-1 0,1 0,-1 0,1 0,-1 0,1 0,26 0,-27 0,27 0,-26 0,-1 0,1 0,-1 0,27 0,-26 0,-1 0,1 0,-1 0,1 0,-1 0,1 0,26 0,-26 0,-1 0,1 0,-1 0,1 0,26 0,-53 26,26-26,1 0,-27-26,0 0,0-1,0 1,0-1,0 1,-27 26,1 0,-1 0,-26 0,27 0,-27 0,-1 0,28 0,-1 0,1 0,-1 0,1 0,79 0,-80 0,1 0,-27 0,26 0,1 0,-27 0,26 0,54 0,-1 0,1 0,26 0,-27 0,1 0,-1 0,1 0,-1 0,1 0,-54 0,-26 0,27 0,-1 0,1 0,-1 0,1 0,-1-26,1 26,-1 0,1 0,-1 0,1 0,-1 0,1 0,-1 0,54-27,-1 27,1 0,-1 0,1 0,-1 0,1 0,-1-26,1 26,-1 0,1 0,-1 0,1 0,-1 0,1 0,-1 0,1 0,-1 0,1 0,0 26,-1-26,1 27,-1-27,-26 26,27 0,-1 1,-26-1,-26-26,-1 0,-26 0,27 0,-1 0,0 0,1 0,-1 0,1 0,-1 0,-26 0,27 0,-1 0,1 0,-1 0,1 0,-27 0,26 0,1 0,-1 0,1 0,-1 0,1 0,-1 0,1 0,-1 0,1 0,-1 0,1 0,-1 0,1 0,79 0,-27 0,1 0,-1 0,1 0,-1 0,1 0,-1 0,27 0,0 0,0 0,-26 0,-1 0,1 0,-1 0,1 0,26 0,-27 0,1 0,-1 0,1 0,-1 0,28 0,-28 0,1 0,-1 0,1 0,-1 0,1 0,-1 0,27 0,-26 0,-1 0,1 0,-1 0,1 0,-54 0,1 0,-1 0,1 0,-1 0,-26 0,27 0,-27 0,53 27,0-1,26-26,1 0,-1 0,1 0,-1 0,1 0,-1 0,1 0,-1-26,1-1,-1 27,-26-26,27 26,-1 0,1 0,-54 0,1 0,-1 0,1 0,-1 0,1 0,-27 0,26 0,1 0,-1 0,1 0,-1 0,1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4:14.20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0,'26'0,"0"0,-52 0,79 0,-27 0,1 0,-1 0,-26 26,0 1,0-1,0 0,0 1,0-1,-26 1,-1-27,-26 53,53-27,27-26,26 0,-27 0,1 0,-1 0,1 0,-1 0,1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45.8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0,'0'53,"27"-53,-27 26,0 0,0 27,26 0,-26-26,0-1,0 27,0-79,0-1,0-26,0 27,0-1,0 1,0-1,27 27,-1 0,0-26,-26 0,27 26,-1 0,1 0,-1 0,1 26,-27 27,0-27,0 1,0-1,0 1,0-1,0 27,0-26,0-1,0 1,0-1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36.8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0,'0'26,"25"1,-25-1,0 1,0-1,0 0,0 1,0-1,0 27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35.1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0,'0'26,"0"1,0-1,0 1,0-1,0 1,26-1,-26 1,0-1,27 1,-1-27,1 0,-1 0,1 0,-1 0,0 0,1-27,-27 1,0-1,0 1,0-1,0 1,0-1,-53 27,27 0,-1-26,1 26,-1-27,54 27,-1 0,1 0,-1 53,0-53,1 0,-27 27,0 26,0-27,26 1,1-1,-27 1,26-27,1 0,26 0,-27 0,-26-27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31.5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0 195,'27'0,"-27"-26,0-1,0 1,0-1,0 1,26 0,-26-1,27 27,-1 0,1 0,-1 0,1 0,-1 27,27-1,-27 27,-26-106,27 27,-1 26,1-27,-1 27,1 0,26 0,-27 27,-26-1,0 0,0 27,27-53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24.9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106 0,'27'0,"25"53,-25-27,-27 27,0-26,0-1,0 1,0 52,-27-53,1 1,0-1,-27 1,53-1,-27-26,-26 27,106-1,0 1,-26-27,-27 26,52 0,-52 1,27-27,-1 0,-26 26,0 1,0-1,0 1,0 26,-26-27,-27 27,27-27,-1 1,-26 26,27-53,-1 0,27 26,0 1,53 26,0-53,26 0,27 52,-27-52,0 27,-52-27,-27 26,0 1,-53-1,27 27,-27-26,0 52,27-53,-80 54,80-54,-1 1,1-1,26 1,0-1,26 27,27-53,53 0,-54 53,-25-53,26 0,-27 0,-26 26,0 1,0-1,-53 27,0 0,1-53,-1 53,0-53,53 26,0 1,0-1,0 1,0-1,0 1,-26-1,-1-26,27 27,0-1,53 0,-27 1,1-27,26 0,-27 26,0-26,1 27,-1-27,-26 26,-26 54,-1-54,1 1,-53 25,52-25,27-1,-26-26,26 27,-26-27,26 26,0 1,79 26,-53-27,27-26,0 0,-53 26,0 1,0-1,0 1,0-1,-53 27,27-26,-1-27,27 26,-26-26,26 27,0-1,0 0,0 27,26-53,27 0,0 0,0 0,-53 27,26-1,-26 1,0 26,0-1,0-25,0 26,-53 0,27-27,-27 27,53-26,0-1,0 0,0 1,26-27,1 0,-27 26,26-26,-26 27,27-27,-27 26,0 1,0-1,26-26,0 0,1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7:13.65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0 133,'0'26,"26"0,-26-78,0-1,0 0,-26 26,26 54,26-1,-26 1,0-1,0 1,0 25,0-25,0-1,0 1,0-1,26-26,-26 53,0-26,0 26,0-27,0 0,0 1,0-1,0 1,0-1,0 1,27-1,-1 1,1-27,-1 26,1 1,-27-1,53 1,-27-27,1 0,-27 26,0 0,0 1,0-1,-53-26,26 0,27 27,-26-27,26 26,0 1,0-1,0 1,0 26,0-27,0 0,0 1,0-1,0 27,-27-26,27-1,-26-26,-1 27,27-1,0 1,53-27,27 53,-54-53,1 26,-27 27,0-27,-27-26,27 27,-26-1,26 1,0-1,0 27,0-26,0-1,0 0,0 1,0-1,0 27,0-26,0-1,0 1,0-1,0 1,0-1,0 1,0 25,26-52,-26-26,-26 0,-1 26,1 0,-1 0,1 0,-1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9.28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54,'0'-26,"27"0,26 26,-1 0,1 0,-27 0,1 0,-1 0,1 0,-1 0,0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6:52.996"/>
    </inkml:context>
    <inkml:brush xml:id="br0">
      <inkml:brushProperty name="width" value="0.04667" units="cm"/>
      <inkml:brushProperty name="height" value="0.04667" units="cm"/>
      <inkml:brushProperty name="color" value="#FFFF00"/>
      <inkml:brushProperty name="fitToCurve" value="1"/>
    </inkml:brush>
  </inkml:definitions>
  <inkml:trace contextRef="#ctx0" brushRef="#br0">0 119,'0'53,"53"-53,-27 0,1 0,-1 0,27 0,-26 0,-1 0,54 0,-54 0,0 0,1 0,-1 0,1 0,-1 0,1 0,26 0,-27 0,1 0,-1 0,0 0,1 0,26 0,-27 0,1 0,-1 0,1 0,-1 0,27 0,-26 0,-1 0,0 0,1 0,-1 0,1 0,-1 0,27 0,-26 0,-1 0,1 0,-1 0,0 0,27 0,-26 0,26 0,0 0,-27 0,1 0,-1 0,27 0,-27 0,1 0,-1 0,1 0,-1 0,27 0,0 0,-26 0,52-53,-26 53,26 0,1 0,-1 0,0 0,-26 0,0-53,0 53,26 0,-26 0,-26 0,-1 0,1 0,-1 0,1 0,-1 0,1 0,-1 0,1 0,-1 0,27 0,0 0,26 0,-26 0,0 0,26 0,1 0,-27 0,0 0,0 0,-27 0,0 0,1 0,-1 0,1 0,-1 0,27 0,-26 0,-1 0,1 0,-1 0,0 0,27-53,-26 53,26 0,-27 0,27 0,-26 0,-1 0,1 0,-1 0,0 0,27 0,-26 0,-1 0,27 0,-26 0,-1 0,1 0,-1 0,0 0,1 0,-1 0,1 0,-1 0,1 0,-1 27,1-27,-1 0,1 0,78 53,-52-27,27 1,-27-1,26-26,-53 0,27 0,-26 0,-1 0,1 0,-1 0,1 27,-1-27,1 0,26 26,-1 1,1-27,-26 0,-1 0,1 26,-1-26,27 0,-26 0,-27 27,52-27,-25 0,26 26,-27-26,1 0,-1 26,27-26,-26 0,-1 0,1 0,-1 0,0 0,1 0,-1 53,27-53,27 27,-27-27,-1 0,-25 0,-1 0,1 26,-1-26,1 0,-1 0,1 0,26 0,-27 0,1 0,-1 53,0-53,1 0,-1 0,1 0,-1 0,1 0,26 0,0 53,-1-53,-25 0,-1 0,1 0,-1 0,-26 27,27-27,26 26,-27-26,27 26,0-26,0 27,-27-27,1 26,-1-26,1 0,26 27,0-27,-1 26,-25-26,-1 0,-26 27,27-27,-1 0,1 26,26 1,-27-27,-26 26,27-26,-1 0,1 0,-1 0,0 0,1 0,26 53,0-53,0 0,-27 27,1-27,-1 0,0 26,1-26,26 0,-27 26,1-26,-1 0,27 27,0-1,-26-26,-1 0,0 27,1-27,-1 0,1 0,26 0,-53 26,26-26,1 0,-1 0,1 0,-27 27,26-27,27 0,-27 0,-26 26,27-26,-1 0,1 0,-1 27,27-27,-26 0,-1 26,1-26,-1 0,0 0,1 0,-27 27,26-1,27-26,-26 26,-1 1,1-1,-1 1,1-27,-1 0,0 26,1 1,-1-27,1 0,-27 26,26-26,27 53,-53-26,53-1,-53 1,0-1,0 0,0 1,0-1,0 1,0 26,0-27,0 1,0-1,0 1,0-1,27 0,-27 1,0-1,0 1,26-1,1 1,-27-1,0 1,26 26,27-53,132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51.4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0,'0'26,"0"27,0-27,0 1,0-1,0 1,0-1,0 0,0 1,0 25,26-52,0 27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47.8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79,'27'0,"-1"0,0 0,1 0,26 0,-27 0,1 0,-1 0,1 0,-1 0,1-26,-1 0,0 26,1 0,26 0,-27-27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04.41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53.04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0,'0'26,"0"0,0 1,0-1,0 1,0-1,0 0,0 1,0-1,0 0,26-26,-26 27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7:15.79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79,'26'0,"1"0,-1 0,1 0,-27 27,26-27,-26 26,53-26,-27 27,-26-1,53 0,-27 27,-26-79,0-1,0 1,0 0,0-1,0 1,0-1,0 1,53 0,-26-1,-1 27,0 0,1 0,-1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9T11:52:57.54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0,'0'27,"0"-1,26-26,0 26,-26 1,27-1,-27 0,26-26,-26 27,0-1,27-26,-1 0,0 0,-26-26,27 26,-1-27,0 27,-26-26,27 26,-1 0,1 0,-27-26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8.40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21,'26'-26,"1"26,-1 26,0 27,1 0,-1-26,-26-1,26 27,1-27,-1 1,-26 26,26-27,-26 0,27 27,-27-26,0 25,26-25,-26 26,26 0,-26-27,27 0,-27 1,0-1,-27-26,-25 0,25 0,1 0,0 0,-1 0,1 0,0 0,-1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7:52.70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3915 41,'-26'0,"-27"0,26 0,-25 0,25 0,1 0,-27 0,26 0,1 0,-27 0,26 0,-25 0,25 0,-26 0,-26 0,26 0,27 0,-1 0,1 0,-27 0,26 0,1 0,-27 0,26 0,1 0,0 0,-1 0,1 0,-1 0,1 0,-1 0,1 0,-1 0,1 0,-1 0,1 0,-27 0,27 0,-1 0,1 0,-1 0,1 0,-1 0,1 0,0 0,-1 0,1 0,-1 0,1 0,-1 0,1 0,-1 0,1 0,-1 0,1 0,0 0,-1 0,1 0,-1 0,1 0,-1 0,1 0,-27 0,0 0,27 0,-1 0,-26 0,0 0,0 0,1 0,-1 0,0 0,0 0,26 0,1 0,-27 0,0 0,27 0,-1 0,1 0,-54 0,54-27,-1 27,1 0,-27 0,27 0,-1 0,-26 0,27 0,-1 0,1 0,-27 0,27 0,-1 0,-26 0,27 0,-27 0,26 0,1 0,0 0,-27 0,26 0,-26 0,0 0,27 0,-1 0,1 0,0 0,-1 0,-26 0,27 0,-1 0,1 0,-1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9:45.80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107 135,'-27'0,"1"0,-1 0,27-27,-26 27,26-26,0 0,0-1,0 1,26 26,1 0,-1 0,-26 26,0 1,0-1,0 0,0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9:39.6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0 502,'26'0,"-26"-26,26 26,1-53,26 27,-27-27,27 0,-26 26,-1 1,-26-1,27 27,-1-26,-26-1,27 27,-27-26,0-1,26 1,-26 0,0-1,0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7:20.434"/>
    </inkml:context>
    <inkml:brush xml:id="br0">
      <inkml:brushProperty name="width" value="0.04667" units="cm"/>
      <inkml:brushProperty name="height" value="0.04667" units="cm"/>
      <inkml:brushProperty name="color" value="#808080"/>
      <inkml:brushProperty name="fitToCurve" value="1"/>
    </inkml:brush>
  </inkml:definitions>
  <inkml:trace contextRef="#ctx0" brushRef="#br0">0 0,'27'27,"-27"-1,26-26,-26 27,26-1,1 0,-1 1,1-27,26 0,-53 26,26 1,0-1,1 0,-1-26,1 53,-27-26,26-27,1 26,-27 0,26 27,0-53,1 27,-1-1,-26 1,27-1,-1 0,-26 1,0-1,0 1,0-1,27 0,-1 1,0-1,-26 27,27-27,-1-26,-26 27,27-27,-27 26,26 1,-26-1,0 0,27-26,-1 27,-26-1,0 1,26-27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9:09.19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95 212,'-26'0,"26"26,-27 1,27-1,0 0,0 1,0-1,0 1,0 25,0-25,0-1,27-26,-1 0,1 0,25 0,-25 0,-1 0,1 0,-27-26,0-1,0-25,0 25,0 1,0-1,0 1,-27 0,27-1,-26 1,26-1,-27 1,27 0,-26-1,0 27,-1-26,27-1,-53 1,53 0,-26 26,0 0,52 0,0 0,-26 26,27-26,-1 26,1-26,-27 27,26-1,0 1,-26-1,27-26,-27 26,26 1,1-1,-1-26,-26 27,26-27,-26 26,27 0,-1-26,1 0,-1 27,0-27,1 0,-1 0,1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7.27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28 27,'0'0,"26"0,27 0,-1 0,-25 0,-1 0,0 0,27 0,-53 26,53 0,-53 27,52-26,-52 25,0-25,0-1,0 0,0 1,0-1,-26-26,0 0,-1 0,-25 0,-1 0,27 0,-27 0,27-26,-1 26,1-53,26 27,0-1,-53 1,53 0,0-27,0 26,0-52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6.21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0,'26'0,"-26"27,0-1,26 27,-26 0,27-26,-27 26,26-27,-26 0,0 1,27-1,-27 1,0-1,0 27,26-26,-26 26,27 0,-1-1,1 54,-1-79,-26 26,53-27,-53 1,0-54,53-52,-53 52,0 1,26-1,27 27,53 0,-79 0,-1 0,27 0,-27 0,1 0,26 27,-53-1,0 27,0-26,0-1,0 1,0-1,0 0,0 1,-53-1,0-26,0 0,27 0,-1 0,1 0,-1 0,27-26,0-1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3.30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186 0,'0'53,"0"-27,0 1,27-1,-27 27,0-26,0-1,26 27,-26-26,0-1,0 27,27 0,-27-27,0 1,0-1,0 1,0-1,0 27,0-26,0-1,-53-26,26 0,1 0,-27 0,26 0,-25 0,52-26,-27-1,27 1,0-27,0 26,0 1,0-1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1.95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0 157,'26'0,"0"0,27 0,-26 0,-1 0,27-27,-27 1,1 26,26 0,-27 0,27 0,-27 0,27-26,-26 0,-1 26,0 0,1-52,26 52,-27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17.87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1430 1850,'-27'0,"1"0,-27 0,27 0,-27 0,26 0,-26 0,0 0,27 0,0 0,-1 0,1 0,26-26,-27 26,1 0,-1 0,1 0,-1 0,1 0,-1-27,27 1,-26 26,-27-27,27 27,-1-52,-26 25,53 1,-26 26,-1-27,1 27,-1-26,1-1,-1 1,1-1,0 1,-27-1,26 1,1-1,26 1,-27 26,27-26,-26 26,26-27,-27 27,1-26,-1-1,27 1,-26-1,-1 1,27-1,-26 1,26-1,-26 1,-1 0,27-1,-26-26,26 27,-27-1,27-26,0 27,0-1,0 1,0-1,0 1,0-27,0 27,27 26,-1 0,-26-27,27 1,25-1,-25 1,-1 26,1-27,-1 27,1-53,-1 53,1 0,-1 0,1 0,26-52,-1 52,-25-53,-1 53,1 0,-1 0,1 0,-1-53,1 53,-1 0,1 0,-1-53,0 53,27 0,-26 0,-1 0,1-27,-1 27,1 0,26 0,-53-26,26 26,1 0,-1-27,0 27,1 0,26 0,-53-26,53 26,-27-27,1 27,-1 0,1 0,-1 0,27 0,0 0,-27 0,1 0,-1 0,1 0,-1 0,1 0,-1 0,27 0,-27 0,1 0,-1 0,1 0,-1 0,27 0,0 0,0 0,-27 0,1 0,26 0,-27-26,1 26,-1 0,1 0,-1 0,27 0,-53-26,27 26,-1 0,0 0,1 0,-1 0,1 0,-1 0,1 0,-1 0,27-53,0 53,0 0,-27 0,1 0,-1 0,1 0,-1 0,27 0,-26 0,-1 0,1 0,25 0,-25 0,26 0,0 0,0 0,0 0,-27 0,0 0,1 0,-1 0,1 0,26 0,0 0,-27 0,1 0,26 0,-27 26,0-26,1 0,-1 0,1 0,-1 0,1 27,26-27,-27 26,1-26,25 26,-25-26,-1 0,1 27,-1-27,1 0,-1 0,1 0,-1 0,1 0,-27 26,26-26,1 0,-1 0,0 0,1 0,-1 0,27 0,-26 0,-1 0,1 0,-1 0,1 0,-1 0,0 0,1 0,-27 27,26-27,1 0,-1 0,1 0,-1 0,1 0,-1 0,1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7:36.77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106 0,'27'0,"-1"0,27 27,-27-27,1 0,-1 26,1 1,-1-27,-26 26,26-26,-26 26,27-26,-1 53,-26 0,27-26,-1-1,-26 1,0-1,0 0,0 1,0-1,27-26,-1 0,-26 27,26-27,1 26,-1-26,1 27,-1-27,1 0,-1 0,0 0,-26 26,27-26,-1 0,1 0,-1 0,1 0,-1 0,-52 0,-1 0,27 26,-26-26,-1 0,27 27,-26-27,26 26,-27 1,27-1,0 27,0-26,0-1,0 0,0 1,0 26,0-27,-26-26,0 27,26-1,-27 0,27 1,-26-27,-1 26,27 1,-26-27,-1 26,1-26,0 27,-1-27,1 0,26 26,-27-26,1 0,26 27,-27-27,1 26,0-26,-1 0,1 26,-1-26,1 0,-1 0,1 0,0 0,-1 0,1 0,26 27,-27-27,27 26,-26-26,-1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9:04.18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137 0,'-26'0,"-1"0,1 27,0-27,26 26,0 1,0-1,0 1,0 25,0-25,0-1,0 1,-27-1,27 1,0-1,27 1,-1-27,27 0,-27 0,1 0,-1 0,1 0,-1 0,0 0,-26-53,0 0,0 26,0 1,0-1,0 1,0 0,0-27,0 26,27 27,-27 27,26-1,1-26,-1 0,0 0,1 0,-1 0,1 0,-54 27,1-27,-1 0,1 0,0 0,-1 0,1 0,-1 0,1 0,0 0,26-27,-27 1,1-1,-1 27,27-26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58.68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0 212,'26'0,"1"0,-1 0,0 0,1 0,-1 0,1 0,-1 0,1-27,-27 1,0-1,0 1,0-1,0 1,0-27,-27 53,-26 0,27 0,-1 0,1 0,0 0,26 26,0 1,0 26,0 0,0-27,0 1,0-1,0 1,0-1,0 1,26-1,27-26,0 0,0 0,0 0,-27 0,1 0,-1 0,1 0,-1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24.64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 53,'26'-26,"1"-1,-1 27,0 0,27 0,-53 27,0 25,26-52,1 53,-27 0,0 0,0 0,0-1,0-25,0-1,0 1,0-1,-27-26,1 0,-27 0,27 0,0 0,-1 0,1 0,0-26,26-1,0 1,0-27,26 27,-26-1,0 1,26-1,-26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7:12.58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53 290,'0'-27,"0"-25,0 25,0 1,0-1,0 1,0 0,-26-1,0 27,26-26,0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9:32.48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78 0,'0'26,"-26"-26,0 0,26 26,-26-26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54.75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0,'26'0,"27"0,-26 26,-1 1,1-1,-1 0,-26 1,0-1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52.70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0 211,'52'27,"-52"-1,0 0,0 1,26-1,-26-79,0 27,-26 0,26-1,0 1,0-1,0-25,0 25,0 1,0-27,26 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50.45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0,'0'27,"0"25,0-25,0-1,0 0,0 1,0-1,53 1,-53-1,0 27,0-80,0 1,0-27,26 27,1-1,-1 1,1 0,-1 26,27 0,-27 0,-26 26,27-26,-27 26,0 1,0-1,0 1,26-1,1-26,-27 26,0 1,0-1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48.22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0,'0'26,"0"1,0-1,0 0,0 1,0-1,0 27,26-53,0 26,-26 1,0-1,27 1,-1-27,-26 26,0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47.29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0 131,'53'0,"-27"0,1 0,-1 0,0 0,1 0,-1 0,1 0,-1-26,1 26,25 0,1-26,-26 26,-1 0,0 0,1 0,-27-26,26 26,27 0,-26-27,-1 27,0-26,1 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45.30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0 131,'26'-26,"1"0,-1 26,27-26,-27-1,0 1,1 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10.22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0 317,'27'0,"-1"0,27 0,-26 0,-1 0,0 0,1 0,-1 0,1 0,-1 0,27 0,-26 0,-1 0,1 0,-1 0,0 0,1 0,-1 0,27 0,-26 0,-1 0,1 0,-1 0,1 0,-1 0,0 0,1 0,-1 0,1 0,26 0,0 0,-27 0,27 0,-27 0,1 0,-1 0,1 0,-1 0,1 0,26 0,-27 0,0 0,1 0,-1 0,1 0,-1 0,1 0,26 0,-27 0,27 0,-27 0,1 0,-1 0,1 0,-1 0,1 0,-1 0,1 0,-1 0,0 0,1 0,-1 0,1 0,26 0,-27 0,1 0,25 0,1 0,0 0,-26 0,-1 0,1 0,-1 0,1 0,-1 0,0 0,1 0,-1 0,1 0,-1 0,1 0,-1 0,1 0,-1-53,1 53,25 0,-25 0,-1 0,1 0,-1 0,1 0,26 0,-27 0,0 0,1 0,-1 0,1 0,26 0,-27 0,1 0,-1 0,27 0,-27 0,1 0,-1 0,1 0,26 0,-27 0,1 0,-1 0,0 0,1 0,-1 0,1 0,-1 0,1 0,26 0,-27 0,1 0,-1 0,0 0,1 0,26 0,-27 0,1 0,-1 0,1 0,-1 0,1 0,-1 0,27 0,0 0,-27 0,1 0,-1 0,1 0,-1 0,0 0,1 0,-1 0,1 0,-1 0,1 0,-1 0,1 0,-1 0,1 0,-1 0,0 0,1 0,-1 0,1 0,-1 0,1 0,-27-26,26 26,27 0,-27-27,1 27,26-26,-27 26,1 0,-1 0,27 0,-26 0,-1 0,0 0,1 0,-1 0,1 0,-1 0,27 0,-26 0,-1 0,27 0,-27 0,27 0,-26 0,-1 0,1 0,-1 0,1 0,-1 0,0 0,27 0,-26 0,-1 0,1 0,-1 0,-26-26,27 26,-1 0,53-27,-52 27,-1 0,1 0,-1 0,1 0,-1 0,1 0,25 0,-52-26,27 26,-1 0,1 0,-1 0,1 0,-1 0,1 0,-1 0,1 0,-1 0,0 0,1 0,-1 0,1 0,26 0,0 0,-27-27,0 27,1 0,-1 0,1 0,-27-26,53 26,-27 0,1 0,-1-26,1 26,-1 0,0 0,1 0,-1 0,1 0,-1 0,1-27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48:48.26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09:57.93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0 110,'0'-27,"27"27,-1 0,-26 27,27-27,-27 26,0 1,26-1,-26 1,0-1,27-26,-27 26,0 1,0-1,-27-26,1 0,-1 0,27-26,0-1,0 1,0 0,0-1,-26 1,26-1,0 1,0-1,0 1,0-1,0 1,53 26,-27 0,1 0,-1 0,1 26,-27 1,26-1,0 1,1-1,-1-26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7:09.80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529 0,'0'27,"-26"-27,-1 26,1 1,-1 26,1 0,26-27,0 1,-27-1,1 53,-1-26,27-26,-26-1,26 1,-27 26,27-27,0 27,-26-53,0 53,26-27,0 27,0 0,-27-53,1 53,26-26,0-1,0 0,0 1,0-1,-27 1,27 26,0-27,-53 1,53-1,-26-26,26 27,-27-27,1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09:55.78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0 211,'26'0,"1"0,26 0,-53 27,26-27,-26 26,27 54,-1-80,-26 52,27-25,-27-1,26-26,-26 27,0-54,0 1,0-1,0 1,0-27,0 27,27-1,-27 1,0-1,0 1,0-27,0 26,0 1,0-1,0 1,0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09:53.76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0 211,'27'0,"-1"0,26 0,-25 0,-1 0,0 0,0 0,-26 26,0 1,0-1,0 0,0 1,27-27,-1 26,-26 1,0-1,0 1,0-1,0 0,0 1,-26-27,-1 0,1-27,26 1,-26 0,26-1,0-26,0 0,-26 53,26-26,0 0,0-1,-53 1,53-27,-26 27,26-1,0 1,0-1,26-25,0 52,1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09:06.12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2513,'0'0,"27"0,-27-27,0 1,26-1,-26 1,0-1,27 1,-27-1,0 1,26 26,1-27,-1 1,-26 0,0-1,0 1,0-1,0 1,-26-1,26 1,0-1,0 1,0 0,0-1,0 1,0-1,0 1,0-1,0-26,26 27,1 0,-1-1,-26 1,53-1,-53 1,0-1,53 1,-53-1,53 1,-27 26,1-27,-1 1,1 26,-27-53,26 53,-26-26,0-1,53-26,-53 27,0-1,0-25,27 52,-27-27,26 1,0-1,-26 1,0-1,27 1,-27-1,26 1,-26 0,27-1,-27 1,26-1,-26 1,0-1,27 1,-1 26,-26-27,27 1,-1-1,1 1,-1 0,-26-1,0 1,26 26,1-53,-27 26,0 1,0-1,0 1,0 0,0-1,0 1,0-1,0-26,0 27,0-1,26 1,-26 0,27 26,-27-27,26 27,1-26,-1-1,1-26,-1 27,1 26,-27-27,0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08:41.4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0,'0'26,"0"0,0 1,0 26,0-27,0 1,0-1,0 27,27 0,-27-26,0-1,26 0,1-26,-27 27,26-27,-26 26,27-26,-1 0,0 0,-26 27,27-27,-27 26,0 1,0-1,0 1,0 26,0-27,0 0,0 27,0 0,0-26,0-1,0 27,-27-26,27 26,0-1,0-25,-26-1,26 1,0-1,0 1,0 26,0 26,132 106,-26 27,-79-133,-1-52,1-1,-27 1,0-54,-27-26,1 27,-1-1,1 27,26-26,26 26,27 26,0 54,0-27,53 79,-27-79,-52-27,-1 1,-26-1,0 1,0-1,0 1,0 26,0-27,0 27,0-27,0 27,0-26,0-1,0 1,0 26,26-27,1 53,26-52,0 26,0-27,-27 27,1-26,-27-1,0 1,0 25,0-25,0 26,0-27,0 27,0-26,0-1,0 27,0 0,0-27,0 1,0 26,0-27,0 27,0-26,0-1,26 27,1 26,-1-52,0 26,1 0,-27 0,0-27,26 0,-26 27,0-26,0-1,0 27,0-26,0-1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17:09.72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0 265,'0'-27,"0"-26,0 27,0 0,0-1,0 1,27 26,-27-26,26 26,-26-27,26 27,-26-26,27 26,-1 0,-26 26,0 1,0-1,0 0,0 1,0-1,26-26,-26 26,0 1,27-27,-27 26,0 1,0-1,26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17:05.1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0,'0'26,"0"1,0-1,0 0,0 1,0-1,0 0,0 1,0-1,0 1,0-1,26-26,-26 26,27 1,-1-27,0 0,1 0,-1 0,-26-27,0 1,26 26,-26-26,27 26,-27-27,0 1,0-1,0 1,0 0,26-1,-26 1,0 0,0-1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17:01.10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0,'0'27,"0"-1,0 0,0 1,0-1,0 0,0 1,0-1,27-26,-27 26,0 0,0 27,26-27,0-26,-26 27,0-54,0 1,0 0,0-1,0 1,0 0,0 0,26 26,-26-27,0 1,27 26,-1 0,-26-26,26 26,-26-27,26 27,-52 0,26-26,0 0,26 26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16:44.7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0,'53'26,"0"27,-27 0,27 26,-26-26,-1-53,-26 53,26-26,1 26,-27-1,26 28,-26-1,0 1,0-54,27 27,-27-27,0 27,0 0,0 0,0 0,0-26,0 25,0-25,0-1,26 27,1 0,-1-26,1-1,-1-26,1 0,-1 27,1-1,25-26,-25 0,-27 26,0 1,0 26,0 0,26 0,-26 26,0-52,0-1,0 0,0 1,27 26,-27-27,26-26,-26 53,27-26,-1-1,-26 1,0-1,27-26,-27 26,0 1,0-1,0 1,0-1,0 27,26-26,-26-1,0 1,0-1,27 27,-27 0,0-27,0 1,0-1,0 1,0-1,0 27,0-26,0-1,0 0,0 54,0-54,0 1,0-1,0 27,0-26,0-1,0 27,0-27,0 1,0-1,0 27,0-26,0-1,0 1,0-1,0 1,0-1,0-52,0-54,0 54,0-1,26 27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3:12.58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 0,'0'26,"0"1,0-1,0 27,0-26,0-1,26-26,1 26,-27 1,0-1,0 1,0-1,0 1,26 26,-26-27,0 1,0-1,0 0,0 27,0-26,0-1,0-52,0-1,0 1,0-1,0-25,0 25,0 1,0-1,0 1,0-1,0 1,27 26,-1 0,27 0,-26 0,-27 26,26 1,0-1,-26 1,0-1,27 1,-27-1,0 0,0 27,0-26,-53-27,53 26,-26-26,-1 0,1 0,-1 0,-26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51.6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85 235,'-27'0,"1"53,26-26,-26-1,26 0,0 1,0-1,0 27,0-26,26-27,0 0,1 0,-1 0,0-27,-26 1,0-1,0-26,0 27,0 0,0-1,0 1,0-1,0 1,0 0,0-27,0 26,0 1,0 0,0-1,0 1,0 79,0-27,0 0,0 1,0-1,0 1,0 25,0-25,0-1,0 1,0-1,0 0,0 27,0 0,0-26,27-1,-1-26,0 0,27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7:04.3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0,'0'0,"26"0,1 26,-27 1,26-27,-26 26,0 1,26-1,1 0,-27 1,0-1,26 1,-26-1,0 1,0-1,0 1,0-1,0 1,0-1,27-26,-27 26,26 1,-26-1,0 1,0-1,27 1,-1-1,-26 1,0-1,27 1,26-1,-53 27,26-53,1 26,-27 1,26 26,-26-27,26-26,1 27,-27-1,0 1,26-1,-26 27,27-53,-27 26,0 27,0-26,0-1,0 1,0-1,0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48.2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27 187,'27'0,"-1"0,1 0,-27-27,53 1,-53-1,0 1,0-1,0 1,0-1,-27 27,1 0,-1 0,1 0,-1 0,27 27,-26-1,26 1,0-1,0 27,0-26,0-1,0 1,0-1,0 0,0 1,26-27,1 0,-1 0,1 0,-1 0,1 0,26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46.0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3 713,'0'-26,"0"0,0-1,0-26,0 27,0-1,0 1,0 0,0-27,0 26,0 1,0-1,0-25,0 25,0 1,25-27,-25 27,0-1,26 1,-26-1,0 1,0-1,0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44.58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27 683,'0'-26,"0"-1,0 1,0-1,0 1,0 0,0-27,0 0,0 27,0-1,0-25,0-1,0 26,0 1,0 0,0-1,0-25,-25 52,25-27,0 1,0-1,0 1,0 52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43.6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238 0,'0'27,"0"-1,-27-26,1 26,-1-26,1 0,-1 0,1 53,-27-1,27-52,26 27,0 25,0-25,0-1,0 0,0 1,26-27,1 0,-1 0,0 0,1 0,-1 0,1 0,-1 0,1 0,-1-27,0 27,-26-26,27 26,-1-53,1 27,-1 0,-26-1,0 1,27 0,-27 0,0-27,-27 53,1-26,26 52,0 27,26-53,1 26,-27 0,26 0,0 1,1-27,-1 0,1 0,-1 0,1 0,-1 0,0 0,1 0,-1 0,1 26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35.1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81 0,'0'27,"0"-1,-26-26,-1 27,27-1,0 1,-26-27,26 26,0 27,0-26,0-1,0 0,0 1,0-1,0 1,26-27,1 0,-1 0,1 0,-1 0,0 0,27-27,-53 1,53 26,-53-27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31.2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0,'0'26,"0"1,0-1,0 1,0-1,0 0,27 1,-27-1,0 1,0-1,0 1,0-1,0 1,0-1,0 1,0 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29.45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184 158,'0'27,"0"-54,0-25,0 25,0 1,0 0,0-1,-26 27,-1 0,1 0,0 0,-1 0,1 0,0 0,26 27,0-1,0 0,0 1,0-1,0 0,26-26,-26 27,0-1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26.2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53 158,'0'0,"-27"-26,27-27,0 26,0 1,0 0,27 26,-1 0,0 26,1 0,-27 1,26-27,-26 26,0 1,26-1,-26 0,0 1,0-1,0 0,0 1,-52-27,25 0,1 0,0 0,-1-27,27 1,-26 0,26-1,0 1,0 0,0-27,0 26,0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23.94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6,'26'0,"1"0,-1 0,27 0,-26 0,-1 26,-26 1,53-27,-26 26,-1 0,-26 1,0-1,0 0,0 1,-26-27,-27 26,0 1,53-1,-53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22.45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0 265,'53'0,"-27"0,1 0,-1 0,1 0,25 0,-25 0,-1 0,1 0,-1 0,1 0,26 0,-27 0,1 0,-1 53,0-53,1 0,26 0,-27 0,1 0,-1 0,1 0,26 0,-1 0,28 0,-54 0,1 0,-1 0,1 0,26 0,-27 0,27 0,-27 0,27 0,-26 0,-1 0,1 0,-1 0,27 0,-27 0,1 0,-1 0,1 0,26 0,26 0,0 0,27 0,-79 0,-1 0,1 0,26 0,-27 0,0-26,1 26,-1 0,1 0,-1 0,27 0,-26 0,-1 0,1 0,25 0,-25 0,-1 0,1 0,-1 0,27 0,-26 0,-1 0,1 0,-1 0,27 0,0 0,0 0,26-27,-52 27,78-53,-78 53,26 0,26 0,-52 0,-1 0,27-26,-53 0,26 26,1 0,-1 0,1 0,26 0,-27 0,1 0,-1 0,0 0,1 0,-1 0,1 0,26 0,-27 0,1 0,-1 0,1 0,-1 0,0-27,1 27,-1 0,1 0,-1 0,1-26,-1 26,27 0,-26 0,-1 0,0 0,1 0,-27-27,26 27,27-26,0 26,-26 0,-27-27,26 27,1 0,-1 0,27-26,-27 26,27 0,-26 0,-1 0,1 0,-1 0,-26 26,27-26,25 0,-25 27,26-27,-27 0,1 0,52 0,0 0,-26 0,0 0,0 0,-26 0,-1 0,1 0,25 0,-25 0,52 0,-52 0,52 0,-26 0,0 0,0 53,26-53,27 26,-27-26,80 0,-80 27,27-27,-53 26,-26-26,26 0,-27 0,0 0,1 0,-1 0,1 0,-1 0,1 0,-1 0,1 0,-1 0,1 0,25 0,-25 0,26 0,-27 0,1 0,-1 0,1 0,-1-53,1 53,25 0,1 0,-26 0,-1-26,1 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6:49.50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822 0,'0'26,"0"1,0-1,0 1,-26-1,-1 0,1 1,-1-1,1 1,-1-1,1 1,-1-1,1 1,0-1,-1 27,1-53,-1 26,1 1,-27-1,0 1,26-1,1 1,-27-1,27-26,-1 27,27-1,0 1,0-1,0 1,0-1,0 0,0 1,0-1,0 1,0-1,0 1,-26-27,-1 26,27 1,0-1,-26 1,26-1,-27-26,27 26,0 1,-53 26,27-27,26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41.8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78 184,'0'-26,"0"-27,0 27,-26 0,26-1,-25 1,-1 26,26 26,0 1,0 25,0-25,26-27,-1 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3:14.9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80 0,'0'27,"0"-1,0 0,0 27,0-26,0-1,0 0,26 1,0-27,1 0,-1 0,0 0,1 0,-1-27,1 1,-27 0,0-1,0 1,26 26,0-27,-26-25,-26 25,26 54,0 25,26-25,-26-1,0 1,0-1,0 0,0 1,0-1,0 27,0-27,0 1,0-1,0 1,0 26,-26-53,-27 52,27-52,-1 0,-25 0,25 0,1 0,0 0,-1 0,1 0,-1 0,27-26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2:33.60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61 26,'0'27,"0"26,26-1,1-25,-1-1,1-26,-1 0,1 0,-27-26,0-1,0 1,0 0,26-1,1 1,-27 79,0-1,0 28,0-27,0-27,0 1,0-1,-27 1,27-1,0 1,-26-1,26 0,-27-26,1 0,-1 0,1 0,-27 0,27-26,-1 26,27-26,0-27,0 26,27-26,-1 53,0-26,1-1,105-26,-105 53,26-26,0 26,26-27,-53 1,1-27,-1 53,-26-26,27 26,-1-27,-26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32.2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0,'26'0,"27"0,-27 0,1 0,-1 0,-26 26,27 0,-27 1,0-1,0 1,0-1,0 1,0 26,0-27,0 1,0-1,0 1,0-1,0 0,-27-26,1 0,-27 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30.1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59 0,'0'26,"0"1,0-1,0 1,-27-27,27 26,-26 0,26 1,0-1,0 1,0-1,0 0,0 1,0-1,26 1,1-27,-1 26,-26 0,26 1,1-27,-1 0,0 26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27.9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0 291,'0'-26,"0"-27,27 53,-1-27,1 1,-27-1,26 1,1-1,-1 27,1 0,-1-26,-26 0,0-1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25.9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0,'0'26,"0"1,0-1,0 0,0 1,0 26,0-27,0 1,0-1,0 0,0 1,0-1,0 1,0-1,0 0,0 1,0-1,0 1,0-1,26-26,-26 27,26-1,0-26,1 26,-1-26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24.26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27,'0'26,"0"27,0-27,0 1,0-1,27 0,-27 1,0-1,26 27,-26-79,0-27,0 26,0 1,0 0,0-1,0 1,27 0,-1-1,1 1,-1 26,54 0,-54 0,1 0,-27-27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21.5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135 0,'-26'27,"-1"26,1-27,0 1,-1-27,27 26,0 27,0-26,0-1,27 0,-27 1,26-27,-26 26,0 1,26-1,1 1,-1-27,1 0,26 0,-27 0,1-27,-27 1,0-1,0-26,0 27,0-27,0 27,-27 26,27-27,-26 1,-1-1,27 1,0-1,27 27,-27 27,0-1,26 1,-26-1,0 1,27-27,-27 26,0 1,0-1,26 0,1-26,-27 27,26-27,0 26,1-26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17.5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0 109,'0'-27,"0"-26,53 53,0 0,-27 0,27-26,-27 26,1 0,-1 0,1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6:38.170"/>
    </inkml:context>
    <inkml:brush xml:id="br0">
      <inkml:brushProperty name="width" value="0.06667" units="cm"/>
      <inkml:brushProperty name="height" value="0.06667" units="cm"/>
      <inkml:brushProperty name="color" value="#808080"/>
      <inkml:brushProperty name="fitToCurve" value="1"/>
    </inkml:brush>
  </inkml:definitions>
  <inkml:trace contextRef="#ctx0" brushRef="#br0">0 4,'26'0,"1"0,-1 0,1 0,-1 0,27 0,-27 0,27 0,-26 0,-1 0,0 0,1 0,-1 0,27 0,-26 26,-1-26,27 27,-27-27,1 26,-1-26,1 26,-1 1,-26-1,27-26,26 27,-53-1,0 1,26-1,0-26,1 53,-27-26,26-27,-26 26,0 27,27-27,-1 1,-26-1,0 1,0-1,27 1,-27-1,26 27,1-26,-27-1,26-26,0 53,1-53,-1 26,1 1,-1-1,1 1,-1-1,-26 1,27-27,-1 26,0-26,-26 27,27-27,-1 26,27 0,-26 1,25-1,-25 1,-27-1,0 1,26-1,1-26,-1 27,1-1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15.5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0,'0'26,"0"1,0-1,0 1,0 25,0-25,0-1,52 0,-52 1,0-1,0 27,27-27,25-26,-25 0,-1 0,0 0,1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7:14.04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79 370,'27'0,"-1"0,1 0,-1 0,1 0,-1 0,1 0,-1 0,-26-26,0-1,0 1,0-27,0 27,-26 26,-1-27,1 27,-1 0,1 0,-1 0,1 0,-27 0,26 0,1 0,26-26,0-1,0 1,0-27,0 26,0 1,26 26,1 0,26 0,-27 0,1 0,-1 0,1 0,-1 0,1 0,25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6:33.65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25 0,'-25'25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6:31.96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25 0,'-25'25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6:31.8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6:31.1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78,'26'0,"1"0,52 0,-53 0,1 0,-1 0,1 0,-1 0,27 0,-26-26,26 26,-27 0,-26-26,26 26,27 0,-53-26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36:29.68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42 0,'-27'0,"27"26,0 1,0-1,0 27,0-26,0-1,0 1,0-1,0 1,0-1,0 1,0 25,0-25,0-1,27 27,-1-53,-26 27,27-1,-1-26,1 0,26-26,-27-1,27 1,0-1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7:01.23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0 203,'0'-26,"53"26,-27 0,54 0,-27 0,26-27,-26 27,-27 0,27-26,0 26,0 0,0 0,0 0,0 0,0 0,-27 0,27 0,0 0,26 0,1 0,-27 0,-1 0,1 0,-26 0,52 0,-26 0,0 0,-27 0,27 0,0 0,0 0,0 0,0 0,-27 0,1 0,52 0,-26 0,0 0,-26 0,25 0,28 0,-27 0,0 0,0 0,-1 0,1 0,0 0,0 0,0 0,0 0,26 0,-26 0,27 0,-1 0,-53 0,27 0,-26 0,-1 0,27 0,-26 0,52 0,27 0,-27 0,-26 0,53 0,-53 0,-27 0,54 0,-54 0,1 26,-1 1,0-1,1 1,26-1,-53 1,79-1,-52-26,26 27,26 26,-26-53,53 53,-53-27,-1 0,1 1,-26-27,79 26,-80 1,53 26,-26-53,-26 26,-1 1,1-27,52 53,-26-53,-27 52,1-52,26 27,-27-1,1 1,-1-27,1 0,26 53,-27-27,27 27,0-53,-27 53,27-53,-26 53,26-27,-1 1,1-1,-26-26,-1 27,1-1,-1 1,1-1,-1 27,27-53,-53 27,26-27,-26 26,27 0,-1-26,-26 27,27-27,-27 26,53 1,-53-1,53 27,0-26,-53-1,53 27,-1-26,-52-1,53-26,-26 26,-27 1,26-27,1 26,-1-26,1 53,26-53,-27 27,0-1,27-26,-53 27,53-1,-26-26,-1 27,1-1,-1-26,1 26,25 27,-25-53,26 53,0-26,26-1,-52 1,-1-27,0 26,27 1,-26-27,26 26,-27-26,-26 27,53-1,0 0,0-26,-53 27,26-27,-26 26,53-26,-26 27,-1-27,1 0,26 26,-27 27,0-53,1 0,-1 27,1-27,-27 26,26-26,1 27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7:03.18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371 26,'-27'-26,"54"26,-1 26,1-26,-1 26,-26 1,0-1,27 1,-27-1,53 27,-53-26,0-1,-27-26,-26 0,-26 0,26 27,26-27,-25 52,-28-52,1 0,52 53,1-53,-1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7:34.95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53,'26'0,"1"0,-1 0,27 0,-27 0,1 0,-1 0,0 0,-26 26,0 0,0 1,0-1,0 0,0 1,-26-27,-27 0,53-53,-26-26,0 53,-1-1,27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6:19.37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0,'27'53,"-1"-27,-26 0,0 27,0 0,26-26,-26 25,0-25,27-1,-27 27,0-26,0 26,0-1,0 1,0 0,0 0,0-26,0-1,0 27,-27 0,27 0,0-27,0 1,0-1,0 0,0 1,0-1,0 1,0 26,0-27,0 1,0 25,0-25,0-1,0 1,27-27,-27 26,0 1,0 25,0-25,26 26,0-53,-26 26,0 1,27-1,-27 1,26-27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7:33.49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0 158,'26'0,"27"0,0 0,-26 0,52-53,-26 53,26 0,0 0,0-26,-52 0,-1 26,54-27,-54 27,0-26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7:23.68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6:52.95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899 0,'-27'0,"27"26,-26 1,26-1,-27-26,27 27,-52 26,52-27,-27 27,27-27,-26 1,26-1,-27-26,27 27,-26-27,26 53,0-27,-53 1,53 25,-26-25,26-1,0 1,0-1,0 1,0 26,-53-27,53 0,0 1,0-1,0 1,-27-1,1-26,26 27,0-1,-53 27,53-27,-26 1,26-1,-27-26,1 53,-1-53,27 27,0-1,-26 1,-1-1,27 0,-26 1,26-1,0 1,0-1,0 1,-53 26,53-27,0 0,-53 27,53-26,0-1,-26 1,-1-27,27 26,0 1,0-1,-26 27,26-27,-26-26,26 27,0-1,-27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6:56:17.44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0,'27'0,"-1"0,1 26,-27 27,0-27,0 1,0-1,0 1,0-1,53 27,-53-27,0 1,0-1,0 1,26-27,-26 26,0 1,26-1,-26 27,27 0,-27-27,26-26,-26 27,27-1,-27 1,0-1,26-26,-26 53,27-26,-27-1,26 1,1-27,-27 26,26-26,-26 26,0 27,26-26,-26-1,27 1,-27-1,26-26,-26 27,0 26,27-27,-27 0,0 1,0-1,26-26,-26 27,27-1,-27 1,0-1,26 1,-26-1,27 1,-27-1,26 0,-26 1,0-1,0 1,0 26,0-27,53 1,-53-1,0 1,0-1,0 27,26-53,1 26,-27 1,26-27,-26 26,0 1,0-1,27 27,-1-27,-26 1,27-1,-27 1,0-1,0 1,26-1,1 1,-1-1,-26 1,0-1,26 27,-26 0,27-27,-27 1,0-1,0 1,53-1,-53 27,0 0,26-27,-26 1,27-1,-27 1,0-1,26 1,1-1,-27 1,0-1,26-26,-26 26,0 1,0-1,26 1,-26-1,27 1,-27-1,26 1,-26-1,0 1,27-27,-27 52,26-25,1-27,-27 26,26 1,-26-1,0 1,53 26,-53 0,0-27,26 0,1 1,-1-1,-26 1,27-27,-27 26,26 1,1 26,-1-27,-26 1,0-1,53-26,-53 26,0 1,0-1,0 1,0-1,53 27,-53-26,0 25,0 1,26-26,1-27,-27 53,0-27,26 27,1-26,-1-1,1 0,-1 1,-26-1,0 1,27-1,-1 1,0-27,-26 26,27 1,-1 26,1-27,-1 27,1 0,-1-53,-26 26,27-26,-27 27,0-1,26-26,-26 27,53-1,-53 1,26-27,-26 26,0 0,27-26,-27 27,26-1,1 1,-27-1,26-26,-26 27,0-1,27 1,-1-27,-26 26,0 27,26-53,-26 26,27 1,-27-1,0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7:00:36.08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0 211,'26'0,"1"-26,-1 26,0 0,1 0,-1 0,27 0,-27 0,1 0,-1 0,-26-27,0 1,0 0,0-1,0 1,0 0,0-1,-26 27,26 27,0-1,-27-26,27 26,0 1,-26-27,26 26,-26-26,-1 0,27 26,-26-26,-1 0,27 27,-26-27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7:00:32.10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0,'27'0,"-1"0,1 0,-1 0,0 0,1 0,-1 0,1 0,-1 0,0 0,1 0,-1 0,-26 26,27-26,-1 26,0-26,1 27,-27-1,26-26,1 0,-1 0,-26 26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7:00:42.23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06.45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56,'0'0,"27"26,-27 1,0-1,0 0,26-26,-26-26,0 0,0-1,0 1,0 0,0-1,26 27,1 0,-1 0,1 0,-1 53,-26-27,26 1,-26-1,27 0,-27 1,26-27,-26 26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58.24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129 105,'0'-26,"27"26,-27-27,26 27,-26-26,28 26,-3 0,-25-26,27 26,-54 0,27 26,-25 0,-3-26,28 27,-26-27,-1 26,1 0,26 1,-26-27,-1 26,2-26,-2 0,54 0,-2 0,2 0,-27 26,26-26,0 0,-26 27,27-27,-27 26,0 0,26-26,2 0,-28-26,0 0,0-1,25 27,-25-26,27 26,-27-26,26 26,1 0,-2 0,2 0,0 0,-27 26,26-26,-26 26,0 1,0-1,0 0,0 1,0-1,0 0,0 1,-26-27,-1 0,0 0,27 26,-25-26,-2 0,27-26,0-1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52.5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0 105,'0'-26,"26"26,-26-27,26 27,1 0,-27-26,26 26,-26-26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05:26:13.56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1190 0,'-26'27,"-1"-1,1 1,0-27,26 26,0 0,0 1,-27-27,27 26,-26-26,-1 53,1-26,26-1,0 1,0-1,-27-26,27 27,-26-1,-1-26,27 27,-26-1,26 0,-27 1,1-1,-1 1,27-1,0 1,-26-1,0 1,26-1,0 1,0-1,0 0,0 1,0-1,0 1,0-1,0 27,-27-53,27 27,-53-1,53 1,-26 26,-1-27,1 0,-1 1,-52-1,53 1,-1-27,1 26,-54-26,54 27,-1-1,-26-26,0 27,53-1,-52-26,52 27,-27-1,1-26,-1 26,27 1,0-1,0 1,0-1,-26-26,26 27,0-1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50.5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82,'26'-27,"0"27,-26-26,26 26,1 0,-27-26,26 26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48.7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46.8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46.6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44.6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54,'26'-26,"0"26,1-26,-1 26,1 0,-1 0,0 0,1 0,-1 0,-26 26,0 0,0 1,0-1,0 0,-26-26,26 26,-27 1,1-27,0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2:49:41.5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0,'26'0,"-26"26,27 27,26 0,-53 0,26-26,-26-1,27-26,-27 27,0-1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40.63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265 0,'0'27,"0"-1,-26 0,-1 27,1-53,-1 0,-26 0,53 27,-26-27,-1 26,1-26,-1 0,27 27,27-27,-1 53,27-53,-26 26,-27 1,26-27,-26 26,27-26,-27 26,26 27,1-79,-27-1,26 27,1 0,25-52,-25 52,-1 0,1-53,-1 53,1 0,-1 26,-26 1,0-1,0 0,0 1,0-1,0 27,0-26,0-1,0 1,0-1,-53-26,0 0,0 0,1 0,25 0,1 0,-1 0,1 0,-1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32.76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0 131,'27'0,"-1"0,0 0,1 0,26 0,-27-26,0 0,1 26,-1-27,1 27,-1 0,0-52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30.9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0 105,'26'0,"1"0,-1 0,27 0,-27-26,27 0,-27 0,1-1,-1 27,1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05T13:03:29.79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0 160,'26'0,"0"0,27 0,-53-26,27-1,-1 27,1-26,-1 26,1-27,26 1,0-1,-27 27,0 0,1 0,-1 0,-26 27,0-1,27 1,-27-1,0 27,0-26,0-1,0 0,0 1,-53-27,26 0,1 0,0 0,-1 0,1 0,-27 0,26 0,1 0,-27 0,26 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E39DF-0099-49FA-AB48-F55ADDF6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624</TotalTime>
  <Pages>18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2020-11-09T11:18:00Z</cp:lastPrinted>
  <dcterms:created xsi:type="dcterms:W3CDTF">2020-11-09T11:29:00Z</dcterms:created>
  <dcterms:modified xsi:type="dcterms:W3CDTF">2020-11-09T21:53:00Z</dcterms:modified>
</cp:coreProperties>
</file>