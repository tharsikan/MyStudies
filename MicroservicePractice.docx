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5D7" w:rsidRDefault="0037410A" w:rsidP="0037410A">
      <w:pPr>
        <w:pStyle w:val="Heading1"/>
      </w:pPr>
      <w:proofErr w:type="spellStart"/>
      <w:r>
        <w:t>Microservice</w:t>
      </w:r>
      <w:proofErr w:type="spellEnd"/>
      <w:r>
        <w:t xml:space="preserve"> practice</w:t>
      </w:r>
    </w:p>
    <w:p w:rsidR="00300311" w:rsidRPr="00823732" w:rsidRDefault="00300311" w:rsidP="00EE4C76">
      <w:pPr>
        <w:pStyle w:val="Heading3"/>
        <w:rPr>
          <w:rStyle w:val="SubtleEmphasis"/>
        </w:rPr>
      </w:pPr>
      <w:r w:rsidRPr="00823732">
        <w:rPr>
          <w:rStyle w:val="SubtleEmphasis"/>
        </w:rPr>
        <w:t xml:space="preserve">Java </w:t>
      </w:r>
    </w:p>
    <w:p w:rsidR="00300311" w:rsidRPr="00823732" w:rsidRDefault="00300311" w:rsidP="00300311">
      <w:pPr>
        <w:rPr>
          <w:rStyle w:val="SubtleEmphasis"/>
        </w:rPr>
      </w:pPr>
      <w:r w:rsidRPr="00823732">
        <w:rPr>
          <w:rStyle w:val="SubtleEmphasis"/>
        </w:rPr>
        <w:t xml:space="preserve">Installing </w:t>
      </w:r>
      <w:proofErr w:type="spellStart"/>
      <w:r w:rsidRPr="00823732">
        <w:rPr>
          <w:rStyle w:val="SubtleEmphasis"/>
        </w:rPr>
        <w:t>jdk</w:t>
      </w:r>
      <w:proofErr w:type="spellEnd"/>
      <w:r w:rsidRPr="00823732">
        <w:rPr>
          <w:rStyle w:val="SubtleEmphasis"/>
        </w:rPr>
        <w:t xml:space="preserve"> 15 (</w:t>
      </w:r>
      <w:proofErr w:type="spellStart"/>
      <w:r w:rsidRPr="00823732">
        <w:rPr>
          <w:rStyle w:val="SubtleEmphasis"/>
        </w:rPr>
        <w:t>jre</w:t>
      </w:r>
      <w:proofErr w:type="spellEnd"/>
      <w:r w:rsidRPr="00823732">
        <w:rPr>
          <w:rStyle w:val="SubtleEmphasis"/>
        </w:rPr>
        <w:t xml:space="preserve"> embedded)</w:t>
      </w:r>
    </w:p>
    <w:p w:rsidR="00823732" w:rsidRPr="00823732" w:rsidRDefault="00823732" w:rsidP="00300311">
      <w:pPr>
        <w:rPr>
          <w:rStyle w:val="SubtleEmphasis"/>
        </w:rPr>
      </w:pPr>
      <w:r w:rsidRPr="00823732">
        <w:rPr>
          <w:rStyle w:val="SubtleEmphasis"/>
        </w:rPr>
        <w:t>Set environment variable, + JAVA_HOME path</w:t>
      </w:r>
    </w:p>
    <w:p w:rsidR="0037410A" w:rsidRDefault="0037410A" w:rsidP="00EE4C76">
      <w:pPr>
        <w:pStyle w:val="Heading3"/>
      </w:pPr>
      <w:r>
        <w:t xml:space="preserve">Micro service </w:t>
      </w:r>
    </w:p>
    <w:p w:rsidR="0037410A" w:rsidRDefault="0037410A" w:rsidP="0037410A">
      <w:r>
        <w:t>Deploying component as a service</w:t>
      </w:r>
    </w:p>
    <w:p w:rsidR="0037410A" w:rsidRDefault="0037410A" w:rsidP="0037410A">
      <w:pPr>
        <w:pStyle w:val="ListParagraph"/>
        <w:numPr>
          <w:ilvl w:val="0"/>
          <w:numId w:val="4"/>
        </w:numPr>
      </w:pPr>
      <w:r>
        <w:t>Service can talk each other and get the job done</w:t>
      </w:r>
    </w:p>
    <w:p w:rsidR="0037410A" w:rsidRDefault="0037410A" w:rsidP="0037410A"/>
    <w:p w:rsidR="0037410A" w:rsidRDefault="0037410A" w:rsidP="00EE4C76">
      <w:pPr>
        <w:pStyle w:val="Heading3"/>
      </w:pPr>
      <w:r>
        <w:t>Spring cloud</w:t>
      </w:r>
    </w:p>
    <w:p w:rsidR="0037410A" w:rsidRDefault="0037410A" w:rsidP="0037410A">
      <w:r>
        <w:t>Released in 2015 as open source framework</w:t>
      </w:r>
    </w:p>
    <w:p w:rsidR="0037410A" w:rsidRDefault="0037410A" w:rsidP="0037410A">
      <w:r>
        <w:t>Run anywhere</w:t>
      </w:r>
    </w:p>
    <w:p w:rsidR="0037410A" w:rsidRDefault="0037410A" w:rsidP="0037410A">
      <w:r>
        <w:t>Build industry standard patterns and best practices</w:t>
      </w:r>
    </w:p>
    <w:p w:rsidR="0037410A" w:rsidRDefault="0037410A" w:rsidP="0037410A"/>
    <w:p w:rsidR="0037410A" w:rsidRDefault="0037410A" w:rsidP="00EE4C76">
      <w:pPr>
        <w:pStyle w:val="Heading3"/>
      </w:pPr>
      <w:r>
        <w:t>Spring boot</w:t>
      </w:r>
    </w:p>
    <w:p w:rsidR="0037410A" w:rsidRDefault="0037410A" w:rsidP="0037410A">
      <w:r>
        <w:t xml:space="preserve">Released in 2014 </w:t>
      </w:r>
    </w:p>
    <w:p w:rsidR="0037410A" w:rsidRDefault="0037410A" w:rsidP="0037410A">
      <w:r>
        <w:t xml:space="preserve">Less configuration but </w:t>
      </w:r>
      <w:r w:rsidR="00300311">
        <w:t>Convention (this kind files should place as this location)</w:t>
      </w:r>
    </w:p>
    <w:p w:rsidR="0037410A" w:rsidRPr="0037410A" w:rsidRDefault="00300311" w:rsidP="0037410A">
      <w:r>
        <w:t>Dependency management made simple (maven)</w:t>
      </w:r>
    </w:p>
    <w:p w:rsidR="0037410A" w:rsidRDefault="005001B0" w:rsidP="005001B0">
      <w:pPr>
        <w:pStyle w:val="Heading2"/>
      </w:pPr>
      <w:r>
        <w:t>Create Demo-application</w:t>
      </w:r>
    </w:p>
    <w:p w:rsidR="00300311" w:rsidRDefault="005835DE" w:rsidP="00300311">
      <w:r>
        <w:t>start.spring.io</w:t>
      </w:r>
    </w:p>
    <w:p w:rsidR="00107759" w:rsidRDefault="005835DE" w:rsidP="00107759">
      <w:pPr>
        <w:pStyle w:val="ListParagraph"/>
        <w:numPr>
          <w:ilvl w:val="0"/>
          <w:numId w:val="5"/>
        </w:numPr>
      </w:pPr>
      <w:r>
        <w:t>Create</w:t>
      </w:r>
    </w:p>
    <w:p w:rsidR="00107759" w:rsidRDefault="00107759" w:rsidP="00107759">
      <w:pPr>
        <w:pStyle w:val="ListParagraph"/>
        <w:numPr>
          <w:ilvl w:val="0"/>
          <w:numId w:val="5"/>
        </w:numPr>
      </w:pPr>
      <w:r>
        <w:t xml:space="preserve">Insert project in to </w:t>
      </w:r>
      <w:proofErr w:type="spellStart"/>
      <w:r>
        <w:t>intellij</w:t>
      </w:r>
      <w:proofErr w:type="spellEnd"/>
      <w:r>
        <w:t xml:space="preserve"> idea </w:t>
      </w:r>
      <w:r w:rsidR="005835DE">
        <w:t xml:space="preserve"> </w:t>
      </w:r>
    </w:p>
    <w:p w:rsidR="005835DE" w:rsidRPr="00EE4C76" w:rsidRDefault="005835DE" w:rsidP="00EE4C76">
      <w:pPr>
        <w:pStyle w:val="Heading3"/>
      </w:pPr>
      <w:r w:rsidRPr="00EE4C76">
        <w:lastRenderedPageBreak/>
        <w:t xml:space="preserve">Dependency </w:t>
      </w:r>
    </w:p>
    <w:p w:rsidR="005835DE" w:rsidRPr="00F43EF5" w:rsidRDefault="005835DE" w:rsidP="005835DE">
      <w:pPr>
        <w:pStyle w:val="ListParagraph"/>
        <w:numPr>
          <w:ilvl w:val="0"/>
          <w:numId w:val="5"/>
        </w:numPr>
      </w:pPr>
      <w:r>
        <w:t xml:space="preserve">Spring </w:t>
      </w:r>
      <w:r w:rsidRPr="005835DE">
        <w:rPr>
          <w:b/>
        </w:rPr>
        <w:t>web</w:t>
      </w:r>
    </w:p>
    <w:p w:rsidR="00F43EF5" w:rsidRPr="00F43EF5" w:rsidRDefault="00F43EF5" w:rsidP="00F43EF5">
      <w:pPr>
        <w:pStyle w:val="ListParagraph"/>
        <w:numPr>
          <w:ilvl w:val="0"/>
          <w:numId w:val="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43EF5">
        <w:rPr>
          <w:rFonts w:ascii="Courier New" w:eastAsia="Times New Roman" w:hAnsi="Courier New" w:cs="Courier New"/>
          <w:color w:val="A9B7C6"/>
          <w:sz w:val="20"/>
          <w:szCs w:val="20"/>
        </w:rPr>
        <w:t>spring-boot-starter-web</w:t>
      </w:r>
    </w:p>
    <w:p w:rsidR="00F43EF5" w:rsidRDefault="00F43EF5" w:rsidP="00F43EF5">
      <w:pPr>
        <w:pStyle w:val="ListParagraph"/>
        <w:numPr>
          <w:ilvl w:val="1"/>
          <w:numId w:val="5"/>
        </w:numPr>
      </w:pPr>
      <w:r>
        <w:t xml:space="preserve">by “starter” spring knows about transitive dependencies  </w:t>
      </w:r>
    </w:p>
    <w:p w:rsidR="005835DE" w:rsidRDefault="005835DE" w:rsidP="005835DE">
      <w:pPr>
        <w:pStyle w:val="ListParagraph"/>
        <w:numPr>
          <w:ilvl w:val="0"/>
          <w:numId w:val="5"/>
        </w:numPr>
      </w:pPr>
      <w:r>
        <w:t xml:space="preserve">spring boot </w:t>
      </w:r>
      <w:r w:rsidRPr="005835DE">
        <w:rPr>
          <w:b/>
        </w:rPr>
        <w:t>actuator</w:t>
      </w:r>
      <w:r>
        <w:t xml:space="preserve"> </w:t>
      </w:r>
    </w:p>
    <w:p w:rsidR="0037410A" w:rsidRDefault="0037410A" w:rsidP="0037410A"/>
    <w:p w:rsidR="00F43EF5" w:rsidRDefault="00F43EF5" w:rsidP="00EE4C76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2738C4" wp14:editId="5AB99BFB">
                <wp:simplePos x="0" y="0"/>
                <wp:positionH relativeFrom="column">
                  <wp:posOffset>3990975</wp:posOffset>
                </wp:positionH>
                <wp:positionV relativeFrom="paragraph">
                  <wp:posOffset>310515</wp:posOffset>
                </wp:positionV>
                <wp:extent cx="1466850" cy="781050"/>
                <wp:effectExtent l="57150" t="38100" r="76200" b="952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EF5" w:rsidRDefault="00F43EF5" w:rsidP="00F43EF5">
                            <w:pPr>
                              <w:jc w:val="center"/>
                            </w:pPr>
                            <w:r>
                              <w:t>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26" style="position:absolute;margin-left:314.25pt;margin-top:24.45pt;width:115.5pt;height:6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43EF5" w:rsidRDefault="00F43EF5" w:rsidP="00F43EF5">
                      <w:pPr>
                        <w:jc w:val="center"/>
                      </w:pPr>
                      <w:r>
                        <w:t>Repository</w:t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Structure of spring </w:t>
      </w:r>
    </w:p>
    <w:p w:rsidR="00F43EF5" w:rsidRPr="00F43EF5" w:rsidRDefault="00F43EF5" w:rsidP="00F43EF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3495675</wp:posOffset>
                </wp:positionH>
                <wp:positionV relativeFrom="paragraph">
                  <wp:posOffset>127000</wp:posOffset>
                </wp:positionV>
                <wp:extent cx="561975" cy="228600"/>
                <wp:effectExtent l="57150" t="114300" r="0" b="95250"/>
                <wp:wrapNone/>
                <wp:docPr id="14" name="Curved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22860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4" o:spid="_x0000_s1026" type="#_x0000_t38" style="position:absolute;margin-left:275.25pt;margin-top:10pt;width:44.25pt;height:18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" adj="10800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2155E1" wp14:editId="73E86649">
                <wp:simplePos x="0" y="0"/>
                <wp:positionH relativeFrom="column">
                  <wp:posOffset>2028825</wp:posOffset>
                </wp:positionH>
                <wp:positionV relativeFrom="paragraph">
                  <wp:posOffset>298450</wp:posOffset>
                </wp:positionV>
                <wp:extent cx="1466850" cy="781050"/>
                <wp:effectExtent l="57150" t="38100" r="76200" b="952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EF5" w:rsidRDefault="00F43EF5" w:rsidP="00F43EF5">
                            <w:pPr>
                              <w:jc w:val="center"/>
                            </w:pPr>
                            <w: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7" style="position:absolute;margin-left:159.75pt;margin-top:23.5pt;width:115.5pt;height:6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43EF5" w:rsidRDefault="00F43EF5" w:rsidP="00F43EF5">
                      <w:pPr>
                        <w:jc w:val="center"/>
                      </w:pPr>
                      <w:r>
                        <w:t>Service</w:t>
                      </w:r>
                    </w:p>
                  </w:txbxContent>
                </v:textbox>
              </v:roundrect>
            </w:pict>
          </mc:Fallback>
        </mc:AlternateContent>
      </w:r>
    </w:p>
    <w:p w:rsidR="00EE4C76" w:rsidRDefault="00F43EF5" w:rsidP="0037410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66B340" wp14:editId="4CF762BC">
                <wp:simplePos x="0" y="0"/>
                <wp:positionH relativeFrom="column">
                  <wp:posOffset>1409700</wp:posOffset>
                </wp:positionH>
                <wp:positionV relativeFrom="paragraph">
                  <wp:posOffset>662305</wp:posOffset>
                </wp:positionV>
                <wp:extent cx="619125" cy="285750"/>
                <wp:effectExtent l="57150" t="38100" r="47625" b="152400"/>
                <wp:wrapNone/>
                <wp:docPr id="16" name="Curved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28575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16" o:spid="_x0000_s1026" type="#_x0000_t38" style="position:absolute;margin-left:111pt;margin-top:52.15pt;width:48.75pt;height:22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" adj="10800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93A0E3" wp14:editId="3F8FEF18">
                <wp:simplePos x="0" y="0"/>
                <wp:positionH relativeFrom="column">
                  <wp:posOffset>3448050</wp:posOffset>
                </wp:positionH>
                <wp:positionV relativeFrom="paragraph">
                  <wp:posOffset>109855</wp:posOffset>
                </wp:positionV>
                <wp:extent cx="542925" cy="266700"/>
                <wp:effectExtent l="57150" t="38100" r="47625" b="152400"/>
                <wp:wrapNone/>
                <wp:docPr id="15" name="Curved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26670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15" o:spid="_x0000_s1026" type="#_x0000_t38" style="position:absolute;margin-left:271.5pt;margin-top:8.65pt;width:42.75pt;height:21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" adj="10800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D44244" wp14:editId="5CFED64F">
                <wp:simplePos x="0" y="0"/>
                <wp:positionH relativeFrom="column">
                  <wp:posOffset>1409700</wp:posOffset>
                </wp:positionH>
                <wp:positionV relativeFrom="paragraph">
                  <wp:posOffset>376555</wp:posOffset>
                </wp:positionV>
                <wp:extent cx="619125" cy="238125"/>
                <wp:effectExtent l="57150" t="114300" r="0" b="85725"/>
                <wp:wrapNone/>
                <wp:docPr id="13" name="Curved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23812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13" o:spid="_x0000_s1026" type="#_x0000_t38" style="position:absolute;margin-left:111pt;margin-top:29.65pt;width:48.75pt;height:18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" adj="10800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7089F6" wp14:editId="73698678">
                <wp:simplePos x="0" y="0"/>
                <wp:positionH relativeFrom="column">
                  <wp:posOffset>-57150</wp:posOffset>
                </wp:positionH>
                <wp:positionV relativeFrom="paragraph">
                  <wp:posOffset>490856</wp:posOffset>
                </wp:positionV>
                <wp:extent cx="1466850" cy="781050"/>
                <wp:effectExtent l="57150" t="38100" r="76200" b="952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EF5" w:rsidRDefault="00F43EF5" w:rsidP="00F43EF5">
                            <w:pPr>
                              <w:jc w:val="center"/>
                            </w:pPr>
                            <w: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8" style="position:absolute;margin-left:-4.5pt;margin-top:38.65pt;width:115.5pt;height:6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43EF5" w:rsidRDefault="00F43EF5" w:rsidP="00F43EF5">
                      <w:pPr>
                        <w:jc w:val="center"/>
                      </w:pPr>
                      <w:r>
                        <w:t>Controller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E4C76" w:rsidRDefault="00EE4C76" w:rsidP="0037410A"/>
    <w:p w:rsidR="00107759" w:rsidRDefault="00EE4C76" w:rsidP="0037410A">
      <w:r w:rsidRPr="00EE4C76">
        <w:rPr>
          <w:rStyle w:val="Heading4Char"/>
        </w:rPr>
        <w:t>Controller</w:t>
      </w:r>
      <w:r w:rsidRPr="00EE4C76">
        <w:rPr>
          <w:color w:val="943634" w:themeColor="accent2" w:themeShade="BF"/>
        </w:rPr>
        <w:t xml:space="preserve"> </w:t>
      </w:r>
      <w:r>
        <w:tab/>
      </w:r>
    </w:p>
    <w:p w:rsidR="00107759" w:rsidRDefault="00107759" w:rsidP="0037410A">
      <w:r>
        <w:tab/>
        <w:t>* handle the traffic</w:t>
      </w:r>
      <w:r w:rsidR="00EE4C76">
        <w:tab/>
      </w:r>
      <w:r w:rsidR="00EE4C76">
        <w:tab/>
      </w:r>
      <w:r w:rsidR="00EE4C76">
        <w:tab/>
      </w:r>
      <w:r w:rsidR="00EE4C76">
        <w:tab/>
      </w:r>
      <w:r w:rsidR="00EE4C76">
        <w:tab/>
      </w:r>
      <w:r w:rsidR="00EE4C76">
        <w:tab/>
      </w:r>
      <w:r w:rsidR="00EE4C76">
        <w:tab/>
      </w:r>
      <w:r w:rsidR="00EE4C76">
        <w:tab/>
      </w:r>
    </w:p>
    <w:p w:rsidR="00F43EF5" w:rsidRDefault="00F43EF5" w:rsidP="00107759">
      <w:pPr>
        <w:ind w:left="720"/>
      </w:pPr>
      <w:r>
        <w:t xml:space="preserve">* Controller is the last layer </w:t>
      </w:r>
    </w:p>
    <w:p w:rsidR="00F43EF5" w:rsidRDefault="00F43EF5" w:rsidP="00EE4C76">
      <w:pPr>
        <w:ind w:left="720" w:firstLine="720"/>
      </w:pPr>
      <w:r>
        <w:t>We have to handle the exception here</w:t>
      </w:r>
    </w:p>
    <w:p w:rsidR="00F43EF5" w:rsidRDefault="00EE4C76" w:rsidP="00EE4C76">
      <w:pPr>
        <w:ind w:left="720" w:firstLine="720"/>
        <w:rPr>
          <w:color w:val="FF0000"/>
        </w:rPr>
      </w:pPr>
      <w:r>
        <w:rPr>
          <w:color w:val="FF0000"/>
        </w:rPr>
        <w:t>(</w:t>
      </w:r>
      <w:r w:rsidRPr="00EE4C76">
        <w:rPr>
          <w:color w:val="FF0000"/>
        </w:rPr>
        <w:t>Throw</w:t>
      </w:r>
      <w:r w:rsidR="00F43EF5" w:rsidRPr="00EE4C76">
        <w:rPr>
          <w:color w:val="FF0000"/>
        </w:rPr>
        <w:t xml:space="preserve"> early</w:t>
      </w:r>
      <w:r>
        <w:rPr>
          <w:color w:val="FF0000"/>
        </w:rPr>
        <w:t xml:space="preserve"> cutch late)</w:t>
      </w:r>
    </w:p>
    <w:p w:rsidR="00EE4C76" w:rsidRDefault="00EE4C76" w:rsidP="00EE4C76">
      <w:pPr>
        <w:rPr>
          <w:color w:val="FF0000"/>
        </w:rPr>
      </w:pPr>
    </w:p>
    <w:p w:rsidR="00EE4C76" w:rsidRDefault="00107759" w:rsidP="00EE4C76">
      <w:pPr>
        <w:pStyle w:val="Heading4"/>
      </w:pPr>
      <w:r>
        <w:t>Service</w:t>
      </w:r>
    </w:p>
    <w:p w:rsidR="00107759" w:rsidRDefault="00107759" w:rsidP="00107759">
      <w:pPr>
        <w:ind w:firstLine="720"/>
      </w:pPr>
      <w:r>
        <w:t>* hold business logics</w:t>
      </w:r>
    </w:p>
    <w:p w:rsidR="00107759" w:rsidRDefault="00107759" w:rsidP="00107759">
      <w:pPr>
        <w:pStyle w:val="Heading4"/>
      </w:pPr>
      <w:r>
        <w:t xml:space="preserve">Repository </w:t>
      </w:r>
    </w:p>
    <w:p w:rsidR="00107759" w:rsidRDefault="00107759" w:rsidP="00107759">
      <w:r>
        <w:tab/>
        <w:t>* Deal with databases</w:t>
      </w:r>
    </w:p>
    <w:p w:rsidR="00EE4C76" w:rsidRDefault="00107759" w:rsidP="0037410A">
      <w:r>
        <w:tab/>
      </w:r>
      <w:r>
        <w:tab/>
        <w:t>(Spring data JPA)</w:t>
      </w:r>
    </w:p>
    <w:p w:rsidR="00107759" w:rsidRDefault="00107759" w:rsidP="0037410A">
      <w:pPr>
        <w:rPr>
          <w:color w:val="FF0000"/>
        </w:rPr>
      </w:pPr>
    </w:p>
    <w:p w:rsidR="00107759" w:rsidRDefault="00107759" w:rsidP="005001B0">
      <w:pPr>
        <w:pStyle w:val="Heading3"/>
      </w:pPr>
      <w:r>
        <w:lastRenderedPageBreak/>
        <w:t>Create controller</w:t>
      </w:r>
    </w:p>
    <w:p w:rsidR="00B83D0F" w:rsidRDefault="005001B0" w:rsidP="00B83D0F">
      <w:pPr>
        <w:pStyle w:val="HTMLPreformatted"/>
        <w:shd w:val="clear" w:color="auto" w:fill="2B2B2B"/>
        <w:rPr>
          <w:color w:val="A9B7C6"/>
        </w:rPr>
      </w:pPr>
      <w:r>
        <w:rPr>
          <w:noProof/>
          <w:color w:val="BBB529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612140</wp:posOffset>
                </wp:positionV>
                <wp:extent cx="2466975" cy="2352675"/>
                <wp:effectExtent l="57150" t="38100" r="66675" b="161925"/>
                <wp:wrapNone/>
                <wp:docPr id="17" name="Curved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6975" cy="235267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17" o:spid="_x0000_s1026" type="#_x0000_t38" style="position:absolute;margin-left:199.5pt;margin-top:48.2pt;width:194.25pt;height:18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" adj="10800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B83D0F">
        <w:rPr>
          <w:color w:val="BBB529"/>
        </w:rPr>
        <w:t>@</w:t>
      </w:r>
      <w:proofErr w:type="spellStart"/>
      <w:r w:rsidR="00B83D0F">
        <w:rPr>
          <w:color w:val="BBB529"/>
        </w:rPr>
        <w:t>RestController</w:t>
      </w:r>
      <w:proofErr w:type="spellEnd"/>
      <w:r w:rsidR="00B83D0F">
        <w:rPr>
          <w:color w:val="BBB529"/>
        </w:rPr>
        <w:tab/>
      </w:r>
      <w:r w:rsidR="00B83D0F">
        <w:rPr>
          <w:color w:val="BBB529"/>
        </w:rPr>
        <w:tab/>
        <w:t>// this</w:t>
      </w:r>
      <w:r>
        <w:rPr>
          <w:color w:val="BBB529"/>
        </w:rPr>
        <w:t xml:space="preserve"> class</w:t>
      </w:r>
      <w:r w:rsidR="00B83D0F">
        <w:rPr>
          <w:color w:val="BBB529"/>
        </w:rPr>
        <w:t xml:space="preserve"> is</w:t>
      </w:r>
      <w:r>
        <w:rPr>
          <w:color w:val="BBB529"/>
        </w:rPr>
        <w:t xml:space="preserve"> a</w:t>
      </w:r>
      <w:r w:rsidR="00B83D0F">
        <w:rPr>
          <w:color w:val="BBB529"/>
        </w:rPr>
        <w:t xml:space="preserve"> controller</w:t>
      </w:r>
      <w:r w:rsidR="00B83D0F">
        <w:rPr>
          <w:color w:val="BBB529"/>
        </w:rPr>
        <w:br/>
      </w:r>
      <w:r w:rsidR="00B83D0F">
        <w:rPr>
          <w:color w:val="CC7832"/>
        </w:rPr>
        <w:t xml:space="preserve">public class </w:t>
      </w:r>
      <w:proofErr w:type="spellStart"/>
      <w:r w:rsidR="00B83D0F">
        <w:rPr>
          <w:color w:val="A9B7C6"/>
        </w:rPr>
        <w:t>MainController</w:t>
      </w:r>
      <w:proofErr w:type="spellEnd"/>
      <w:r w:rsidR="00B83D0F">
        <w:rPr>
          <w:color w:val="A9B7C6"/>
        </w:rPr>
        <w:t xml:space="preserve"> {</w:t>
      </w:r>
      <w:r w:rsidR="00B83D0F">
        <w:rPr>
          <w:color w:val="A9B7C6"/>
        </w:rPr>
        <w:br/>
      </w:r>
      <w:r w:rsidR="00B83D0F">
        <w:rPr>
          <w:color w:val="A9B7C6"/>
        </w:rPr>
        <w:br/>
        <w:t xml:space="preserve">    </w:t>
      </w:r>
      <w:proofErr w:type="gramStart"/>
      <w:r w:rsidR="00B83D0F">
        <w:rPr>
          <w:color w:val="BBB529"/>
        </w:rPr>
        <w:t>@</w:t>
      </w:r>
      <w:proofErr w:type="spellStart"/>
      <w:r w:rsidR="00B83D0F">
        <w:rPr>
          <w:color w:val="BBB529"/>
        </w:rPr>
        <w:t>RequestMapping</w:t>
      </w:r>
      <w:proofErr w:type="spellEnd"/>
      <w:r w:rsidR="00B83D0F">
        <w:rPr>
          <w:color w:val="A9B7C6"/>
        </w:rPr>
        <w:t>(</w:t>
      </w:r>
      <w:proofErr w:type="gramEnd"/>
      <w:r w:rsidR="00B83D0F">
        <w:rPr>
          <w:color w:val="A9B7C6"/>
        </w:rPr>
        <w:t xml:space="preserve">value = </w:t>
      </w:r>
      <w:r w:rsidR="00B83D0F">
        <w:rPr>
          <w:color w:val="6A8759"/>
        </w:rPr>
        <w:t>"/hello"</w:t>
      </w:r>
      <w:r w:rsidR="00B83D0F">
        <w:rPr>
          <w:color w:val="A9B7C6"/>
        </w:rPr>
        <w:t>)</w:t>
      </w:r>
      <w:r w:rsidR="00B83D0F">
        <w:rPr>
          <w:color w:val="A9B7C6"/>
        </w:rPr>
        <w:tab/>
      </w:r>
      <w:r w:rsidR="00B83D0F">
        <w:rPr>
          <w:color w:val="A9B7C6"/>
        </w:rPr>
        <w:tab/>
        <w:t>// handle request</w:t>
      </w:r>
      <w:r w:rsidR="00B83D0F">
        <w:rPr>
          <w:color w:val="A9B7C6"/>
        </w:rPr>
        <w:br/>
        <w:t xml:space="preserve">    </w:t>
      </w:r>
      <w:r w:rsidR="00B83D0F">
        <w:rPr>
          <w:color w:val="CC7832"/>
        </w:rPr>
        <w:t xml:space="preserve">public </w:t>
      </w:r>
      <w:r w:rsidR="00B83D0F">
        <w:rPr>
          <w:color w:val="A9B7C6"/>
        </w:rPr>
        <w:t xml:space="preserve">String </w:t>
      </w:r>
      <w:r w:rsidR="00B83D0F">
        <w:rPr>
          <w:color w:val="FFC66D"/>
        </w:rPr>
        <w:t>greeting</w:t>
      </w:r>
      <w:r w:rsidR="00B83D0F">
        <w:rPr>
          <w:color w:val="A9B7C6"/>
        </w:rPr>
        <w:t>(){</w:t>
      </w:r>
      <w:r w:rsidR="00B83D0F">
        <w:rPr>
          <w:color w:val="A9B7C6"/>
        </w:rPr>
        <w:br/>
        <w:t xml:space="preserve">        </w:t>
      </w:r>
      <w:r w:rsidR="00B83D0F">
        <w:rPr>
          <w:color w:val="CC7832"/>
        </w:rPr>
        <w:t xml:space="preserve">return </w:t>
      </w:r>
      <w:r w:rsidR="00B83D0F">
        <w:rPr>
          <w:color w:val="6A8759"/>
        </w:rPr>
        <w:t>"Hello am i working"</w:t>
      </w:r>
      <w:r w:rsidR="00B83D0F">
        <w:rPr>
          <w:color w:val="CC7832"/>
        </w:rPr>
        <w:t>;</w:t>
      </w:r>
      <w:r w:rsidR="00B83D0F">
        <w:rPr>
          <w:color w:val="CC7832"/>
        </w:rPr>
        <w:br/>
        <w:t xml:space="preserve">    </w:t>
      </w:r>
      <w:r w:rsidR="00B83D0F">
        <w:rPr>
          <w:color w:val="A9B7C6"/>
        </w:rPr>
        <w:t>}</w:t>
      </w:r>
      <w:r w:rsidR="00B83D0F">
        <w:rPr>
          <w:color w:val="A9B7C6"/>
        </w:rPr>
        <w:br/>
      </w:r>
      <w:r w:rsidR="00B83D0F">
        <w:rPr>
          <w:color w:val="A9B7C6"/>
        </w:rPr>
        <w:br/>
        <w:t>}</w:t>
      </w:r>
    </w:p>
    <w:p w:rsidR="00107759" w:rsidRDefault="00107759" w:rsidP="00107759"/>
    <w:p w:rsidR="00B83D0F" w:rsidRDefault="00B83D0F" w:rsidP="00B83D0F">
      <w:pPr>
        <w:pStyle w:val="Heading3"/>
      </w:pPr>
      <w:r>
        <w:t>Run application</w:t>
      </w:r>
    </w:p>
    <w:p w:rsidR="00B83D0F" w:rsidRDefault="00B83D0F" w:rsidP="00B83D0F">
      <w:pPr>
        <w:pStyle w:val="ListParagraph"/>
        <w:numPr>
          <w:ilvl w:val="0"/>
          <w:numId w:val="9"/>
        </w:numPr>
      </w:pPr>
      <w:r>
        <w:t>Run the application</w:t>
      </w:r>
    </w:p>
    <w:p w:rsidR="005001B0" w:rsidRDefault="005001B0" w:rsidP="005001B0">
      <w:pPr>
        <w:pStyle w:val="ListParagraph"/>
        <w:numPr>
          <w:ilvl w:val="1"/>
          <w:numId w:val="9"/>
        </w:numPr>
      </w:pPr>
      <w:r>
        <w:t xml:space="preserve">Server is starting in local machine port 8080 </w:t>
      </w:r>
    </w:p>
    <w:p w:rsidR="00B83D0F" w:rsidRDefault="00B83D0F" w:rsidP="00B83D0F">
      <w:pPr>
        <w:pStyle w:val="ListParagraph"/>
        <w:numPr>
          <w:ilvl w:val="0"/>
          <w:numId w:val="9"/>
        </w:numPr>
      </w:pPr>
      <w:r w:rsidRPr="00B83D0F">
        <w:t>insomnia rest client</w:t>
      </w:r>
      <w:r>
        <w:t xml:space="preserve"> </w:t>
      </w:r>
    </w:p>
    <w:p w:rsidR="00B83D0F" w:rsidRDefault="00B83D0F" w:rsidP="00B83D0F">
      <w:pPr>
        <w:pStyle w:val="ListParagraph"/>
        <w:numPr>
          <w:ilvl w:val="1"/>
          <w:numId w:val="9"/>
        </w:numPr>
      </w:pPr>
      <w:r>
        <w:t>create service hello</w:t>
      </w:r>
      <w:r w:rsidR="009F2B52">
        <w:t xml:space="preserve"> =&gt;</w:t>
      </w:r>
      <w:r>
        <w:t xml:space="preserve"> </w:t>
      </w:r>
      <w:hyperlink r:id="rId9" w:history="1">
        <w:r w:rsidRPr="00331E76">
          <w:rPr>
            <w:rStyle w:val="Hyperlink"/>
          </w:rPr>
          <w:t>http://localhost:8080/hello</w:t>
        </w:r>
      </w:hyperlink>
    </w:p>
    <w:p w:rsidR="00B83D0F" w:rsidRDefault="00B83D0F" w:rsidP="00107759"/>
    <w:p w:rsidR="00B83D0F" w:rsidRDefault="009F2B52" w:rsidP="009F2B52">
      <w:pPr>
        <w:pStyle w:val="Heading3"/>
      </w:pPr>
      <w:r>
        <w:t>Change server port</w:t>
      </w:r>
    </w:p>
    <w:p w:rsidR="009F2B52" w:rsidRDefault="009F2B52" w:rsidP="00107759">
      <w:r>
        <w:t xml:space="preserve">To change </w:t>
      </w:r>
      <w:r w:rsidRPr="009F2B52">
        <w:rPr>
          <w:color w:val="E36C0A" w:themeColor="accent6" w:themeShade="BF"/>
        </w:rPr>
        <w:t>resources/</w:t>
      </w:r>
      <w:proofErr w:type="spellStart"/>
      <w:r w:rsidRPr="009F2B52">
        <w:rPr>
          <w:color w:val="E36C0A" w:themeColor="accent6" w:themeShade="BF"/>
        </w:rPr>
        <w:t>application.properties</w:t>
      </w:r>
      <w:proofErr w:type="spellEnd"/>
      <w:r w:rsidRPr="009F2B52">
        <w:rPr>
          <w:color w:val="E36C0A" w:themeColor="accent6" w:themeShade="BF"/>
        </w:rPr>
        <w:t xml:space="preserve"> </w:t>
      </w:r>
      <w:r>
        <w:t>or .</w:t>
      </w:r>
      <w:proofErr w:type="spellStart"/>
      <w:r>
        <w:t>yml</w:t>
      </w:r>
      <w:proofErr w:type="spellEnd"/>
    </w:p>
    <w:p w:rsidR="009F2B52" w:rsidRDefault="009F2B52" w:rsidP="009F2B52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server</w:t>
      </w:r>
      <w:proofErr w:type="gramEnd"/>
      <w:r>
        <w:rPr>
          <w:color w:val="A9B7C6"/>
        </w:rPr>
        <w:t>:</w:t>
      </w:r>
      <w:r>
        <w:rPr>
          <w:color w:val="A9B7C6"/>
        </w:rPr>
        <w:br/>
        <w:t xml:space="preserve">  </w:t>
      </w:r>
      <w:r>
        <w:rPr>
          <w:color w:val="CC7832"/>
        </w:rPr>
        <w:t>port</w:t>
      </w:r>
      <w:r>
        <w:rPr>
          <w:color w:val="A9B7C6"/>
        </w:rPr>
        <w:t>: 8081</w:t>
      </w:r>
    </w:p>
    <w:p w:rsidR="009F2B52" w:rsidRDefault="009F2B52" w:rsidP="00107759">
      <w:r>
        <w:tab/>
      </w:r>
    </w:p>
    <w:p w:rsidR="009F2B52" w:rsidRDefault="009F2B52" w:rsidP="00107759">
      <w:pPr>
        <w:rPr>
          <w:color w:val="E36C0A" w:themeColor="accent6" w:themeShade="BF"/>
        </w:rPr>
      </w:pPr>
      <w:r>
        <w:rPr>
          <w:color w:val="E36C0A" w:themeColor="accent6" w:themeShade="BF"/>
        </w:rPr>
        <w:t>/</w:t>
      </w:r>
      <w:r w:rsidRPr="009F2B52">
        <w:rPr>
          <w:color w:val="E36C0A" w:themeColor="accent6" w:themeShade="BF"/>
        </w:rPr>
        <w:t>resources</w:t>
      </w:r>
      <w:r>
        <w:rPr>
          <w:color w:val="E36C0A" w:themeColor="accent6" w:themeShade="BF"/>
        </w:rPr>
        <w:t>/</w:t>
      </w:r>
      <w:proofErr w:type="spellStart"/>
      <w:r>
        <w:rPr>
          <w:color w:val="E36C0A" w:themeColor="accent6" w:themeShade="BF"/>
        </w:rPr>
        <w:t>config</w:t>
      </w:r>
      <w:proofErr w:type="spellEnd"/>
      <w:r>
        <w:rPr>
          <w:color w:val="E36C0A" w:themeColor="accent6" w:themeShade="BF"/>
        </w:rPr>
        <w:t xml:space="preserve"> </w:t>
      </w:r>
      <w:r w:rsidR="005001B0" w:rsidRPr="009F2B52">
        <w:t xml:space="preserve">directory </w:t>
      </w:r>
      <w:r w:rsidRPr="009F2B52">
        <w:t>and</w:t>
      </w:r>
    </w:p>
    <w:p w:rsidR="009F2B52" w:rsidRDefault="009F2B52" w:rsidP="00107759">
      <w:r>
        <w:rPr>
          <w:color w:val="E36C0A" w:themeColor="accent6" w:themeShade="BF"/>
        </w:rPr>
        <w:t>/</w:t>
      </w:r>
      <w:r w:rsidRPr="009F2B52">
        <w:rPr>
          <w:color w:val="E36C0A" w:themeColor="accent6" w:themeShade="BF"/>
        </w:rPr>
        <w:t>resources</w:t>
      </w:r>
      <w:r>
        <w:rPr>
          <w:color w:val="E36C0A" w:themeColor="accent6" w:themeShade="BF"/>
        </w:rPr>
        <w:t xml:space="preserve"> </w:t>
      </w:r>
      <w:r w:rsidRPr="009F2B52">
        <w:t xml:space="preserve">directory </w:t>
      </w:r>
      <w:r w:rsidR="005001B0">
        <w:t xml:space="preserve">are </w:t>
      </w:r>
      <w:r w:rsidRPr="009F2B52">
        <w:t>considered</w:t>
      </w:r>
      <w:r w:rsidR="005001B0">
        <w:t xml:space="preserve"> as “</w:t>
      </w:r>
      <w:proofErr w:type="spellStart"/>
      <w:r w:rsidR="005001B0">
        <w:t>classD</w:t>
      </w:r>
      <w:r w:rsidRPr="009F2B52">
        <w:t>irectory</w:t>
      </w:r>
      <w:proofErr w:type="spellEnd"/>
      <w:r w:rsidR="005001B0">
        <w:t>”</w:t>
      </w:r>
      <w:r w:rsidRPr="009F2B52">
        <w:t xml:space="preserve"> in Runtime</w:t>
      </w:r>
    </w:p>
    <w:p w:rsidR="005001B0" w:rsidRDefault="005001B0" w:rsidP="00107759"/>
    <w:p w:rsidR="00A640AD" w:rsidRDefault="00A640AD" w:rsidP="00A640AD">
      <w:pPr>
        <w:pStyle w:val="Heading3"/>
      </w:pPr>
      <w:proofErr w:type="spellStart"/>
      <w:r>
        <w:t>RequestMapping</w:t>
      </w:r>
      <w:proofErr w:type="spellEnd"/>
    </w:p>
    <w:p w:rsidR="00A640AD" w:rsidRDefault="00A640AD" w:rsidP="00A640AD">
      <w:pPr>
        <w:pStyle w:val="HTMLPreformatted"/>
        <w:shd w:val="clear" w:color="auto" w:fill="2B2B2B"/>
        <w:rPr>
          <w:color w:val="A9B7C6"/>
        </w:rPr>
      </w:pPr>
      <w:r>
        <w:t xml:space="preserve"> </w:t>
      </w:r>
      <w:proofErr w:type="gramStart"/>
      <w:r>
        <w:rPr>
          <w:color w:val="BBB529"/>
        </w:rPr>
        <w:t>@</w:t>
      </w:r>
      <w:proofErr w:type="spellStart"/>
      <w:r>
        <w:rPr>
          <w:color w:val="BBB529"/>
        </w:rPr>
        <w:t>RequestMapping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 xml:space="preserve">value = </w:t>
      </w:r>
      <w:r>
        <w:rPr>
          <w:color w:val="6A8759"/>
        </w:rPr>
        <w:t>"/hello"</w:t>
      </w:r>
      <w:r>
        <w:rPr>
          <w:color w:val="A9B7C6"/>
        </w:rPr>
        <w:t>)</w:t>
      </w:r>
    </w:p>
    <w:p w:rsidR="005001B0" w:rsidRDefault="00A640AD" w:rsidP="00A640A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82550</wp:posOffset>
                </wp:positionV>
                <wp:extent cx="781050" cy="1381125"/>
                <wp:effectExtent l="57150" t="38100" r="0" b="104775"/>
                <wp:wrapNone/>
                <wp:docPr id="18" name="Right Brac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381125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8" o:spid="_x0000_s1026" type="#_x0000_t88" style="position:absolute;margin-left:41.25pt;margin-top:6.5pt;width:61.5pt;height:10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" adj="1018" strokecolor="#4f81bd [3204]" strokeweight="3pt">
                <v:shadow on="t" color="black" opacity="22937f" origin=",.5" offset="0,.63889mm"/>
              </v:shape>
            </w:pict>
          </mc:Fallback>
        </mc:AlternateContent>
      </w:r>
      <w:r>
        <w:t>Get</w:t>
      </w:r>
    </w:p>
    <w:p w:rsidR="00A640AD" w:rsidRDefault="00A640AD" w:rsidP="00A640AD">
      <w:r>
        <w:t xml:space="preserve">Put </w:t>
      </w:r>
    </w:p>
    <w:p w:rsidR="00A640AD" w:rsidRDefault="00A640AD" w:rsidP="00A640AD">
      <w:r>
        <w:t>Post</w:t>
      </w:r>
      <w:r>
        <w:tab/>
      </w:r>
      <w:r>
        <w:tab/>
      </w:r>
      <w:r>
        <w:tab/>
        <w:t xml:space="preserve">/hello will hit this method </w:t>
      </w:r>
    </w:p>
    <w:p w:rsidR="00A640AD" w:rsidRDefault="00A640AD" w:rsidP="00A640AD">
      <w:r>
        <w:t>Patch</w:t>
      </w:r>
    </w:p>
    <w:p w:rsidR="00A640AD" w:rsidRDefault="00A640AD" w:rsidP="00A640AD">
      <w:r>
        <w:t xml:space="preserve">Delete </w:t>
      </w:r>
    </w:p>
    <w:p w:rsidR="00A640AD" w:rsidRDefault="00A640AD" w:rsidP="00A640AD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BBB529"/>
        </w:rPr>
        <w:lastRenderedPageBreak/>
        <w:t>@</w:t>
      </w:r>
      <w:proofErr w:type="spellStart"/>
      <w:r>
        <w:rPr>
          <w:color w:val="BBB529"/>
        </w:rPr>
        <w:t>RequestMapping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 xml:space="preserve">value = </w:t>
      </w:r>
      <w:r>
        <w:rPr>
          <w:color w:val="6A8759"/>
        </w:rPr>
        <w:t>"/hello"</w:t>
      </w:r>
      <w:r>
        <w:rPr>
          <w:color w:val="CC7832"/>
        </w:rPr>
        <w:t xml:space="preserve">, </w:t>
      </w:r>
      <w:r>
        <w:rPr>
          <w:color w:val="A9B7C6"/>
        </w:rPr>
        <w:t xml:space="preserve">method = </w:t>
      </w:r>
      <w:proofErr w:type="spellStart"/>
      <w:r>
        <w:rPr>
          <w:color w:val="A9B7C6"/>
        </w:rPr>
        <w:t>RequestMethod.</w:t>
      </w:r>
      <w:r>
        <w:rPr>
          <w:i/>
          <w:iCs/>
          <w:color w:val="9876AA"/>
        </w:rPr>
        <w:t>GET</w:t>
      </w:r>
      <w:proofErr w:type="spellEnd"/>
      <w:r>
        <w:rPr>
          <w:color w:val="A9B7C6"/>
        </w:rPr>
        <w:t>)</w:t>
      </w:r>
    </w:p>
    <w:p w:rsidR="00A640AD" w:rsidRDefault="00A640AD" w:rsidP="00A640AD">
      <w:r>
        <w:t>Get /hello only will his this method</w:t>
      </w:r>
    </w:p>
    <w:p w:rsidR="00A640AD" w:rsidRDefault="00A640AD" w:rsidP="00A640AD"/>
    <w:p w:rsidR="00DC7041" w:rsidRDefault="00DC7041" w:rsidP="00DC7041">
      <w:pPr>
        <w:pStyle w:val="Heading2"/>
      </w:pPr>
      <w:r>
        <w:t xml:space="preserve">Spring boot </w:t>
      </w:r>
      <w:r w:rsidRPr="00DC7041">
        <w:t>actuator</w:t>
      </w:r>
      <w:r>
        <w:t xml:space="preserve"> </w:t>
      </w:r>
    </w:p>
    <w:p w:rsidR="00A640AD" w:rsidRDefault="00DC7041" w:rsidP="00A640AD">
      <w:r>
        <w:t>It gives us some endpoints</w:t>
      </w:r>
      <w:r w:rsidR="00D32AD7">
        <w:t xml:space="preserve"> </w:t>
      </w:r>
    </w:p>
    <w:p w:rsidR="00DC7041" w:rsidRDefault="00EE46B3" w:rsidP="00A640AD">
      <w:pPr>
        <w:rPr>
          <w:b/>
        </w:rPr>
      </w:pPr>
      <w:hyperlink r:id="rId10" w:history="1">
        <w:r w:rsidR="0099612C" w:rsidRPr="00331E76">
          <w:rPr>
            <w:rStyle w:val="Hyperlink"/>
          </w:rPr>
          <w:t>http://localhost:8081</w:t>
        </w:r>
        <w:r w:rsidR="0099612C" w:rsidRPr="00331E76">
          <w:rPr>
            <w:rStyle w:val="Hyperlink"/>
            <w:b/>
          </w:rPr>
          <w:t>/actuator/beans</w:t>
        </w:r>
      </w:hyperlink>
    </w:p>
    <w:p w:rsidR="00DC7041" w:rsidRDefault="00DC7041" w:rsidP="00DC7041">
      <w:r>
        <w:t xml:space="preserve">These endpoints are not available by default </w:t>
      </w:r>
    </w:p>
    <w:p w:rsidR="0099612C" w:rsidRDefault="0099612C" w:rsidP="00DC7041">
      <w:proofErr w:type="spellStart"/>
      <w:r>
        <w:t>application.yml</w:t>
      </w:r>
      <w:proofErr w:type="spellEnd"/>
    </w:p>
    <w:p w:rsidR="00337D17" w:rsidRDefault="00337D17" w:rsidP="00337D17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management</w:t>
      </w:r>
      <w:proofErr w:type="gramEnd"/>
      <w:r>
        <w:rPr>
          <w:color w:val="A9B7C6"/>
        </w:rPr>
        <w:t>:</w:t>
      </w:r>
      <w:r>
        <w:rPr>
          <w:color w:val="A9B7C6"/>
        </w:rPr>
        <w:br/>
        <w:t xml:space="preserve">  </w:t>
      </w:r>
      <w:r>
        <w:rPr>
          <w:color w:val="CC7832"/>
        </w:rPr>
        <w:t>endpoints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>web</w:t>
      </w:r>
      <w:r>
        <w:rPr>
          <w:color w:val="A9B7C6"/>
        </w:rPr>
        <w:t>:</w:t>
      </w:r>
      <w:r>
        <w:rPr>
          <w:color w:val="A9B7C6"/>
        </w:rPr>
        <w:br/>
        <w:t xml:space="preserve">      </w:t>
      </w:r>
      <w:r>
        <w:rPr>
          <w:color w:val="CC7832"/>
        </w:rPr>
        <w:t>exposure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include</w:t>
      </w:r>
      <w:r>
        <w:rPr>
          <w:color w:val="A9B7C6"/>
        </w:rPr>
        <w:t xml:space="preserve">: </w:t>
      </w:r>
      <w:r>
        <w:rPr>
          <w:color w:val="6A8759"/>
        </w:rPr>
        <w:t>'*'</w:t>
      </w:r>
      <w:r w:rsidR="0099612C">
        <w:rPr>
          <w:color w:val="6A8759"/>
        </w:rPr>
        <w:tab/>
      </w:r>
      <w:r w:rsidR="0099612C">
        <w:rPr>
          <w:color w:val="6A8759"/>
        </w:rPr>
        <w:tab/>
        <w:t>// expose all endpoint</w:t>
      </w:r>
    </w:p>
    <w:p w:rsidR="00DC7041" w:rsidRDefault="00DC7041" w:rsidP="00DC7041"/>
    <w:p w:rsidR="00D32AD7" w:rsidRDefault="008564B4" w:rsidP="00D32AD7">
      <w:pPr>
        <w:pStyle w:val="Heading3"/>
      </w:pPr>
      <w:r>
        <w:t>By</w:t>
      </w:r>
      <w:r w:rsidR="00D32AD7">
        <w:t xml:space="preserve"> endpoints we can get tons of information</w:t>
      </w:r>
    </w:p>
    <w:p w:rsidR="00DC7041" w:rsidRDefault="00D32AD7" w:rsidP="00DC7041">
      <w:r w:rsidRPr="00D32AD7">
        <w:t>81/</w:t>
      </w:r>
      <w:r w:rsidR="0099612C" w:rsidRPr="0099612C">
        <w:t>actuator/beans</w:t>
      </w:r>
    </w:p>
    <w:p w:rsidR="00D32AD7" w:rsidRDefault="00D32AD7" w:rsidP="00DC7041">
      <w:r w:rsidRPr="00D32AD7">
        <w:t>81/</w:t>
      </w:r>
      <w:r w:rsidRPr="0099612C">
        <w:t>actuator/</w:t>
      </w:r>
      <w:proofErr w:type="spellStart"/>
      <w:r w:rsidRPr="00D32AD7">
        <w:t>threaddump</w:t>
      </w:r>
      <w:proofErr w:type="spellEnd"/>
    </w:p>
    <w:p w:rsidR="0099612C" w:rsidRDefault="00D32AD7" w:rsidP="00D32AD7">
      <w:pPr>
        <w:ind w:firstLine="720"/>
      </w:pPr>
      <w:proofErr w:type="gramStart"/>
      <w:r>
        <w:t>:at</w:t>
      </w:r>
      <w:proofErr w:type="gramEnd"/>
      <w:r>
        <w:t xml:space="preserve"> this movement all the threads running on your application</w:t>
      </w:r>
    </w:p>
    <w:p w:rsidR="00D32AD7" w:rsidRDefault="00D32AD7" w:rsidP="00D32AD7">
      <w:r w:rsidRPr="00D32AD7">
        <w:t>81/</w:t>
      </w:r>
      <w:r w:rsidRPr="0099612C">
        <w:t>actuator/metrics</w:t>
      </w:r>
      <w:r w:rsidRPr="00D32AD7">
        <w:t xml:space="preserve"> </w:t>
      </w:r>
    </w:p>
    <w:p w:rsidR="00D32AD7" w:rsidRDefault="00D32AD7" w:rsidP="00D32AD7">
      <w:r w:rsidRPr="00D32AD7">
        <w:t>81/</w:t>
      </w:r>
      <w:r w:rsidRPr="0099612C">
        <w:t>actuator/</w:t>
      </w:r>
      <w:proofErr w:type="spellStart"/>
      <w:r>
        <w:t>heapdump</w:t>
      </w:r>
      <w:proofErr w:type="spellEnd"/>
      <w:r w:rsidRPr="00D32AD7">
        <w:t xml:space="preserve"> </w:t>
      </w:r>
    </w:p>
    <w:p w:rsidR="00D32AD7" w:rsidRDefault="00D32AD7" w:rsidP="00D32AD7"/>
    <w:p w:rsidR="00D32AD7" w:rsidRDefault="00D32AD7" w:rsidP="00D32AD7">
      <w:pPr>
        <w:pStyle w:val="Heading3"/>
      </w:pPr>
      <w:r>
        <w:t>Create own endpoints</w:t>
      </w:r>
    </w:p>
    <w:p w:rsidR="00D32AD7" w:rsidRDefault="00D32AD7" w:rsidP="00D32AD7">
      <w:r>
        <w:t>Examples</w:t>
      </w:r>
    </w:p>
    <w:p w:rsidR="00D32AD7" w:rsidRDefault="00D32AD7" w:rsidP="00D32AD7">
      <w:r>
        <w:tab/>
        <w:t>We need to change the log level dynamically</w:t>
      </w:r>
    </w:p>
    <w:p w:rsidR="00D32AD7" w:rsidRDefault="00D32AD7" w:rsidP="00D32AD7">
      <w:r>
        <w:tab/>
        <w:t>Enable/ disable features dynamically</w:t>
      </w:r>
    </w:p>
    <w:p w:rsidR="00D32AD7" w:rsidRDefault="00D32AD7" w:rsidP="00D32AD7">
      <w:r>
        <w:t xml:space="preserve"> </w:t>
      </w:r>
      <w:r w:rsidR="008564B4" w:rsidRPr="008564B4">
        <w:rPr>
          <w:color w:val="FFC000"/>
        </w:rPr>
        <w:t xml:space="preserve">@Component </w:t>
      </w:r>
    </w:p>
    <w:p w:rsidR="008564B4" w:rsidRDefault="008564B4" w:rsidP="00D32AD7">
      <w:r>
        <w:tab/>
        <w:t>= create bean of this class</w:t>
      </w:r>
    </w:p>
    <w:p w:rsidR="008564B4" w:rsidRDefault="008564B4" w:rsidP="00D32AD7">
      <w:r w:rsidRPr="008564B4">
        <w:rPr>
          <w:color w:val="FFC000"/>
        </w:rPr>
        <w:t xml:space="preserve">@Service, @Repository </w:t>
      </w:r>
      <w:r>
        <w:t>extends @Component so creates bean</w:t>
      </w:r>
    </w:p>
    <w:p w:rsidR="008564B4" w:rsidRDefault="00CB693E" w:rsidP="00CB693E">
      <w:pPr>
        <w:pStyle w:val="Heading4"/>
      </w:pPr>
      <w:proofErr w:type="spellStart"/>
      <w:r w:rsidRPr="00CB693E">
        <w:lastRenderedPageBreak/>
        <w:t>Concurrent</w:t>
      </w:r>
      <w:r>
        <w:t>hashmap</w:t>
      </w:r>
      <w:proofErr w:type="spellEnd"/>
    </w:p>
    <w:p w:rsidR="00CB693E" w:rsidRPr="00CB693E" w:rsidRDefault="00CB693E" w:rsidP="00CB693E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241300</wp:posOffset>
                </wp:positionV>
                <wp:extent cx="581025" cy="466725"/>
                <wp:effectExtent l="57150" t="38100" r="66675" b="857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322.5pt;margin-top:19pt;width:45.75pt;height:36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174625</wp:posOffset>
                </wp:positionV>
                <wp:extent cx="209550" cy="476250"/>
                <wp:effectExtent l="76200" t="38100" r="3810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88.5pt;margin-top:13.75pt;width:16.5pt;height:37.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tab/>
      </w:r>
      <w:r>
        <w:tab/>
      </w:r>
      <w:r>
        <w:tab/>
        <w:t>T1</w:t>
      </w:r>
    </w:p>
    <w:p w:rsidR="00CB693E" w:rsidRDefault="00CB693E" w:rsidP="00D32AD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696187" wp14:editId="6CCF5879">
                <wp:simplePos x="0" y="0"/>
                <wp:positionH relativeFrom="column">
                  <wp:posOffset>4495800</wp:posOffset>
                </wp:positionH>
                <wp:positionV relativeFrom="paragraph">
                  <wp:posOffset>300990</wp:posOffset>
                </wp:positionV>
                <wp:extent cx="762000" cy="1257300"/>
                <wp:effectExtent l="57150" t="38100" r="76200" b="9525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257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93E" w:rsidRDefault="00CB693E" w:rsidP="00CB693E">
                            <w:pPr>
                              <w:jc w:val="center"/>
                            </w:pPr>
                            <w:r>
                              <w:t>Hash</w:t>
                            </w:r>
                          </w:p>
                          <w:p w:rsidR="00CB693E" w:rsidRDefault="00CB693E" w:rsidP="00CB693E">
                            <w:pPr>
                              <w:jc w:val="center"/>
                            </w:pPr>
                            <w:proofErr w:type="gramStart"/>
                            <w:r>
                              <w:t>table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0" o:spid="_x0000_s1029" style="position:absolute;margin-left:354pt;margin-top:23.7pt;width:60pt;height:9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CB693E" w:rsidRDefault="00CB693E" w:rsidP="00CB693E">
                      <w:pPr>
                        <w:jc w:val="center"/>
                      </w:pPr>
                      <w:r>
                        <w:t>Hash</w:t>
                      </w:r>
                    </w:p>
                    <w:p w:rsidR="00CB693E" w:rsidRDefault="00CB693E" w:rsidP="00CB693E">
                      <w:pPr>
                        <w:jc w:val="center"/>
                      </w:pPr>
                      <w:proofErr w:type="gramStart"/>
                      <w:r>
                        <w:t>table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821164" wp14:editId="3DE217B3">
                <wp:simplePos x="0" y="0"/>
                <wp:positionH relativeFrom="column">
                  <wp:posOffset>1266825</wp:posOffset>
                </wp:positionH>
                <wp:positionV relativeFrom="paragraph">
                  <wp:posOffset>777240</wp:posOffset>
                </wp:positionV>
                <wp:extent cx="571500" cy="228600"/>
                <wp:effectExtent l="57150" t="38100" r="57150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99.75pt;margin-top:61.2pt;width:45pt;height:18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B3F6DC" wp14:editId="04121EAE">
                <wp:simplePos x="0" y="0"/>
                <wp:positionH relativeFrom="column">
                  <wp:posOffset>-95250</wp:posOffset>
                </wp:positionH>
                <wp:positionV relativeFrom="paragraph">
                  <wp:posOffset>958215</wp:posOffset>
                </wp:positionV>
                <wp:extent cx="838200" cy="47625"/>
                <wp:effectExtent l="0" t="114300" r="0" b="1428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47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-7.5pt;margin-top:75.45pt;width:66pt;height:3.7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2FBAFF" wp14:editId="3025B4E9">
                <wp:simplePos x="0" y="0"/>
                <wp:positionH relativeFrom="column">
                  <wp:posOffset>19050</wp:posOffset>
                </wp:positionH>
                <wp:positionV relativeFrom="paragraph">
                  <wp:posOffset>300990</wp:posOffset>
                </wp:positionV>
                <wp:extent cx="657225" cy="238125"/>
                <wp:effectExtent l="57150" t="38100" r="66675" b="1238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1.5pt;margin-top:23.7pt;width:51.75pt;height:18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9A142E" wp14:editId="7F04F1C3">
                <wp:simplePos x="0" y="0"/>
                <wp:positionH relativeFrom="column">
                  <wp:posOffset>676275</wp:posOffset>
                </wp:positionH>
                <wp:positionV relativeFrom="paragraph">
                  <wp:posOffset>300990</wp:posOffset>
                </wp:positionV>
                <wp:extent cx="762000" cy="1257300"/>
                <wp:effectExtent l="57150" t="38100" r="76200" b="9525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257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93E" w:rsidRDefault="00CB693E" w:rsidP="00CB693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hashmap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9" o:spid="_x0000_s1030" style="position:absolute;margin-left:53.25pt;margin-top:23.7pt;width:60pt;height:9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CB693E" w:rsidRDefault="00CB693E" w:rsidP="00CB693E">
                      <w:pPr>
                        <w:jc w:val="center"/>
                      </w:pPr>
                      <w:proofErr w:type="spellStart"/>
                      <w:proofErr w:type="gramStart"/>
                      <w:r>
                        <w:t>hashmap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Tn</w:t>
      </w:r>
      <w:proofErr w:type="spellEnd"/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B693E" w:rsidRDefault="00CB693E" w:rsidP="00D32AD7">
      <w:r>
        <w:t xml:space="preserve">Multiple threads are allow to </w:t>
      </w:r>
      <w:r>
        <w:tab/>
      </w:r>
      <w:r>
        <w:tab/>
      </w:r>
      <w:r>
        <w:tab/>
        <w:t>only one thread is</w:t>
      </w:r>
      <w:r w:rsidR="009F5E5C">
        <w:t xml:space="preserve"> allow</w:t>
      </w:r>
    </w:p>
    <w:p w:rsidR="009F5E5C" w:rsidRDefault="009F5E5C" w:rsidP="009F5E5C">
      <w:r>
        <w:t xml:space="preserve">    </w:t>
      </w:r>
      <w:proofErr w:type="gramStart"/>
      <w:r w:rsidR="00CB693E">
        <w:t>operate</w:t>
      </w:r>
      <w:proofErr w:type="gramEnd"/>
      <w:r w:rsidR="00CB693E">
        <w:t xml:space="preserve"> simultaneously </w:t>
      </w:r>
      <w:r w:rsidR="00CB693E">
        <w:tab/>
      </w:r>
      <w:r w:rsidR="00CB693E">
        <w:tab/>
      </w:r>
      <w:r w:rsidR="00CB693E">
        <w:tab/>
      </w:r>
      <w:r w:rsidR="00CB693E">
        <w:tab/>
        <w:t xml:space="preserve">at one time </w:t>
      </w:r>
    </w:p>
    <w:p w:rsidR="008564B4" w:rsidRDefault="00CB693E" w:rsidP="009F5E5C">
      <w:r>
        <w:tab/>
      </w:r>
      <w:proofErr w:type="gramStart"/>
      <w:r>
        <w:t>so</w:t>
      </w:r>
      <w:proofErr w:type="gramEnd"/>
      <w:r>
        <w:t xml:space="preserve"> Not thread safe</w:t>
      </w:r>
      <w:r>
        <w:tab/>
      </w:r>
      <w:r w:rsidR="009F5E5C">
        <w:tab/>
      </w:r>
      <w:r w:rsidR="009F5E5C">
        <w:tab/>
        <w:t xml:space="preserve">   </w:t>
      </w:r>
      <w:r w:rsidR="009F5E5C">
        <w:tab/>
        <w:t xml:space="preserve">   (</w:t>
      </w:r>
      <w:r w:rsidR="003714EE">
        <w:t>tot</w:t>
      </w:r>
      <w:r w:rsidR="009F5E5C">
        <w:t xml:space="preserve">al </w:t>
      </w:r>
      <w:proofErr w:type="spellStart"/>
      <w:r w:rsidR="009F5E5C">
        <w:t>mapObj</w:t>
      </w:r>
      <w:proofErr w:type="spellEnd"/>
      <w:r w:rsidR="009F5E5C">
        <w:t xml:space="preserve"> logged)</w:t>
      </w:r>
      <w:r>
        <w:tab/>
      </w:r>
      <w:r>
        <w:tab/>
      </w:r>
      <w:r>
        <w:tab/>
      </w:r>
      <w:r>
        <w:tab/>
      </w:r>
      <w:r w:rsidR="009F5E5C">
        <w:tab/>
      </w:r>
      <w:r w:rsidR="009F5E5C">
        <w:tab/>
      </w:r>
      <w:r w:rsidR="009F5E5C">
        <w:tab/>
      </w:r>
      <w:r w:rsidR="009F5E5C">
        <w:tab/>
      </w:r>
      <w:r w:rsidR="009F5E5C">
        <w:tab/>
      </w:r>
      <w:r w:rsidR="009F5E5C">
        <w:tab/>
        <w:t xml:space="preserve">  </w:t>
      </w:r>
      <w:r>
        <w:t>thread safe</w:t>
      </w:r>
      <w:r w:rsidR="009F5E5C">
        <w:t xml:space="preserve"> </w:t>
      </w:r>
    </w:p>
    <w:p w:rsidR="009F5E5C" w:rsidRDefault="009F5E5C" w:rsidP="009F5E5C"/>
    <w:tbl>
      <w:tblPr>
        <w:tblStyle w:val="LightShading-Accent6"/>
        <w:tblW w:w="0" w:type="auto"/>
        <w:jc w:val="center"/>
        <w:tblLook w:val="04A0" w:firstRow="1" w:lastRow="0" w:firstColumn="1" w:lastColumn="0" w:noHBand="0" w:noVBand="1"/>
      </w:tblPr>
      <w:tblGrid>
        <w:gridCol w:w="1688"/>
      </w:tblGrid>
      <w:tr w:rsidR="009F5E5C" w:rsidTr="00371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8" w:type="dxa"/>
          </w:tcPr>
          <w:p w:rsidR="009F5E5C" w:rsidRDefault="003714EE" w:rsidP="009F5E5C">
            <w:r>
              <w:t>Bucket 15</w:t>
            </w:r>
          </w:p>
        </w:tc>
      </w:tr>
      <w:tr w:rsidR="009F5E5C" w:rsidTr="00371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8" w:type="dxa"/>
          </w:tcPr>
          <w:p w:rsidR="009F5E5C" w:rsidRDefault="003714EE" w:rsidP="009F5E5C">
            <w:r>
              <w:t>Bucket 14</w:t>
            </w:r>
          </w:p>
        </w:tc>
      </w:tr>
      <w:tr w:rsidR="009F5E5C" w:rsidTr="003714EE">
        <w:trPr>
          <w:trHeight w:val="4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8" w:type="dxa"/>
          </w:tcPr>
          <w:p w:rsidR="009F5E5C" w:rsidRDefault="003714EE" w:rsidP="009F5E5C">
            <w:r>
              <w:t>…</w:t>
            </w:r>
          </w:p>
        </w:tc>
      </w:tr>
      <w:tr w:rsidR="009F5E5C" w:rsidTr="00371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8" w:type="dxa"/>
          </w:tcPr>
          <w:p w:rsidR="009F5E5C" w:rsidRDefault="003714EE" w:rsidP="009F5E5C">
            <w:r>
              <w:t>…</w:t>
            </w:r>
          </w:p>
        </w:tc>
      </w:tr>
      <w:tr w:rsidR="009F5E5C" w:rsidTr="003714EE">
        <w:trPr>
          <w:trHeight w:val="4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8" w:type="dxa"/>
          </w:tcPr>
          <w:p w:rsidR="009F5E5C" w:rsidRDefault="003714EE" w:rsidP="009F5E5C">
            <w:r>
              <w:t>Bucket 1</w:t>
            </w:r>
          </w:p>
        </w:tc>
      </w:tr>
      <w:tr w:rsidR="009F5E5C" w:rsidTr="00371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8" w:type="dxa"/>
          </w:tcPr>
          <w:p w:rsidR="009F5E5C" w:rsidRDefault="003714EE" w:rsidP="009F5E5C">
            <w:r>
              <w:t>Bucket 0</w:t>
            </w:r>
          </w:p>
        </w:tc>
      </w:tr>
    </w:tbl>
    <w:p w:rsidR="009F5E5C" w:rsidRDefault="003714EE" w:rsidP="003714EE">
      <w:pPr>
        <w:pStyle w:val="ListParagraph"/>
        <w:numPr>
          <w:ilvl w:val="0"/>
          <w:numId w:val="4"/>
        </w:numPr>
      </w:pPr>
      <w:r>
        <w:t>Log is available at bucket level (segment log)</w:t>
      </w:r>
    </w:p>
    <w:p w:rsidR="003714EE" w:rsidRDefault="003714EE" w:rsidP="003714EE">
      <w:pPr>
        <w:pStyle w:val="ListParagraph"/>
        <w:numPr>
          <w:ilvl w:val="0"/>
          <w:numId w:val="4"/>
        </w:numPr>
      </w:pPr>
      <w:r>
        <w:t>Thread safe</w:t>
      </w:r>
    </w:p>
    <w:p w:rsidR="003714EE" w:rsidRDefault="003714EE" w:rsidP="003714EE">
      <w:pPr>
        <w:pStyle w:val="ListParagraph"/>
        <w:numPr>
          <w:ilvl w:val="0"/>
          <w:numId w:val="4"/>
        </w:numPr>
      </w:pPr>
      <w:r>
        <w:t xml:space="preserve">Any number of threads can do read operations simultaneously </w:t>
      </w:r>
    </w:p>
    <w:p w:rsidR="003714EE" w:rsidRDefault="003714EE" w:rsidP="003714EE">
      <w:pPr>
        <w:pStyle w:val="ListParagraph"/>
        <w:numPr>
          <w:ilvl w:val="0"/>
          <w:numId w:val="4"/>
        </w:numPr>
      </w:pPr>
      <w:r>
        <w:t>Concurrent level # of threads can do the update operation simultaneously (in this case 16)</w:t>
      </w:r>
    </w:p>
    <w:p w:rsidR="003714EE" w:rsidRDefault="003714EE" w:rsidP="003714EE">
      <w:pPr>
        <w:pStyle w:val="ListParagraph"/>
        <w:numPr>
          <w:ilvl w:val="0"/>
          <w:numId w:val="4"/>
        </w:numPr>
      </w:pPr>
      <w:r>
        <w:t>If concurrent level 32 there is 2 logs with a segment</w:t>
      </w:r>
    </w:p>
    <w:p w:rsidR="003714EE" w:rsidRDefault="003714EE" w:rsidP="003714EE"/>
    <w:p w:rsidR="003714EE" w:rsidRPr="00D32AD7" w:rsidRDefault="003714EE" w:rsidP="003714EE">
      <w:bookmarkStart w:id="0" w:name="_GoBack"/>
      <w:bookmarkEnd w:id="0"/>
    </w:p>
    <w:sectPr w:rsidR="003714EE" w:rsidRPr="00D32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46B3" w:rsidRDefault="00EE46B3" w:rsidP="00DB0244">
      <w:pPr>
        <w:spacing w:line="240" w:lineRule="auto"/>
      </w:pPr>
      <w:r>
        <w:separator/>
      </w:r>
    </w:p>
  </w:endnote>
  <w:endnote w:type="continuationSeparator" w:id="0">
    <w:p w:rsidR="00EE46B3" w:rsidRDefault="00EE46B3" w:rsidP="00DB02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A Sensible Armadillo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46B3" w:rsidRDefault="00EE46B3" w:rsidP="00DB0244">
      <w:pPr>
        <w:spacing w:line="240" w:lineRule="auto"/>
      </w:pPr>
      <w:r>
        <w:separator/>
      </w:r>
    </w:p>
  </w:footnote>
  <w:footnote w:type="continuationSeparator" w:id="0">
    <w:p w:rsidR="00EE46B3" w:rsidRDefault="00EE46B3" w:rsidP="00DB02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6137E"/>
    <w:multiLevelType w:val="hybridMultilevel"/>
    <w:tmpl w:val="087CDCF6"/>
    <w:lvl w:ilvl="0" w:tplc="DE8671D6">
      <w:start w:val="1"/>
      <w:numFmt w:val="bullet"/>
      <w:lvlText w:val="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F7B79CD"/>
    <w:multiLevelType w:val="hybridMultilevel"/>
    <w:tmpl w:val="1A9AE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B73D1A"/>
    <w:multiLevelType w:val="hybridMultilevel"/>
    <w:tmpl w:val="48BA5CB6"/>
    <w:lvl w:ilvl="0" w:tplc="92C4EB4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92C4EB4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8C2631"/>
    <w:multiLevelType w:val="hybridMultilevel"/>
    <w:tmpl w:val="B82029FA"/>
    <w:lvl w:ilvl="0" w:tplc="DE8671D6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612048"/>
    <w:multiLevelType w:val="hybridMultilevel"/>
    <w:tmpl w:val="7F2E7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02054B"/>
    <w:multiLevelType w:val="hybridMultilevel"/>
    <w:tmpl w:val="5A4ED976"/>
    <w:lvl w:ilvl="0" w:tplc="DE8671D6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6C737A"/>
    <w:multiLevelType w:val="hybridMultilevel"/>
    <w:tmpl w:val="9C5ACA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BFC681C"/>
    <w:multiLevelType w:val="hybridMultilevel"/>
    <w:tmpl w:val="254EA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77021F"/>
    <w:multiLevelType w:val="hybridMultilevel"/>
    <w:tmpl w:val="5D1A0D0C"/>
    <w:lvl w:ilvl="0" w:tplc="F36069B2">
      <w:start w:val="1"/>
      <w:numFmt w:val="decimal"/>
      <w:lvlText w:val="%1."/>
      <w:lvlJc w:val="left"/>
      <w:pPr>
        <w:ind w:left="720" w:hanging="360"/>
      </w:pPr>
      <w:rPr>
        <w:color w:val="4F81BD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7"/>
  </w:num>
  <w:num w:numId="5">
    <w:abstractNumId w:val="2"/>
  </w:num>
  <w:num w:numId="6">
    <w:abstractNumId w:val="5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B07"/>
    <w:rsid w:val="0001342A"/>
    <w:rsid w:val="00015B07"/>
    <w:rsid w:val="000802F9"/>
    <w:rsid w:val="00107759"/>
    <w:rsid w:val="00107813"/>
    <w:rsid w:val="0011714F"/>
    <w:rsid w:val="00137F3F"/>
    <w:rsid w:val="00192A93"/>
    <w:rsid w:val="0024736C"/>
    <w:rsid w:val="002625D7"/>
    <w:rsid w:val="0027382A"/>
    <w:rsid w:val="002A40CD"/>
    <w:rsid w:val="002B1A7F"/>
    <w:rsid w:val="002E7E47"/>
    <w:rsid w:val="002F3DB5"/>
    <w:rsid w:val="00300311"/>
    <w:rsid w:val="0032393D"/>
    <w:rsid w:val="00337D17"/>
    <w:rsid w:val="003714EE"/>
    <w:rsid w:val="00371D1E"/>
    <w:rsid w:val="0037410A"/>
    <w:rsid w:val="003D4CCC"/>
    <w:rsid w:val="0042495C"/>
    <w:rsid w:val="00425FA2"/>
    <w:rsid w:val="00450C3F"/>
    <w:rsid w:val="00460ADC"/>
    <w:rsid w:val="00465620"/>
    <w:rsid w:val="00477FC8"/>
    <w:rsid w:val="004B6C2B"/>
    <w:rsid w:val="004E3096"/>
    <w:rsid w:val="005001B0"/>
    <w:rsid w:val="00562A3D"/>
    <w:rsid w:val="005655E8"/>
    <w:rsid w:val="00575DF5"/>
    <w:rsid w:val="005835DE"/>
    <w:rsid w:val="005A4CF5"/>
    <w:rsid w:val="005D6D57"/>
    <w:rsid w:val="00726AB0"/>
    <w:rsid w:val="007B2243"/>
    <w:rsid w:val="007D3BBD"/>
    <w:rsid w:val="007E13DB"/>
    <w:rsid w:val="00823732"/>
    <w:rsid w:val="008564B4"/>
    <w:rsid w:val="008F416D"/>
    <w:rsid w:val="0095298E"/>
    <w:rsid w:val="00967489"/>
    <w:rsid w:val="0099612C"/>
    <w:rsid w:val="009A1AD1"/>
    <w:rsid w:val="009F2B52"/>
    <w:rsid w:val="009F5E5C"/>
    <w:rsid w:val="00A02948"/>
    <w:rsid w:val="00A361C3"/>
    <w:rsid w:val="00A640AD"/>
    <w:rsid w:val="00A7566D"/>
    <w:rsid w:val="00A91F60"/>
    <w:rsid w:val="00B007D7"/>
    <w:rsid w:val="00B64E5E"/>
    <w:rsid w:val="00B83D0F"/>
    <w:rsid w:val="00BA6E3B"/>
    <w:rsid w:val="00C00452"/>
    <w:rsid w:val="00CB693E"/>
    <w:rsid w:val="00D32AD7"/>
    <w:rsid w:val="00DB0244"/>
    <w:rsid w:val="00DC7041"/>
    <w:rsid w:val="00EE46B3"/>
    <w:rsid w:val="00EE4C76"/>
    <w:rsid w:val="00F1113A"/>
    <w:rsid w:val="00F41E65"/>
    <w:rsid w:val="00F43EF5"/>
    <w:rsid w:val="00F5720A"/>
    <w:rsid w:val="00F6002F"/>
    <w:rsid w:val="00FD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20A"/>
    <w:pPr>
      <w:spacing w:after="0" w:line="240" w:lineRule="atLeast"/>
    </w:pPr>
    <w:rPr>
      <w:rFonts w:ascii="Segoe Print" w:hAnsi="Segoe Print"/>
      <w:color w:val="262626" w:themeColor="text1" w:themeTint="D9"/>
      <w:sz w:val="27"/>
      <w:szCs w:val="27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20A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FF5050"/>
      <w:sz w:val="56"/>
      <w:szCs w:val="56"/>
      <w:u w:val="single"/>
      <w14:textFill>
        <w14:gradFill>
          <w14:gsLst>
            <w14:gs w14:pos="0">
              <w14:srgbClr w14:val="FF5050">
                <w14:shade w14:val="30000"/>
                <w14:satMod w14:val="115000"/>
              </w14:srgbClr>
            </w14:gs>
            <w14:gs w14:pos="50000">
              <w14:srgbClr w14:val="FF5050">
                <w14:shade w14:val="67500"/>
                <w14:satMod w14:val="115000"/>
              </w14:srgbClr>
            </w14:gs>
            <w14:gs w14:pos="100000">
              <w14:srgbClr w14:val="FF5050">
                <w14:shade w14:val="100000"/>
                <w14:satMod w14:val="115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A93"/>
    <w:pPr>
      <w:keepNext/>
      <w:keepLines/>
      <w:spacing w:before="200"/>
      <w:outlineLvl w:val="1"/>
    </w:pPr>
    <w:rPr>
      <w:rFonts w:eastAsiaTheme="majorEastAsia" w:cstheme="majorBidi"/>
      <w:b/>
      <w:bCs/>
      <w:color w:val="4BACC6" w:themeColor="accent5"/>
      <w:sz w:val="40"/>
      <w:szCs w:val="40"/>
      <w14:textFill>
        <w14:solidFill>
          <w14:schemeClr w14:val="accent5">
            <w14:lumMod w14:val="75000"/>
            <w14:lumMod w14:val="85000"/>
            <w14:lumOff w14:val="15000"/>
          </w14:schemeClr>
        </w14:solidFill>
      </w14:textFill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4C76"/>
    <w:pPr>
      <w:keepNext/>
      <w:keepLines/>
      <w:spacing w:before="200"/>
      <w:outlineLvl w:val="2"/>
    </w:pPr>
    <w:rPr>
      <w:rFonts w:ascii="A Sensible Armadillo" w:eastAsiaTheme="majorEastAsia" w:hAnsi="A Sensible Armadillo" w:cstheme="majorBidi"/>
      <w:b/>
      <w:bCs/>
      <w:color w:val="00B050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4C76"/>
    <w:pPr>
      <w:outlineLvl w:val="3"/>
    </w:pPr>
    <w:rPr>
      <w:b/>
      <w:color w:val="AD403D"/>
      <w:sz w:val="32"/>
      <w:szCs w:val="32"/>
      <w:u w:val="dotDash" w:color="7F7F7F" w:themeColor="text1" w:themeTint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20A"/>
    <w:rPr>
      <w:rFonts w:ascii="Segoe Print" w:eastAsiaTheme="majorEastAsia" w:hAnsi="Segoe Print" w:cstheme="majorBidi"/>
      <w:bCs/>
      <w:color w:val="FF5050"/>
      <w:sz w:val="56"/>
      <w:szCs w:val="56"/>
      <w:u w:val="single"/>
      <w14:textFill>
        <w14:gradFill>
          <w14:gsLst>
            <w14:gs w14:pos="0">
              <w14:srgbClr w14:val="FF5050">
                <w14:shade w14:val="30000"/>
                <w14:satMod w14:val="115000"/>
              </w14:srgbClr>
            </w14:gs>
            <w14:gs w14:pos="50000">
              <w14:srgbClr w14:val="FF5050">
                <w14:shade w14:val="67500"/>
                <w14:satMod w14:val="115000"/>
              </w14:srgbClr>
            </w14:gs>
            <w14:gs w14:pos="100000">
              <w14:srgbClr w14:val="FF5050">
                <w14:shade w14:val="100000"/>
                <w14:satMod w14:val="115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character" w:customStyle="1" w:styleId="Heading2Char">
    <w:name w:val="Heading 2 Char"/>
    <w:basedOn w:val="DefaultParagraphFont"/>
    <w:link w:val="Heading2"/>
    <w:uiPriority w:val="9"/>
    <w:rsid w:val="00192A93"/>
    <w:rPr>
      <w:rFonts w:ascii="Segoe Print" w:eastAsiaTheme="majorEastAsia" w:hAnsi="Segoe Print" w:cstheme="majorBidi"/>
      <w:b/>
      <w:bCs/>
      <w:color w:val="4BACC6" w:themeColor="accent5"/>
      <w:sz w:val="40"/>
      <w:szCs w:val="40"/>
      <w14:textFill>
        <w14:solidFill>
          <w14:schemeClr w14:val="accent5">
            <w14:lumMod w14:val="75000"/>
            <w14:lumMod w14:val="85000"/>
            <w14:lumOff w14:val="15000"/>
          </w14:schemeClr>
        </w14:solidFill>
      </w14:textFill>
    </w:rPr>
  </w:style>
  <w:style w:type="character" w:customStyle="1" w:styleId="Heading3Char">
    <w:name w:val="Heading 3 Char"/>
    <w:basedOn w:val="DefaultParagraphFont"/>
    <w:link w:val="Heading3"/>
    <w:uiPriority w:val="9"/>
    <w:rsid w:val="00EE4C76"/>
    <w:rPr>
      <w:rFonts w:ascii="A Sensible Armadillo" w:eastAsiaTheme="majorEastAsia" w:hAnsi="A Sensible Armadillo" w:cstheme="majorBidi"/>
      <w:b/>
      <w:bCs/>
      <w:color w:val="00B050"/>
      <w:sz w:val="48"/>
      <w:szCs w:val="48"/>
    </w:rPr>
  </w:style>
  <w:style w:type="paragraph" w:styleId="ListParagraph">
    <w:name w:val="List Paragraph"/>
    <w:basedOn w:val="Normal"/>
    <w:uiPriority w:val="34"/>
    <w:qFormat/>
    <w:rsid w:val="00015B07"/>
    <w:pPr>
      <w:ind w:left="720"/>
      <w:contextualSpacing/>
    </w:pPr>
  </w:style>
  <w:style w:type="table" w:styleId="TableGrid">
    <w:name w:val="Table Grid"/>
    <w:basedOn w:val="TableNormal"/>
    <w:uiPriority w:val="59"/>
    <w:rsid w:val="000134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B02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244"/>
    <w:rPr>
      <w:rFonts w:ascii="Segoe Print" w:hAnsi="Segoe Print"/>
      <w:color w:val="262626" w:themeColor="text1" w:themeTint="D9"/>
      <w:sz w:val="27"/>
      <w:szCs w:val="27"/>
    </w:rPr>
  </w:style>
  <w:style w:type="paragraph" w:styleId="Footer">
    <w:name w:val="footer"/>
    <w:basedOn w:val="Normal"/>
    <w:link w:val="FooterChar"/>
    <w:uiPriority w:val="99"/>
    <w:unhideWhenUsed/>
    <w:rsid w:val="00DB02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244"/>
    <w:rPr>
      <w:rFonts w:ascii="Segoe Print" w:hAnsi="Segoe Print"/>
      <w:color w:val="262626" w:themeColor="text1" w:themeTint="D9"/>
      <w:sz w:val="27"/>
      <w:szCs w:val="27"/>
    </w:rPr>
  </w:style>
  <w:style w:type="character" w:styleId="SubtleEmphasis">
    <w:name w:val="Subtle Emphasis"/>
    <w:basedOn w:val="DefaultParagraphFont"/>
    <w:uiPriority w:val="19"/>
    <w:qFormat/>
    <w:rsid w:val="00823732"/>
    <w:rPr>
      <w:i/>
      <w:iCs/>
      <w:color w:val="808080" w:themeColor="text1" w:themeTint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3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3EF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E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EF5"/>
    <w:rPr>
      <w:rFonts w:ascii="Tahoma" w:hAnsi="Tahoma" w:cs="Tahoma"/>
      <w:color w:val="262626" w:themeColor="text1" w:themeTint="D9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EE4C76"/>
    <w:rPr>
      <w:rFonts w:ascii="Segoe Print" w:hAnsi="Segoe Print"/>
      <w:b/>
      <w:color w:val="AD403D"/>
      <w:sz w:val="32"/>
      <w:szCs w:val="32"/>
      <w:u w:val="dotDash" w:color="7F7F7F" w:themeColor="text1" w:themeTint="80"/>
    </w:rPr>
  </w:style>
  <w:style w:type="character" w:styleId="Hyperlink">
    <w:name w:val="Hyperlink"/>
    <w:basedOn w:val="DefaultParagraphFont"/>
    <w:uiPriority w:val="99"/>
    <w:unhideWhenUsed/>
    <w:rsid w:val="00B83D0F"/>
    <w:rPr>
      <w:color w:val="0000FF" w:themeColor="hyperlink"/>
      <w:u w:val="single"/>
    </w:rPr>
  </w:style>
  <w:style w:type="table" w:styleId="LightShading-Accent6">
    <w:name w:val="Light Shading Accent 6"/>
    <w:basedOn w:val="TableNormal"/>
    <w:uiPriority w:val="60"/>
    <w:rsid w:val="003714E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20A"/>
    <w:pPr>
      <w:spacing w:after="0" w:line="240" w:lineRule="atLeast"/>
    </w:pPr>
    <w:rPr>
      <w:rFonts w:ascii="Segoe Print" w:hAnsi="Segoe Print"/>
      <w:color w:val="262626" w:themeColor="text1" w:themeTint="D9"/>
      <w:sz w:val="27"/>
      <w:szCs w:val="27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20A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FF5050"/>
      <w:sz w:val="56"/>
      <w:szCs w:val="56"/>
      <w:u w:val="single"/>
      <w14:textFill>
        <w14:gradFill>
          <w14:gsLst>
            <w14:gs w14:pos="0">
              <w14:srgbClr w14:val="FF5050">
                <w14:shade w14:val="30000"/>
                <w14:satMod w14:val="115000"/>
              </w14:srgbClr>
            </w14:gs>
            <w14:gs w14:pos="50000">
              <w14:srgbClr w14:val="FF5050">
                <w14:shade w14:val="67500"/>
                <w14:satMod w14:val="115000"/>
              </w14:srgbClr>
            </w14:gs>
            <w14:gs w14:pos="100000">
              <w14:srgbClr w14:val="FF5050">
                <w14:shade w14:val="100000"/>
                <w14:satMod w14:val="115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A93"/>
    <w:pPr>
      <w:keepNext/>
      <w:keepLines/>
      <w:spacing w:before="200"/>
      <w:outlineLvl w:val="1"/>
    </w:pPr>
    <w:rPr>
      <w:rFonts w:eastAsiaTheme="majorEastAsia" w:cstheme="majorBidi"/>
      <w:b/>
      <w:bCs/>
      <w:color w:val="4BACC6" w:themeColor="accent5"/>
      <w:sz w:val="40"/>
      <w:szCs w:val="40"/>
      <w14:textFill>
        <w14:solidFill>
          <w14:schemeClr w14:val="accent5">
            <w14:lumMod w14:val="75000"/>
            <w14:lumMod w14:val="85000"/>
            <w14:lumOff w14:val="15000"/>
          </w14:schemeClr>
        </w14:solidFill>
      </w14:textFill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4C76"/>
    <w:pPr>
      <w:keepNext/>
      <w:keepLines/>
      <w:spacing w:before="200"/>
      <w:outlineLvl w:val="2"/>
    </w:pPr>
    <w:rPr>
      <w:rFonts w:ascii="A Sensible Armadillo" w:eastAsiaTheme="majorEastAsia" w:hAnsi="A Sensible Armadillo" w:cstheme="majorBidi"/>
      <w:b/>
      <w:bCs/>
      <w:color w:val="00B050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4C76"/>
    <w:pPr>
      <w:outlineLvl w:val="3"/>
    </w:pPr>
    <w:rPr>
      <w:b/>
      <w:color w:val="AD403D"/>
      <w:sz w:val="32"/>
      <w:szCs w:val="32"/>
      <w:u w:val="dotDash" w:color="7F7F7F" w:themeColor="text1" w:themeTint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20A"/>
    <w:rPr>
      <w:rFonts w:ascii="Segoe Print" w:eastAsiaTheme="majorEastAsia" w:hAnsi="Segoe Print" w:cstheme="majorBidi"/>
      <w:bCs/>
      <w:color w:val="FF5050"/>
      <w:sz w:val="56"/>
      <w:szCs w:val="56"/>
      <w:u w:val="single"/>
      <w14:textFill>
        <w14:gradFill>
          <w14:gsLst>
            <w14:gs w14:pos="0">
              <w14:srgbClr w14:val="FF5050">
                <w14:shade w14:val="30000"/>
                <w14:satMod w14:val="115000"/>
              </w14:srgbClr>
            </w14:gs>
            <w14:gs w14:pos="50000">
              <w14:srgbClr w14:val="FF5050">
                <w14:shade w14:val="67500"/>
                <w14:satMod w14:val="115000"/>
              </w14:srgbClr>
            </w14:gs>
            <w14:gs w14:pos="100000">
              <w14:srgbClr w14:val="FF5050">
                <w14:shade w14:val="100000"/>
                <w14:satMod w14:val="115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character" w:customStyle="1" w:styleId="Heading2Char">
    <w:name w:val="Heading 2 Char"/>
    <w:basedOn w:val="DefaultParagraphFont"/>
    <w:link w:val="Heading2"/>
    <w:uiPriority w:val="9"/>
    <w:rsid w:val="00192A93"/>
    <w:rPr>
      <w:rFonts w:ascii="Segoe Print" w:eastAsiaTheme="majorEastAsia" w:hAnsi="Segoe Print" w:cstheme="majorBidi"/>
      <w:b/>
      <w:bCs/>
      <w:color w:val="4BACC6" w:themeColor="accent5"/>
      <w:sz w:val="40"/>
      <w:szCs w:val="40"/>
      <w14:textFill>
        <w14:solidFill>
          <w14:schemeClr w14:val="accent5">
            <w14:lumMod w14:val="75000"/>
            <w14:lumMod w14:val="85000"/>
            <w14:lumOff w14:val="15000"/>
          </w14:schemeClr>
        </w14:solidFill>
      </w14:textFill>
    </w:rPr>
  </w:style>
  <w:style w:type="character" w:customStyle="1" w:styleId="Heading3Char">
    <w:name w:val="Heading 3 Char"/>
    <w:basedOn w:val="DefaultParagraphFont"/>
    <w:link w:val="Heading3"/>
    <w:uiPriority w:val="9"/>
    <w:rsid w:val="00EE4C76"/>
    <w:rPr>
      <w:rFonts w:ascii="A Sensible Armadillo" w:eastAsiaTheme="majorEastAsia" w:hAnsi="A Sensible Armadillo" w:cstheme="majorBidi"/>
      <w:b/>
      <w:bCs/>
      <w:color w:val="00B050"/>
      <w:sz w:val="48"/>
      <w:szCs w:val="48"/>
    </w:rPr>
  </w:style>
  <w:style w:type="paragraph" w:styleId="ListParagraph">
    <w:name w:val="List Paragraph"/>
    <w:basedOn w:val="Normal"/>
    <w:uiPriority w:val="34"/>
    <w:qFormat/>
    <w:rsid w:val="00015B07"/>
    <w:pPr>
      <w:ind w:left="720"/>
      <w:contextualSpacing/>
    </w:pPr>
  </w:style>
  <w:style w:type="table" w:styleId="TableGrid">
    <w:name w:val="Table Grid"/>
    <w:basedOn w:val="TableNormal"/>
    <w:uiPriority w:val="59"/>
    <w:rsid w:val="000134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B02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244"/>
    <w:rPr>
      <w:rFonts w:ascii="Segoe Print" w:hAnsi="Segoe Print"/>
      <w:color w:val="262626" w:themeColor="text1" w:themeTint="D9"/>
      <w:sz w:val="27"/>
      <w:szCs w:val="27"/>
    </w:rPr>
  </w:style>
  <w:style w:type="paragraph" w:styleId="Footer">
    <w:name w:val="footer"/>
    <w:basedOn w:val="Normal"/>
    <w:link w:val="FooterChar"/>
    <w:uiPriority w:val="99"/>
    <w:unhideWhenUsed/>
    <w:rsid w:val="00DB02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244"/>
    <w:rPr>
      <w:rFonts w:ascii="Segoe Print" w:hAnsi="Segoe Print"/>
      <w:color w:val="262626" w:themeColor="text1" w:themeTint="D9"/>
      <w:sz w:val="27"/>
      <w:szCs w:val="27"/>
    </w:rPr>
  </w:style>
  <w:style w:type="character" w:styleId="SubtleEmphasis">
    <w:name w:val="Subtle Emphasis"/>
    <w:basedOn w:val="DefaultParagraphFont"/>
    <w:uiPriority w:val="19"/>
    <w:qFormat/>
    <w:rsid w:val="00823732"/>
    <w:rPr>
      <w:i/>
      <w:iCs/>
      <w:color w:val="808080" w:themeColor="text1" w:themeTint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3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3EF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E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EF5"/>
    <w:rPr>
      <w:rFonts w:ascii="Tahoma" w:hAnsi="Tahoma" w:cs="Tahoma"/>
      <w:color w:val="262626" w:themeColor="text1" w:themeTint="D9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EE4C76"/>
    <w:rPr>
      <w:rFonts w:ascii="Segoe Print" w:hAnsi="Segoe Print"/>
      <w:b/>
      <w:color w:val="AD403D"/>
      <w:sz w:val="32"/>
      <w:szCs w:val="32"/>
      <w:u w:val="dotDash" w:color="7F7F7F" w:themeColor="text1" w:themeTint="80"/>
    </w:rPr>
  </w:style>
  <w:style w:type="character" w:styleId="Hyperlink">
    <w:name w:val="Hyperlink"/>
    <w:basedOn w:val="DefaultParagraphFont"/>
    <w:uiPriority w:val="99"/>
    <w:unhideWhenUsed/>
    <w:rsid w:val="00B83D0F"/>
    <w:rPr>
      <w:color w:val="0000FF" w:themeColor="hyperlink"/>
      <w:u w:val="single"/>
    </w:rPr>
  </w:style>
  <w:style w:type="table" w:styleId="LightShading-Accent6">
    <w:name w:val="Light Shading Accent 6"/>
    <w:basedOn w:val="TableNormal"/>
    <w:uiPriority w:val="60"/>
    <w:rsid w:val="003714E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localhost:8081/actuator/bean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ocalhost:8080/hello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Study\Notes\MsWordTemplates\Notes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3">
          <a:schemeClr val="accent1"/>
        </a:lnRef>
        <a:fillRef idx="0">
          <a:schemeClr val="accent1"/>
        </a:fillRef>
        <a:effectRef idx="2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4FBDFE-729A-4FDC-9DE2-BA0FDE4E2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Notes1</Template>
  <TotalTime>314</TotalTime>
  <Pages>6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</cp:revision>
  <dcterms:created xsi:type="dcterms:W3CDTF">2020-11-04T17:53:00Z</dcterms:created>
  <dcterms:modified xsi:type="dcterms:W3CDTF">2020-11-20T07:20:00Z</dcterms:modified>
</cp:coreProperties>
</file>