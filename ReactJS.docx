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B07" w:rsidRDefault="00015B07" w:rsidP="00015B07">
      <w:pPr>
        <w:pStyle w:val="Heading1"/>
      </w:pPr>
      <w:proofErr w:type="spellStart"/>
      <w:r>
        <w:t>ReactJS</w:t>
      </w:r>
      <w:proofErr w:type="spellEnd"/>
    </w:p>
    <w:p w:rsidR="00015B07" w:rsidRPr="00015B07" w:rsidRDefault="00015B07" w:rsidP="00015B07">
      <w:r>
        <w:t xml:space="preserve">React is Open source, JavaScript library to build UI </w:t>
      </w:r>
    </w:p>
    <w:p w:rsidR="00015B07" w:rsidRDefault="00015B07" w:rsidP="00015B07">
      <w:pPr>
        <w:pStyle w:val="Heading3"/>
      </w:pPr>
      <w:r w:rsidRPr="00015B07">
        <w:t>Framework vs. library</w:t>
      </w:r>
    </w:p>
    <w:p w:rsidR="00015B07" w:rsidRDefault="00015B07" w:rsidP="00015B07">
      <w:pPr>
        <w:pStyle w:val="ListParagraph"/>
        <w:numPr>
          <w:ilvl w:val="0"/>
          <w:numId w:val="1"/>
        </w:numPr>
      </w:pPr>
      <w:r>
        <w:t xml:space="preserve">Framework to do all domains thinks </w:t>
      </w:r>
    </w:p>
    <w:p w:rsidR="00015B07" w:rsidRDefault="00015B07" w:rsidP="00015B07">
      <w:pPr>
        <w:pStyle w:val="ListParagraph"/>
        <w:numPr>
          <w:ilvl w:val="0"/>
          <w:numId w:val="1"/>
        </w:numPr>
      </w:pPr>
      <w:r>
        <w:t>Library is to do one specific think in better way</w:t>
      </w:r>
    </w:p>
    <w:p w:rsidR="00015B07" w:rsidRDefault="0001342A" w:rsidP="0011714F">
      <w:pPr>
        <w:pStyle w:val="Heading2"/>
      </w:pPr>
      <w:r>
        <w:t>Component Based Architecture</w:t>
      </w:r>
    </w:p>
    <w:p w:rsidR="0001342A" w:rsidRDefault="0001342A" w:rsidP="0001342A">
      <w:r>
        <w:t>Break down application into small parts, then composed to make more complex UIs</w:t>
      </w: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2445"/>
        <w:gridCol w:w="4891"/>
      </w:tblGrid>
      <w:tr w:rsidR="0001342A" w:rsidTr="0001342A">
        <w:trPr>
          <w:trHeight w:val="455"/>
        </w:trPr>
        <w:tc>
          <w:tcPr>
            <w:tcW w:w="7336" w:type="dxa"/>
            <w:gridSpan w:val="2"/>
          </w:tcPr>
          <w:p w:rsidR="0001342A" w:rsidRDefault="0001342A" w:rsidP="0001342A">
            <w:pPr>
              <w:jc w:val="center"/>
            </w:pPr>
            <w:r>
              <w:t>HEADER</w:t>
            </w:r>
          </w:p>
        </w:tc>
      </w:tr>
      <w:tr w:rsidR="0001342A" w:rsidTr="0001342A">
        <w:trPr>
          <w:trHeight w:val="998"/>
        </w:trPr>
        <w:tc>
          <w:tcPr>
            <w:tcW w:w="2445" w:type="dxa"/>
          </w:tcPr>
          <w:p w:rsidR="0001342A" w:rsidRDefault="0001342A" w:rsidP="0001342A">
            <w:pPr>
              <w:spacing w:before="240"/>
              <w:jc w:val="center"/>
            </w:pPr>
            <w:r>
              <w:t>SIDE NAV</w:t>
            </w:r>
          </w:p>
        </w:tc>
        <w:tc>
          <w:tcPr>
            <w:tcW w:w="4891" w:type="dxa"/>
          </w:tcPr>
          <w:p w:rsidR="0001342A" w:rsidRDefault="0001342A" w:rsidP="0001342A">
            <w:pPr>
              <w:spacing w:before="240"/>
              <w:jc w:val="center"/>
            </w:pPr>
            <w:r>
              <w:t>MAIN CONTENT</w:t>
            </w:r>
          </w:p>
        </w:tc>
      </w:tr>
      <w:tr w:rsidR="0001342A" w:rsidTr="0001342A">
        <w:trPr>
          <w:trHeight w:val="470"/>
        </w:trPr>
        <w:tc>
          <w:tcPr>
            <w:tcW w:w="7336" w:type="dxa"/>
            <w:gridSpan w:val="2"/>
          </w:tcPr>
          <w:p w:rsidR="0001342A" w:rsidRDefault="0001342A" w:rsidP="0001342A">
            <w:pPr>
              <w:jc w:val="center"/>
            </w:pPr>
            <w:r>
              <w:t>FOOTER</w:t>
            </w:r>
          </w:p>
        </w:tc>
      </w:tr>
    </w:tbl>
    <w:p w:rsidR="0001342A" w:rsidRDefault="0011714F" w:rsidP="00575DF5">
      <w:pPr>
        <w:pStyle w:val="Heading2"/>
      </w:pPr>
      <w:r>
        <w:t>Advantages</w:t>
      </w:r>
      <w:r w:rsidR="00575DF5">
        <w:t xml:space="preserve"> </w:t>
      </w:r>
    </w:p>
    <w:p w:rsidR="0011714F" w:rsidRPr="00465620" w:rsidRDefault="0011714F" w:rsidP="00465620">
      <w:pPr>
        <w:pStyle w:val="ListParagraph"/>
        <w:numPr>
          <w:ilvl w:val="0"/>
          <w:numId w:val="2"/>
        </w:numPr>
        <w:rPr>
          <w:color w:val="548DD4" w:themeColor="text2" w:themeTint="99"/>
        </w:rPr>
      </w:pPr>
      <w:r w:rsidRPr="00465620">
        <w:rPr>
          <w:color w:val="548DD4" w:themeColor="text2" w:themeTint="99"/>
        </w:rPr>
        <w:t xml:space="preserve">Reusable code </w:t>
      </w:r>
    </w:p>
    <w:p w:rsidR="0011714F" w:rsidRPr="0011714F" w:rsidRDefault="0011714F" w:rsidP="00465620">
      <w:pPr>
        <w:pStyle w:val="ListParagraph"/>
        <w:numPr>
          <w:ilvl w:val="1"/>
          <w:numId w:val="2"/>
        </w:numPr>
      </w:pPr>
      <w:r>
        <w:t xml:space="preserve">One </w:t>
      </w:r>
      <w:proofErr w:type="spellStart"/>
      <w:r>
        <w:t>componentX</w:t>
      </w:r>
      <w:proofErr w:type="spellEnd"/>
      <w:r>
        <w:t xml:space="preserve"> in react can be reused in Angular/ view.</w:t>
      </w:r>
    </w:p>
    <w:p w:rsidR="00015B07" w:rsidRDefault="0011714F" w:rsidP="00465620">
      <w:pPr>
        <w:pStyle w:val="ListParagraph"/>
        <w:numPr>
          <w:ilvl w:val="0"/>
          <w:numId w:val="2"/>
        </w:numPr>
      </w:pPr>
      <w:r w:rsidRPr="00465620">
        <w:rPr>
          <w:color w:val="548DD4" w:themeColor="text2" w:themeTint="99"/>
        </w:rPr>
        <w:t>React is declarative</w:t>
      </w:r>
    </w:p>
    <w:p w:rsidR="0011714F" w:rsidRDefault="0011714F" w:rsidP="00465620">
      <w:pPr>
        <w:pStyle w:val="ListParagraph"/>
        <w:numPr>
          <w:ilvl w:val="1"/>
          <w:numId w:val="2"/>
        </w:numPr>
      </w:pPr>
      <w:r>
        <w:t>We need to tell what we want</w:t>
      </w:r>
      <w:r w:rsidR="00575DF5">
        <w:t>.</w:t>
      </w:r>
      <w:r>
        <w:t xml:space="preserve"> React will do the work for us.</w:t>
      </w:r>
    </w:p>
    <w:p w:rsidR="0011714F" w:rsidRPr="00465620" w:rsidRDefault="00575DF5" w:rsidP="00465620">
      <w:pPr>
        <w:pStyle w:val="ListParagraph"/>
        <w:numPr>
          <w:ilvl w:val="0"/>
          <w:numId w:val="2"/>
        </w:numPr>
        <w:rPr>
          <w:color w:val="548DD4" w:themeColor="text2" w:themeTint="99"/>
        </w:rPr>
      </w:pPr>
      <w:r w:rsidRPr="00465620">
        <w:rPr>
          <w:color w:val="548DD4" w:themeColor="text2" w:themeTint="99"/>
        </w:rPr>
        <w:t>React handle efficiently</w:t>
      </w:r>
    </w:p>
    <w:p w:rsidR="00465620" w:rsidRPr="00465620" w:rsidRDefault="00465620" w:rsidP="00465620">
      <w:pPr>
        <w:pStyle w:val="ListParagraph"/>
        <w:numPr>
          <w:ilvl w:val="1"/>
          <w:numId w:val="2"/>
        </w:numPr>
        <w:rPr>
          <w:color w:val="auto"/>
        </w:rPr>
      </w:pPr>
      <w:r w:rsidRPr="00465620">
        <w:rPr>
          <w:color w:val="auto"/>
        </w:rPr>
        <w:t xml:space="preserve">Updating and Rendering Components </w:t>
      </w:r>
    </w:p>
    <w:p w:rsidR="00465620" w:rsidRDefault="00465620" w:rsidP="00465620">
      <w:pPr>
        <w:pStyle w:val="ListParagraph"/>
        <w:numPr>
          <w:ilvl w:val="1"/>
          <w:numId w:val="2"/>
        </w:numPr>
      </w:pPr>
      <w:r>
        <w:t>DOM updates</w:t>
      </w:r>
    </w:p>
    <w:p w:rsidR="00465620" w:rsidRPr="00465620" w:rsidRDefault="00465620" w:rsidP="00465620">
      <w:pPr>
        <w:pStyle w:val="ListParagraph"/>
        <w:numPr>
          <w:ilvl w:val="0"/>
          <w:numId w:val="2"/>
        </w:numPr>
        <w:rPr>
          <w:color w:val="4F81BD" w:themeColor="accent1"/>
        </w:rPr>
      </w:pPr>
      <w:r w:rsidRPr="00465620">
        <w:rPr>
          <w:color w:val="4F81BD" w:themeColor="accent1"/>
        </w:rPr>
        <w:lastRenderedPageBreak/>
        <w:t>Integrated with any applications</w:t>
      </w:r>
    </w:p>
    <w:p w:rsidR="00465620" w:rsidRPr="00465620" w:rsidRDefault="00465620" w:rsidP="00465620">
      <w:pPr>
        <w:pStyle w:val="ListParagraph"/>
        <w:numPr>
          <w:ilvl w:val="0"/>
          <w:numId w:val="2"/>
        </w:numPr>
        <w:rPr>
          <w:color w:val="4F81BD" w:themeColor="accent1"/>
        </w:rPr>
      </w:pPr>
      <w:r w:rsidRPr="00465620">
        <w:rPr>
          <w:color w:val="4F81BD" w:themeColor="accent1"/>
        </w:rPr>
        <w:t>Fit to build part of a page or entire application</w:t>
      </w:r>
    </w:p>
    <w:p w:rsidR="00465620" w:rsidRPr="00465620" w:rsidRDefault="00465620" w:rsidP="00465620">
      <w:pPr>
        <w:pStyle w:val="ListParagraph"/>
        <w:numPr>
          <w:ilvl w:val="0"/>
          <w:numId w:val="2"/>
        </w:numPr>
        <w:rPr>
          <w:color w:val="4F81BD" w:themeColor="accent1"/>
        </w:rPr>
      </w:pPr>
      <w:r w:rsidRPr="00465620">
        <w:rPr>
          <w:color w:val="4F81BD" w:themeColor="accent1"/>
        </w:rPr>
        <w:t>With react native mobile applications</w:t>
      </w:r>
    </w:p>
    <w:p w:rsidR="00465620" w:rsidRPr="00465620" w:rsidRDefault="00465620" w:rsidP="00465620"/>
    <w:p w:rsidR="0011714F" w:rsidRDefault="00575DF5" w:rsidP="00575DF5">
      <w:pPr>
        <w:pStyle w:val="Heading3"/>
      </w:pPr>
      <w:r>
        <w:t>Imperative vs. declarative</w:t>
      </w:r>
    </w:p>
    <w:p w:rsidR="0011714F" w:rsidRPr="00015B07" w:rsidRDefault="00575DF5" w:rsidP="00015B0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828619" wp14:editId="685F4F03">
                <wp:simplePos x="0" y="0"/>
                <wp:positionH relativeFrom="column">
                  <wp:posOffset>3219450</wp:posOffset>
                </wp:positionH>
                <wp:positionV relativeFrom="paragraph">
                  <wp:posOffset>-4445</wp:posOffset>
                </wp:positionV>
                <wp:extent cx="2476500" cy="1323975"/>
                <wp:effectExtent l="57150" t="38100" r="76200" b="1047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323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DF5" w:rsidRDefault="00575DF5" w:rsidP="00575DF5">
                            <w:pPr>
                              <w:jc w:val="center"/>
                            </w:pPr>
                            <w:r>
                              <w:t>Ask a child</w:t>
                            </w:r>
                            <w:r>
                              <w:t xml:space="preserve"> to draw a house</w:t>
                            </w:r>
                            <w:r>
                              <w:t>. We need instruct every step</w:t>
                            </w:r>
                            <w:r>
                              <w:t xml:space="preserve"> </w:t>
                            </w:r>
                            <w:r>
                              <w:t>to that 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253.5pt;margin-top:-.35pt;width:195pt;height:10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75DF5" w:rsidRDefault="00575DF5" w:rsidP="00575DF5">
                      <w:pPr>
                        <w:jc w:val="center"/>
                      </w:pPr>
                      <w:r>
                        <w:t>Ask a child</w:t>
                      </w:r>
                      <w:r>
                        <w:t xml:space="preserve"> to draw a house</w:t>
                      </w:r>
                      <w:r>
                        <w:t>. We need instruct every step</w:t>
                      </w:r>
                      <w:r>
                        <w:t xml:space="preserve"> </w:t>
                      </w:r>
                      <w:r>
                        <w:t>to that child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88265</wp:posOffset>
                </wp:positionV>
                <wp:extent cx="2476500" cy="828675"/>
                <wp:effectExtent l="57150" t="38100" r="76200" b="1047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DF5" w:rsidRDefault="00575DF5" w:rsidP="00575DF5">
                            <w:pPr>
                              <w:jc w:val="center"/>
                            </w:pPr>
                            <w:r>
                              <w:t>Ask an Artist to draw a house he will 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27" style="position:absolute;margin-left:12pt;margin-top:6.95pt;width:195pt;height:65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75DF5" w:rsidRDefault="00575DF5" w:rsidP="00575DF5">
                      <w:pPr>
                        <w:jc w:val="center"/>
                      </w:pPr>
                      <w:r>
                        <w:t>Ask an Artist to draw a house he will draw</w:t>
                      </w:r>
                    </w:p>
                  </w:txbxContent>
                </v:textbox>
              </v:roundrect>
            </w:pict>
          </mc:Fallback>
        </mc:AlternateContent>
      </w:r>
    </w:p>
    <w:p w:rsidR="00192A93" w:rsidRDefault="00192A93" w:rsidP="00192A93"/>
    <w:p w:rsidR="00192A93" w:rsidRDefault="00575DF5" w:rsidP="00192A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9B9CB" wp14:editId="57E98DD7">
                <wp:simplePos x="0" y="0"/>
                <wp:positionH relativeFrom="column">
                  <wp:posOffset>314325</wp:posOffset>
                </wp:positionH>
                <wp:positionV relativeFrom="paragraph">
                  <wp:posOffset>-371475</wp:posOffset>
                </wp:positionV>
                <wp:extent cx="1657350" cy="590550"/>
                <wp:effectExtent l="57150" t="38100" r="76200" b="952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93" w:rsidRDefault="00192A93" w:rsidP="00192A93">
                            <w:pPr>
                              <w:jc w:val="center"/>
                            </w:pPr>
                            <w:r>
                              <w:t>He;</w:t>
                            </w:r>
                            <w:proofErr w:type="gramStart"/>
                            <w:r>
                              <w:t>;p</w:t>
                            </w:r>
                            <w:proofErr w:type="gramEnd"/>
                            <w:r>
                              <w:t xml:space="preserve"> d</w:t>
                            </w:r>
                          </w:p>
                          <w:p w:rsidR="00192A93" w:rsidRDefault="00192A93" w:rsidP="00192A93">
                            <w:pPr>
                              <w:jc w:val="center"/>
                            </w:pPr>
                            <w:proofErr w:type="spellStart"/>
                            <w:r>
                              <w:t>Dkjafkds</w:t>
                            </w:r>
                            <w:proofErr w:type="spellEnd"/>
                          </w:p>
                          <w:p w:rsidR="00192A93" w:rsidRDefault="00192A93" w:rsidP="00192A93">
                            <w:pPr>
                              <w:jc w:val="center"/>
                            </w:pPr>
                            <w:proofErr w:type="spellStart"/>
                            <w:r>
                              <w:t>Djfakljddkjfl</w:t>
                            </w:r>
                            <w:proofErr w:type="spellEnd"/>
                          </w:p>
                          <w:p w:rsidR="00192A93" w:rsidRDefault="00192A93" w:rsidP="00192A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8" style="position:absolute;margin-left:24.75pt;margin-top:-29.25pt;width:130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92A93" w:rsidRDefault="00192A93" w:rsidP="00192A93">
                      <w:pPr>
                        <w:jc w:val="center"/>
                      </w:pPr>
                      <w:r>
                        <w:t>He;</w:t>
                      </w:r>
                      <w:proofErr w:type="gramStart"/>
                      <w:r>
                        <w:t>;p</w:t>
                      </w:r>
                      <w:proofErr w:type="gramEnd"/>
                      <w:r>
                        <w:t xml:space="preserve"> d</w:t>
                      </w:r>
                    </w:p>
                    <w:p w:rsidR="00192A93" w:rsidRDefault="00192A93" w:rsidP="00192A93">
                      <w:pPr>
                        <w:jc w:val="center"/>
                      </w:pPr>
                      <w:proofErr w:type="spellStart"/>
                      <w:r>
                        <w:t>Dkjafkds</w:t>
                      </w:r>
                      <w:proofErr w:type="spellEnd"/>
                    </w:p>
                    <w:p w:rsidR="00192A93" w:rsidRDefault="00192A93" w:rsidP="00192A93">
                      <w:pPr>
                        <w:jc w:val="center"/>
                      </w:pPr>
                      <w:proofErr w:type="spellStart"/>
                      <w:r>
                        <w:t>Djfakljddkjfl</w:t>
                      </w:r>
                      <w:proofErr w:type="spellEnd"/>
                    </w:p>
                    <w:p w:rsidR="00192A93" w:rsidRDefault="00192A93" w:rsidP="00192A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192A93" w:rsidRDefault="00192A93" w:rsidP="00192A93">
      <w:r>
        <w:tab/>
      </w:r>
      <w:r>
        <w:tab/>
      </w:r>
      <w:r>
        <w:tab/>
      </w:r>
      <w:r>
        <w:tab/>
      </w:r>
      <w:r>
        <w:tab/>
      </w:r>
    </w:p>
    <w:p w:rsidR="00192A93" w:rsidRDefault="00192A93" w:rsidP="00192A93"/>
    <w:p w:rsidR="00192A93" w:rsidRDefault="00192A93" w:rsidP="0046562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65620" w:rsidRDefault="00C00452" w:rsidP="00C00452">
      <w:pPr>
        <w:pStyle w:val="Heading2"/>
      </w:pPr>
      <w:r>
        <w:t>Start</w:t>
      </w:r>
    </w:p>
    <w:p w:rsidR="00C00452" w:rsidRPr="002F3DB5" w:rsidRDefault="00C00452" w:rsidP="00C00452">
      <w:pPr>
        <w:rPr>
          <w:color w:val="548DD4" w:themeColor="text2" w:themeTint="99"/>
        </w:rPr>
      </w:pPr>
      <w:r w:rsidRPr="002F3DB5">
        <w:rPr>
          <w:color w:val="548DD4" w:themeColor="text2" w:themeTint="99"/>
        </w:rPr>
        <w:t xml:space="preserve">Download and install nodeJS.org </w:t>
      </w:r>
    </w:p>
    <w:p w:rsidR="00107813" w:rsidRDefault="00107813" w:rsidP="00C00452">
      <w:pPr>
        <w:rPr>
          <w:color w:val="548DD4" w:themeColor="text2" w:themeTint="99"/>
        </w:rPr>
      </w:pPr>
      <w:proofErr w:type="gramStart"/>
      <w:r w:rsidRPr="002F3DB5">
        <w:rPr>
          <w:color w:val="548DD4" w:themeColor="text2" w:themeTint="99"/>
        </w:rPr>
        <w:t>create</w:t>
      </w:r>
      <w:proofErr w:type="gramEnd"/>
      <w:r w:rsidRPr="002F3DB5">
        <w:rPr>
          <w:color w:val="548DD4" w:themeColor="text2" w:themeTint="99"/>
        </w:rPr>
        <w:t xml:space="preserve"> application</w:t>
      </w:r>
    </w:p>
    <w:p w:rsidR="002F3DB5" w:rsidRPr="002F3DB5" w:rsidRDefault="002F3DB5" w:rsidP="00C00452">
      <w:proofErr w:type="spellStart"/>
      <w:r>
        <w:t>Cmd</w:t>
      </w:r>
      <w:proofErr w:type="spellEnd"/>
      <w:r>
        <w:t>:</w:t>
      </w:r>
    </w:p>
    <w:p w:rsidR="00107813" w:rsidRDefault="00107813" w:rsidP="00C00452">
      <w:r>
        <w:t>way1:</w:t>
      </w:r>
    </w:p>
    <w:p w:rsidR="0095298E" w:rsidRPr="00107813" w:rsidRDefault="0095298E" w:rsidP="00107813">
      <w:pPr>
        <w:ind w:firstLine="720"/>
        <w:rPr>
          <w:color w:val="FF0000"/>
        </w:rPr>
      </w:pPr>
      <w:proofErr w:type="spellStart"/>
      <w:proofErr w:type="gramStart"/>
      <w:r w:rsidRPr="0095298E">
        <w:rPr>
          <w:color w:val="FF0000"/>
        </w:rPr>
        <w:t>npx</w:t>
      </w:r>
      <w:proofErr w:type="spellEnd"/>
      <w:proofErr w:type="gramEnd"/>
      <w:r w:rsidRPr="0095298E">
        <w:rPr>
          <w:color w:val="FF0000"/>
        </w:rPr>
        <w:t xml:space="preserve"> create-react-app </w:t>
      </w:r>
      <w:proofErr w:type="spellStart"/>
      <w:r w:rsidRPr="0095298E">
        <w:rPr>
          <w:color w:val="FF0000"/>
        </w:rPr>
        <w:t>projectName</w:t>
      </w:r>
      <w:proofErr w:type="spellEnd"/>
    </w:p>
    <w:p w:rsidR="00107813" w:rsidRDefault="00107813" w:rsidP="0095298E">
      <w:r>
        <w:tab/>
      </w:r>
      <w:proofErr w:type="spellStart"/>
      <w:proofErr w:type="gramStart"/>
      <w:r>
        <w:t>npx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package runner</w:t>
      </w:r>
    </w:p>
    <w:p w:rsidR="00107813" w:rsidRDefault="00107813" w:rsidP="0095298E">
      <w:r>
        <w:t>way2:</w:t>
      </w:r>
    </w:p>
    <w:p w:rsidR="00107813" w:rsidRDefault="00107813" w:rsidP="0095298E">
      <w:pPr>
        <w:rPr>
          <w:color w:val="FF0000"/>
        </w:rPr>
      </w:pPr>
      <w:r>
        <w:tab/>
      </w:r>
      <w:proofErr w:type="spellStart"/>
      <w:proofErr w:type="gramStart"/>
      <w:r w:rsidRPr="00107813">
        <w:rPr>
          <w:color w:val="FF0000"/>
        </w:rPr>
        <w:t>npm</w:t>
      </w:r>
      <w:proofErr w:type="spellEnd"/>
      <w:proofErr w:type="gramEnd"/>
      <w:r w:rsidRPr="00107813">
        <w:rPr>
          <w:color w:val="FF0000"/>
        </w:rPr>
        <w:t xml:space="preserve"> install create-react-app </w:t>
      </w:r>
      <w:r>
        <w:rPr>
          <w:color w:val="FF0000"/>
        </w:rPr>
        <w:t>–</w:t>
      </w:r>
      <w:r w:rsidRPr="00107813">
        <w:rPr>
          <w:color w:val="FF0000"/>
        </w:rPr>
        <w:t>g</w:t>
      </w:r>
    </w:p>
    <w:p w:rsidR="00107813" w:rsidRDefault="00107813" w:rsidP="002F3DB5">
      <w:r>
        <w:tab/>
        <w:t>Install the package “create-react-app” globally</w:t>
      </w:r>
      <w:r w:rsidR="002F3DB5">
        <w:t xml:space="preserve"> </w:t>
      </w:r>
    </w:p>
    <w:p w:rsidR="002F3DB5" w:rsidRDefault="002F3DB5" w:rsidP="002F3DB5">
      <w:r>
        <w:tab/>
      </w:r>
    </w:p>
    <w:p w:rsidR="002F3DB5" w:rsidRDefault="002F3DB5" w:rsidP="002F3DB5">
      <w:r>
        <w:tab/>
      </w:r>
      <w:proofErr w:type="gramStart"/>
      <w:r w:rsidRPr="002F3DB5">
        <w:rPr>
          <w:color w:val="FF0000"/>
        </w:rPr>
        <w:t>create-react-app</w:t>
      </w:r>
      <w:proofErr w:type="gramEnd"/>
      <w:r w:rsidRPr="002F3DB5">
        <w:rPr>
          <w:color w:val="FF0000"/>
        </w:rPr>
        <w:t xml:space="preserve"> </w:t>
      </w:r>
      <w:proofErr w:type="spellStart"/>
      <w:r w:rsidRPr="002F3DB5">
        <w:rPr>
          <w:color w:val="FF0000"/>
        </w:rPr>
        <w:t>projectName</w:t>
      </w:r>
      <w:proofErr w:type="spellEnd"/>
      <w:r w:rsidRPr="002F3DB5">
        <w:rPr>
          <w:color w:val="FF0000"/>
        </w:rPr>
        <w:t xml:space="preserve"> </w:t>
      </w:r>
    </w:p>
    <w:p w:rsidR="002F3DB5" w:rsidRDefault="002F3DB5" w:rsidP="002F3DB5">
      <w:r>
        <w:tab/>
        <w:t>“create-react-app” package is responsible to create app</w:t>
      </w:r>
    </w:p>
    <w:p w:rsidR="00107813" w:rsidRDefault="002F3DB5" w:rsidP="0095298E">
      <w:r>
        <w:lastRenderedPageBreak/>
        <w:t>Way1 is good because we don’t need to update the “create-react-app” package</w:t>
      </w:r>
    </w:p>
    <w:p w:rsidR="002F3DB5" w:rsidRDefault="002F3DB5" w:rsidP="0095298E"/>
    <w:p w:rsidR="00107813" w:rsidRPr="00107813" w:rsidRDefault="00107813" w:rsidP="0095298E">
      <w:pPr>
        <w:rPr>
          <w:color w:val="FF0000"/>
        </w:rPr>
      </w:pPr>
      <w:proofErr w:type="gramStart"/>
      <w:r w:rsidRPr="00107813">
        <w:rPr>
          <w:color w:val="FF0000"/>
        </w:rPr>
        <w:t>cd</w:t>
      </w:r>
      <w:proofErr w:type="gramEnd"/>
      <w:r w:rsidRPr="00107813">
        <w:rPr>
          <w:color w:val="FF0000"/>
        </w:rPr>
        <w:t xml:space="preserve"> </w:t>
      </w:r>
      <w:proofErr w:type="spellStart"/>
      <w:r w:rsidRPr="00107813">
        <w:rPr>
          <w:color w:val="FF0000"/>
        </w:rPr>
        <w:t>projectName</w:t>
      </w:r>
      <w:proofErr w:type="spellEnd"/>
    </w:p>
    <w:p w:rsidR="0095298E" w:rsidRPr="0095298E" w:rsidRDefault="0095298E" w:rsidP="0095298E">
      <w:pPr>
        <w:rPr>
          <w:color w:val="FF0000"/>
        </w:rPr>
      </w:pPr>
      <w:proofErr w:type="spellStart"/>
      <w:proofErr w:type="gramStart"/>
      <w:r w:rsidRPr="0095298E">
        <w:rPr>
          <w:color w:val="FF0000"/>
        </w:rPr>
        <w:t>npm</w:t>
      </w:r>
      <w:proofErr w:type="spellEnd"/>
      <w:proofErr w:type="gramEnd"/>
      <w:r w:rsidRPr="0095298E">
        <w:rPr>
          <w:color w:val="FF0000"/>
        </w:rPr>
        <w:t xml:space="preserve"> start </w:t>
      </w:r>
    </w:p>
    <w:p w:rsidR="0095298E" w:rsidRDefault="0095298E" w:rsidP="0095298E">
      <w:r>
        <w:tab/>
      </w:r>
      <w:proofErr w:type="gramStart"/>
      <w:r>
        <w:t>run</w:t>
      </w:r>
      <w:proofErr w:type="gramEnd"/>
      <w:r>
        <w:t xml:space="preserve"> the server in port 3000</w:t>
      </w:r>
    </w:p>
    <w:p w:rsidR="00107813" w:rsidRDefault="00107813" w:rsidP="0095298E"/>
    <w:p w:rsidR="005A4CF5" w:rsidRDefault="005A4CF5" w:rsidP="005A4CF5">
      <w:pPr>
        <w:pStyle w:val="Heading2"/>
      </w:pPr>
      <w:r>
        <w:t>Folder structure</w:t>
      </w:r>
    </w:p>
    <w:p w:rsidR="005A4CF5" w:rsidRPr="0024736C" w:rsidRDefault="005A4CF5" w:rsidP="005A4CF5">
      <w:pPr>
        <w:rPr>
          <w:color w:val="FFC000"/>
        </w:rPr>
      </w:pPr>
      <w:proofErr w:type="spellStart"/>
      <w:r w:rsidRPr="0024736C">
        <w:rPr>
          <w:color w:val="FFC000"/>
        </w:rPr>
        <w:t>package.json</w:t>
      </w:r>
      <w:proofErr w:type="spellEnd"/>
    </w:p>
    <w:p w:rsidR="005A4CF5" w:rsidRDefault="005A4CF5" w:rsidP="005A4CF5">
      <w:r>
        <w:tab/>
        <w:t>Configure dependency &amp; script for the project</w:t>
      </w:r>
    </w:p>
    <w:p w:rsidR="005A4CF5" w:rsidRPr="0024736C" w:rsidRDefault="005A4CF5" w:rsidP="005A4CF5">
      <w:pPr>
        <w:rPr>
          <w:color w:val="FFC000"/>
        </w:rPr>
      </w:pPr>
      <w:proofErr w:type="gramStart"/>
      <w:r w:rsidRPr="0024736C">
        <w:rPr>
          <w:color w:val="FFC000"/>
        </w:rPr>
        <w:t>package-</w:t>
      </w:r>
      <w:proofErr w:type="spellStart"/>
      <w:r w:rsidRPr="0024736C">
        <w:rPr>
          <w:color w:val="FFC000"/>
        </w:rPr>
        <w:t>lock.json</w:t>
      </w:r>
      <w:proofErr w:type="spellEnd"/>
      <w:proofErr w:type="gramEnd"/>
    </w:p>
    <w:p w:rsidR="005A4CF5" w:rsidRDefault="005A4CF5" w:rsidP="005A4CF5">
      <w:r>
        <w:tab/>
        <w:t>Ensure consistence installation of dependency</w:t>
      </w:r>
    </w:p>
    <w:p w:rsidR="005A4CF5" w:rsidRPr="0024736C" w:rsidRDefault="0024736C" w:rsidP="00967489">
      <w:pPr>
        <w:rPr>
          <w:color w:val="FFC000"/>
        </w:rPr>
      </w:pPr>
      <w:proofErr w:type="gramStart"/>
      <w:r>
        <w:rPr>
          <w:color w:val="FFC000"/>
        </w:rPr>
        <w:t>n</w:t>
      </w:r>
      <w:r w:rsidR="005A4CF5" w:rsidRPr="0024736C">
        <w:rPr>
          <w:color w:val="FFC000"/>
        </w:rPr>
        <w:t>ode-modules</w:t>
      </w:r>
      <w:proofErr w:type="gramEnd"/>
    </w:p>
    <w:p w:rsidR="005A4CF5" w:rsidRDefault="005A4CF5" w:rsidP="005A4CF5">
      <w:r>
        <w:tab/>
        <w:t>All dependencies are installed</w:t>
      </w:r>
    </w:p>
    <w:p w:rsidR="005A4CF5" w:rsidRDefault="005A4CF5" w:rsidP="005A4CF5">
      <w:r>
        <w:tab/>
        <w:t xml:space="preserve">Updates when </w:t>
      </w:r>
      <w:r w:rsidRPr="005A4CF5">
        <w:rPr>
          <w:color w:val="FF0000"/>
        </w:rPr>
        <w:t xml:space="preserve">create-react-app </w:t>
      </w:r>
      <w:r>
        <w:t xml:space="preserve">or </w:t>
      </w:r>
      <w:proofErr w:type="spellStart"/>
      <w:r w:rsidRPr="005A4CF5">
        <w:rPr>
          <w:color w:val="FF0000"/>
        </w:rPr>
        <w:t>npm</w:t>
      </w:r>
      <w:proofErr w:type="spellEnd"/>
      <w:r w:rsidRPr="005A4CF5">
        <w:rPr>
          <w:color w:val="FF0000"/>
        </w:rPr>
        <w:t xml:space="preserve"> install </w:t>
      </w:r>
      <w:r>
        <w:t>command</w:t>
      </w:r>
    </w:p>
    <w:p w:rsidR="00371D1E" w:rsidRPr="0024736C" w:rsidRDefault="0024736C" w:rsidP="0024736C">
      <w:pPr>
        <w:rPr>
          <w:color w:val="FFC000"/>
        </w:rPr>
      </w:pPr>
      <w:proofErr w:type="gramStart"/>
      <w:r>
        <w:rPr>
          <w:color w:val="FFC000"/>
        </w:rPr>
        <w:t>p</w:t>
      </w:r>
      <w:r w:rsidR="00371D1E" w:rsidRPr="0024736C">
        <w:rPr>
          <w:color w:val="FFC000"/>
        </w:rPr>
        <w:t>ublic/index.html</w:t>
      </w:r>
      <w:proofErr w:type="gramEnd"/>
    </w:p>
    <w:p w:rsidR="00967489" w:rsidRDefault="00967489" w:rsidP="005A4CF5">
      <w:r>
        <w:tab/>
        <w:t>&lt;</w:t>
      </w:r>
      <w:proofErr w:type="gramStart"/>
      <w:r>
        <w:t>body</w:t>
      </w:r>
      <w:proofErr w:type="gramEnd"/>
      <w:r>
        <w:t>&gt;</w:t>
      </w:r>
    </w:p>
    <w:p w:rsidR="00967489" w:rsidRDefault="00B007D7" w:rsidP="005A4CF5">
      <w:r>
        <w:tab/>
      </w:r>
      <w:r>
        <w:tab/>
      </w:r>
      <w:r w:rsidRPr="005D6D57">
        <w:rPr>
          <w:color w:val="FF0000"/>
        </w:rPr>
        <w:t>&lt;div id=”root”&gt;</w:t>
      </w:r>
      <w:r>
        <w:rPr>
          <w:color w:val="FF0000"/>
        </w:rPr>
        <w:t>&lt;</w:t>
      </w:r>
      <w:r>
        <w:rPr>
          <w:color w:val="FF0000"/>
        </w:rPr>
        <w:t>/div</w:t>
      </w:r>
      <w:r>
        <w:rPr>
          <w:color w:val="FF0000"/>
        </w:rPr>
        <w:t>&gt;</w:t>
      </w:r>
      <w:r>
        <w:rPr>
          <w:color w:val="FF0000"/>
        </w:rPr>
        <w:t xml:space="preserve"> </w:t>
      </w:r>
      <w:r w:rsidR="00967489">
        <w:t>is responsible to display views</w:t>
      </w:r>
    </w:p>
    <w:p w:rsidR="00B007D7" w:rsidRDefault="00B007D7" w:rsidP="005A4CF5">
      <w:r>
        <w:tab/>
      </w:r>
      <w:r>
        <w:tab/>
        <w:t xml:space="preserve">Known as </w:t>
      </w:r>
      <w:proofErr w:type="spellStart"/>
      <w:r>
        <w:t>DomElement</w:t>
      </w:r>
      <w:proofErr w:type="spellEnd"/>
      <w:r>
        <w:t xml:space="preserve">/ root </w:t>
      </w:r>
      <w:proofErr w:type="spellStart"/>
      <w:r>
        <w:t>D</w:t>
      </w:r>
      <w:r>
        <w:t>omNote</w:t>
      </w:r>
      <w:proofErr w:type="spellEnd"/>
    </w:p>
    <w:p w:rsidR="00B007D7" w:rsidRDefault="00B007D7" w:rsidP="005A4CF5">
      <w:r>
        <w:tab/>
      </w:r>
      <w:r>
        <w:tab/>
        <w:t>Every think inside it will controlled by react</w:t>
      </w:r>
    </w:p>
    <w:p w:rsidR="00A91F60" w:rsidRDefault="0024736C" w:rsidP="005A4CF5">
      <w:pPr>
        <w:rPr>
          <w:color w:val="FFC000"/>
        </w:rPr>
      </w:pPr>
      <w:proofErr w:type="spellStart"/>
      <w:proofErr w:type="gramStart"/>
      <w:r w:rsidRPr="00A91F60">
        <w:rPr>
          <w:color w:val="FFC000"/>
        </w:rPr>
        <w:t>scr</w:t>
      </w:r>
      <w:proofErr w:type="spellEnd"/>
      <w:proofErr w:type="gramEnd"/>
      <w:r w:rsidRPr="00A91F60">
        <w:rPr>
          <w:color w:val="FFC000"/>
        </w:rPr>
        <w:t>/</w:t>
      </w:r>
    </w:p>
    <w:p w:rsidR="00A91F60" w:rsidRDefault="00A91F60" w:rsidP="005A4CF5">
      <w:pPr>
        <w:rPr>
          <w:color w:val="FFC000"/>
        </w:rPr>
      </w:pPr>
      <w:r>
        <w:rPr>
          <w:color w:val="FFC000"/>
        </w:rPr>
        <w:t>index.js</w:t>
      </w:r>
    </w:p>
    <w:p w:rsidR="00A91F60" w:rsidRDefault="00477FC8" w:rsidP="005D6D57">
      <w:r>
        <w:tab/>
      </w:r>
      <w:proofErr w:type="gramStart"/>
      <w:r w:rsidR="00A91F60">
        <w:t>starting</w:t>
      </w:r>
      <w:proofErr w:type="gramEnd"/>
      <w:r w:rsidR="00A91F60">
        <w:t xml:space="preserve"> point </w:t>
      </w:r>
    </w:p>
    <w:p w:rsidR="00460ADC" w:rsidRDefault="00460ADC" w:rsidP="005D6D57"/>
    <w:p w:rsidR="00477FC8" w:rsidRPr="00B007D7" w:rsidRDefault="005D6D57" w:rsidP="00B007D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tab/>
      </w:r>
      <w:proofErr w:type="spellStart"/>
      <w:proofErr w:type="gramStart"/>
      <w:r w:rsidR="00B007D7" w:rsidRPr="00B007D7">
        <w:rPr>
          <w:rFonts w:ascii="Consolas" w:eastAsia="Times New Roman" w:hAnsi="Consolas" w:cs="Consolas"/>
          <w:color w:val="9CDCFE"/>
          <w:sz w:val="21"/>
          <w:szCs w:val="21"/>
        </w:rPr>
        <w:t>ReactDOM</w:t>
      </w:r>
      <w:r w:rsidR="00B007D7" w:rsidRPr="00B007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="00B007D7" w:rsidRPr="00B007D7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proofErr w:type="spellEnd"/>
      <w:r w:rsidR="00B007D7" w:rsidRPr="00B007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="00B007D7" w:rsidRPr="00B007D7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="00B007D7" w:rsidRPr="00B007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="00B007D7" w:rsidRPr="00B007D7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="00477FC8">
        <w:rPr>
          <w:rFonts w:ascii="Consolas" w:eastAsia="Times New Roman" w:hAnsi="Consolas" w:cs="Consolas"/>
          <w:color w:val="808080"/>
          <w:sz w:val="21"/>
          <w:szCs w:val="21"/>
        </w:rPr>
        <w:t>,</w:t>
      </w:r>
      <w:r w:rsidR="00477FC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="00B007D7" w:rsidRPr="00B007D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="00B007D7" w:rsidRPr="00B007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="00B007D7" w:rsidRPr="00B007D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="00B007D7" w:rsidRPr="00B007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B007D7" w:rsidRPr="00B007D7">
        <w:rPr>
          <w:rFonts w:ascii="Consolas" w:eastAsia="Times New Roman" w:hAnsi="Consolas" w:cs="Consolas"/>
          <w:color w:val="CE9178"/>
          <w:sz w:val="21"/>
          <w:szCs w:val="21"/>
        </w:rPr>
        <w:t>'root'</w:t>
      </w:r>
      <w:r w:rsidR="00B007D7" w:rsidRPr="00B007D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="00477FC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007D7" w:rsidRDefault="00B007D7" w:rsidP="005D6D57">
      <w:r>
        <w:tab/>
        <w:t>&lt;App/&gt; component going to be rendered</w:t>
      </w:r>
      <w:r w:rsidR="00460ADC">
        <w:t xml:space="preserve"> inside </w:t>
      </w:r>
      <w:proofErr w:type="spellStart"/>
      <w:r w:rsidR="00460ADC">
        <w:t>domNot</w:t>
      </w:r>
      <w:proofErr w:type="spellEnd"/>
    </w:p>
    <w:p w:rsidR="00460ADC" w:rsidRDefault="00460ADC" w:rsidP="005D6D57"/>
    <w:p w:rsidR="00477FC8" w:rsidRPr="00B007D7" w:rsidRDefault="00B007D7" w:rsidP="00B007D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tab/>
      </w:r>
      <w:proofErr w:type="gramStart"/>
      <w:r w:rsidRPr="00B007D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007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007D7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B007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007D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007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007D7">
        <w:rPr>
          <w:rFonts w:ascii="Consolas" w:eastAsia="Times New Roman" w:hAnsi="Consolas" w:cs="Consolas"/>
          <w:color w:val="CE9178"/>
          <w:sz w:val="21"/>
          <w:szCs w:val="21"/>
        </w:rPr>
        <w:t>'./App'</w:t>
      </w:r>
      <w:r w:rsidRPr="00B007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007D7" w:rsidRDefault="00477FC8" w:rsidP="005D6D57">
      <w:proofErr w:type="gramStart"/>
      <w:r>
        <w:t>./</w:t>
      </w:r>
      <w:proofErr w:type="gramEnd"/>
      <w:r>
        <w:t xml:space="preserve"> ==  </w:t>
      </w:r>
      <w:proofErr w:type="spellStart"/>
      <w:r>
        <w:t>src</w:t>
      </w:r>
      <w:proofErr w:type="spellEnd"/>
      <w:r>
        <w:t>/</w:t>
      </w:r>
    </w:p>
    <w:p w:rsidR="00477FC8" w:rsidRDefault="00477FC8" w:rsidP="005D6D57">
      <w:proofErr w:type="gramStart"/>
      <w:r>
        <w:t>./</w:t>
      </w:r>
      <w:proofErr w:type="gramEnd"/>
      <w:r>
        <w:t xml:space="preserve">App == </w:t>
      </w:r>
      <w:proofErr w:type="spellStart"/>
      <w:r>
        <w:t>src</w:t>
      </w:r>
      <w:proofErr w:type="spellEnd"/>
      <w:r>
        <w:t>/App.js</w:t>
      </w:r>
    </w:p>
    <w:p w:rsidR="005D6D57" w:rsidRDefault="00B007D7" w:rsidP="005D6D57">
      <w:r>
        <w:t xml:space="preserve"> </w:t>
      </w:r>
      <w:r w:rsidR="00477FC8">
        <w:t xml:space="preserve">So import </w:t>
      </w:r>
      <w:proofErr w:type="spellStart"/>
      <w:r w:rsidR="00477FC8">
        <w:t>src</w:t>
      </w:r>
      <w:proofErr w:type="spellEnd"/>
      <w:r w:rsidR="00477FC8">
        <w:t>/App.js as App</w:t>
      </w:r>
    </w:p>
    <w:p w:rsidR="00477FC8" w:rsidRDefault="00477FC8" w:rsidP="005D6D57"/>
    <w:p w:rsidR="00477FC8" w:rsidRPr="00477FC8" w:rsidRDefault="00477FC8" w:rsidP="005D6D57">
      <w:pPr>
        <w:rPr>
          <w:color w:val="FFC000"/>
        </w:rPr>
      </w:pPr>
      <w:r w:rsidRPr="00477FC8">
        <w:rPr>
          <w:color w:val="FFC000"/>
        </w:rPr>
        <w:t>App.js</w:t>
      </w:r>
    </w:p>
    <w:p w:rsidR="00477FC8" w:rsidRDefault="00477FC8" w:rsidP="005D6D57">
      <w:r>
        <w:tab/>
        <w:t xml:space="preserve">So it’s </w:t>
      </w:r>
      <w:r>
        <w:t xml:space="preserve">going to be rendered inside </w:t>
      </w:r>
      <w:proofErr w:type="spellStart"/>
      <w:r>
        <w:t>domNote</w:t>
      </w:r>
      <w:proofErr w:type="spellEnd"/>
    </w:p>
    <w:p w:rsidR="00460ADC" w:rsidRDefault="00460ADC" w:rsidP="005D6D57"/>
    <w:p w:rsidR="00477FC8" w:rsidRPr="00477FC8" w:rsidRDefault="00477FC8" w:rsidP="00477F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77FC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77FC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77FC8">
        <w:rPr>
          <w:rFonts w:ascii="Consolas" w:eastAsia="Times New Roman" w:hAnsi="Consolas" w:cs="Consolas"/>
          <w:color w:val="CE9178"/>
          <w:sz w:val="21"/>
          <w:szCs w:val="21"/>
        </w:rPr>
        <w:t>'./App.css'</w:t>
      </w:r>
      <w:r w:rsidRPr="00477FC8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  <w:t xml:space="preserve">//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src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/App.css</w:t>
      </w:r>
    </w:p>
    <w:p w:rsidR="00477FC8" w:rsidRPr="00477FC8" w:rsidRDefault="00477FC8" w:rsidP="00477F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77FC8" w:rsidRPr="00477FC8" w:rsidRDefault="00477FC8" w:rsidP="00477F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77FC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477FC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77FC8">
        <w:rPr>
          <w:rFonts w:ascii="Consolas" w:eastAsia="Times New Roman" w:hAnsi="Consolas" w:cs="Consolas"/>
          <w:color w:val="DCDCAA"/>
          <w:sz w:val="21"/>
          <w:szCs w:val="21"/>
        </w:rPr>
        <w:t>App</w:t>
      </w:r>
      <w:r w:rsidRPr="00477FC8">
        <w:rPr>
          <w:rFonts w:ascii="Consolas" w:eastAsia="Times New Roman" w:hAnsi="Consolas" w:cs="Consolas"/>
          <w:color w:val="D4D4D4"/>
          <w:sz w:val="21"/>
          <w:szCs w:val="21"/>
        </w:rPr>
        <w:t>() {</w:t>
      </w:r>
    </w:p>
    <w:p w:rsidR="00477FC8" w:rsidRPr="00477FC8" w:rsidRDefault="00477FC8" w:rsidP="00477F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FC8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477FC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77FC8">
        <w:rPr>
          <w:rFonts w:ascii="Consolas" w:eastAsia="Times New Roman" w:hAnsi="Consolas" w:cs="Consolas"/>
          <w:color w:val="D4D4D4"/>
          <w:sz w:val="21"/>
          <w:szCs w:val="21"/>
        </w:rPr>
        <w:t> (</w:t>
      </w:r>
    </w:p>
    <w:p w:rsidR="00477FC8" w:rsidRDefault="00477FC8" w:rsidP="00477F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477FC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 w:rsidRPr="00477FC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77FC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77FC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77FC8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477FC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7FC8">
        <w:rPr>
          <w:rFonts w:ascii="Consolas" w:eastAsia="Times New Roman" w:hAnsi="Consolas" w:cs="Consolas"/>
          <w:color w:val="CE9178"/>
          <w:sz w:val="21"/>
          <w:szCs w:val="21"/>
        </w:rPr>
        <w:t>"App"</w:t>
      </w:r>
      <w:r w:rsidRPr="00477FC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="00460ADC">
        <w:rPr>
          <w:rFonts w:ascii="Consolas" w:eastAsia="Times New Roman" w:hAnsi="Consolas" w:cs="Consolas"/>
          <w:color w:val="808080"/>
          <w:sz w:val="21"/>
          <w:szCs w:val="21"/>
        </w:rPr>
        <w:t xml:space="preserve"> </w:t>
      </w:r>
      <w:r w:rsidR="00460ADC">
        <w:rPr>
          <w:rFonts w:ascii="Consolas" w:eastAsia="Times New Roman" w:hAnsi="Consolas" w:cs="Consolas"/>
          <w:color w:val="808080"/>
          <w:sz w:val="21"/>
          <w:szCs w:val="21"/>
        </w:rPr>
        <w:tab/>
        <w:t xml:space="preserve">// </w:t>
      </w:r>
      <w:proofErr w:type="spellStart"/>
      <w:r w:rsidR="00460ADC">
        <w:rPr>
          <w:rFonts w:ascii="Consolas" w:eastAsia="Times New Roman" w:hAnsi="Consolas" w:cs="Consolas"/>
          <w:color w:val="808080"/>
          <w:sz w:val="21"/>
          <w:szCs w:val="21"/>
        </w:rPr>
        <w:t>css</w:t>
      </w:r>
      <w:proofErr w:type="spellEnd"/>
      <w:r w:rsidR="00460ADC">
        <w:rPr>
          <w:rFonts w:ascii="Consolas" w:eastAsia="Times New Roman" w:hAnsi="Consolas" w:cs="Consolas"/>
          <w:color w:val="808080"/>
          <w:sz w:val="21"/>
          <w:szCs w:val="21"/>
        </w:rPr>
        <w:t xml:space="preserve"> class App </w:t>
      </w:r>
      <w:proofErr w:type="spellStart"/>
      <w:r w:rsidR="00460ADC">
        <w:rPr>
          <w:rFonts w:ascii="Consolas" w:eastAsia="Times New Roman" w:hAnsi="Consolas" w:cs="Consolas"/>
          <w:color w:val="808080"/>
          <w:sz w:val="21"/>
          <w:szCs w:val="21"/>
        </w:rPr>
        <w:t>gonna</w:t>
      </w:r>
      <w:proofErr w:type="spellEnd"/>
      <w:r w:rsidR="00460ADC">
        <w:rPr>
          <w:rFonts w:ascii="Consolas" w:eastAsia="Times New Roman" w:hAnsi="Consolas" w:cs="Consolas"/>
          <w:color w:val="808080"/>
          <w:sz w:val="21"/>
          <w:szCs w:val="21"/>
        </w:rPr>
        <w:t xml:space="preserve"> be applied</w:t>
      </w:r>
    </w:p>
    <w:p w:rsidR="00477FC8" w:rsidRDefault="00477FC8" w:rsidP="00477F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Consolas" w:eastAsia="Times New Roman" w:hAnsi="Consolas" w:cs="Consolas"/>
          <w:color w:val="808080"/>
          <w:sz w:val="21"/>
          <w:szCs w:val="21"/>
        </w:rPr>
        <w:tab/>
      </w:r>
      <w:r>
        <w:rPr>
          <w:rFonts w:ascii="Consolas" w:eastAsia="Times New Roman" w:hAnsi="Consolas" w:cs="Consolas"/>
          <w:color w:val="808080"/>
          <w:sz w:val="21"/>
          <w:szCs w:val="21"/>
        </w:rPr>
        <w:tab/>
        <w:t>&lt;HTML</w:t>
      </w:r>
      <w:r w:rsidR="00460ADC">
        <w:rPr>
          <w:rFonts w:ascii="Consolas" w:eastAsia="Times New Roman" w:hAnsi="Consolas" w:cs="Consolas"/>
          <w:color w:val="808080"/>
          <w:sz w:val="21"/>
          <w:szCs w:val="21"/>
        </w:rPr>
        <w:t xml:space="preserve"> </w:t>
      </w:r>
      <w:r w:rsidR="00460ADC" w:rsidRPr="00460ADC">
        <w:rPr>
          <w:rFonts w:ascii="Consolas" w:eastAsia="Times New Roman" w:hAnsi="Consolas" w:cs="Consolas"/>
          <w:color w:val="808080"/>
          <w:sz w:val="21"/>
          <w:szCs w:val="21"/>
        </w:rPr>
        <w:sym w:font="Wingdings" w:char="F04A"/>
      </w:r>
      <w:r w:rsidR="00460ADC">
        <w:rPr>
          <w:rFonts w:ascii="Consolas" w:eastAsia="Times New Roman" w:hAnsi="Consolas" w:cs="Consolas"/>
          <w:color w:val="80808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77FC8" w:rsidRPr="00477FC8" w:rsidRDefault="00477FC8" w:rsidP="00477FC8">
      <w:pPr>
        <w:shd w:val="clear" w:color="auto" w:fill="1E1E1E"/>
        <w:spacing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FC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77FC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77FC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77FC8" w:rsidRPr="00477FC8" w:rsidRDefault="00477FC8" w:rsidP="00477F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FC8">
        <w:rPr>
          <w:rFonts w:ascii="Consolas" w:eastAsia="Times New Roman" w:hAnsi="Consolas" w:cs="Consolas"/>
          <w:color w:val="D4D4D4"/>
          <w:sz w:val="21"/>
          <w:szCs w:val="21"/>
        </w:rPr>
        <w:t>  );</w:t>
      </w:r>
    </w:p>
    <w:p w:rsidR="00477FC8" w:rsidRPr="00477FC8" w:rsidRDefault="00477FC8" w:rsidP="00477F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FC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77FC8" w:rsidRPr="00477FC8" w:rsidRDefault="00477FC8" w:rsidP="00477F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77FC8" w:rsidRPr="00477FC8" w:rsidRDefault="00477FC8" w:rsidP="00477F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77FC8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477FC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77FC8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477FC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77FC8">
        <w:rPr>
          <w:rFonts w:ascii="Consolas" w:eastAsia="Times New Roman" w:hAnsi="Consolas" w:cs="Consolas"/>
          <w:color w:val="DCDCAA"/>
          <w:sz w:val="21"/>
          <w:szCs w:val="21"/>
        </w:rPr>
        <w:t>App</w:t>
      </w:r>
      <w:r w:rsidRPr="00477FC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77FC8" w:rsidRPr="00477FC8" w:rsidRDefault="00477FC8" w:rsidP="00477F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77FC8" w:rsidRDefault="00477FC8" w:rsidP="005D6D57"/>
    <w:p w:rsidR="00460ADC" w:rsidRDefault="00460ADC" w:rsidP="005D6D57">
      <w:pPr>
        <w:rPr>
          <w:color w:val="FFC000"/>
        </w:rPr>
      </w:pPr>
      <w:r w:rsidRPr="00460ADC">
        <w:rPr>
          <w:color w:val="FFC000"/>
        </w:rPr>
        <w:t>App.test.js</w:t>
      </w:r>
    </w:p>
    <w:p w:rsidR="00460ADC" w:rsidRPr="00460ADC" w:rsidRDefault="00460ADC" w:rsidP="00460ADC">
      <w:r>
        <w:tab/>
        <w:t>This will automatically generates when App.js create</w:t>
      </w:r>
    </w:p>
    <w:p w:rsidR="00460ADC" w:rsidRDefault="00460ADC" w:rsidP="005D6D57">
      <w:r>
        <w:tab/>
        <w:t>For unit test</w:t>
      </w:r>
    </w:p>
    <w:p w:rsidR="00460ADC" w:rsidRDefault="00460ADC" w:rsidP="005D6D57"/>
    <w:p w:rsidR="00460ADC" w:rsidRPr="00460ADC" w:rsidRDefault="00460ADC" w:rsidP="005D6D57">
      <w:pPr>
        <w:rPr>
          <w:color w:val="FFC000"/>
        </w:rPr>
      </w:pPr>
      <w:r w:rsidRPr="00460ADC">
        <w:rPr>
          <w:color w:val="FFC000"/>
        </w:rPr>
        <w:t>App.css</w:t>
      </w:r>
    </w:p>
    <w:p w:rsidR="00460ADC" w:rsidRDefault="00460ADC" w:rsidP="005D6D57">
      <w:r>
        <w:tab/>
      </w:r>
      <w:r>
        <w:t>This will automatically generates when App.js create</w:t>
      </w:r>
    </w:p>
    <w:p w:rsidR="00460ADC" w:rsidRDefault="00460ADC" w:rsidP="005D6D57">
      <w:r>
        <w:tab/>
        <w:t>For styling App.js</w:t>
      </w:r>
    </w:p>
    <w:p w:rsidR="00460ADC" w:rsidRPr="00460ADC" w:rsidRDefault="00460ADC" w:rsidP="00460AD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0ADC">
        <w:rPr>
          <w:rFonts w:ascii="Consolas" w:eastAsia="Times New Roman" w:hAnsi="Consolas" w:cs="Consolas"/>
          <w:color w:val="D7BA7D"/>
          <w:sz w:val="21"/>
          <w:szCs w:val="21"/>
        </w:rPr>
        <w:t>.App</w:t>
      </w:r>
      <w:r w:rsidRPr="00460ADC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460ADC" w:rsidRPr="00460ADC" w:rsidRDefault="00460ADC" w:rsidP="00460AD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0ADC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460ADC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460ADC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460AD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60ADC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460AD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60ADC" w:rsidRPr="00460ADC" w:rsidRDefault="00460ADC" w:rsidP="00460AD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0AD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60ADC" w:rsidRPr="00460ADC" w:rsidRDefault="00460ADC" w:rsidP="00460AD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60ADC" w:rsidRPr="00460ADC" w:rsidRDefault="00460ADC" w:rsidP="00460AD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0ADC">
        <w:rPr>
          <w:rFonts w:ascii="Consolas" w:eastAsia="Times New Roman" w:hAnsi="Consolas" w:cs="Consolas"/>
          <w:color w:val="D7BA7D"/>
          <w:sz w:val="21"/>
          <w:szCs w:val="21"/>
        </w:rPr>
        <w:t>.App-logo</w:t>
      </w:r>
      <w:r w:rsidRPr="00460ADC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460ADC" w:rsidRDefault="0042495C" w:rsidP="0042495C">
      <w:pPr>
        <w:pStyle w:val="Heading3"/>
      </w:pPr>
      <w:r>
        <w:lastRenderedPageBreak/>
        <w:tab/>
      </w:r>
      <w:proofErr w:type="spellStart"/>
      <w:r>
        <w:t>Css</w:t>
      </w:r>
      <w:proofErr w:type="spellEnd"/>
      <w:r>
        <w:t xml:space="preserve"> selectors</w:t>
      </w:r>
    </w:p>
    <w:p w:rsidR="0042495C" w:rsidRDefault="0042495C" w:rsidP="005D6D57">
      <w:r>
        <w:tab/>
      </w:r>
      <w:proofErr w:type="gramStart"/>
      <w:r w:rsidRPr="0027382A">
        <w:rPr>
          <w:color w:val="00B0F0"/>
        </w:rPr>
        <w:t>P{</w:t>
      </w:r>
      <w:proofErr w:type="gramEnd"/>
      <w:r w:rsidRPr="0027382A">
        <w:rPr>
          <w:color w:val="00B0F0"/>
        </w:rPr>
        <w:t xml:space="preserve">   </w:t>
      </w:r>
      <w:r>
        <w:tab/>
      </w:r>
      <w:r>
        <w:tab/>
      </w:r>
      <w:r>
        <w:tab/>
        <w:t>=&gt; &lt;p&gt;</w:t>
      </w:r>
    </w:p>
    <w:p w:rsidR="0042495C" w:rsidRDefault="0042495C" w:rsidP="005D6D57">
      <w:r>
        <w:tab/>
      </w:r>
      <w:r w:rsidRPr="0027382A">
        <w:rPr>
          <w:color w:val="00B0F0"/>
        </w:rPr>
        <w:t>#</w:t>
      </w:r>
      <w:proofErr w:type="spellStart"/>
      <w:proofErr w:type="gramStart"/>
      <w:r w:rsidRPr="0027382A">
        <w:rPr>
          <w:color w:val="00B0F0"/>
        </w:rPr>
        <w:t>myId</w:t>
      </w:r>
      <w:proofErr w:type="spellEnd"/>
      <w:r w:rsidRPr="0027382A">
        <w:rPr>
          <w:color w:val="00B0F0"/>
        </w:rPr>
        <w:t>{</w:t>
      </w:r>
      <w:proofErr w:type="gramEnd"/>
      <w:r w:rsidRPr="0027382A">
        <w:rPr>
          <w:color w:val="00B0F0"/>
        </w:rPr>
        <w:t xml:space="preserve"> </w:t>
      </w:r>
      <w:r>
        <w:tab/>
      </w:r>
      <w:r>
        <w:tab/>
        <w:t>=&gt; &lt;div id=”</w:t>
      </w:r>
      <w:proofErr w:type="spellStart"/>
      <w:r>
        <w:t>myId</w:t>
      </w:r>
      <w:proofErr w:type="spellEnd"/>
      <w:r>
        <w:t>”&gt;</w:t>
      </w:r>
    </w:p>
    <w:p w:rsidR="0042495C" w:rsidRDefault="0042495C" w:rsidP="005D6D57">
      <w:r>
        <w:tab/>
      </w:r>
      <w:r w:rsidRPr="0027382A">
        <w:rPr>
          <w:color w:val="00B0F0"/>
        </w:rPr>
        <w:t>.</w:t>
      </w:r>
      <w:proofErr w:type="spellStart"/>
      <w:proofErr w:type="gramStart"/>
      <w:r w:rsidRPr="0027382A">
        <w:rPr>
          <w:color w:val="00B0F0"/>
        </w:rPr>
        <w:t>myClass</w:t>
      </w:r>
      <w:proofErr w:type="spellEnd"/>
      <w:r w:rsidRPr="0027382A">
        <w:rPr>
          <w:color w:val="00B0F0"/>
        </w:rPr>
        <w:t>{</w:t>
      </w:r>
      <w:proofErr w:type="gramEnd"/>
      <w:r>
        <w:tab/>
      </w:r>
      <w:r>
        <w:tab/>
        <w:t>=&gt; &lt;h2 class=”</w:t>
      </w:r>
      <w:proofErr w:type="spellStart"/>
      <w:r>
        <w:t>myClass</w:t>
      </w:r>
      <w:proofErr w:type="spellEnd"/>
      <w:r>
        <w:t>”&gt;</w:t>
      </w:r>
    </w:p>
    <w:p w:rsidR="00460ADC" w:rsidRDefault="0042495C" w:rsidP="005D6D57">
      <w:r>
        <w:tab/>
      </w:r>
      <w:proofErr w:type="spellStart"/>
      <w:proofErr w:type="gramStart"/>
      <w:r w:rsidRPr="0027382A">
        <w:rPr>
          <w:color w:val="00B0F0"/>
        </w:rPr>
        <w:t>p.center</w:t>
      </w:r>
      <w:proofErr w:type="spellEnd"/>
      <w:r w:rsidRPr="0027382A">
        <w:rPr>
          <w:color w:val="00B0F0"/>
        </w:rPr>
        <w:t>{</w:t>
      </w:r>
      <w:proofErr w:type="gramEnd"/>
      <w:r w:rsidRPr="0027382A">
        <w:rPr>
          <w:color w:val="00B0F0"/>
        </w:rPr>
        <w:t xml:space="preserve"> </w:t>
      </w:r>
      <w:r>
        <w:tab/>
      </w:r>
      <w:r>
        <w:tab/>
        <w:t>=&gt; &lt;p class=”center”&gt; will work</w:t>
      </w:r>
    </w:p>
    <w:p w:rsidR="0042495C" w:rsidRDefault="0042495C" w:rsidP="005D6D57">
      <w:r>
        <w:tab/>
      </w:r>
      <w:r>
        <w:tab/>
      </w:r>
      <w:r>
        <w:tab/>
      </w:r>
      <w:r>
        <w:tab/>
        <w:t xml:space="preserve">    &lt;h1 class=”center”&gt; not work</w:t>
      </w:r>
    </w:p>
    <w:p w:rsidR="0042495C" w:rsidRDefault="0042495C" w:rsidP="005D6D57"/>
    <w:p w:rsidR="0042495C" w:rsidRDefault="0042495C" w:rsidP="005D6D57">
      <w:r>
        <w:tab/>
        <w:t>&lt;p class =”big center”&gt;</w:t>
      </w:r>
      <w:r>
        <w:tab/>
        <w:t>=&gt; .</w:t>
      </w:r>
      <w:proofErr w:type="gramStart"/>
      <w:r w:rsidRPr="0027382A">
        <w:rPr>
          <w:color w:val="00B0F0"/>
        </w:rPr>
        <w:t>big{</w:t>
      </w:r>
      <w:proofErr w:type="gramEnd"/>
      <w:r w:rsidRPr="0027382A">
        <w:rPr>
          <w:color w:val="00B0F0"/>
        </w:rPr>
        <w:t xml:space="preserve">  </w:t>
      </w:r>
      <w:r>
        <w:t xml:space="preserve">and  </w:t>
      </w:r>
      <w:r w:rsidRPr="0027382A">
        <w:rPr>
          <w:color w:val="00B0F0"/>
        </w:rPr>
        <w:t xml:space="preserve">.center </w:t>
      </w:r>
      <w:r>
        <w:t>will work</w:t>
      </w:r>
    </w:p>
    <w:p w:rsidR="0027382A" w:rsidRDefault="0027382A" w:rsidP="005D6D57"/>
    <w:p w:rsidR="0027382A" w:rsidRDefault="007E13DB" w:rsidP="007E13DB">
      <w:pPr>
        <w:pStyle w:val="Heading2"/>
      </w:pPr>
      <w:r>
        <w:t xml:space="preserve">Running </w:t>
      </w:r>
    </w:p>
    <w:p w:rsidR="007E13DB" w:rsidRPr="007E13DB" w:rsidRDefault="007E13DB" w:rsidP="007E13DB">
      <w:pPr>
        <w:rPr>
          <w:color w:val="FF0000"/>
        </w:rPr>
      </w:pPr>
      <w:proofErr w:type="spellStart"/>
      <w:proofErr w:type="gramStart"/>
      <w:r w:rsidRPr="007E13DB">
        <w:rPr>
          <w:color w:val="FF0000"/>
        </w:rPr>
        <w:t>npm</w:t>
      </w:r>
      <w:proofErr w:type="spellEnd"/>
      <w:proofErr w:type="gramEnd"/>
      <w:r w:rsidRPr="007E13DB">
        <w:rPr>
          <w:color w:val="FF0000"/>
        </w:rPr>
        <w:t xml:space="preserve"> start </w:t>
      </w:r>
    </w:p>
    <w:p w:rsidR="007E13DB" w:rsidRDefault="007E13DB" w:rsidP="007E13DB">
      <w:proofErr w:type="gramStart"/>
      <w:r>
        <w:t>index.html</w:t>
      </w:r>
      <w:proofErr w:type="gramEnd"/>
      <w:r>
        <w:t xml:space="preserve"> served in browser it has root node</w:t>
      </w:r>
    </w:p>
    <w:p w:rsidR="007E13DB" w:rsidRDefault="007E13DB" w:rsidP="007E13DB">
      <w:proofErr w:type="gramStart"/>
      <w:r>
        <w:t>next</w:t>
      </w:r>
      <w:proofErr w:type="gramEnd"/>
      <w:r>
        <w:t xml:space="preserve"> control enters to index.js</w:t>
      </w:r>
    </w:p>
    <w:p w:rsidR="007E13DB" w:rsidRDefault="007E13DB" w:rsidP="007E13DB">
      <w:r>
        <w:tab/>
      </w:r>
      <w:proofErr w:type="spellStart"/>
      <w:proofErr w:type="gramStart"/>
      <w:r>
        <w:t>reactDom</w:t>
      </w:r>
      <w:proofErr w:type="spellEnd"/>
      <w:proofErr w:type="gramEnd"/>
      <w:r>
        <w:t xml:space="preserve"> renders the App component in the </w:t>
      </w:r>
      <w:proofErr w:type="spellStart"/>
      <w:r>
        <w:t>rootDomNote</w:t>
      </w:r>
      <w:proofErr w:type="spellEnd"/>
    </w:p>
    <w:p w:rsidR="007E13DB" w:rsidRDefault="007E13DB" w:rsidP="007E13DB">
      <w:r>
        <w:t xml:space="preserve">App component contains the HTML </w:t>
      </w:r>
    </w:p>
    <w:p w:rsidR="007E13DB" w:rsidRDefault="007E13DB" w:rsidP="007E13DB"/>
    <w:p w:rsidR="007E13DB" w:rsidRDefault="007E13DB" w:rsidP="007E13DB">
      <w:pPr>
        <w:pStyle w:val="Heading2"/>
      </w:pPr>
      <w:r>
        <w:t>Components</w:t>
      </w:r>
    </w:p>
    <w:tbl>
      <w:tblPr>
        <w:tblStyle w:val="TableGrid"/>
        <w:tblpPr w:leftFromText="180" w:rightFromText="180" w:vertAnchor="text" w:horzAnchor="page" w:tblpX="4168" w:tblpY="708"/>
        <w:tblW w:w="0" w:type="auto"/>
        <w:tblLook w:val="04A0" w:firstRow="1" w:lastRow="0" w:firstColumn="1" w:lastColumn="0" w:noHBand="0" w:noVBand="1"/>
      </w:tblPr>
      <w:tblGrid>
        <w:gridCol w:w="1814"/>
        <w:gridCol w:w="3628"/>
      </w:tblGrid>
      <w:tr w:rsidR="00425FA2" w:rsidTr="00425FA2">
        <w:trPr>
          <w:trHeight w:val="434"/>
        </w:trPr>
        <w:tc>
          <w:tcPr>
            <w:tcW w:w="5442" w:type="dxa"/>
            <w:gridSpan w:val="2"/>
          </w:tcPr>
          <w:p w:rsidR="00425FA2" w:rsidRDefault="00425FA2" w:rsidP="00425FA2">
            <w:pPr>
              <w:jc w:val="center"/>
            </w:pPr>
            <w:r>
              <w:t>HEADER</w:t>
            </w:r>
          </w:p>
        </w:tc>
      </w:tr>
      <w:tr w:rsidR="00425FA2" w:rsidTr="00425FA2">
        <w:trPr>
          <w:trHeight w:val="953"/>
        </w:trPr>
        <w:tc>
          <w:tcPr>
            <w:tcW w:w="1814" w:type="dxa"/>
          </w:tcPr>
          <w:p w:rsidR="00425FA2" w:rsidRDefault="00425FA2" w:rsidP="00425FA2">
            <w:pPr>
              <w:spacing w:before="240"/>
              <w:jc w:val="center"/>
            </w:pPr>
            <w:r>
              <w:t>SIDE NAV</w:t>
            </w:r>
          </w:p>
        </w:tc>
        <w:tc>
          <w:tcPr>
            <w:tcW w:w="3628" w:type="dxa"/>
          </w:tcPr>
          <w:p w:rsidR="00425FA2" w:rsidRDefault="00425FA2" w:rsidP="00425FA2">
            <w:pPr>
              <w:spacing w:before="240"/>
              <w:jc w:val="center"/>
            </w:pPr>
            <w:r>
              <w:t>MAIN CONTENT</w:t>
            </w:r>
          </w:p>
        </w:tc>
      </w:tr>
      <w:tr w:rsidR="00425FA2" w:rsidTr="00425FA2">
        <w:trPr>
          <w:trHeight w:val="449"/>
        </w:trPr>
        <w:tc>
          <w:tcPr>
            <w:tcW w:w="5442" w:type="dxa"/>
            <w:gridSpan w:val="2"/>
          </w:tcPr>
          <w:p w:rsidR="00425FA2" w:rsidRDefault="00425FA2" w:rsidP="00425FA2">
            <w:pPr>
              <w:jc w:val="center"/>
            </w:pPr>
            <w:r>
              <w:t>FOOTER</w:t>
            </w:r>
          </w:p>
        </w:tc>
      </w:tr>
    </w:tbl>
    <w:p w:rsidR="007E13DB" w:rsidRPr="007E13DB" w:rsidRDefault="00137F3F" w:rsidP="007E13DB">
      <w:r>
        <w:t xml:space="preserve">Describe part of UI </w:t>
      </w:r>
    </w:p>
    <w:p w:rsidR="007E13DB" w:rsidRPr="007E13DB" w:rsidRDefault="007E13DB" w:rsidP="007E13DB"/>
    <w:p w:rsidR="007E13DB" w:rsidRDefault="00425FA2" w:rsidP="007E13D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285115</wp:posOffset>
                </wp:positionV>
                <wp:extent cx="685800" cy="295275"/>
                <wp:effectExtent l="57150" t="114300" r="57150" b="85725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29527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" o:spid="_x0000_s1026" type="#_x0000_t38" style="position:absolute;margin-left:77.25pt;margin-top:22.45pt;width:54pt;height:23.2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" adj="10800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proofErr w:type="gramStart"/>
      <w:r>
        <w:t>Root(</w:t>
      </w:r>
      <w:proofErr w:type="gramEnd"/>
      <w:r>
        <w:t>App)</w:t>
      </w:r>
    </w:p>
    <w:p w:rsidR="00425FA2" w:rsidRDefault="00425FA2" w:rsidP="007E13DB">
      <w:r>
        <w:t>Component</w:t>
      </w:r>
    </w:p>
    <w:p w:rsidR="00425FA2" w:rsidRDefault="00425FA2" w:rsidP="007E13DB"/>
    <w:p w:rsidR="00425FA2" w:rsidRDefault="00425FA2" w:rsidP="007E13DB"/>
    <w:p w:rsidR="00425FA2" w:rsidRDefault="00425FA2" w:rsidP="007E13DB"/>
    <w:p w:rsidR="00425FA2" w:rsidRDefault="00425FA2" w:rsidP="007E13DB">
      <w:r>
        <w:t>Here App component contains every other component</w:t>
      </w:r>
    </w:p>
    <w:p w:rsidR="00425FA2" w:rsidRDefault="00425FA2" w:rsidP="007E13DB">
      <w:r w:rsidRPr="00425FA2">
        <w:rPr>
          <w:color w:val="00B0F0"/>
        </w:rPr>
        <w:lastRenderedPageBreak/>
        <w:t xml:space="preserve">Components are reusable </w:t>
      </w:r>
    </w:p>
    <w:p w:rsidR="00425FA2" w:rsidRDefault="00425FA2" w:rsidP="007E13DB">
      <w:r>
        <w:t>Same component can display different information with different properties</w:t>
      </w:r>
    </w:p>
    <w:p w:rsidR="00425FA2" w:rsidRDefault="00425FA2" w:rsidP="007E13DB">
      <w:r>
        <w:t xml:space="preserve">Example: Left Side </w:t>
      </w:r>
      <w:proofErr w:type="spellStart"/>
      <w:r>
        <w:t>Nav</w:t>
      </w:r>
      <w:proofErr w:type="spellEnd"/>
      <w:r>
        <w:t xml:space="preserve"> </w:t>
      </w:r>
      <w:r>
        <w:sym w:font="Wingdings" w:char="F0E8"/>
      </w:r>
      <w:r>
        <w:t xml:space="preserve"> Right Side </w:t>
      </w:r>
      <w:proofErr w:type="spellStart"/>
      <w:r>
        <w:t>Nav</w:t>
      </w:r>
      <w:proofErr w:type="spellEnd"/>
    </w:p>
    <w:p w:rsidR="00425FA2" w:rsidRDefault="00425FA2" w:rsidP="007E13DB"/>
    <w:p w:rsidR="008F416D" w:rsidRDefault="008F416D" w:rsidP="007E13DB">
      <w:r w:rsidRPr="008F416D">
        <w:rPr>
          <w:color w:val="00B0F0"/>
        </w:rPr>
        <w:t>Components can contain other Components</w:t>
      </w:r>
    </w:p>
    <w:p w:rsidR="008F416D" w:rsidRDefault="008F416D" w:rsidP="008F416D"/>
    <w:p w:rsidR="008F416D" w:rsidRDefault="008F416D" w:rsidP="008F416D">
      <w:pPr>
        <w:rPr>
          <w:color w:val="00B0F0"/>
        </w:rPr>
      </w:pPr>
      <w:r w:rsidRPr="008F416D">
        <w:rPr>
          <w:color w:val="00B0F0"/>
        </w:rPr>
        <w:t>JS</w:t>
      </w:r>
      <w:r>
        <w:rPr>
          <w:color w:val="00B0F0"/>
        </w:rPr>
        <w:t>/ JSX</w:t>
      </w:r>
      <w:r w:rsidRPr="008F416D">
        <w:rPr>
          <w:color w:val="00B0F0"/>
        </w:rPr>
        <w:t xml:space="preserve"> file contains Component code</w:t>
      </w:r>
    </w:p>
    <w:p w:rsidR="008F416D" w:rsidRDefault="008F416D" w:rsidP="008F416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61B039" wp14:editId="24B24BA2">
                <wp:simplePos x="0" y="0"/>
                <wp:positionH relativeFrom="column">
                  <wp:posOffset>1724025</wp:posOffset>
                </wp:positionH>
                <wp:positionV relativeFrom="paragraph">
                  <wp:posOffset>283845</wp:posOffset>
                </wp:positionV>
                <wp:extent cx="1285875" cy="1352550"/>
                <wp:effectExtent l="57150" t="38100" r="85725" b="952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352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16D" w:rsidRDefault="008F416D" w:rsidP="008F416D">
                            <w:pPr>
                              <w:jc w:val="center"/>
                            </w:pPr>
                            <w:r>
                              <w:t xml:space="preserve">App </w:t>
                            </w:r>
                          </w:p>
                          <w:p w:rsidR="008F416D" w:rsidRDefault="008F416D" w:rsidP="008F416D">
                            <w:pPr>
                              <w:jc w:val="center"/>
                            </w:pPr>
                            <w:proofErr w:type="gramStart"/>
                            <w:r>
                              <w:t>component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9" style="position:absolute;margin-left:135.75pt;margin-top:22.35pt;width:101.25pt;height:10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F416D" w:rsidRDefault="008F416D" w:rsidP="008F416D">
                      <w:pPr>
                        <w:jc w:val="center"/>
                      </w:pPr>
                      <w:r>
                        <w:t xml:space="preserve">App </w:t>
                      </w:r>
                    </w:p>
                    <w:p w:rsidR="008F416D" w:rsidRDefault="008F416D" w:rsidP="008F416D">
                      <w:pPr>
                        <w:jc w:val="center"/>
                      </w:pPr>
                      <w:proofErr w:type="gramStart"/>
                      <w:r>
                        <w:t>component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  App.js</w:t>
      </w:r>
    </w:p>
    <w:p w:rsidR="008F416D" w:rsidRDefault="008F416D" w:rsidP="008F416D"/>
    <w:p w:rsidR="008F416D" w:rsidRDefault="008F416D" w:rsidP="008F416D"/>
    <w:p w:rsidR="008F416D" w:rsidRDefault="008F416D" w:rsidP="008F416D"/>
    <w:p w:rsidR="008F416D" w:rsidRDefault="008F416D" w:rsidP="008F416D"/>
    <w:p w:rsidR="008F416D" w:rsidRDefault="008F416D" w:rsidP="008F416D"/>
    <w:p w:rsidR="008F416D" w:rsidRDefault="008F416D" w:rsidP="008F416D">
      <w:pPr>
        <w:pStyle w:val="Heading2"/>
      </w:pPr>
      <w:r>
        <w:t xml:space="preserve">Component types </w:t>
      </w:r>
    </w:p>
    <w:p w:rsidR="008F416D" w:rsidRDefault="008F416D" w:rsidP="008F416D">
      <w:pPr>
        <w:pStyle w:val="Heading3"/>
      </w:pPr>
      <w:r>
        <w:t>Stateless functional component</w:t>
      </w:r>
    </w:p>
    <w:p w:rsidR="009A1AD1" w:rsidRDefault="009A1AD1" w:rsidP="008F416D">
      <w:r>
        <w:t>A JavaScript function</w:t>
      </w:r>
    </w:p>
    <w:p w:rsidR="007D3BBD" w:rsidRDefault="007D3BBD" w:rsidP="008F416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19050</wp:posOffset>
                </wp:positionV>
                <wp:extent cx="1028700" cy="771525"/>
                <wp:effectExtent l="57150" t="38100" r="76200" b="1047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BBD" w:rsidRDefault="007D3BBD" w:rsidP="007D3BBD">
                            <w:pPr>
                              <w:jc w:val="center"/>
                            </w:pPr>
                            <w:r>
                              <w:t>JS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0" style="position:absolute;margin-left:175.5pt;margin-top:1.5pt;width:81pt;height:6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D3BBD" w:rsidRDefault="007D3BBD" w:rsidP="007D3BBD">
                      <w:pPr>
                        <w:jc w:val="center"/>
                      </w:pPr>
                      <w:r>
                        <w:t>JS function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7D3BBD" w:rsidRDefault="007D3BBD" w:rsidP="008F416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173355</wp:posOffset>
                </wp:positionV>
                <wp:extent cx="762000" cy="0"/>
                <wp:effectExtent l="0" t="133350" r="0" b="17145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0" o:spid="_x0000_s1026" type="#_x0000_t38" style="position:absolute;margin-left:256.5pt;margin-top:13.65pt;width:60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" adj="10800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173355</wp:posOffset>
                </wp:positionV>
                <wp:extent cx="657225" cy="9525"/>
                <wp:effectExtent l="0" t="114300" r="0" b="180975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5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9" o:spid="_x0000_s1026" type="#_x0000_t38" style="position:absolute;margin-left:123.75pt;margin-top:13.65pt;width:51.7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" adj="10800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proofErr w:type="gramStart"/>
      <w:r>
        <w:t>Properties(</w:t>
      </w:r>
      <w:proofErr w:type="gramEnd"/>
      <w:r>
        <w:t xml:space="preserve">props) </w:t>
      </w:r>
      <w:r>
        <w:tab/>
      </w:r>
      <w:r>
        <w:tab/>
      </w:r>
      <w:r>
        <w:tab/>
      </w:r>
      <w:r>
        <w:tab/>
      </w:r>
      <w:r>
        <w:tab/>
      </w:r>
      <w:r>
        <w:tab/>
        <w:t>HTML(</w:t>
      </w:r>
      <w:proofErr w:type="spellStart"/>
      <w:r>
        <w:t>jsx</w:t>
      </w:r>
      <w:proofErr w:type="spellEnd"/>
      <w:r>
        <w:t>)</w:t>
      </w:r>
    </w:p>
    <w:p w:rsidR="007D3BBD" w:rsidRDefault="007D3BBD" w:rsidP="008F416D"/>
    <w:p w:rsidR="009A1AD1" w:rsidRPr="008F416D" w:rsidRDefault="009A1AD1" w:rsidP="008F416D">
      <w:r>
        <w:t xml:space="preserve">It return html code (not exact html because it’s not static page)  </w:t>
      </w:r>
    </w:p>
    <w:p w:rsidR="009A1AD1" w:rsidRPr="009A1AD1" w:rsidRDefault="009A1AD1" w:rsidP="009A1AD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A1AD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9A1A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="00DB0244">
        <w:rPr>
          <w:rFonts w:ascii="Consolas" w:eastAsia="Times New Roman" w:hAnsi="Consolas" w:cs="Consolas"/>
          <w:color w:val="DCDCAA"/>
          <w:sz w:val="21"/>
          <w:szCs w:val="21"/>
        </w:rPr>
        <w:t>Greet</w:t>
      </w:r>
      <w:r w:rsidRPr="009A1AD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>
        <w:rPr>
          <w:rFonts w:ascii="Consolas" w:eastAsia="Times New Roman" w:hAnsi="Consolas" w:cs="Consolas"/>
          <w:color w:val="D4D4D4"/>
          <w:sz w:val="21"/>
          <w:szCs w:val="21"/>
        </w:rPr>
        <w:t>props</w:t>
      </w:r>
      <w:r w:rsidRPr="009A1AD1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9A1AD1" w:rsidRPr="009A1AD1" w:rsidRDefault="009A1AD1" w:rsidP="009A1AD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AD1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9A1AD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9A1AD1">
        <w:rPr>
          <w:rFonts w:ascii="Consolas" w:eastAsia="Times New Roman" w:hAnsi="Consolas" w:cs="Consolas"/>
          <w:color w:val="D4D4D4"/>
          <w:sz w:val="21"/>
          <w:szCs w:val="21"/>
        </w:rPr>
        <w:t> (</w:t>
      </w:r>
    </w:p>
    <w:p w:rsidR="009A1AD1" w:rsidRPr="009A1AD1" w:rsidRDefault="009A1AD1" w:rsidP="009A1AD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AD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A1A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A1A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A1A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A1AD1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9A1A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A1AD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>
        <w:rPr>
          <w:rFonts w:ascii="Consolas" w:eastAsia="Times New Roman" w:hAnsi="Consolas" w:cs="Consolas"/>
          <w:color w:val="CE9178"/>
          <w:sz w:val="21"/>
          <w:szCs w:val="21"/>
        </w:rPr>
        <w:t>Hello</w:t>
      </w:r>
      <w:r w:rsidRPr="009A1AD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A1A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A1AD1" w:rsidRPr="009A1AD1" w:rsidRDefault="009A1AD1" w:rsidP="009A1AD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AD1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A1A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A1AD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A1A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A1AD1">
        <w:rPr>
          <w:rFonts w:ascii="Consolas" w:eastAsia="Times New Roman" w:hAnsi="Consolas" w:cs="Consolas"/>
          <w:color w:val="D4D4D4"/>
          <w:sz w:val="21"/>
          <w:szCs w:val="21"/>
        </w:rPr>
        <w:t> Hello</w:t>
      </w:r>
      <w:r>
        <w:rPr>
          <w:rFonts w:ascii="Consolas" w:eastAsia="Times New Roman" w:hAnsi="Consolas" w:cs="Consolas"/>
          <w:color w:val="D4D4D4"/>
          <w:sz w:val="21"/>
          <w:szCs w:val="21"/>
        </w:rPr>
        <w:t>, {props.name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A1A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9A1AD1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9A1AD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A1A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A1AD1" w:rsidRPr="009A1AD1" w:rsidRDefault="009A1AD1" w:rsidP="009A1AD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AD1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A1A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A1A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A1A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A1AD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1AD1" w:rsidRDefault="009A1AD1" w:rsidP="009A1AD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AD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B0244" w:rsidRDefault="00DB0244" w:rsidP="009A1AD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9CDCFE"/>
          <w:sz w:val="21"/>
          <w:szCs w:val="21"/>
        </w:rPr>
      </w:pPr>
      <w:r>
        <w:rPr>
          <w:rFonts w:ascii="Consolas" w:eastAsia="Times New Roman" w:hAnsi="Consolas" w:cs="Consolas"/>
          <w:color w:val="C586C0"/>
          <w:sz w:val="21"/>
          <w:szCs w:val="21"/>
        </w:rPr>
        <w:t xml:space="preserve">Export default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Greet</w:t>
      </w:r>
    </w:p>
    <w:p w:rsidR="00DB0244" w:rsidRPr="009A1AD1" w:rsidRDefault="00DB0244" w:rsidP="009A1AD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9CDCFE"/>
          <w:sz w:val="21"/>
          <w:szCs w:val="21"/>
        </w:rPr>
        <w:t>//export Greet component from this file to use some ware else</w:t>
      </w:r>
    </w:p>
    <w:p w:rsidR="009A1AD1" w:rsidRDefault="009A1AD1" w:rsidP="009A1AD1">
      <w:pPr>
        <w:pStyle w:val="Heading3"/>
      </w:pPr>
      <w:proofErr w:type="spellStart"/>
      <w:r>
        <w:lastRenderedPageBreak/>
        <w:t>Stateful</w:t>
      </w:r>
      <w:proofErr w:type="spellEnd"/>
      <w:r>
        <w:t xml:space="preserve"> class component</w:t>
      </w:r>
    </w:p>
    <w:p w:rsidR="009A1AD1" w:rsidRDefault="009A1AD1" w:rsidP="009A1AD1">
      <w:r>
        <w:t>A class extending Component class</w:t>
      </w:r>
    </w:p>
    <w:p w:rsidR="002625D7" w:rsidRDefault="002625D7" w:rsidP="009A1AD1">
      <w:r>
        <w:t xml:space="preserve">Class contains </w:t>
      </w:r>
      <w:proofErr w:type="gramStart"/>
      <w:r>
        <w:t>render(</w:t>
      </w:r>
      <w:proofErr w:type="gramEnd"/>
      <w:r>
        <w:t>) method, this returning HTML</w:t>
      </w:r>
    </w:p>
    <w:p w:rsidR="002625D7" w:rsidRDefault="002625D7" w:rsidP="009A1AD1"/>
    <w:p w:rsidR="002625D7" w:rsidRPr="002625D7" w:rsidRDefault="002625D7" w:rsidP="002625D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625D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2625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625D7">
        <w:rPr>
          <w:rFonts w:ascii="Consolas" w:eastAsia="Times New Roman" w:hAnsi="Consolas" w:cs="Consolas"/>
          <w:color w:val="4EC9B0"/>
          <w:sz w:val="21"/>
          <w:szCs w:val="21"/>
        </w:rPr>
        <w:t>Welcome</w:t>
      </w:r>
      <w:r w:rsidRPr="002625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625D7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2625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625D7">
        <w:rPr>
          <w:rFonts w:ascii="Consolas" w:eastAsia="Times New Roman" w:hAnsi="Consolas" w:cs="Consolas"/>
          <w:color w:val="4EC9B0"/>
          <w:sz w:val="21"/>
          <w:szCs w:val="21"/>
        </w:rPr>
        <w:t>React</w:t>
      </w:r>
      <w:r w:rsidRPr="002625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25D7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proofErr w:type="spellEnd"/>
      <w:r w:rsidRPr="002625D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2625D7" w:rsidRPr="002625D7" w:rsidRDefault="002625D7" w:rsidP="002625D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5D7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2625D7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2625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625D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625D7" w:rsidRPr="002625D7" w:rsidRDefault="002625D7" w:rsidP="002625D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5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2625D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2625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625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625D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2625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625D7">
        <w:rPr>
          <w:rFonts w:ascii="Consolas" w:eastAsia="Times New Roman" w:hAnsi="Consolas" w:cs="Consolas"/>
          <w:color w:val="D4D4D4"/>
          <w:sz w:val="21"/>
          <w:szCs w:val="21"/>
        </w:rPr>
        <w:t> Hello, </w:t>
      </w:r>
      <w:r w:rsidRPr="002625D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2625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25D7">
        <w:rPr>
          <w:rFonts w:ascii="Consolas" w:eastAsia="Times New Roman" w:hAnsi="Consolas" w:cs="Consolas"/>
          <w:color w:val="4FC1FF"/>
          <w:sz w:val="21"/>
          <w:szCs w:val="21"/>
        </w:rPr>
        <w:t>props</w:t>
      </w:r>
      <w:r w:rsidRPr="002625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25D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625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2625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625D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2625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625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625D7" w:rsidRPr="002625D7" w:rsidRDefault="002625D7" w:rsidP="002625D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5D7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2625D7" w:rsidRPr="002625D7" w:rsidRDefault="002625D7" w:rsidP="002625D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5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625D7" w:rsidRPr="009A1AD1" w:rsidRDefault="002625D7" w:rsidP="009A1AD1">
      <w:bookmarkStart w:id="0" w:name="_GoBack"/>
      <w:bookmarkEnd w:id="0"/>
    </w:p>
    <w:sectPr w:rsidR="002625D7" w:rsidRPr="009A1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BF2" w:rsidRDefault="00FD2BF2" w:rsidP="00DB0244">
      <w:pPr>
        <w:spacing w:line="240" w:lineRule="auto"/>
      </w:pPr>
      <w:r>
        <w:separator/>
      </w:r>
    </w:p>
  </w:endnote>
  <w:endnote w:type="continuationSeparator" w:id="0">
    <w:p w:rsidR="00FD2BF2" w:rsidRDefault="00FD2BF2" w:rsidP="00DB0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 Sensible Armadillo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BF2" w:rsidRDefault="00FD2BF2" w:rsidP="00DB0244">
      <w:pPr>
        <w:spacing w:line="240" w:lineRule="auto"/>
      </w:pPr>
      <w:r>
        <w:separator/>
      </w:r>
    </w:p>
  </w:footnote>
  <w:footnote w:type="continuationSeparator" w:id="0">
    <w:p w:rsidR="00FD2BF2" w:rsidRDefault="00FD2BF2" w:rsidP="00DB02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B79CD"/>
    <w:multiLevelType w:val="hybridMultilevel"/>
    <w:tmpl w:val="1A9A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77021F"/>
    <w:multiLevelType w:val="hybridMultilevel"/>
    <w:tmpl w:val="5D1A0D0C"/>
    <w:lvl w:ilvl="0" w:tplc="F36069B2">
      <w:start w:val="1"/>
      <w:numFmt w:val="decimal"/>
      <w:lvlText w:val="%1."/>
      <w:lvlJc w:val="left"/>
      <w:pPr>
        <w:ind w:left="720" w:hanging="360"/>
      </w:pPr>
      <w:rPr>
        <w:color w:val="4F81BD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B07"/>
    <w:rsid w:val="0001342A"/>
    <w:rsid w:val="00015B07"/>
    <w:rsid w:val="000802F9"/>
    <w:rsid w:val="00107813"/>
    <w:rsid w:val="0011714F"/>
    <w:rsid w:val="00137F3F"/>
    <w:rsid w:val="00192A93"/>
    <w:rsid w:val="0024736C"/>
    <w:rsid w:val="002625D7"/>
    <w:rsid w:val="0027382A"/>
    <w:rsid w:val="002A40CD"/>
    <w:rsid w:val="002F3DB5"/>
    <w:rsid w:val="00371D1E"/>
    <w:rsid w:val="003D4CCC"/>
    <w:rsid w:val="0042495C"/>
    <w:rsid w:val="00425FA2"/>
    <w:rsid w:val="00450C3F"/>
    <w:rsid w:val="00460ADC"/>
    <w:rsid w:val="00465620"/>
    <w:rsid w:val="00477FC8"/>
    <w:rsid w:val="004E3096"/>
    <w:rsid w:val="00562A3D"/>
    <w:rsid w:val="00575DF5"/>
    <w:rsid w:val="005A4CF5"/>
    <w:rsid w:val="005D6D57"/>
    <w:rsid w:val="00726AB0"/>
    <w:rsid w:val="007B2243"/>
    <w:rsid w:val="007D3BBD"/>
    <w:rsid w:val="007E13DB"/>
    <w:rsid w:val="008F416D"/>
    <w:rsid w:val="0095298E"/>
    <w:rsid w:val="00967489"/>
    <w:rsid w:val="009A1AD1"/>
    <w:rsid w:val="00A361C3"/>
    <w:rsid w:val="00A91F60"/>
    <w:rsid w:val="00B007D7"/>
    <w:rsid w:val="00C00452"/>
    <w:rsid w:val="00DB0244"/>
    <w:rsid w:val="00F1113A"/>
    <w:rsid w:val="00F41E65"/>
    <w:rsid w:val="00F5720A"/>
    <w:rsid w:val="00F6002F"/>
    <w:rsid w:val="00FD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A"/>
    <w:pPr>
      <w:spacing w:after="0" w:line="240" w:lineRule="atLeast"/>
    </w:pPr>
    <w:rPr>
      <w:rFonts w:ascii="Segoe Print" w:hAnsi="Segoe Print"/>
      <w:color w:val="262626" w:themeColor="text1" w:themeTint="D9"/>
      <w:sz w:val="27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20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A93"/>
    <w:pPr>
      <w:keepNext/>
      <w:keepLines/>
      <w:spacing w:before="200"/>
      <w:outlineLvl w:val="1"/>
    </w:pPr>
    <w:rPr>
      <w:rFonts w:eastAsiaTheme="majorEastAsia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B07"/>
    <w:pPr>
      <w:keepNext/>
      <w:keepLines/>
      <w:spacing w:before="200"/>
      <w:outlineLvl w:val="2"/>
    </w:pPr>
    <w:rPr>
      <w:rFonts w:ascii="A Sensible Armadillo" w:eastAsiaTheme="majorEastAsia" w:hAnsi="A Sensible Armadillo" w:cstheme="majorBidi"/>
      <w:b/>
      <w:bCs/>
      <w:color w:val="00B050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0A"/>
    <w:rPr>
      <w:rFonts w:ascii="Segoe Print" w:eastAsiaTheme="majorEastAsia" w:hAnsi="Segoe Print" w:cstheme="majorBidi"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192A93"/>
    <w:rPr>
      <w:rFonts w:ascii="Segoe Print" w:eastAsiaTheme="majorEastAsia" w:hAnsi="Segoe Print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015B07"/>
    <w:rPr>
      <w:rFonts w:ascii="A Sensible Armadillo" w:eastAsiaTheme="majorEastAsia" w:hAnsi="A Sensible Armadillo" w:cstheme="majorBidi"/>
      <w:b/>
      <w:bCs/>
      <w:color w:val="00B050"/>
      <w:sz w:val="44"/>
      <w:szCs w:val="44"/>
    </w:rPr>
  </w:style>
  <w:style w:type="paragraph" w:styleId="ListParagraph">
    <w:name w:val="List Paragraph"/>
    <w:basedOn w:val="Normal"/>
    <w:uiPriority w:val="34"/>
    <w:qFormat/>
    <w:rsid w:val="00015B07"/>
    <w:pPr>
      <w:ind w:left="720"/>
      <w:contextualSpacing/>
    </w:pPr>
  </w:style>
  <w:style w:type="table" w:styleId="TableGrid">
    <w:name w:val="Table Grid"/>
    <w:basedOn w:val="TableNormal"/>
    <w:uiPriority w:val="59"/>
    <w:rsid w:val="00013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A"/>
    <w:pPr>
      <w:spacing w:after="0" w:line="240" w:lineRule="atLeast"/>
    </w:pPr>
    <w:rPr>
      <w:rFonts w:ascii="Segoe Print" w:hAnsi="Segoe Print"/>
      <w:color w:val="262626" w:themeColor="text1" w:themeTint="D9"/>
      <w:sz w:val="27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20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A93"/>
    <w:pPr>
      <w:keepNext/>
      <w:keepLines/>
      <w:spacing w:before="200"/>
      <w:outlineLvl w:val="1"/>
    </w:pPr>
    <w:rPr>
      <w:rFonts w:eastAsiaTheme="majorEastAsia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B07"/>
    <w:pPr>
      <w:keepNext/>
      <w:keepLines/>
      <w:spacing w:before="200"/>
      <w:outlineLvl w:val="2"/>
    </w:pPr>
    <w:rPr>
      <w:rFonts w:ascii="A Sensible Armadillo" w:eastAsiaTheme="majorEastAsia" w:hAnsi="A Sensible Armadillo" w:cstheme="majorBidi"/>
      <w:b/>
      <w:bCs/>
      <w:color w:val="00B050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0A"/>
    <w:rPr>
      <w:rFonts w:ascii="Segoe Print" w:eastAsiaTheme="majorEastAsia" w:hAnsi="Segoe Print" w:cstheme="majorBidi"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192A93"/>
    <w:rPr>
      <w:rFonts w:ascii="Segoe Print" w:eastAsiaTheme="majorEastAsia" w:hAnsi="Segoe Print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015B07"/>
    <w:rPr>
      <w:rFonts w:ascii="A Sensible Armadillo" w:eastAsiaTheme="majorEastAsia" w:hAnsi="A Sensible Armadillo" w:cstheme="majorBidi"/>
      <w:b/>
      <w:bCs/>
      <w:color w:val="00B050"/>
      <w:sz w:val="44"/>
      <w:szCs w:val="44"/>
    </w:rPr>
  </w:style>
  <w:style w:type="paragraph" w:styleId="ListParagraph">
    <w:name w:val="List Paragraph"/>
    <w:basedOn w:val="Normal"/>
    <w:uiPriority w:val="34"/>
    <w:qFormat/>
    <w:rsid w:val="00015B07"/>
    <w:pPr>
      <w:ind w:left="720"/>
      <w:contextualSpacing/>
    </w:pPr>
  </w:style>
  <w:style w:type="table" w:styleId="TableGrid">
    <w:name w:val="Table Grid"/>
    <w:basedOn w:val="TableNormal"/>
    <w:uiPriority w:val="59"/>
    <w:rsid w:val="00013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Study\Notes\MsWordTemplates\Notes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3">
          <a:schemeClr val="accent1"/>
        </a:lnRef>
        <a:fillRef idx="0">
          <a:schemeClr val="accent1"/>
        </a:fillRef>
        <a:effectRef idx="2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B220A-DB63-4C85-A5AB-9DB51D0F2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Notes1</Template>
  <TotalTime>1142</TotalTime>
  <Pages>7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2020-10-28T09:36:00Z</dcterms:created>
  <dcterms:modified xsi:type="dcterms:W3CDTF">2020-10-29T04:38:00Z</dcterms:modified>
</cp:coreProperties>
</file>