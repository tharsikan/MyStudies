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07" w:rsidRDefault="00EF2334" w:rsidP="00015B07">
      <w:pPr>
        <w:pStyle w:val="Heading1"/>
      </w:pPr>
      <w:r>
        <w:t>JavaScript</w:t>
      </w:r>
    </w:p>
    <w:p w:rsidR="007D26DC" w:rsidRDefault="007D26DC" w:rsidP="00EF2334">
      <w:pPr>
        <w:rPr>
          <w:rStyle w:val="Heading3Char"/>
        </w:rPr>
      </w:pPr>
    </w:p>
    <w:p w:rsidR="008D7587" w:rsidRDefault="00EF2334" w:rsidP="00EF2334">
      <w:proofErr w:type="spellStart"/>
      <w:r w:rsidRPr="008D7587">
        <w:rPr>
          <w:rStyle w:val="Heading3Char"/>
        </w:rPr>
        <w:t>EcmaScript</w:t>
      </w:r>
      <w:proofErr w:type="spellEnd"/>
      <w:r w:rsidRPr="00E54E83">
        <w:rPr>
          <w:color w:val="00B0F0"/>
        </w:rPr>
        <w:t xml:space="preserve"> </w:t>
      </w:r>
    </w:p>
    <w:p w:rsidR="00EF2334" w:rsidRDefault="00EF2334" w:rsidP="00EF2334">
      <w:proofErr w:type="gramStart"/>
      <w:r>
        <w:t>core</w:t>
      </w:r>
      <w:proofErr w:type="gramEnd"/>
      <w:r>
        <w:t>/ simple-standard for JavaScript</w:t>
      </w:r>
    </w:p>
    <w:p w:rsidR="007D26DC" w:rsidRDefault="007D26DC" w:rsidP="00EF2334">
      <w:pPr>
        <w:rPr>
          <w:rStyle w:val="Heading3Char"/>
        </w:rPr>
      </w:pPr>
    </w:p>
    <w:p w:rsidR="008D7587" w:rsidRDefault="00E54E83" w:rsidP="00EF2334">
      <w:pPr>
        <w:rPr>
          <w:color w:val="00B0F0"/>
        </w:rPr>
      </w:pPr>
      <w:r w:rsidRPr="008D7587">
        <w:rPr>
          <w:rStyle w:val="Heading3Char"/>
        </w:rPr>
        <w:t>Typescript</w:t>
      </w:r>
      <w:r w:rsidRPr="00E54E83">
        <w:rPr>
          <w:color w:val="00B0F0"/>
        </w:rPr>
        <w:t xml:space="preserve"> </w:t>
      </w:r>
    </w:p>
    <w:p w:rsidR="00EF2334" w:rsidRDefault="00E54E83" w:rsidP="00EF2334">
      <w:r>
        <w:t>Type (numbers/string</w:t>
      </w:r>
      <w:proofErr w:type="gramStart"/>
      <w:r>
        <w:t>..)</w:t>
      </w:r>
      <w:proofErr w:type="gramEnd"/>
      <w:r>
        <w:t xml:space="preserve"> superset of JavaScript </w:t>
      </w:r>
    </w:p>
    <w:p w:rsidR="00E54E83" w:rsidRDefault="00E54E83" w:rsidP="00EF2334">
      <w:r>
        <w:t xml:space="preserve"> </w:t>
      </w:r>
      <w:r>
        <w:tab/>
      </w:r>
      <w:r>
        <w:tab/>
        <w:t>To writing safer and bug free code</w:t>
      </w:r>
    </w:p>
    <w:p w:rsidR="007D26DC" w:rsidRDefault="007D26DC" w:rsidP="008D7587">
      <w:pPr>
        <w:pStyle w:val="Heading3"/>
      </w:pPr>
    </w:p>
    <w:p w:rsidR="00E54E83" w:rsidRPr="008D7587" w:rsidRDefault="008D7587" w:rsidP="008D7587">
      <w:pPr>
        <w:pStyle w:val="Heading3"/>
      </w:pPr>
      <w:r w:rsidRPr="008D7587">
        <w:t>TRANSPILER</w:t>
      </w:r>
      <w:r>
        <w:t xml:space="preserve"> (e.g. typescript)</w:t>
      </w:r>
    </w:p>
    <w:p w:rsidR="00E54E83" w:rsidRDefault="008D7587" w:rsidP="00EF2334">
      <w:r>
        <w:t xml:space="preserve">ES6 were not support by all browser </w:t>
      </w:r>
    </w:p>
    <w:p w:rsidR="008D7587" w:rsidRDefault="008D7587" w:rsidP="00EF2334"/>
    <w:p w:rsidR="008D7587" w:rsidRDefault="008D7587" w:rsidP="00EF23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156845</wp:posOffset>
                </wp:positionV>
                <wp:extent cx="771525" cy="180975"/>
                <wp:effectExtent l="57150" t="114300" r="0" b="8572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809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" o:spid="_x0000_s1026" type="#_x0000_t38" style="position:absolute;margin-left:230.25pt;margin-top:12.35pt;width:60.75pt;height:14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571499</wp:posOffset>
                </wp:positionH>
                <wp:positionV relativeFrom="paragraph">
                  <wp:posOffset>99695</wp:posOffset>
                </wp:positionV>
                <wp:extent cx="1038225" cy="238125"/>
                <wp:effectExtent l="57150" t="38100" r="66675" b="16192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381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6" o:spid="_x0000_s1026" type="#_x0000_t38" style="position:absolute;margin-left:45pt;margin-top:7.85pt;width:81.7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" adj="10800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97790</wp:posOffset>
                </wp:positionV>
                <wp:extent cx="1390650" cy="371475"/>
                <wp:effectExtent l="57150" t="38100" r="76200" b="1047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587" w:rsidRDefault="008D7587" w:rsidP="008D7587">
                            <w:pPr>
                              <w:jc w:val="center"/>
                            </w:pPr>
                            <w:r w:rsidRPr="008D7587">
                              <w:rPr>
                                <w:color w:val="00B0F0"/>
                              </w:rPr>
                              <w:t>TRANSPILER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6" style="position:absolute;margin-left:120.75pt;margin-top:7.7pt;width:109.5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D7587" w:rsidRDefault="008D7587" w:rsidP="008D7587">
                      <w:pPr>
                        <w:jc w:val="center"/>
                      </w:pPr>
                      <w:r w:rsidRPr="008D7587">
                        <w:rPr>
                          <w:color w:val="00B0F0"/>
                        </w:rPr>
                        <w:t>TRANSPILER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ES6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ES5</w:t>
      </w:r>
    </w:p>
    <w:p w:rsidR="008D7587" w:rsidRDefault="008D7587" w:rsidP="00EF2334"/>
    <w:p w:rsidR="008D7587" w:rsidRDefault="008D7587" w:rsidP="00EF2334"/>
    <w:p w:rsidR="008D7587" w:rsidRDefault="008D7587" w:rsidP="00EF2334"/>
    <w:p w:rsidR="007D26DC" w:rsidRDefault="007D26DC" w:rsidP="007D26DC">
      <w:pPr>
        <w:pStyle w:val="Heading2"/>
      </w:pPr>
      <w:r>
        <w:t>Start</w:t>
      </w:r>
    </w:p>
    <w:p w:rsidR="007D26DC" w:rsidRDefault="007D26DC" w:rsidP="005E29A4">
      <w:pPr>
        <w:pStyle w:val="ListParagraph"/>
        <w:numPr>
          <w:ilvl w:val="0"/>
          <w:numId w:val="3"/>
        </w:numPr>
      </w:pPr>
      <w:r>
        <w:t>Install node.js</w:t>
      </w:r>
    </w:p>
    <w:p w:rsidR="005E29A4" w:rsidRDefault="003C0F9A" w:rsidP="005E29A4">
      <w:pPr>
        <w:pStyle w:val="ListParagraph"/>
        <w:numPr>
          <w:ilvl w:val="0"/>
          <w:numId w:val="3"/>
        </w:numPr>
      </w:pPr>
      <w:r>
        <w:t xml:space="preserve">Install typescript globally </w:t>
      </w:r>
    </w:p>
    <w:p w:rsidR="007D26DC" w:rsidRDefault="007D26DC" w:rsidP="005E29A4">
      <w:pPr>
        <w:pStyle w:val="ListParagraph"/>
        <w:numPr>
          <w:ilvl w:val="1"/>
          <w:numId w:val="3"/>
        </w:numPr>
      </w:pPr>
      <w:proofErr w:type="spellStart"/>
      <w:r w:rsidRPr="00FE6973">
        <w:rPr>
          <w:color w:val="FF0000"/>
        </w:rPr>
        <w:t>npm</w:t>
      </w:r>
      <w:proofErr w:type="spellEnd"/>
      <w:r w:rsidRPr="00FE6973">
        <w:rPr>
          <w:color w:val="FF0000"/>
        </w:rPr>
        <w:t xml:space="preserve"> install typescript -g</w:t>
      </w:r>
      <w:r>
        <w:t xml:space="preserve"> </w:t>
      </w:r>
    </w:p>
    <w:p w:rsidR="003C0F9A" w:rsidRDefault="003C0F9A" w:rsidP="003C0F9A">
      <w:pPr>
        <w:pStyle w:val="ListParagraph"/>
        <w:numPr>
          <w:ilvl w:val="0"/>
          <w:numId w:val="3"/>
        </w:numPr>
      </w:pPr>
      <w:r>
        <w:t xml:space="preserve">within project create </w:t>
      </w:r>
      <w:proofErr w:type="spellStart"/>
      <w:r>
        <w:t>tsconfig.json</w:t>
      </w:r>
      <w:proofErr w:type="spellEnd"/>
      <w:r>
        <w:t xml:space="preserve"> </w:t>
      </w:r>
    </w:p>
    <w:p w:rsidR="003C0F9A" w:rsidRDefault="003C0F9A" w:rsidP="003C0F9A">
      <w:pPr>
        <w:pStyle w:val="ListParagraph"/>
        <w:numPr>
          <w:ilvl w:val="1"/>
          <w:numId w:val="3"/>
        </w:numPr>
      </w:pPr>
      <w:proofErr w:type="spellStart"/>
      <w:r w:rsidRPr="00FE6973">
        <w:rPr>
          <w:color w:val="FF0000"/>
        </w:rPr>
        <w:t>tsc</w:t>
      </w:r>
      <w:proofErr w:type="spellEnd"/>
      <w:r w:rsidRPr="00FE6973">
        <w:rPr>
          <w:color w:val="FF0000"/>
        </w:rPr>
        <w:t xml:space="preserve"> –-</w:t>
      </w:r>
      <w:proofErr w:type="spellStart"/>
      <w:r w:rsidRPr="00FE6973">
        <w:rPr>
          <w:color w:val="FF0000"/>
        </w:rPr>
        <w:t>init</w:t>
      </w:r>
      <w:proofErr w:type="spellEnd"/>
      <w:r w:rsidRPr="00FE6973">
        <w:rPr>
          <w:color w:val="FF0000"/>
        </w:rPr>
        <w:t xml:space="preserve"> </w:t>
      </w:r>
      <w:r>
        <w:t xml:space="preserve">( </w:t>
      </w:r>
      <w:proofErr w:type="spellStart"/>
      <w:r>
        <w:t>tsc</w:t>
      </w:r>
      <w:proofErr w:type="spellEnd"/>
      <w:r>
        <w:t xml:space="preserve">= </w:t>
      </w:r>
      <w:proofErr w:type="spellStart"/>
      <w:r>
        <w:t>tsCompiler</w:t>
      </w:r>
      <w:proofErr w:type="spellEnd"/>
      <w:r>
        <w:t>, --</w:t>
      </w:r>
      <w:proofErr w:type="spellStart"/>
      <w:r>
        <w:t>init</w:t>
      </w:r>
      <w:proofErr w:type="spellEnd"/>
      <w:r>
        <w:t>= create initialization)</w:t>
      </w:r>
    </w:p>
    <w:p w:rsidR="003C0F9A" w:rsidRDefault="003C0F9A" w:rsidP="003C0F9A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compileOnSave</w:t>
      </w:r>
      <w:proofErr w:type="spellEnd"/>
      <w:r>
        <w:t xml:space="preserve">” to </w:t>
      </w:r>
      <w:proofErr w:type="spellStart"/>
      <w:r w:rsidR="00893DE3">
        <w:t>tsconfig.json</w:t>
      </w:r>
      <w:proofErr w:type="spellEnd"/>
    </w:p>
    <w:p w:rsidR="003C0F9A" w:rsidRPr="003C0F9A" w:rsidRDefault="003C0F9A" w:rsidP="003C0F9A"/>
    <w:p w:rsidR="003C0F9A" w:rsidRPr="003C0F9A" w:rsidRDefault="003C0F9A" w:rsidP="003C0F9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0F9A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3C0F9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3C0F9A">
        <w:rPr>
          <w:rFonts w:ascii="Consolas" w:eastAsia="Times New Roman" w:hAnsi="Consolas" w:cs="Consolas"/>
          <w:color w:val="9CDCFE"/>
          <w:sz w:val="21"/>
          <w:szCs w:val="21"/>
        </w:rPr>
        <w:t>compileOnSave</w:t>
      </w:r>
      <w:proofErr w:type="spellEnd"/>
      <w:proofErr w:type="gramEnd"/>
      <w:r w:rsidRPr="003C0F9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C0F9A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3C0F9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C0F9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0F9A" w:rsidRDefault="003C0F9A" w:rsidP="003C0F9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0F9A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3C0F9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3C0F9A">
        <w:rPr>
          <w:rFonts w:ascii="Consolas" w:eastAsia="Times New Roman" w:hAnsi="Consolas" w:cs="Consolas"/>
          <w:color w:val="9CDCFE"/>
          <w:sz w:val="21"/>
          <w:szCs w:val="21"/>
        </w:rPr>
        <w:t>compilerOptions</w:t>
      </w:r>
      <w:proofErr w:type="spellEnd"/>
      <w:proofErr w:type="gramEnd"/>
      <w:r w:rsidRPr="003C0F9A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3C0F9A">
        <w:rPr>
          <w:rFonts w:ascii="Consolas" w:eastAsia="Times New Roman" w:hAnsi="Consolas" w:cs="Consolas"/>
          <w:color w:val="D4D4D4"/>
          <w:sz w:val="21"/>
          <w:szCs w:val="21"/>
        </w:rPr>
        <w:t>: {</w:t>
      </w:r>
    </w:p>
    <w:p w:rsidR="00893DE3" w:rsidRPr="00893DE3" w:rsidRDefault="00893DE3" w:rsidP="00893DE3">
      <w:pPr>
        <w:shd w:val="clear" w:color="auto" w:fill="1E1E1E"/>
        <w:spacing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893DE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893DE3">
        <w:rPr>
          <w:rFonts w:ascii="Consolas" w:eastAsia="Times New Roman" w:hAnsi="Consolas" w:cs="Consolas"/>
          <w:color w:val="9CDCFE"/>
          <w:sz w:val="21"/>
          <w:szCs w:val="21"/>
        </w:rPr>
        <w:t>outDir</w:t>
      </w:r>
      <w:proofErr w:type="gramEnd"/>
      <w:r w:rsidRPr="00893DE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93DE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3DE3">
        <w:rPr>
          <w:rFonts w:ascii="Consolas" w:eastAsia="Times New Roman" w:hAnsi="Consolas" w:cs="Consolas"/>
          <w:color w:val="CE9178"/>
          <w:sz w:val="21"/>
          <w:szCs w:val="21"/>
        </w:rPr>
        <w:t>"./Out"</w:t>
      </w:r>
      <w:r w:rsidRPr="00893DE3">
        <w:rPr>
          <w:rFonts w:ascii="Consolas" w:eastAsia="Times New Roman" w:hAnsi="Consolas" w:cs="Consolas"/>
          <w:color w:val="D4D4D4"/>
          <w:sz w:val="21"/>
          <w:szCs w:val="21"/>
        </w:rPr>
        <w:t>,                        </w:t>
      </w:r>
      <w:r w:rsidRPr="00893DE3">
        <w:rPr>
          <w:rFonts w:ascii="Consolas" w:eastAsia="Times New Roman" w:hAnsi="Consolas" w:cs="Consolas"/>
          <w:color w:val="6A9955"/>
          <w:sz w:val="21"/>
          <w:szCs w:val="21"/>
        </w:rPr>
        <w:t>/* Where to save the .json */</w:t>
      </w:r>
    </w:p>
    <w:p w:rsidR="00893DE3" w:rsidRPr="003C0F9A" w:rsidRDefault="00893DE3" w:rsidP="003C0F9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3DE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Pr="00893DE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893DE3">
        <w:rPr>
          <w:rFonts w:ascii="Consolas" w:eastAsia="Times New Roman" w:hAnsi="Consolas" w:cs="Consolas"/>
          <w:color w:val="9CDCFE"/>
          <w:sz w:val="21"/>
          <w:szCs w:val="21"/>
        </w:rPr>
        <w:t>sourceMap</w:t>
      </w:r>
      <w:proofErr w:type="spellEnd"/>
      <w:proofErr w:type="gramEnd"/>
      <w:r w:rsidRPr="00893DE3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893DE3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3DE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893DE3">
        <w:rPr>
          <w:rFonts w:ascii="Consolas" w:eastAsia="Times New Roman" w:hAnsi="Consolas" w:cs="Consolas"/>
          <w:color w:val="D4D4D4"/>
          <w:sz w:val="21"/>
          <w:szCs w:val="21"/>
        </w:rPr>
        <w:t>, </w:t>
      </w:r>
    </w:p>
    <w:p w:rsidR="003C0F9A" w:rsidRDefault="003C0F9A" w:rsidP="003C0F9A"/>
    <w:p w:rsidR="003C0F9A" w:rsidRPr="009F1113" w:rsidRDefault="00FE6973" w:rsidP="005E29A4">
      <w:pPr>
        <w:pStyle w:val="ListParagraph"/>
        <w:numPr>
          <w:ilvl w:val="0"/>
          <w:numId w:val="3"/>
        </w:numPr>
      </w:pPr>
      <w:r>
        <w:t xml:space="preserve">press </w:t>
      </w:r>
      <w:proofErr w:type="spellStart"/>
      <w:r w:rsidRPr="00FE6973">
        <w:rPr>
          <w:color w:val="FFC000"/>
        </w:rPr>
        <w:t>ctrl+shift+B</w:t>
      </w:r>
      <w:proofErr w:type="spellEnd"/>
      <w:r>
        <w:t xml:space="preserve"> then select </w:t>
      </w:r>
      <w:proofErr w:type="spellStart"/>
      <w:r w:rsidRPr="00FE6973">
        <w:rPr>
          <w:color w:val="FFC000"/>
        </w:rPr>
        <w:t>tsc</w:t>
      </w:r>
      <w:proofErr w:type="spellEnd"/>
      <w:r w:rsidRPr="00FE6973">
        <w:rPr>
          <w:color w:val="FFC000"/>
        </w:rPr>
        <w:t>: watch</w:t>
      </w:r>
    </w:p>
    <w:p w:rsidR="009F1113" w:rsidRDefault="009F1113" w:rsidP="009F1113">
      <w:pPr>
        <w:ind w:firstLine="360"/>
      </w:pPr>
      <w:r>
        <w:t>(</w:t>
      </w:r>
      <w:proofErr w:type="gramStart"/>
      <w:r>
        <w:t>now</w:t>
      </w:r>
      <w:proofErr w:type="gramEnd"/>
      <w:r>
        <w:t xml:space="preserve"> in the compile you can see the errors when save)</w:t>
      </w:r>
    </w:p>
    <w:p w:rsidR="00411881" w:rsidRPr="00FE6973" w:rsidRDefault="00411881" w:rsidP="009F1113">
      <w:pPr>
        <w:ind w:firstLine="360"/>
      </w:pPr>
    </w:p>
    <w:p w:rsidR="00FE6973" w:rsidRDefault="009F1113" w:rsidP="009F1113">
      <w:pPr>
        <w:pStyle w:val="Heading3"/>
      </w:pPr>
      <w:r>
        <w:t>To Run</w:t>
      </w:r>
    </w:p>
    <w:p w:rsidR="009F1113" w:rsidRDefault="009F1113" w:rsidP="009F1113">
      <w:pPr>
        <w:rPr>
          <w:color w:val="FF0000"/>
        </w:rPr>
      </w:pPr>
      <w:proofErr w:type="gramStart"/>
      <w:r w:rsidRPr="009F1113">
        <w:rPr>
          <w:color w:val="FF0000"/>
        </w:rPr>
        <w:t>node</w:t>
      </w:r>
      <w:proofErr w:type="gramEnd"/>
      <w:r w:rsidRPr="009F1113">
        <w:rPr>
          <w:color w:val="FF0000"/>
        </w:rPr>
        <w:t xml:space="preserve"> Out/First.js</w:t>
      </w:r>
    </w:p>
    <w:p w:rsidR="009F1113" w:rsidRDefault="009F1113" w:rsidP="009F1113">
      <w:proofErr w:type="gramStart"/>
      <w:r>
        <w:t>or</w:t>
      </w:r>
      <w:proofErr w:type="gramEnd"/>
      <w:r>
        <w:t xml:space="preserve"> link this with html then run</w:t>
      </w:r>
    </w:p>
    <w:p w:rsidR="00411881" w:rsidRPr="00411881" w:rsidRDefault="00411881" w:rsidP="0041188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88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1188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1188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1188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1188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11881">
        <w:rPr>
          <w:rFonts w:ascii="Consolas" w:eastAsia="Times New Roman" w:hAnsi="Consolas" w:cs="Consolas"/>
          <w:color w:val="CE9178"/>
          <w:sz w:val="21"/>
          <w:szCs w:val="21"/>
        </w:rPr>
        <w:t>"text/</w:t>
      </w:r>
      <w:proofErr w:type="spellStart"/>
      <w:r w:rsidRPr="00411881">
        <w:rPr>
          <w:rFonts w:ascii="Consolas" w:eastAsia="Times New Roman" w:hAnsi="Consolas" w:cs="Consolas"/>
          <w:color w:val="CE9178"/>
          <w:sz w:val="21"/>
          <w:szCs w:val="21"/>
        </w:rPr>
        <w:t>javascript</w:t>
      </w:r>
      <w:proofErr w:type="spellEnd"/>
      <w:r w:rsidRPr="0041188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1188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88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41188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11881">
        <w:rPr>
          <w:rFonts w:ascii="Consolas" w:eastAsia="Times New Roman" w:hAnsi="Consolas" w:cs="Consolas"/>
          <w:color w:val="CE9178"/>
          <w:sz w:val="21"/>
          <w:szCs w:val="21"/>
        </w:rPr>
        <w:t>"First.js"</w:t>
      </w:r>
      <w:r w:rsidRPr="0041188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1188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1188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F1113" w:rsidRDefault="009F1113" w:rsidP="009F1113"/>
    <w:p w:rsidR="009F1113" w:rsidRDefault="00863138" w:rsidP="00863138">
      <w:pPr>
        <w:pStyle w:val="Heading2"/>
      </w:pPr>
      <w:r>
        <w:t>ES6 features</w:t>
      </w:r>
    </w:p>
    <w:p w:rsidR="00863138" w:rsidRPr="00863138" w:rsidRDefault="00863138" w:rsidP="00863138">
      <w:bookmarkStart w:id="0" w:name="_GoBack"/>
      <w:bookmarkEnd w:id="0"/>
    </w:p>
    <w:sectPr w:rsidR="00863138" w:rsidRPr="0086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FFD" w:rsidRDefault="00823FFD" w:rsidP="00DB0244">
      <w:pPr>
        <w:spacing w:line="240" w:lineRule="auto"/>
      </w:pPr>
      <w:r>
        <w:separator/>
      </w:r>
    </w:p>
  </w:endnote>
  <w:endnote w:type="continuationSeparator" w:id="0">
    <w:p w:rsidR="00823FFD" w:rsidRDefault="00823FFD" w:rsidP="00DB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 Sensible Armadillo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FFD" w:rsidRDefault="00823FFD" w:rsidP="00DB0244">
      <w:pPr>
        <w:spacing w:line="240" w:lineRule="auto"/>
      </w:pPr>
      <w:r>
        <w:separator/>
      </w:r>
    </w:p>
  </w:footnote>
  <w:footnote w:type="continuationSeparator" w:id="0">
    <w:p w:rsidR="00823FFD" w:rsidRDefault="00823FFD" w:rsidP="00DB0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B79CD"/>
    <w:multiLevelType w:val="hybridMultilevel"/>
    <w:tmpl w:val="1A9A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141AF"/>
    <w:multiLevelType w:val="hybridMultilevel"/>
    <w:tmpl w:val="3B8CC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7021F"/>
    <w:multiLevelType w:val="hybridMultilevel"/>
    <w:tmpl w:val="5D1A0D0C"/>
    <w:lvl w:ilvl="0" w:tplc="F36069B2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7"/>
    <w:rsid w:val="0001342A"/>
    <w:rsid w:val="00015B07"/>
    <w:rsid w:val="000802F9"/>
    <w:rsid w:val="00107813"/>
    <w:rsid w:val="00111A8F"/>
    <w:rsid w:val="0011714F"/>
    <w:rsid w:val="00137F3F"/>
    <w:rsid w:val="00192A93"/>
    <w:rsid w:val="0024736C"/>
    <w:rsid w:val="002625D7"/>
    <w:rsid w:val="0027382A"/>
    <w:rsid w:val="002A40CD"/>
    <w:rsid w:val="002F3DB5"/>
    <w:rsid w:val="00371D1E"/>
    <w:rsid w:val="003C0F9A"/>
    <w:rsid w:val="003D4CCC"/>
    <w:rsid w:val="00411881"/>
    <w:rsid w:val="0042495C"/>
    <w:rsid w:val="00425FA2"/>
    <w:rsid w:val="00450C3F"/>
    <w:rsid w:val="00460ADC"/>
    <w:rsid w:val="00465620"/>
    <w:rsid w:val="00477FC8"/>
    <w:rsid w:val="004E3096"/>
    <w:rsid w:val="0054502E"/>
    <w:rsid w:val="00562A3D"/>
    <w:rsid w:val="00575DF5"/>
    <w:rsid w:val="005A4CF5"/>
    <w:rsid w:val="005D6D57"/>
    <w:rsid w:val="005E29A4"/>
    <w:rsid w:val="00726AB0"/>
    <w:rsid w:val="007B2243"/>
    <w:rsid w:val="007D26DC"/>
    <w:rsid w:val="007D3BBD"/>
    <w:rsid w:val="007E13DB"/>
    <w:rsid w:val="00823FFD"/>
    <w:rsid w:val="00863138"/>
    <w:rsid w:val="00893DE3"/>
    <w:rsid w:val="008D7587"/>
    <w:rsid w:val="008F416D"/>
    <w:rsid w:val="0095298E"/>
    <w:rsid w:val="00967489"/>
    <w:rsid w:val="009A1AD1"/>
    <w:rsid w:val="009F1113"/>
    <w:rsid w:val="00A007F8"/>
    <w:rsid w:val="00A361C3"/>
    <w:rsid w:val="00A91F60"/>
    <w:rsid w:val="00AC5E51"/>
    <w:rsid w:val="00B007D7"/>
    <w:rsid w:val="00C00452"/>
    <w:rsid w:val="00DB0244"/>
    <w:rsid w:val="00E54E83"/>
    <w:rsid w:val="00EF2334"/>
    <w:rsid w:val="00F1113A"/>
    <w:rsid w:val="00F41E65"/>
    <w:rsid w:val="00F5720A"/>
    <w:rsid w:val="00F6002F"/>
    <w:rsid w:val="00FD2BF2"/>
    <w:rsid w:val="00FE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B07"/>
    <w:pPr>
      <w:keepNext/>
      <w:keepLines/>
      <w:spacing w:before="200"/>
      <w:outlineLvl w:val="2"/>
    </w:pPr>
    <w:rPr>
      <w:rFonts w:ascii="A Sensible Armadillo" w:eastAsiaTheme="majorEastAsia" w:hAnsi="A Sensible Armadillo" w:cstheme="majorBidi"/>
      <w:b/>
      <w:bCs/>
      <w:color w:val="00B050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015B07"/>
    <w:rPr>
      <w:rFonts w:ascii="A Sensible Armadillo" w:eastAsiaTheme="majorEastAsia" w:hAnsi="A Sensible Armadillo" w:cstheme="majorBidi"/>
      <w:b/>
      <w:bCs/>
      <w:color w:val="00B050"/>
      <w:sz w:val="44"/>
      <w:szCs w:val="44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B07"/>
    <w:pPr>
      <w:keepNext/>
      <w:keepLines/>
      <w:spacing w:before="200"/>
      <w:outlineLvl w:val="2"/>
    </w:pPr>
    <w:rPr>
      <w:rFonts w:ascii="A Sensible Armadillo" w:eastAsiaTheme="majorEastAsia" w:hAnsi="A Sensible Armadillo" w:cstheme="majorBidi"/>
      <w:b/>
      <w:bCs/>
      <w:color w:val="00B050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015B07"/>
    <w:rPr>
      <w:rFonts w:ascii="A Sensible Armadillo" w:eastAsiaTheme="majorEastAsia" w:hAnsi="A Sensible Armadillo" w:cstheme="majorBidi"/>
      <w:b/>
      <w:bCs/>
      <w:color w:val="00B050"/>
      <w:sz w:val="44"/>
      <w:szCs w:val="44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tudy\Notes\MsWordTemplates\Notes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69E82-F7C4-455A-9D53-8CB2205E2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</Template>
  <TotalTime>5170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2020-10-29T04:40:00Z</dcterms:created>
  <dcterms:modified xsi:type="dcterms:W3CDTF">2020-11-01T18:50:00Z</dcterms:modified>
</cp:coreProperties>
</file>