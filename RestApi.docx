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4A" w:rsidRDefault="00455D4A" w:rsidP="00455D4A">
      <w:pPr>
        <w:pStyle w:val="Heading1"/>
      </w:pPr>
      <w:r>
        <w:rPr>
          <w:noProof/>
          <w14:textFill>
            <w14:solidFill>
              <w14:srgbClr w14:val="FF5050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EF8C2" wp14:editId="614A13C0">
                <wp:simplePos x="0" y="0"/>
                <wp:positionH relativeFrom="column">
                  <wp:posOffset>2095500</wp:posOffset>
                </wp:positionH>
                <wp:positionV relativeFrom="paragraph">
                  <wp:posOffset>819150</wp:posOffset>
                </wp:positionV>
                <wp:extent cx="9525" cy="276225"/>
                <wp:effectExtent l="133350" t="19050" r="666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5pt;margin-top:64.5pt;width: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spellStart"/>
      <w:r>
        <w:t>Webservices</w:t>
      </w:r>
      <w:proofErr w:type="spellEnd"/>
      <w:r>
        <w:t xml:space="preserve"> </w:t>
      </w:r>
    </w:p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48E74" wp14:editId="6839F2F2">
                <wp:simplePos x="0" y="0"/>
                <wp:positionH relativeFrom="column">
                  <wp:posOffset>209549</wp:posOffset>
                </wp:positionH>
                <wp:positionV relativeFrom="paragraph">
                  <wp:posOffset>163195</wp:posOffset>
                </wp:positionV>
                <wp:extent cx="2333625" cy="28575"/>
                <wp:effectExtent l="57150" t="38100" r="47625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2.85pt" to="20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455D4A" w:rsidRPr="00E41070" w:rsidRDefault="00455D4A" w:rsidP="00455D4A">
      <w:r w:rsidRPr="00E41070">
        <w:rPr>
          <w:color w:val="FF0000"/>
        </w:rPr>
        <w:t>SOAP</w:t>
      </w:r>
      <w:r>
        <w:tab/>
      </w:r>
      <w:r>
        <w:tab/>
      </w:r>
      <w:r>
        <w:tab/>
      </w:r>
      <w:r>
        <w:tab/>
      </w:r>
      <w:r w:rsidRPr="00E41070">
        <w:rPr>
          <w:color w:val="FF0000"/>
        </w:rPr>
        <w:t>REST</w:t>
      </w:r>
    </w:p>
    <w:p w:rsidR="00455D4A" w:rsidRDefault="00455D4A" w:rsidP="00455D4A">
      <w:r>
        <w:t>JAX-WS</w:t>
      </w:r>
      <w:r>
        <w:tab/>
      </w:r>
      <w:r>
        <w:tab/>
      </w:r>
      <w:r>
        <w:tab/>
      </w:r>
      <w:r>
        <w:tab/>
        <w:t>JAX-RS</w:t>
      </w:r>
    </w:p>
    <w:p w:rsidR="00455D4A" w:rsidRDefault="00455D4A" w:rsidP="00455D4A"/>
    <w:p w:rsidR="00455D4A" w:rsidRDefault="00455D4A" w:rsidP="00455D4A">
      <w:r w:rsidRPr="003E4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A2308" wp14:editId="758E99B5">
                <wp:simplePos x="0" y="0"/>
                <wp:positionH relativeFrom="column">
                  <wp:posOffset>3533775</wp:posOffset>
                </wp:positionH>
                <wp:positionV relativeFrom="paragraph">
                  <wp:posOffset>19050</wp:posOffset>
                </wp:positionV>
                <wp:extent cx="2505075" cy="1762125"/>
                <wp:effectExtent l="57150" t="38100" r="85725" b="1047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Default="00455D4A" w:rsidP="00455D4A">
                            <w:r>
                              <w:t>App server 2</w:t>
                            </w:r>
                          </w:p>
                          <w:p w:rsidR="00455D4A" w:rsidRDefault="00455D4A" w:rsidP="00455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278.25pt;margin-top:1.5pt;width:197.25pt;height:1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5D4A" w:rsidRDefault="00455D4A" w:rsidP="00455D4A">
                      <w:r>
                        <w:t>App server 2</w:t>
                      </w:r>
                    </w:p>
                    <w:p w:rsidR="00455D4A" w:rsidRDefault="00455D4A" w:rsidP="00455D4A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BB09B" wp14:editId="27A33441">
                <wp:simplePos x="0" y="0"/>
                <wp:positionH relativeFrom="column">
                  <wp:posOffset>38100</wp:posOffset>
                </wp:positionH>
                <wp:positionV relativeFrom="paragraph">
                  <wp:posOffset>19050</wp:posOffset>
                </wp:positionV>
                <wp:extent cx="2505075" cy="1762125"/>
                <wp:effectExtent l="57150" t="38100" r="85725" b="1047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Default="00455D4A" w:rsidP="00455D4A">
                            <w:r>
                              <w:t>App server 1</w:t>
                            </w:r>
                          </w:p>
                          <w:p w:rsidR="00455D4A" w:rsidRDefault="00455D4A" w:rsidP="00455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7" style="position:absolute;margin-left:3pt;margin-top:1.5pt;width:197.25pt;height:13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5D4A" w:rsidRDefault="00455D4A" w:rsidP="00455D4A">
                      <w:r>
                        <w:t>App server 1</w:t>
                      </w:r>
                    </w:p>
                    <w:p w:rsidR="00455D4A" w:rsidRDefault="00455D4A" w:rsidP="00455D4A"/>
                  </w:txbxContent>
                </v:textbox>
              </v:roundrect>
            </w:pict>
          </mc:Fallback>
        </mc:AlternateContent>
      </w:r>
    </w:p>
    <w:p w:rsidR="00455D4A" w:rsidRDefault="00455D4A" w:rsidP="00455D4A"/>
    <w:p w:rsidR="00455D4A" w:rsidRDefault="00455D4A" w:rsidP="00455D4A">
      <w:r w:rsidRPr="003E48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86486" wp14:editId="31D54A63">
                <wp:simplePos x="0" y="0"/>
                <wp:positionH relativeFrom="column">
                  <wp:posOffset>4333875</wp:posOffset>
                </wp:positionH>
                <wp:positionV relativeFrom="paragraph">
                  <wp:posOffset>433070</wp:posOffset>
                </wp:positionV>
                <wp:extent cx="866775" cy="438150"/>
                <wp:effectExtent l="57150" t="38100" r="85725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Default="00455D4A" w:rsidP="00455D4A">
                            <w:pPr>
                              <w:jc w:val="center"/>
                            </w:pPr>
                            <w:r w:rsidRPr="003E4869">
                              <w:rPr>
                                <w:sz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</w:rPr>
                              <w:t>ethod2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28" style="position:absolute;margin-left:341.25pt;margin-top:34.1pt;width:68.25pt;height:3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5D4A" w:rsidRDefault="00455D4A" w:rsidP="00455D4A">
                      <w:pPr>
                        <w:jc w:val="center"/>
                      </w:pPr>
                      <w:r w:rsidRPr="003E4869">
                        <w:rPr>
                          <w:sz w:val="14"/>
                        </w:rPr>
                        <w:t>M</w:t>
                      </w:r>
                      <w:r>
                        <w:rPr>
                          <w:sz w:val="14"/>
                        </w:rPr>
                        <w:t>ethod2</w:t>
                      </w:r>
                    </w:p>
                  </w:txbxContent>
                </v:textbox>
              </v:oval>
            </w:pict>
          </mc:Fallback>
        </mc:AlternateContent>
      </w:r>
      <w:r w:rsidRPr="003E48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38C68" wp14:editId="5D7E66D1">
                <wp:simplePos x="0" y="0"/>
                <wp:positionH relativeFrom="column">
                  <wp:posOffset>4219575</wp:posOffset>
                </wp:positionH>
                <wp:positionV relativeFrom="paragraph">
                  <wp:posOffset>52070</wp:posOffset>
                </wp:positionV>
                <wp:extent cx="1257300" cy="914400"/>
                <wp:effectExtent l="57150" t="38100" r="76200" b="95250"/>
                <wp:wrapNone/>
                <wp:docPr id="39" name="Snip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Pr="003E4869" w:rsidRDefault="00455D4A" w:rsidP="00455D4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3E4869">
                              <w:rPr>
                                <w:b/>
                                <w:sz w:val="16"/>
                              </w:rPr>
                              <w:t>App 2</w:t>
                            </w:r>
                          </w:p>
                          <w:p w:rsidR="00455D4A" w:rsidRDefault="00455D4A" w:rsidP="00455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39" o:spid="_x0000_s1029" style="position:absolute;margin-left:332.25pt;margin-top:4.1pt;width:99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7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" adj="-11796480,,5400" path="m,l1104897,r152403,152403l1257300,914400,,9144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104897,0;1257300,152403;1257300,914400;0,914400;0,0" o:connectangles="0,0,0,0,0,0" textboxrect="0,0,1257300,914400"/>
                <v:textbox>
                  <w:txbxContent>
                    <w:p w:rsidR="00455D4A" w:rsidRPr="003E4869" w:rsidRDefault="00455D4A" w:rsidP="00455D4A">
                      <w:pPr>
                        <w:rPr>
                          <w:b/>
                          <w:sz w:val="16"/>
                        </w:rPr>
                      </w:pPr>
                      <w:r w:rsidRPr="003E4869">
                        <w:rPr>
                          <w:b/>
                          <w:sz w:val="16"/>
                        </w:rPr>
                        <w:t>App 2</w:t>
                      </w:r>
                    </w:p>
                    <w:p w:rsidR="00455D4A" w:rsidRDefault="00455D4A" w:rsidP="00455D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557D" wp14:editId="604B7606">
                <wp:simplePos x="0" y="0"/>
                <wp:positionH relativeFrom="column">
                  <wp:posOffset>723900</wp:posOffset>
                </wp:positionH>
                <wp:positionV relativeFrom="paragraph">
                  <wp:posOffset>4445</wp:posOffset>
                </wp:positionV>
                <wp:extent cx="1257300" cy="914400"/>
                <wp:effectExtent l="57150" t="38100" r="76200" b="95250"/>
                <wp:wrapNone/>
                <wp:docPr id="36" name="Snip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Default="00455D4A" w:rsidP="00455D4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3E4869">
                              <w:rPr>
                                <w:b/>
                                <w:sz w:val="16"/>
                              </w:rPr>
                              <w:t>App 1</w:t>
                            </w:r>
                          </w:p>
                          <w:p w:rsidR="00455D4A" w:rsidRPr="003E4869" w:rsidRDefault="00455D4A" w:rsidP="00455D4A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ab/>
                              <w:t xml:space="preserve">     </w:t>
                            </w:r>
                            <w:r w:rsidRPr="00A570BA">
                              <w:rPr>
                                <w:b/>
                                <w:color w:val="FF0000"/>
                                <w:sz w:val="16"/>
                              </w:rPr>
                              <w:t>WS</w:t>
                            </w:r>
                          </w:p>
                          <w:p w:rsidR="00455D4A" w:rsidRDefault="00455D4A" w:rsidP="00455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36" o:spid="_x0000_s1030" style="position:absolute;margin-left:57pt;margin-top:.35pt;width:99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7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" adj="-11796480,,5400" path="m,l1104897,r152403,152403l1257300,914400,,9144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104897,0;1257300,152403;1257300,914400;0,914400;0,0" o:connectangles="0,0,0,0,0,0" textboxrect="0,0,1257300,914400"/>
                <v:textbox>
                  <w:txbxContent>
                    <w:p w:rsidR="00455D4A" w:rsidRDefault="00455D4A" w:rsidP="00455D4A">
                      <w:pPr>
                        <w:rPr>
                          <w:b/>
                          <w:sz w:val="16"/>
                        </w:rPr>
                      </w:pPr>
                      <w:r w:rsidRPr="003E4869">
                        <w:rPr>
                          <w:b/>
                          <w:sz w:val="16"/>
                        </w:rPr>
                        <w:t>App 1</w:t>
                      </w:r>
                    </w:p>
                    <w:p w:rsidR="00455D4A" w:rsidRPr="003E4869" w:rsidRDefault="00455D4A" w:rsidP="00455D4A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ab/>
                        <w:t xml:space="preserve">     </w:t>
                      </w:r>
                      <w:r w:rsidRPr="00A570BA">
                        <w:rPr>
                          <w:b/>
                          <w:color w:val="FF0000"/>
                          <w:sz w:val="16"/>
                        </w:rPr>
                        <w:t>WS</w:t>
                      </w:r>
                    </w:p>
                    <w:p w:rsidR="00455D4A" w:rsidRDefault="00455D4A" w:rsidP="00455D4A"/>
                  </w:txbxContent>
                </v:textbox>
              </v:shape>
            </w:pict>
          </mc:Fallback>
        </mc:AlternateContent>
      </w:r>
    </w:p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BA74F" wp14:editId="564E6773">
                <wp:simplePos x="0" y="0"/>
                <wp:positionH relativeFrom="column">
                  <wp:posOffset>1704975</wp:posOffset>
                </wp:positionH>
                <wp:positionV relativeFrom="paragraph">
                  <wp:posOffset>130175</wp:posOffset>
                </wp:positionV>
                <wp:extent cx="2628900" cy="161925"/>
                <wp:effectExtent l="57150" t="11430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34.25pt;margin-top:10.25pt;width:207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9A3F" wp14:editId="6EA112D7">
                <wp:simplePos x="0" y="0"/>
                <wp:positionH relativeFrom="column">
                  <wp:posOffset>838200</wp:posOffset>
                </wp:positionH>
                <wp:positionV relativeFrom="paragraph">
                  <wp:posOffset>82550</wp:posOffset>
                </wp:positionV>
                <wp:extent cx="866775" cy="438150"/>
                <wp:effectExtent l="57150" t="38100" r="85725" b="952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Default="00455D4A" w:rsidP="00455D4A">
                            <w:pPr>
                              <w:jc w:val="center"/>
                            </w:pPr>
                            <w:r w:rsidRPr="003E4869">
                              <w:rPr>
                                <w:sz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</w:rPr>
                              <w:t>ethod1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31" style="position:absolute;margin-left:66pt;margin-top:6.5pt;width:68.2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5D4A" w:rsidRDefault="00455D4A" w:rsidP="00455D4A">
                      <w:pPr>
                        <w:jc w:val="center"/>
                      </w:pPr>
                      <w:r w:rsidRPr="003E4869">
                        <w:rPr>
                          <w:sz w:val="14"/>
                        </w:rPr>
                        <w:t>M</w:t>
                      </w:r>
                      <w:r>
                        <w:rPr>
                          <w:sz w:val="14"/>
                        </w:rPr>
                        <w:t>ethod1</w:t>
                      </w:r>
                    </w:p>
                  </w:txbxContent>
                </v:textbox>
              </v:oval>
            </w:pict>
          </mc:Fallback>
        </mc:AlternateContent>
      </w:r>
    </w:p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CA589" wp14:editId="6147541B">
                <wp:simplePos x="0" y="0"/>
                <wp:positionH relativeFrom="column">
                  <wp:posOffset>619125</wp:posOffset>
                </wp:positionH>
                <wp:positionV relativeFrom="paragraph">
                  <wp:posOffset>85090</wp:posOffset>
                </wp:positionV>
                <wp:extent cx="333375" cy="600075"/>
                <wp:effectExtent l="57150" t="38100" r="47625" b="12382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6000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48.75pt;margin-top:6.7pt;width:26.25pt;height:47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55D4A" w:rsidRDefault="00455D4A" w:rsidP="00455D4A"/>
    <w:p w:rsidR="00455D4A" w:rsidRDefault="00455D4A" w:rsidP="00455D4A">
      <w:pPr>
        <w:rPr>
          <w:sz w:val="20"/>
        </w:rPr>
      </w:pPr>
      <w:r w:rsidRPr="003E4869">
        <w:rPr>
          <w:sz w:val="20"/>
        </w:rPr>
        <w:t xml:space="preserve">In order to call this method </w:t>
      </w:r>
      <w:proofErr w:type="gramStart"/>
      <w:r w:rsidRPr="003E4869">
        <w:rPr>
          <w:sz w:val="20"/>
        </w:rPr>
        <w:t>From</w:t>
      </w:r>
      <w:proofErr w:type="gramEnd"/>
      <w:r w:rsidRPr="003E4869">
        <w:rPr>
          <w:sz w:val="20"/>
        </w:rPr>
        <w:t xml:space="preserve"> other server</w:t>
      </w:r>
    </w:p>
    <w:p w:rsidR="00455D4A" w:rsidRDefault="00455D4A" w:rsidP="00455D4A">
      <w:pPr>
        <w:rPr>
          <w:sz w:val="20"/>
        </w:rPr>
      </w:pPr>
      <w:proofErr w:type="gramStart"/>
      <w:r w:rsidRPr="003E4869">
        <w:rPr>
          <w:sz w:val="20"/>
        </w:rPr>
        <w:t>over</w:t>
      </w:r>
      <w:proofErr w:type="gramEnd"/>
      <w:r w:rsidRPr="003E4869">
        <w:rPr>
          <w:sz w:val="20"/>
        </w:rPr>
        <w:t xml:space="preserve"> the network </w:t>
      </w:r>
    </w:p>
    <w:p w:rsidR="00455D4A" w:rsidRPr="003E4869" w:rsidRDefault="00455D4A" w:rsidP="00455D4A">
      <w:pPr>
        <w:rPr>
          <w:sz w:val="20"/>
        </w:rPr>
      </w:pPr>
      <w:proofErr w:type="gramStart"/>
      <w:r>
        <w:rPr>
          <w:sz w:val="20"/>
        </w:rPr>
        <w:t>configure</w:t>
      </w:r>
      <w:proofErr w:type="gramEnd"/>
      <w:r>
        <w:rPr>
          <w:sz w:val="20"/>
        </w:rPr>
        <w:t xml:space="preserve"> the method as </w:t>
      </w:r>
      <w:r w:rsidRPr="00A570BA">
        <w:rPr>
          <w:b/>
          <w:color w:val="FF0000"/>
          <w:sz w:val="20"/>
        </w:rPr>
        <w:t>Web</w:t>
      </w:r>
      <w:r>
        <w:rPr>
          <w:b/>
          <w:color w:val="FF0000"/>
          <w:sz w:val="20"/>
        </w:rPr>
        <w:t xml:space="preserve"> </w:t>
      </w:r>
      <w:r w:rsidRPr="00A570BA">
        <w:rPr>
          <w:b/>
          <w:color w:val="FF0000"/>
          <w:sz w:val="20"/>
        </w:rPr>
        <w:t>Service</w:t>
      </w:r>
      <w:r w:rsidRPr="00A570BA">
        <w:rPr>
          <w:color w:val="FF0000"/>
          <w:sz w:val="20"/>
        </w:rPr>
        <w:t xml:space="preserve"> </w:t>
      </w:r>
    </w:p>
    <w:p w:rsidR="00455D4A" w:rsidRDefault="00455D4A" w:rsidP="00455D4A"/>
    <w:p w:rsidR="00455D4A" w:rsidRDefault="00455D4A" w:rsidP="00455D4A">
      <w:r>
        <w:t>Advantage:</w:t>
      </w:r>
    </w:p>
    <w:p w:rsidR="00455D4A" w:rsidRDefault="00455D4A" w:rsidP="00455D4A">
      <w:r>
        <w:t>1, App1 is implemented in java</w:t>
      </w:r>
    </w:p>
    <w:p w:rsidR="00455D4A" w:rsidRDefault="00455D4A" w:rsidP="00455D4A">
      <w:r>
        <w:t xml:space="preserve">App2 is in .net, but can call java implemented </w:t>
      </w:r>
      <w:proofErr w:type="spellStart"/>
      <w:proofErr w:type="gramStart"/>
      <w:r>
        <w:t>webService</w:t>
      </w:r>
      <w:proofErr w:type="spellEnd"/>
      <w:r>
        <w:t>(</w:t>
      </w:r>
      <w:proofErr w:type="gramEnd"/>
      <w:r>
        <w:t>method1</w:t>
      </w:r>
    </w:p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>
      <w:pPr>
        <w:pStyle w:val="Heading2"/>
      </w:pPr>
      <w:r>
        <w:lastRenderedPageBreak/>
        <w:t>Web service vs. API</w:t>
      </w:r>
    </w:p>
    <w:p w:rsidR="00455D4A" w:rsidRPr="002F4A50" w:rsidRDefault="00455D4A" w:rsidP="00455D4A">
      <w:pPr>
        <w:pStyle w:val="Heading3"/>
      </w:pPr>
      <w:r>
        <w:t>Web service</w:t>
      </w:r>
    </w:p>
    <w:p w:rsidR="00455D4A" w:rsidRDefault="00455D4A" w:rsidP="00455D4A">
      <w:proofErr w:type="gramStart"/>
      <w:r>
        <w:t>collection</w:t>
      </w:r>
      <w:proofErr w:type="gramEnd"/>
      <w:r>
        <w:t xml:space="preserve"> of </w:t>
      </w:r>
      <w:r w:rsidRPr="00292F1B">
        <w:rPr>
          <w:b/>
          <w:color w:val="FFC000"/>
        </w:rPr>
        <w:t>open</w:t>
      </w:r>
      <w:r w:rsidRPr="00292F1B">
        <w:rPr>
          <w:color w:val="FFC000"/>
        </w:rPr>
        <w:t xml:space="preserve"> </w:t>
      </w:r>
      <w:r w:rsidRPr="002F4A50">
        <w:rPr>
          <w:color w:val="FF0000"/>
        </w:rPr>
        <w:t xml:space="preserve">protocols </w:t>
      </w:r>
      <w:r>
        <w:t xml:space="preserve">and </w:t>
      </w:r>
      <w:r w:rsidRPr="002F4A50">
        <w:rPr>
          <w:color w:val="FF0000"/>
        </w:rPr>
        <w:t>standards</w:t>
      </w:r>
      <w:r>
        <w:t xml:space="preserve"> used for exchanging data between systems or applications.</w:t>
      </w:r>
    </w:p>
    <w:p w:rsidR="00455D4A" w:rsidRDefault="00455D4A" w:rsidP="00455D4A">
      <w:r>
        <w:t>Is kind of API</w:t>
      </w:r>
    </w:p>
    <w:p w:rsidR="00455D4A" w:rsidRDefault="00455D4A" w:rsidP="00455D4A">
      <w:pPr>
        <w:pStyle w:val="Heading3"/>
      </w:pPr>
      <w:r>
        <w:t>API (Application programming Interface)</w:t>
      </w:r>
    </w:p>
    <w:p w:rsidR="00455D4A" w:rsidRDefault="00455D4A" w:rsidP="00455D4A">
      <w:r>
        <w:t xml:space="preserve">It is a </w:t>
      </w:r>
      <w:r w:rsidRPr="00292F1B">
        <w:rPr>
          <w:color w:val="FF0000"/>
        </w:rPr>
        <w:t>software interface</w:t>
      </w:r>
      <w:r>
        <w:t xml:space="preserve">. Allows 2 applications to interact, </w:t>
      </w:r>
      <w:r w:rsidRPr="00292F1B">
        <w:rPr>
          <w:color w:val="00B050"/>
        </w:rPr>
        <w:t xml:space="preserve">without any user </w:t>
      </w:r>
      <w:r>
        <w:t xml:space="preserve">action </w:t>
      </w:r>
    </w:p>
    <w:p w:rsidR="00455D4A" w:rsidRDefault="00455D4A" w:rsidP="00455D4A">
      <w:r>
        <w:t>Here also no need know how other service implemented</w:t>
      </w:r>
    </w:p>
    <w:p w:rsidR="00455D4A" w:rsidRDefault="00455D4A" w:rsidP="00455D4A"/>
    <w:p w:rsidR="00455D4A" w:rsidRDefault="00455D4A" w:rsidP="00455D4A">
      <w:r>
        <w:t>API is specification of possible interactions with a software component.</w:t>
      </w:r>
    </w:p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279C3" wp14:editId="2AB5DB2C">
                <wp:simplePos x="0" y="0"/>
                <wp:positionH relativeFrom="column">
                  <wp:posOffset>1409700</wp:posOffset>
                </wp:positionH>
                <wp:positionV relativeFrom="paragraph">
                  <wp:posOffset>166370</wp:posOffset>
                </wp:positionV>
                <wp:extent cx="523875" cy="180975"/>
                <wp:effectExtent l="38100" t="57150" r="0" b="1238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1pt;margin-top:13.1pt;width:41.25pt;height:14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" strokecolor="#4bacc6 [3208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5FCB4" wp14:editId="03DC5771">
                <wp:simplePos x="0" y="0"/>
                <wp:positionH relativeFrom="column">
                  <wp:posOffset>66675</wp:posOffset>
                </wp:positionH>
                <wp:positionV relativeFrom="paragraph">
                  <wp:posOffset>71120</wp:posOffset>
                </wp:positionV>
                <wp:extent cx="1476375" cy="828675"/>
                <wp:effectExtent l="57150" t="3810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Default="00455D4A" w:rsidP="00455D4A">
                            <w:pPr>
                              <w:jc w:val="center"/>
                            </w:pPr>
                            <w:r>
                              <w:t>Software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5.25pt;margin-top:5.6pt;width:116.25pt;height:6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55D4A" w:rsidRDefault="00455D4A" w:rsidP="00455D4A">
                      <w:pPr>
                        <w:jc w:val="center"/>
                      </w:pPr>
                      <w:r>
                        <w:t>Software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3398E" wp14:editId="7793DC91">
                <wp:simplePos x="0" y="0"/>
                <wp:positionH relativeFrom="column">
                  <wp:posOffset>1409700</wp:posOffset>
                </wp:positionH>
                <wp:positionV relativeFrom="paragraph">
                  <wp:posOffset>177800</wp:posOffset>
                </wp:positionV>
                <wp:extent cx="600075" cy="76201"/>
                <wp:effectExtent l="57150" t="762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620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11pt;margin-top:14pt;width:47.25pt;height: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Specifications</w:t>
      </w:r>
    </w:p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19AA9" wp14:editId="4D174C7D">
                <wp:simplePos x="0" y="0"/>
                <wp:positionH relativeFrom="column">
                  <wp:posOffset>1409700</wp:posOffset>
                </wp:positionH>
                <wp:positionV relativeFrom="paragraph">
                  <wp:posOffset>227966</wp:posOffset>
                </wp:positionV>
                <wp:extent cx="600075" cy="123824"/>
                <wp:effectExtent l="57150" t="57150" r="66675" b="1244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2382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11pt;margin-top:17.95pt;width:47.2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" strokecolor="#8064a2 [3207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455D4A" w:rsidRPr="00714053" w:rsidRDefault="00455D4A" w:rsidP="00455D4A"/>
    <w:p w:rsidR="00455D4A" w:rsidRDefault="00455D4A" w:rsidP="00455D4A">
      <w:r>
        <w:t xml:space="preserve">Just abstract </w:t>
      </w:r>
      <w:proofErr w:type="gramStart"/>
      <w:r>
        <w:t>form(</w:t>
      </w:r>
      <w:proofErr w:type="gramEnd"/>
      <w:r>
        <w:t>simplified easy to handle form) of complex system.</w:t>
      </w:r>
    </w:p>
    <w:p w:rsidR="00455D4A" w:rsidRDefault="00455D4A" w:rsidP="00455D4A">
      <w:r>
        <w:t xml:space="preserve">Example: Amazon order button </w:t>
      </w:r>
    </w:p>
    <w:p w:rsidR="00455D4A" w:rsidRPr="00A46EDB" w:rsidRDefault="00455D4A" w:rsidP="00455D4A">
      <w:pPr>
        <w:ind w:left="720"/>
      </w:pPr>
      <w:r>
        <w:t xml:space="preserve">Just one click, in backend getting your address, verify visa card … many thinks happens </w:t>
      </w:r>
    </w:p>
    <w:p w:rsidR="00455D4A" w:rsidRDefault="00455D4A" w:rsidP="00455D4A">
      <w:pPr>
        <w:pStyle w:val="Heading4"/>
      </w:pPr>
      <w:r>
        <w:t xml:space="preserve">The java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455D4A" w:rsidRPr="00A46EDB" w:rsidRDefault="00455D4A" w:rsidP="00455D4A">
      <w:r>
        <w:t xml:space="preserve">Example: collections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455D4A" w:rsidRPr="001723B5" w:rsidRDefault="00455D4A" w:rsidP="00455D4A"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library</w:t>
      </w:r>
      <w:proofErr w:type="gramEnd"/>
      <w:r>
        <w:rPr>
          <w:shd w:val="clear" w:color="auto" w:fill="FFFFFF"/>
        </w:rPr>
        <w:t xml:space="preserve"> refers to the code itself, while API refers to the interface.</w:t>
      </w:r>
    </w:p>
    <w:p w:rsidR="00455D4A" w:rsidRDefault="00455D4A" w:rsidP="00455D4A">
      <w:r>
        <w:rPr>
          <w:noProof/>
        </w:rPr>
        <w:lastRenderedPageBreak/>
        <w:drawing>
          <wp:inline distT="0" distB="0" distL="0" distR="0" wp14:anchorId="11DE446F" wp14:editId="16F414D1">
            <wp:extent cx="2443897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2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4A" w:rsidRDefault="00455D4A" w:rsidP="00455D4A"/>
    <w:p w:rsidR="00455D4A" w:rsidRDefault="00455D4A" w:rsidP="00455D4A">
      <w:r>
        <w:t xml:space="preserve">Library: actual code, </w:t>
      </w:r>
      <w:proofErr w:type="spellStart"/>
      <w:proofErr w:type="gramStart"/>
      <w:r>
        <w:t>api</w:t>
      </w:r>
      <w:proofErr w:type="spellEnd"/>
      <w:proofErr w:type="gramEnd"/>
      <w:r>
        <w:t>: like interface</w:t>
      </w:r>
    </w:p>
    <w:p w:rsidR="00455D4A" w:rsidRDefault="00455D4A" w:rsidP="00455D4A">
      <w:r>
        <w:t xml:space="preserve">When developing local java application we have to use </w:t>
      </w:r>
    </w:p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>
      <w:bookmarkStart w:id="0" w:name="_GoBack"/>
      <w:bookmarkEnd w:id="0"/>
    </w:p>
    <w:p w:rsidR="00455D4A" w:rsidRDefault="00455D4A" w:rsidP="00455D4A"/>
    <w:p w:rsidR="00455D4A" w:rsidRDefault="00455D4A" w:rsidP="00455D4A"/>
    <w:p w:rsidR="00455D4A" w:rsidRDefault="00455D4A" w:rsidP="00455D4A"/>
    <w:p w:rsidR="00455D4A" w:rsidRDefault="00455D4A" w:rsidP="00455D4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CF5C23" wp14:editId="2A0E65C3">
            <wp:simplePos x="0" y="0"/>
            <wp:positionH relativeFrom="column">
              <wp:posOffset>3743325</wp:posOffset>
            </wp:positionH>
            <wp:positionV relativeFrom="paragraph">
              <wp:posOffset>933450</wp:posOffset>
            </wp:positionV>
            <wp:extent cx="20669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Rest API</w:t>
      </w:r>
    </w:p>
    <w:p w:rsidR="00455D4A" w:rsidRDefault="00455D4A" w:rsidP="00455D4A">
      <w:r>
        <w:rPr>
          <w:noProof/>
        </w:rPr>
        <w:drawing>
          <wp:anchor distT="0" distB="0" distL="114300" distR="114300" simplePos="0" relativeHeight="251659264" behindDoc="1" locked="0" layoutInCell="1" allowOverlap="1" wp14:anchorId="0562A26A" wp14:editId="33FD754E">
            <wp:simplePos x="0" y="0"/>
            <wp:positionH relativeFrom="column">
              <wp:posOffset>209550</wp:posOffset>
            </wp:positionH>
            <wp:positionV relativeFrom="paragraph">
              <wp:posOffset>601345</wp:posOffset>
            </wp:positionV>
            <wp:extent cx="1769110" cy="3333750"/>
            <wp:effectExtent l="0" t="0" r="2540" b="0"/>
            <wp:wrapThrough wrapText="bothSides">
              <wp:wrapPolygon edited="0">
                <wp:start x="0" y="0"/>
                <wp:lineTo x="0" y="21477"/>
                <wp:lineTo x="21398" y="21477"/>
                <wp:lineTo x="2139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455D4A" w:rsidRDefault="00455D4A" w:rsidP="00455D4A"/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9FF0A" wp14:editId="5209E3F8">
                <wp:simplePos x="0" y="0"/>
                <wp:positionH relativeFrom="column">
                  <wp:posOffset>-94615</wp:posOffset>
                </wp:positionH>
                <wp:positionV relativeFrom="paragraph">
                  <wp:posOffset>224155</wp:posOffset>
                </wp:positionV>
                <wp:extent cx="1762125" cy="895350"/>
                <wp:effectExtent l="57150" t="571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7.45pt;margin-top:17.65pt;width:138.75pt;height:70.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55D4A" w:rsidRDefault="00455D4A" w:rsidP="00455D4A"/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B89EB" wp14:editId="7E66DAA1">
                <wp:simplePos x="0" y="0"/>
                <wp:positionH relativeFrom="column">
                  <wp:posOffset>-94615</wp:posOffset>
                </wp:positionH>
                <wp:positionV relativeFrom="paragraph">
                  <wp:posOffset>285750</wp:posOffset>
                </wp:positionV>
                <wp:extent cx="1761490" cy="1838325"/>
                <wp:effectExtent l="57150" t="38100" r="4826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49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7.45pt;margin-top:22.5pt;width:138.7pt;height:144.7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  <w:t xml:space="preserve">Request </w:t>
      </w:r>
    </w:p>
    <w:p w:rsidR="00455D4A" w:rsidRDefault="00455D4A" w:rsidP="00455D4A"/>
    <w:p w:rsidR="00455D4A" w:rsidRDefault="00455D4A" w:rsidP="00455D4A"/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E3FA9" wp14:editId="4B3D02E5">
                <wp:simplePos x="0" y="0"/>
                <wp:positionH relativeFrom="column">
                  <wp:posOffset>2133600</wp:posOffset>
                </wp:positionH>
                <wp:positionV relativeFrom="paragraph">
                  <wp:posOffset>-3175</wp:posOffset>
                </wp:positionV>
                <wp:extent cx="1514475" cy="1619250"/>
                <wp:effectExtent l="57150" t="38100" r="85725" b="952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19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D4A" w:rsidRPr="00D80576" w:rsidRDefault="00455D4A" w:rsidP="00455D4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  <w:r w:rsidRPr="00D80576">
                              <w:rPr>
                                <w:sz w:val="18"/>
                              </w:rPr>
                              <w:t>emp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t1</w:t>
                            </w:r>
                            <w:r w:rsidRPr="00D80576">
                              <w:rPr>
                                <w:sz w:val="18"/>
                              </w:rPr>
                              <w:t>{</w:t>
                            </w:r>
                            <w:proofErr w:type="gramEnd"/>
                          </w:p>
                          <w:p w:rsidR="00455D4A" w:rsidRPr="00D80576" w:rsidRDefault="00455D4A" w:rsidP="00455D4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City: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sanFaric</w:t>
                            </w:r>
                            <w:proofErr w:type="spellEnd"/>
                          </w:p>
                          <w:p w:rsidR="00455D4A" w:rsidRDefault="00455D4A" w:rsidP="00455D4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Time: 16:00</w:t>
                            </w:r>
                          </w:p>
                          <w:p w:rsidR="00455D4A" w:rsidRPr="00D80576" w:rsidRDefault="00455D4A" w:rsidP="00455D4A">
                            <w:pPr>
                              <w:rPr>
                                <w:sz w:val="16"/>
                              </w:rPr>
                            </w:pPr>
                            <w:r w:rsidRPr="00D80576">
                              <w:rPr>
                                <w:sz w:val="16"/>
                              </w:rPr>
                              <w:t>Temperature</w:t>
                            </w:r>
                            <w:proofErr w:type="gramStart"/>
                            <w:r w:rsidRPr="00D80576">
                              <w:rPr>
                                <w:sz w:val="16"/>
                              </w:rPr>
                              <w:t>:20</w:t>
                            </w:r>
                            <w:proofErr w:type="gramEnd"/>
                          </w:p>
                          <w:p w:rsidR="00455D4A" w:rsidRPr="00D80576" w:rsidRDefault="00455D4A" w:rsidP="00455D4A">
                            <w:pPr>
                              <w:rPr>
                                <w:sz w:val="18"/>
                              </w:rPr>
                            </w:pPr>
                            <w:r w:rsidRPr="00D8057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168pt;margin-top:-.25pt;width:119.2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5D4A" w:rsidRPr="00D80576" w:rsidRDefault="00455D4A" w:rsidP="00455D4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</w:t>
                      </w:r>
                      <w:r w:rsidRPr="00D80576">
                        <w:rPr>
                          <w:sz w:val="18"/>
                        </w:rPr>
                        <w:t>emp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</w:rPr>
                        <w:t>t1</w:t>
                      </w:r>
                      <w:r w:rsidRPr="00D80576">
                        <w:rPr>
                          <w:sz w:val="18"/>
                        </w:rPr>
                        <w:t>{</w:t>
                      </w:r>
                      <w:proofErr w:type="gramEnd"/>
                    </w:p>
                    <w:p w:rsidR="00455D4A" w:rsidRPr="00D80576" w:rsidRDefault="00455D4A" w:rsidP="00455D4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City: </w:t>
                      </w:r>
                      <w:proofErr w:type="spellStart"/>
                      <w:r>
                        <w:rPr>
                          <w:sz w:val="18"/>
                        </w:rPr>
                        <w:t>sanFaric</w:t>
                      </w:r>
                      <w:proofErr w:type="spellEnd"/>
                    </w:p>
                    <w:p w:rsidR="00455D4A" w:rsidRDefault="00455D4A" w:rsidP="00455D4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Time: 16:00</w:t>
                      </w:r>
                    </w:p>
                    <w:p w:rsidR="00455D4A" w:rsidRPr="00D80576" w:rsidRDefault="00455D4A" w:rsidP="00455D4A">
                      <w:pPr>
                        <w:rPr>
                          <w:sz w:val="16"/>
                        </w:rPr>
                      </w:pPr>
                      <w:r w:rsidRPr="00D80576">
                        <w:rPr>
                          <w:sz w:val="16"/>
                        </w:rPr>
                        <w:t>Temperature</w:t>
                      </w:r>
                      <w:proofErr w:type="gramStart"/>
                      <w:r w:rsidRPr="00D80576">
                        <w:rPr>
                          <w:sz w:val="16"/>
                        </w:rPr>
                        <w:t>:20</w:t>
                      </w:r>
                      <w:proofErr w:type="gramEnd"/>
                    </w:p>
                    <w:p w:rsidR="00455D4A" w:rsidRPr="00D80576" w:rsidRDefault="00455D4A" w:rsidP="00455D4A">
                      <w:pPr>
                        <w:rPr>
                          <w:sz w:val="18"/>
                        </w:rPr>
                      </w:pPr>
                      <w:r w:rsidRPr="00D8057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</w:p>
    <w:p w:rsidR="00455D4A" w:rsidRDefault="00455D4A" w:rsidP="00455D4A">
      <w:r>
        <w:tab/>
        <w:t>Response</w:t>
      </w:r>
      <w:r>
        <w:tab/>
      </w:r>
      <w:r>
        <w:tab/>
      </w:r>
    </w:p>
    <w:p w:rsidR="00455D4A" w:rsidRDefault="00455D4A" w:rsidP="00455D4A">
      <w:r>
        <w:t xml:space="preserve"> (HTML/ XML/ JSON)</w:t>
      </w:r>
    </w:p>
    <w:p w:rsidR="00455D4A" w:rsidRDefault="00455D4A" w:rsidP="00455D4A"/>
    <w:p w:rsidR="00455D4A" w:rsidRDefault="00455D4A" w:rsidP="00455D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4F67C" wp14:editId="1990F773">
                <wp:simplePos x="0" y="0"/>
                <wp:positionH relativeFrom="column">
                  <wp:posOffset>2000885</wp:posOffset>
                </wp:positionH>
                <wp:positionV relativeFrom="paragraph">
                  <wp:posOffset>281940</wp:posOffset>
                </wp:positionV>
                <wp:extent cx="533401" cy="657225"/>
                <wp:effectExtent l="57150" t="19050" r="571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1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7.55pt;margin-top:22.2pt;width:42pt;height:51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55D4A" w:rsidRDefault="00455D4A" w:rsidP="00455D4A">
      <w:r>
        <w:tab/>
      </w:r>
      <w:r>
        <w:tab/>
      </w:r>
      <w:r>
        <w:tab/>
      </w:r>
      <w:r>
        <w:tab/>
      </w:r>
      <w:r>
        <w:tab/>
        <w:t xml:space="preserve">   Java Object</w:t>
      </w:r>
      <w:r>
        <w:tab/>
      </w:r>
      <w:r>
        <w:tab/>
      </w:r>
    </w:p>
    <w:p w:rsidR="00455D4A" w:rsidRDefault="00455D4A" w:rsidP="00455D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JSON / XML</w:t>
      </w:r>
    </w:p>
    <w:p w:rsidR="00455D4A" w:rsidRDefault="00455D4A" w:rsidP="00455D4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(Representational state) Transfer</w:t>
      </w:r>
    </w:p>
    <w:p w:rsidR="00455D4A" w:rsidRDefault="00455D4A" w:rsidP="00455D4A"/>
    <w:p w:rsidR="00455D4A" w:rsidRDefault="00455D4A" w:rsidP="00455D4A"/>
    <w:p w:rsidR="00455D4A" w:rsidRPr="001F26CF" w:rsidRDefault="00455D4A" w:rsidP="00455D4A"/>
    <w:p w:rsidR="004D2800" w:rsidRPr="00455D4A" w:rsidRDefault="004D2800" w:rsidP="00455D4A"/>
    <w:sectPr w:rsidR="004D2800" w:rsidRPr="0045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391" w:rsidRDefault="004C3391" w:rsidP="00DB0244">
      <w:pPr>
        <w:spacing w:line="240" w:lineRule="auto"/>
      </w:pPr>
      <w:r>
        <w:separator/>
      </w:r>
    </w:p>
  </w:endnote>
  <w:endnote w:type="continuationSeparator" w:id="0">
    <w:p w:rsidR="004C3391" w:rsidRDefault="004C3391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391" w:rsidRDefault="004C3391" w:rsidP="00DB0244">
      <w:pPr>
        <w:spacing w:line="240" w:lineRule="auto"/>
      </w:pPr>
      <w:r>
        <w:separator/>
      </w:r>
    </w:p>
  </w:footnote>
  <w:footnote w:type="continuationSeparator" w:id="0">
    <w:p w:rsidR="004C3391" w:rsidRDefault="004C3391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A4B12"/>
    <w:multiLevelType w:val="hybridMultilevel"/>
    <w:tmpl w:val="5344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D48C3"/>
    <w:multiLevelType w:val="hybridMultilevel"/>
    <w:tmpl w:val="4C7E028E"/>
    <w:lvl w:ilvl="0" w:tplc="0960E0F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4EEF627E"/>
    <w:multiLevelType w:val="hybridMultilevel"/>
    <w:tmpl w:val="AC4A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45EF7"/>
    <w:multiLevelType w:val="hybridMultilevel"/>
    <w:tmpl w:val="1A1E37BE"/>
    <w:lvl w:ilvl="0" w:tplc="06C88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51F93"/>
    <w:multiLevelType w:val="hybridMultilevel"/>
    <w:tmpl w:val="2780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52847"/>
    <w:multiLevelType w:val="hybridMultilevel"/>
    <w:tmpl w:val="F58E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E659D"/>
    <w:multiLevelType w:val="hybridMultilevel"/>
    <w:tmpl w:val="27C4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0F9B"/>
    <w:rsid w:val="0001342A"/>
    <w:rsid w:val="00015B07"/>
    <w:rsid w:val="000802F9"/>
    <w:rsid w:val="000B796A"/>
    <w:rsid w:val="00107813"/>
    <w:rsid w:val="00114F83"/>
    <w:rsid w:val="0011714F"/>
    <w:rsid w:val="001310C6"/>
    <w:rsid w:val="00132E3E"/>
    <w:rsid w:val="00137F3F"/>
    <w:rsid w:val="00180445"/>
    <w:rsid w:val="00192A93"/>
    <w:rsid w:val="001A31E0"/>
    <w:rsid w:val="001D1135"/>
    <w:rsid w:val="001E1987"/>
    <w:rsid w:val="001F26CF"/>
    <w:rsid w:val="0024736C"/>
    <w:rsid w:val="002625D7"/>
    <w:rsid w:val="00272737"/>
    <w:rsid w:val="0027382A"/>
    <w:rsid w:val="00292F1B"/>
    <w:rsid w:val="002965CC"/>
    <w:rsid w:val="002A40CD"/>
    <w:rsid w:val="002F0FCB"/>
    <w:rsid w:val="002F3DB5"/>
    <w:rsid w:val="002F4A50"/>
    <w:rsid w:val="00314602"/>
    <w:rsid w:val="00325FB9"/>
    <w:rsid w:val="003704B6"/>
    <w:rsid w:val="00371D1E"/>
    <w:rsid w:val="003A1467"/>
    <w:rsid w:val="003C1C3E"/>
    <w:rsid w:val="003D4CCC"/>
    <w:rsid w:val="003E4869"/>
    <w:rsid w:val="003F3479"/>
    <w:rsid w:val="0042495C"/>
    <w:rsid w:val="00425FA2"/>
    <w:rsid w:val="00450C3F"/>
    <w:rsid w:val="00455D4A"/>
    <w:rsid w:val="00460ADC"/>
    <w:rsid w:val="00465620"/>
    <w:rsid w:val="00477FC8"/>
    <w:rsid w:val="004C0DAA"/>
    <w:rsid w:val="004C3391"/>
    <w:rsid w:val="004D1419"/>
    <w:rsid w:val="004D2800"/>
    <w:rsid w:val="004D47D3"/>
    <w:rsid w:val="004E13E9"/>
    <w:rsid w:val="004E3096"/>
    <w:rsid w:val="00521EF3"/>
    <w:rsid w:val="00562A3D"/>
    <w:rsid w:val="00575DF5"/>
    <w:rsid w:val="00594021"/>
    <w:rsid w:val="005A4CF5"/>
    <w:rsid w:val="005D6D57"/>
    <w:rsid w:val="0064767F"/>
    <w:rsid w:val="0067665B"/>
    <w:rsid w:val="00682470"/>
    <w:rsid w:val="006E30C8"/>
    <w:rsid w:val="00725C89"/>
    <w:rsid w:val="00725D80"/>
    <w:rsid w:val="00726AB0"/>
    <w:rsid w:val="0075283D"/>
    <w:rsid w:val="007B2243"/>
    <w:rsid w:val="007C0C24"/>
    <w:rsid w:val="007D3BBD"/>
    <w:rsid w:val="007E13DB"/>
    <w:rsid w:val="007F31BA"/>
    <w:rsid w:val="008225D4"/>
    <w:rsid w:val="0082798A"/>
    <w:rsid w:val="008426E1"/>
    <w:rsid w:val="008461BA"/>
    <w:rsid w:val="00873C94"/>
    <w:rsid w:val="008A1D49"/>
    <w:rsid w:val="008C5EB2"/>
    <w:rsid w:val="008D38F8"/>
    <w:rsid w:val="008F416D"/>
    <w:rsid w:val="008F5530"/>
    <w:rsid w:val="00916BB6"/>
    <w:rsid w:val="0095298E"/>
    <w:rsid w:val="009566B6"/>
    <w:rsid w:val="00967489"/>
    <w:rsid w:val="009A0761"/>
    <w:rsid w:val="009A1AD1"/>
    <w:rsid w:val="00A07219"/>
    <w:rsid w:val="00A3090D"/>
    <w:rsid w:val="00A361C3"/>
    <w:rsid w:val="00A412E3"/>
    <w:rsid w:val="00A41752"/>
    <w:rsid w:val="00A52962"/>
    <w:rsid w:val="00A570BA"/>
    <w:rsid w:val="00A91F60"/>
    <w:rsid w:val="00AA4A69"/>
    <w:rsid w:val="00AE4386"/>
    <w:rsid w:val="00B007D7"/>
    <w:rsid w:val="00B52BAA"/>
    <w:rsid w:val="00B64FB3"/>
    <w:rsid w:val="00BE508F"/>
    <w:rsid w:val="00C00452"/>
    <w:rsid w:val="00C40065"/>
    <w:rsid w:val="00C42196"/>
    <w:rsid w:val="00CB12E0"/>
    <w:rsid w:val="00D31252"/>
    <w:rsid w:val="00D54C87"/>
    <w:rsid w:val="00D80576"/>
    <w:rsid w:val="00DA16D0"/>
    <w:rsid w:val="00DB0244"/>
    <w:rsid w:val="00E41070"/>
    <w:rsid w:val="00E91196"/>
    <w:rsid w:val="00F02A45"/>
    <w:rsid w:val="00F04D32"/>
    <w:rsid w:val="00F1113A"/>
    <w:rsid w:val="00F242CE"/>
    <w:rsid w:val="00F41E65"/>
    <w:rsid w:val="00F5720A"/>
    <w:rsid w:val="00F6002F"/>
    <w:rsid w:val="00F85DD1"/>
    <w:rsid w:val="00FD2BF2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4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D4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25D4"/>
    <w:rPr>
      <w:rFonts w:ascii="Segoe Print" w:eastAsiaTheme="majorEastAsia" w:hAnsi="Segoe Print" w:cstheme="majorBidi"/>
      <w:b/>
      <w:bCs/>
      <w:color w:val="00B0F0"/>
      <w:sz w:val="40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CF"/>
    <w:rPr>
      <w:rFonts w:ascii="Tahoma" w:hAnsi="Tahoma" w:cs="Tahoma"/>
      <w:color w:val="262626" w:themeColor="text1" w:themeTint="D9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4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D4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25D4"/>
    <w:rPr>
      <w:rFonts w:ascii="Segoe Print" w:eastAsiaTheme="majorEastAsia" w:hAnsi="Segoe Print" w:cstheme="majorBidi"/>
      <w:b/>
      <w:bCs/>
      <w:color w:val="00B0F0"/>
      <w:sz w:val="40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CF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8E9B7-04C4-413B-AC36-B1FEF1F1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1128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2020-11-18T17:48:00Z</dcterms:created>
  <dcterms:modified xsi:type="dcterms:W3CDTF">2020-11-25T03:21:00Z</dcterms:modified>
</cp:coreProperties>
</file>