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06BB" w:rsidRPr="00B806BB" w:rsidRDefault="00B806BB" w:rsidP="00B806BB">
      <w:pPr>
        <w:pStyle w:val="Heading1"/>
        <w:jc w:val="center"/>
        <w:rPr>
          <w:b/>
          <w:sz w:val="52"/>
          <w:u w:val="single"/>
        </w:rPr>
      </w:pPr>
      <w:r w:rsidRPr="00B806BB">
        <w:rPr>
          <w:b/>
          <w:sz w:val="52"/>
          <w:u w:val="single"/>
        </w:rPr>
        <w:t>OOPS</w:t>
      </w:r>
    </w:p>
    <w:p w:rsidR="00F51B38" w:rsidRDefault="00B806BB" w:rsidP="00B806BB">
      <w:pPr>
        <w:pStyle w:val="Heading1"/>
      </w:pPr>
      <w:r>
        <w:t xml:space="preserve">Class Level modifiers </w:t>
      </w:r>
    </w:p>
    <w:p w:rsidR="00B806BB" w:rsidRDefault="00B806BB" w:rsidP="001725ED">
      <w:proofErr w:type="spellStart"/>
      <w:r>
        <w:t>TopLevel</w:t>
      </w:r>
      <w:proofErr w:type="spellEnd"/>
      <w:r>
        <w:t xml:space="preserve"> class modifiers</w:t>
      </w:r>
    </w:p>
    <w:p w:rsidR="00111D9D" w:rsidRDefault="00B806BB" w:rsidP="001725ED">
      <w:proofErr w:type="gramStart"/>
      <w:r>
        <w:t>public</w:t>
      </w:r>
      <w:proofErr w:type="gramEnd"/>
      <w:r>
        <w:t xml:space="preserve"> abstract &lt;default&gt; final </w:t>
      </w:r>
      <w:proofErr w:type="spellStart"/>
      <w:r w:rsidR="00111D9D">
        <w:t>strictfp</w:t>
      </w:r>
      <w:proofErr w:type="spellEnd"/>
    </w:p>
    <w:p w:rsidR="00111D9D" w:rsidRDefault="00111D9D" w:rsidP="001725ED"/>
    <w:p w:rsidR="00111D9D" w:rsidRDefault="00111D9D" w:rsidP="001725ED">
      <w:proofErr w:type="spellStart"/>
      <w:r>
        <w:t>Innerclass</w:t>
      </w:r>
      <w:proofErr w:type="spellEnd"/>
      <w:r>
        <w:t xml:space="preserve"> class modifiers</w:t>
      </w:r>
    </w:p>
    <w:p w:rsidR="00B806BB" w:rsidRDefault="00111D9D" w:rsidP="001725ED">
      <w:r>
        <w:t xml:space="preserve">+ </w:t>
      </w:r>
      <w:proofErr w:type="gramStart"/>
      <w:r>
        <w:t>private</w:t>
      </w:r>
      <w:proofErr w:type="gramEnd"/>
      <w:r>
        <w:t xml:space="preserve"> protected</w:t>
      </w:r>
      <w:r w:rsidR="00B806BB">
        <w:t xml:space="preserve"> </w:t>
      </w:r>
      <w:r>
        <w:t>static</w:t>
      </w:r>
    </w:p>
    <w:p w:rsidR="00111D9D" w:rsidRDefault="00323456" w:rsidP="00323456">
      <w:pPr>
        <w:pStyle w:val="Heading2"/>
      </w:pPr>
      <w:proofErr w:type="gramStart"/>
      <w:r>
        <w:t>public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79"/>
        <w:gridCol w:w="5297"/>
      </w:tblGrid>
      <w:tr w:rsidR="00111D9D" w:rsidTr="00111D9D">
        <w:tc>
          <w:tcPr>
            <w:tcW w:w="4788" w:type="dxa"/>
          </w:tcPr>
          <w:p w:rsidR="00111D9D" w:rsidRPr="00111D9D" w:rsidRDefault="00111D9D" w:rsidP="00111D9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11D9D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package</w:t>
            </w:r>
            <w:r w:rsidRPr="00111D9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pack1</w:t>
            </w:r>
            <w:r w:rsidRPr="00111D9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:rsidR="00111D9D" w:rsidRPr="00111D9D" w:rsidRDefault="00111D9D" w:rsidP="00111D9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111D9D" w:rsidRDefault="00111D9D" w:rsidP="00111D9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11D9D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public</w:t>
            </w:r>
            <w:r w:rsidRPr="00111D9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111D9D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class</w:t>
            </w:r>
            <w:r w:rsidRPr="00111D9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111D9D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Student</w:t>
            </w:r>
            <w:r w:rsidRPr="00111D9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{</w:t>
            </w:r>
          </w:p>
          <w:p w:rsidR="00323456" w:rsidRPr="00111D9D" w:rsidRDefault="00323456" w:rsidP="00111D9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</w:tc>
        <w:tc>
          <w:tcPr>
            <w:tcW w:w="4788" w:type="dxa"/>
          </w:tcPr>
          <w:p w:rsidR="00111D9D" w:rsidRPr="00111D9D" w:rsidRDefault="00111D9D" w:rsidP="00111D9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11D9D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package</w:t>
            </w:r>
            <w:r w:rsidRPr="00111D9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pack2</w:t>
            </w:r>
            <w:r w:rsidRPr="00111D9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:rsidR="00111D9D" w:rsidRPr="00111D9D" w:rsidRDefault="00111D9D" w:rsidP="00111D9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111D9D" w:rsidRPr="00111D9D" w:rsidRDefault="00111D9D" w:rsidP="00111D9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11D9D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import</w:t>
            </w:r>
            <w:r w:rsidRPr="00111D9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pack1</w:t>
            </w:r>
            <w:r w:rsidRPr="00111D9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Student</w:t>
            </w:r>
            <w:r w:rsidRPr="00111D9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:rsidR="00111D9D" w:rsidRPr="00111D9D" w:rsidRDefault="00111D9D" w:rsidP="00111D9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111D9D" w:rsidRPr="00111D9D" w:rsidRDefault="00111D9D" w:rsidP="00111D9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11D9D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public</w:t>
            </w:r>
            <w:r w:rsidRPr="00111D9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111D9D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class</w:t>
            </w:r>
            <w:r w:rsidRPr="00111D9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111D9D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Test</w:t>
            </w:r>
            <w:r w:rsidRPr="00111D9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{</w:t>
            </w:r>
          </w:p>
          <w:p w:rsidR="00111D9D" w:rsidRPr="00111D9D" w:rsidRDefault="00111D9D" w:rsidP="00111D9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11D9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111D9D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public</w:t>
            </w:r>
            <w:r w:rsidRPr="00111D9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111D9D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static</w:t>
            </w:r>
            <w:r w:rsidRPr="00111D9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111D9D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void</w:t>
            </w:r>
            <w:r w:rsidRPr="00111D9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111D9D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main</w:t>
            </w:r>
            <w:r w:rsidRPr="00111D9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111D9D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String</w:t>
            </w:r>
            <w:r w:rsidRPr="00111D9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[] </w:t>
            </w:r>
            <w:proofErr w:type="spellStart"/>
            <w:r w:rsidRPr="00111D9D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args</w:t>
            </w:r>
            <w:proofErr w:type="spellEnd"/>
            <w:r w:rsidRPr="00111D9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 {</w:t>
            </w:r>
          </w:p>
          <w:p w:rsidR="00111D9D" w:rsidRPr="00111D9D" w:rsidRDefault="00111D9D" w:rsidP="00111D9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11D9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</w:t>
            </w:r>
            <w:r w:rsidRPr="00111D9D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Student</w:t>
            </w:r>
            <w:r w:rsidRPr="00111D9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111D9D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s1</w:t>
            </w:r>
            <w:r w:rsidRPr="00111D9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 </w:t>
            </w:r>
            <w:r w:rsidRPr="00111D9D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new</w:t>
            </w:r>
            <w:r w:rsidRPr="00111D9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111D9D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Student</w:t>
            </w:r>
            <w:r w:rsidRPr="00111D9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();</w:t>
            </w:r>
          </w:p>
        </w:tc>
      </w:tr>
    </w:tbl>
    <w:p w:rsidR="00111D9D" w:rsidRDefault="00111D9D" w:rsidP="001725ED"/>
    <w:p w:rsidR="00111D9D" w:rsidRDefault="00111D9D" w:rsidP="001725ED">
      <w:r>
        <w:t>If public we can access from anywhere we can access</w:t>
      </w:r>
    </w:p>
    <w:p w:rsidR="00323456" w:rsidRDefault="00323456" w:rsidP="001725E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79"/>
        <w:gridCol w:w="5297"/>
      </w:tblGrid>
      <w:tr w:rsidR="00323456" w:rsidTr="00211539">
        <w:tc>
          <w:tcPr>
            <w:tcW w:w="4788" w:type="dxa"/>
          </w:tcPr>
          <w:p w:rsidR="00323456" w:rsidRPr="00111D9D" w:rsidRDefault="00323456" w:rsidP="0021153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11D9D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package</w:t>
            </w:r>
            <w:r w:rsidRPr="00111D9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pack1</w:t>
            </w:r>
            <w:r w:rsidRPr="00111D9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:rsidR="00323456" w:rsidRPr="00111D9D" w:rsidRDefault="00323456" w:rsidP="0021153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323456" w:rsidRDefault="00323456" w:rsidP="0021153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11D9D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class</w:t>
            </w:r>
            <w:r w:rsidRPr="00111D9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111D9D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Student</w:t>
            </w:r>
            <w:r w:rsidRPr="00111D9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{</w:t>
            </w:r>
          </w:p>
          <w:p w:rsidR="00323456" w:rsidRDefault="00323456" w:rsidP="0032345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public</w:t>
            </w:r>
            <w:r w:rsidRPr="00111D9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111D9D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void</w:t>
            </w:r>
            <w:r w:rsidRPr="00111D9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m1</w:t>
            </w:r>
            <w:r w:rsidRPr="00111D9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 {</w:t>
            </w:r>
          </w:p>
          <w:p w:rsidR="00323456" w:rsidRDefault="00323456" w:rsidP="0032345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sop(“stud pub method”);</w:t>
            </w:r>
          </w:p>
          <w:p w:rsidR="00323456" w:rsidRDefault="00323456" w:rsidP="0032345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}</w:t>
            </w:r>
          </w:p>
          <w:p w:rsidR="00323456" w:rsidRPr="00111D9D" w:rsidRDefault="00323456" w:rsidP="0032345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</w:tc>
        <w:tc>
          <w:tcPr>
            <w:tcW w:w="4788" w:type="dxa"/>
          </w:tcPr>
          <w:p w:rsidR="00323456" w:rsidRPr="00111D9D" w:rsidRDefault="00323456" w:rsidP="0021153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11D9D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package</w:t>
            </w:r>
            <w:r w:rsidRPr="00111D9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pack2</w:t>
            </w:r>
            <w:r w:rsidRPr="00111D9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:rsidR="00323456" w:rsidRPr="00111D9D" w:rsidRDefault="00323456" w:rsidP="0021153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11D9D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import</w:t>
            </w:r>
            <w:r w:rsidRPr="00111D9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pack1</w:t>
            </w:r>
            <w:r w:rsidRPr="00111D9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Student</w:t>
            </w:r>
            <w:r w:rsidRPr="00111D9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:rsidR="00323456" w:rsidRPr="00111D9D" w:rsidRDefault="00323456" w:rsidP="0021153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323456" w:rsidRPr="00111D9D" w:rsidRDefault="00323456" w:rsidP="0021153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11D9D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public</w:t>
            </w:r>
            <w:r w:rsidRPr="00111D9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111D9D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class</w:t>
            </w:r>
            <w:r w:rsidRPr="00111D9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111D9D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Test</w:t>
            </w:r>
            <w:r w:rsidRPr="00111D9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{</w:t>
            </w:r>
          </w:p>
          <w:p w:rsidR="00323456" w:rsidRPr="00111D9D" w:rsidRDefault="00323456" w:rsidP="0021153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11D9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111D9D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public</w:t>
            </w:r>
            <w:r w:rsidRPr="00111D9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111D9D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static</w:t>
            </w:r>
            <w:r w:rsidRPr="00111D9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111D9D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void</w:t>
            </w:r>
            <w:r w:rsidRPr="00111D9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111D9D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main</w:t>
            </w:r>
            <w:r w:rsidRPr="00111D9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111D9D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String</w:t>
            </w:r>
            <w:r w:rsidRPr="00111D9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[] </w:t>
            </w:r>
            <w:proofErr w:type="spellStart"/>
            <w:r w:rsidRPr="00111D9D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args</w:t>
            </w:r>
            <w:proofErr w:type="spellEnd"/>
            <w:r w:rsidRPr="00111D9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 {</w:t>
            </w:r>
          </w:p>
          <w:p w:rsidR="00323456" w:rsidRDefault="00831BEF" w:rsidP="0021153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216535</wp:posOffset>
                      </wp:positionH>
                      <wp:positionV relativeFrom="paragraph">
                        <wp:posOffset>1270</wp:posOffset>
                      </wp:positionV>
                      <wp:extent cx="266700" cy="219075"/>
                      <wp:effectExtent l="57150" t="38100" r="0" b="104775"/>
                      <wp:wrapNone/>
                      <wp:docPr id="1" name="&quot;No&quot; Symbo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19075"/>
                              </a:xfrm>
                              <a:prstGeom prst="noSmoking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2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57" coordsize="21600,21600" o:spt="57" adj="2700" path="m,10800qy10800,,21600,10800,10800,21600,,10800xar@0@0@16@16@12@14@15@13xar@0@0@16@16@13@15@14@12xe">
                      <v:stroke joinstyle="miter"/>
                      <v:formulas>
                        <v:f eqn="val #0"/>
                        <v:f eqn="prod @0 2 1"/>
                        <v:f eqn="sum 21600 0 @1"/>
                        <v:f eqn="prod @2 @2 1"/>
                        <v:f eqn="prod @0 @0 1"/>
                        <v:f eqn="sum @3 0 @4"/>
                        <v:f eqn="prod @5 1 8"/>
                        <v:f eqn="sqrt @6"/>
                        <v:f eqn="prod @4 1 8"/>
                        <v:f eqn="sqrt @8"/>
                        <v:f eqn="sum @7 @9 0"/>
                        <v:f eqn="sum @7 0 @9"/>
                        <v:f eqn="sum @10 10800 0"/>
                        <v:f eqn="sum 10800 0 @10"/>
                        <v:f eqn="sum @11 10800 0"/>
                        <v:f eqn="sum 10800 0 @11"/>
                        <v:f eqn="sum 21600 0 @0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7200"/>
                      </v:handles>
                    </v:shapetype>
                    <v:shape id="&quot;No&quot; Symbol 1" o:spid="_x0000_s1026" type="#_x0000_t57" style="position:absolute;margin-left:17.05pt;margin-top:.1pt;width:21pt;height:1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" adj="3327" fillcolor="#dfa7a6 [1621]" strokecolor="#bc4542 [3045]">
                      <v:fill color2="#f5e4e4 [501]" rotate="t" angle="180" colors="0 #ffa2a1;22938f #ffbebd;1 #ffe5e5" focus="100%" type="gradient"/>
                      <v:shadow on="t" color="black" opacity="24903f" origin=",.5" offset="0,.55556mm"/>
                    </v:shape>
                  </w:pict>
                </mc:Fallback>
              </mc:AlternateContent>
            </w:r>
            <w:r w:rsidR="00323456" w:rsidRPr="00111D9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</w:t>
            </w:r>
            <w:r w:rsidR="00323456" w:rsidRPr="00111D9D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Student</w:t>
            </w:r>
            <w:r w:rsidR="00323456" w:rsidRPr="00111D9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="00323456" w:rsidRPr="00111D9D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s1</w:t>
            </w:r>
            <w:r w:rsidR="00323456" w:rsidRPr="00111D9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 </w:t>
            </w:r>
            <w:r w:rsidR="00323456" w:rsidRPr="00111D9D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new</w:t>
            </w:r>
            <w:r w:rsidR="00323456" w:rsidRPr="00111D9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="00323456" w:rsidRPr="00111D9D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Student</w:t>
            </w:r>
            <w:r w:rsidR="00323456" w:rsidRPr="00111D9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();</w:t>
            </w:r>
          </w:p>
          <w:p w:rsidR="00831BEF" w:rsidRPr="00831BEF" w:rsidRDefault="00323456" w:rsidP="0021153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  </w:t>
            </w:r>
            <w:r w:rsidRPr="00111D9D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s1</w:t>
            </w: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.m1();</w:t>
            </w:r>
          </w:p>
        </w:tc>
      </w:tr>
    </w:tbl>
    <w:p w:rsidR="00323456" w:rsidRDefault="00323456" w:rsidP="001725ED"/>
    <w:p w:rsidR="00831BEF" w:rsidRDefault="00831BEF" w:rsidP="001725ED">
      <w:r>
        <w:t xml:space="preserve">Public </w:t>
      </w:r>
      <w:proofErr w:type="gramStart"/>
      <w:r>
        <w:t>m1(</w:t>
      </w:r>
      <w:proofErr w:type="gramEnd"/>
      <w:r>
        <w:t xml:space="preserve">) can be accessed from outside package. But that class is not visible </w:t>
      </w:r>
    </w:p>
    <w:p w:rsidR="00831BEF" w:rsidRDefault="00831BEF" w:rsidP="001725ED">
      <w:pPr>
        <w:rPr>
          <w:sz w:val="44"/>
        </w:rPr>
      </w:pPr>
      <w:r>
        <w:t xml:space="preserve">First check </w:t>
      </w:r>
      <w:r w:rsidRPr="00831BEF">
        <w:rPr>
          <w:b/>
        </w:rPr>
        <w:t>class visibility</w:t>
      </w:r>
      <w:r>
        <w:t xml:space="preserve"> </w:t>
      </w:r>
      <w:r>
        <w:sym w:font="Wingdings" w:char="F0E8"/>
      </w:r>
      <w:r>
        <w:t xml:space="preserve"> then </w:t>
      </w:r>
      <w:r w:rsidRPr="00831BEF">
        <w:rPr>
          <w:b/>
        </w:rPr>
        <w:t>member visibility</w:t>
      </w:r>
      <w:r>
        <w:rPr>
          <w:sz w:val="44"/>
        </w:rPr>
        <w:t xml:space="preserve"> </w:t>
      </w:r>
    </w:p>
    <w:p w:rsidR="00831BEF" w:rsidRPr="00831BEF" w:rsidRDefault="00831BEF" w:rsidP="001725ED">
      <w:pPr>
        <w:rPr>
          <w:sz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79"/>
        <w:gridCol w:w="5297"/>
      </w:tblGrid>
      <w:tr w:rsidR="00831BEF" w:rsidTr="00211539">
        <w:tc>
          <w:tcPr>
            <w:tcW w:w="4788" w:type="dxa"/>
          </w:tcPr>
          <w:p w:rsidR="00831BEF" w:rsidRPr="00111D9D" w:rsidRDefault="00831BEF" w:rsidP="0021153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11D9D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lastRenderedPageBreak/>
              <w:t>package</w:t>
            </w:r>
            <w:r w:rsidRPr="00111D9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pack1</w:t>
            </w:r>
            <w:r w:rsidRPr="00111D9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:rsidR="00831BEF" w:rsidRPr="00111D9D" w:rsidRDefault="00831BEF" w:rsidP="0021153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831BEF" w:rsidRDefault="00831BEF" w:rsidP="0021153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public</w:t>
            </w:r>
            <w:r w:rsidRPr="00111D9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111D9D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class</w:t>
            </w:r>
            <w:r w:rsidRPr="00111D9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="008F5B82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A</w:t>
            </w:r>
            <w:r w:rsidRPr="00111D9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{</w:t>
            </w:r>
          </w:p>
          <w:p w:rsidR="00831BEF" w:rsidRDefault="00831BEF" w:rsidP="0021153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111D9D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void</w:t>
            </w:r>
            <w:r w:rsidRPr="00111D9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m1</w:t>
            </w:r>
            <w:r w:rsidRPr="00111D9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 {</w:t>
            </w:r>
          </w:p>
          <w:p w:rsidR="00831BEF" w:rsidRDefault="00831BEF" w:rsidP="0021153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sop(“stud pub method”);</w:t>
            </w:r>
          </w:p>
          <w:p w:rsidR="00831BEF" w:rsidRDefault="00831BEF" w:rsidP="0021153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}</w:t>
            </w:r>
          </w:p>
          <w:p w:rsidR="00831BEF" w:rsidRPr="00111D9D" w:rsidRDefault="00831BEF" w:rsidP="0021153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</w:tc>
        <w:tc>
          <w:tcPr>
            <w:tcW w:w="4788" w:type="dxa"/>
          </w:tcPr>
          <w:p w:rsidR="00831BEF" w:rsidRPr="00111D9D" w:rsidRDefault="00831BEF" w:rsidP="0021153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11D9D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package</w:t>
            </w:r>
            <w:r w:rsidRPr="00111D9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pack2</w:t>
            </w:r>
            <w:r w:rsidRPr="00111D9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:rsidR="00831BEF" w:rsidRPr="00111D9D" w:rsidRDefault="00831BEF" w:rsidP="0021153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11D9D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import</w:t>
            </w:r>
            <w:r w:rsidRPr="00111D9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pack1</w:t>
            </w:r>
            <w:r w:rsidRPr="00111D9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="008F5B82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A</w:t>
            </w:r>
            <w:r w:rsidRPr="00111D9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:rsidR="00831BEF" w:rsidRPr="00111D9D" w:rsidRDefault="00831BEF" w:rsidP="0021153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831BEF" w:rsidRPr="00111D9D" w:rsidRDefault="00831BEF" w:rsidP="0021153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11D9D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public</w:t>
            </w:r>
            <w:r w:rsidRPr="00111D9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111D9D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class</w:t>
            </w:r>
            <w:r w:rsidRPr="00111D9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="008F5B82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B</w:t>
            </w:r>
            <w:r w:rsidRPr="00111D9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{</w:t>
            </w:r>
          </w:p>
          <w:p w:rsidR="00831BEF" w:rsidRPr="00111D9D" w:rsidRDefault="00831BEF" w:rsidP="0021153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11D9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111D9D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public</w:t>
            </w:r>
            <w:r w:rsidRPr="00111D9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111D9D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static</w:t>
            </w:r>
            <w:r w:rsidRPr="00111D9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111D9D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void</w:t>
            </w:r>
            <w:r w:rsidRPr="00111D9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111D9D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main</w:t>
            </w:r>
            <w:r w:rsidRPr="00111D9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111D9D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String</w:t>
            </w:r>
            <w:r w:rsidRPr="00111D9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[] </w:t>
            </w:r>
            <w:proofErr w:type="spellStart"/>
            <w:r w:rsidRPr="00111D9D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args</w:t>
            </w:r>
            <w:proofErr w:type="spellEnd"/>
            <w:r w:rsidRPr="00111D9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 {</w:t>
            </w:r>
          </w:p>
          <w:p w:rsidR="00831BEF" w:rsidRDefault="00831BEF" w:rsidP="0021153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65A8B6E" wp14:editId="4AA3C0A5">
                      <wp:simplePos x="0" y="0"/>
                      <wp:positionH relativeFrom="column">
                        <wp:posOffset>216535</wp:posOffset>
                      </wp:positionH>
                      <wp:positionV relativeFrom="paragraph">
                        <wp:posOffset>1270</wp:posOffset>
                      </wp:positionV>
                      <wp:extent cx="266700" cy="219075"/>
                      <wp:effectExtent l="57150" t="38100" r="0" b="104775"/>
                      <wp:wrapNone/>
                      <wp:docPr id="2" name="&quot;No&quot; Symbo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19075"/>
                              </a:xfrm>
                              <a:prstGeom prst="noSmoking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2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&quot;No&quot; Symbol 2" o:spid="_x0000_s1026" type="#_x0000_t57" style="position:absolute;margin-left:17.05pt;margin-top:.1pt;width:21pt;height:17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" adj="3327" fillcolor="#dfa7a6 [1621]" strokecolor="#bc4542 [3045]">
                      <v:fill color2="#f5e4e4 [501]" rotate="t" angle="180" colors="0 #ffa2a1;22938f #ffbebd;1 #ffe5e5" focus="100%" type="gradient"/>
                      <v:shadow on="t" color="black" opacity="24903f" origin=",.5" offset="0,.55556mm"/>
                    </v:shape>
                  </w:pict>
                </mc:Fallback>
              </mc:AlternateContent>
            </w:r>
            <w:r w:rsidRPr="00111D9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</w:t>
            </w:r>
            <w:r w:rsidR="008F5B82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A</w:t>
            </w:r>
            <w:r w:rsidRPr="00111D9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="008F5B82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</w:t>
            </w:r>
            <w:r w:rsidRPr="00111D9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 </w:t>
            </w:r>
            <w:r w:rsidRPr="00111D9D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new</w:t>
            </w:r>
            <w:r w:rsidRPr="00111D9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="008F5B82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A</w:t>
            </w:r>
            <w:r w:rsidRPr="00111D9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();</w:t>
            </w:r>
          </w:p>
          <w:p w:rsidR="00831BEF" w:rsidRPr="00831BEF" w:rsidRDefault="00831BEF" w:rsidP="008F5B8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  </w:t>
            </w:r>
            <w:r w:rsidR="008F5B82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</w:t>
            </w: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.m1();</w:t>
            </w:r>
          </w:p>
        </w:tc>
      </w:tr>
    </w:tbl>
    <w:p w:rsidR="00831BEF" w:rsidRDefault="008F5B82" w:rsidP="001725ED">
      <w:r>
        <w:t xml:space="preserve">CE: </w:t>
      </w:r>
      <w:proofErr w:type="gramStart"/>
      <w:r w:rsidRPr="008F5B82">
        <w:t>m1(</w:t>
      </w:r>
      <w:proofErr w:type="gramEnd"/>
      <w:r w:rsidRPr="008F5B82">
        <w:t>) is not public in A; cannot be accessed from outside package</w:t>
      </w:r>
    </w:p>
    <w:p w:rsidR="00831BEF" w:rsidRDefault="000D2784" w:rsidP="001725ED">
      <w:proofErr w:type="gramStart"/>
      <w:r>
        <w:t>class</w:t>
      </w:r>
      <w:proofErr w:type="gramEnd"/>
      <w:r>
        <w:t xml:space="preserve"> is visible </w:t>
      </w:r>
      <w:r>
        <w:sym w:font="Wingdings" w:char="F0E8"/>
      </w:r>
      <w:r>
        <w:t xml:space="preserve"> but member</w:t>
      </w:r>
      <w:r w:rsidR="001727C7">
        <w:t>(variable/ method)</w:t>
      </w:r>
      <w:r>
        <w:t xml:space="preserve"> is not visible </w:t>
      </w:r>
    </w:p>
    <w:p w:rsidR="00831BEF" w:rsidRDefault="00831BEF" w:rsidP="001725ED"/>
    <w:p w:rsidR="00111D9D" w:rsidRDefault="00552871" w:rsidP="001727C7">
      <w:pPr>
        <w:pStyle w:val="Heading2"/>
      </w:pPr>
      <w:proofErr w:type="gramStart"/>
      <w:r>
        <w:t>d</w:t>
      </w:r>
      <w:r w:rsidR="001727C7">
        <w:t>efault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79"/>
        <w:gridCol w:w="5297"/>
      </w:tblGrid>
      <w:tr w:rsidR="00111D9D" w:rsidTr="003B68A8">
        <w:tc>
          <w:tcPr>
            <w:tcW w:w="4788" w:type="dxa"/>
          </w:tcPr>
          <w:p w:rsidR="00111D9D" w:rsidRPr="00111D9D" w:rsidRDefault="00111D9D" w:rsidP="003B68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11D9D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package</w:t>
            </w:r>
            <w:r w:rsidRPr="00111D9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pack1</w:t>
            </w:r>
            <w:r w:rsidRPr="00111D9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:rsidR="00111D9D" w:rsidRPr="00111D9D" w:rsidRDefault="00111D9D" w:rsidP="003B68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111D9D" w:rsidRDefault="00111D9D" w:rsidP="003B68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11D9D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class</w:t>
            </w:r>
            <w:r w:rsidRPr="00111D9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111D9D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Student</w:t>
            </w:r>
            <w:r w:rsidRPr="00111D9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{</w:t>
            </w:r>
          </w:p>
          <w:p w:rsidR="00623C09" w:rsidRPr="00111D9D" w:rsidRDefault="00623C09" w:rsidP="001727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</w:tc>
        <w:tc>
          <w:tcPr>
            <w:tcW w:w="4788" w:type="dxa"/>
          </w:tcPr>
          <w:p w:rsidR="00111D9D" w:rsidRPr="00111D9D" w:rsidRDefault="00111D9D" w:rsidP="003B68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11D9D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package</w:t>
            </w:r>
            <w:r w:rsidRPr="00111D9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pack2</w:t>
            </w:r>
            <w:r w:rsidRPr="00111D9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:rsidR="00111D9D" w:rsidRPr="00111D9D" w:rsidRDefault="00111D9D" w:rsidP="003B68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111D9D" w:rsidRPr="00111D9D" w:rsidRDefault="00111D9D" w:rsidP="003B68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11D9D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import</w:t>
            </w:r>
            <w:r w:rsidRPr="00111D9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pack1</w:t>
            </w:r>
            <w:r w:rsidRPr="00111D9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Student</w:t>
            </w:r>
            <w:r w:rsidRPr="00111D9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:rsidR="00111D9D" w:rsidRPr="00111D9D" w:rsidRDefault="00111D9D" w:rsidP="003B68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111D9D" w:rsidRPr="00111D9D" w:rsidRDefault="00111D9D" w:rsidP="003B68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11D9D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public</w:t>
            </w:r>
            <w:r w:rsidRPr="00111D9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111D9D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class</w:t>
            </w:r>
            <w:r w:rsidRPr="00111D9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111D9D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Test</w:t>
            </w:r>
            <w:r w:rsidRPr="00111D9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{</w:t>
            </w:r>
          </w:p>
          <w:p w:rsidR="00111D9D" w:rsidRPr="00111D9D" w:rsidRDefault="00111D9D" w:rsidP="003B68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11D9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111D9D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public</w:t>
            </w:r>
            <w:r w:rsidRPr="00111D9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111D9D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static</w:t>
            </w:r>
            <w:r w:rsidRPr="00111D9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111D9D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void</w:t>
            </w:r>
            <w:r w:rsidRPr="00111D9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111D9D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main</w:t>
            </w:r>
            <w:r w:rsidRPr="00111D9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111D9D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String</w:t>
            </w:r>
            <w:r w:rsidRPr="00111D9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[] </w:t>
            </w:r>
            <w:proofErr w:type="spellStart"/>
            <w:r w:rsidRPr="00111D9D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args</w:t>
            </w:r>
            <w:proofErr w:type="spellEnd"/>
            <w:r w:rsidRPr="00111D9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 {</w:t>
            </w:r>
          </w:p>
          <w:p w:rsidR="00111D9D" w:rsidRPr="00111D9D" w:rsidRDefault="00111D9D" w:rsidP="003B68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11D9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</w:t>
            </w:r>
            <w:r w:rsidRPr="00111D9D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Student</w:t>
            </w:r>
            <w:r w:rsidRPr="00111D9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111D9D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s1</w:t>
            </w:r>
            <w:r w:rsidRPr="00111D9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 </w:t>
            </w:r>
            <w:r w:rsidRPr="00111D9D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new</w:t>
            </w:r>
            <w:r w:rsidRPr="00111D9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111D9D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Student</w:t>
            </w:r>
            <w:r w:rsidRPr="00111D9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();</w:t>
            </w:r>
          </w:p>
        </w:tc>
      </w:tr>
    </w:tbl>
    <w:p w:rsidR="00111D9D" w:rsidRDefault="00111D9D" w:rsidP="001727C7">
      <w:r>
        <w:t xml:space="preserve">CE: </w:t>
      </w:r>
      <w:r w:rsidR="001727C7">
        <w:t>Student</w:t>
      </w:r>
      <w:r w:rsidR="001727C7" w:rsidRPr="001727C7">
        <w:t xml:space="preserve"> is not public in pack1; cannot be accessed from outside package</w:t>
      </w:r>
    </w:p>
    <w:p w:rsidR="001727C7" w:rsidRDefault="001727C7" w:rsidP="001727C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79"/>
        <w:gridCol w:w="5297"/>
      </w:tblGrid>
      <w:tr w:rsidR="00D63AB0" w:rsidTr="00D63AB0">
        <w:tc>
          <w:tcPr>
            <w:tcW w:w="4279" w:type="dxa"/>
            <w:vMerge w:val="restart"/>
          </w:tcPr>
          <w:p w:rsidR="00D63AB0" w:rsidRPr="00111D9D" w:rsidRDefault="00D63AB0" w:rsidP="001727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11D9D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package</w:t>
            </w:r>
            <w:r w:rsidRPr="00111D9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pack1</w:t>
            </w:r>
            <w:r w:rsidRPr="00111D9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:rsidR="00D63AB0" w:rsidRDefault="00D63AB0" w:rsidP="001727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11D9D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class</w:t>
            </w:r>
            <w:r w:rsidRPr="00111D9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A</w:t>
            </w:r>
            <w:r w:rsidRPr="00111D9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{</w:t>
            </w:r>
          </w:p>
          <w:p w:rsidR="00D63AB0" w:rsidRDefault="00D63AB0" w:rsidP="001727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t xml:space="preserve">  </w:t>
            </w: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public</w:t>
            </w:r>
            <w:r w:rsidRPr="00111D9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111D9D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void</w:t>
            </w:r>
            <w:r w:rsidRPr="00111D9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m1</w:t>
            </w:r>
            <w:r w:rsidRPr="00111D9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 {</w:t>
            </w:r>
          </w:p>
          <w:p w:rsidR="00D63AB0" w:rsidRDefault="00D63AB0" w:rsidP="001727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sop(“stud private method”);</w:t>
            </w:r>
          </w:p>
          <w:p w:rsidR="00D63AB0" w:rsidRDefault="00D63AB0" w:rsidP="001727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}</w:t>
            </w:r>
          </w:p>
          <w:p w:rsidR="00D63AB0" w:rsidRDefault="00D63AB0" w:rsidP="001727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</w:t>
            </w:r>
          </w:p>
          <w:p w:rsidR="00D63AB0" w:rsidRDefault="00D63AB0" w:rsidP="001727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</w:t>
            </w:r>
            <w:r w:rsidRPr="00111D9D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void</w:t>
            </w:r>
            <w:r w:rsidRPr="00111D9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m2</w:t>
            </w:r>
            <w:r w:rsidRPr="00111D9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 {</w:t>
            </w:r>
          </w:p>
          <w:p w:rsidR="00D63AB0" w:rsidRDefault="00D63AB0" w:rsidP="001727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sop(“stud private method”);</w:t>
            </w:r>
          </w:p>
          <w:p w:rsidR="00D63AB0" w:rsidRDefault="00D63AB0" w:rsidP="001727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}</w:t>
            </w:r>
          </w:p>
          <w:p w:rsidR="00D63AB0" w:rsidRDefault="00D63AB0" w:rsidP="001727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</w:t>
            </w:r>
          </w:p>
          <w:p w:rsidR="00D63AB0" w:rsidRDefault="00D63AB0" w:rsidP="001727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</w:t>
            </w: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private</w:t>
            </w:r>
            <w:r w:rsidRPr="00111D9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111D9D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void</w:t>
            </w:r>
            <w:r w:rsidRPr="00111D9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m3</w:t>
            </w:r>
            <w:r w:rsidRPr="00111D9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 {</w:t>
            </w:r>
          </w:p>
          <w:p w:rsidR="00D63AB0" w:rsidRDefault="00D63AB0" w:rsidP="001727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sop(“stud private method”);</w:t>
            </w:r>
          </w:p>
          <w:p w:rsidR="00D63AB0" w:rsidRDefault="00D63AB0" w:rsidP="001727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}</w:t>
            </w:r>
          </w:p>
          <w:p w:rsidR="00D63AB0" w:rsidRPr="00111D9D" w:rsidRDefault="00D63AB0" w:rsidP="001727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</w:tc>
        <w:tc>
          <w:tcPr>
            <w:tcW w:w="5297" w:type="dxa"/>
          </w:tcPr>
          <w:p w:rsidR="00D63AB0" w:rsidRPr="00111D9D" w:rsidRDefault="00D63AB0" w:rsidP="00D63AB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11D9D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package</w:t>
            </w:r>
            <w:r w:rsidRPr="00111D9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pack1</w:t>
            </w:r>
            <w:r w:rsidRPr="00111D9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:rsidR="00D63AB0" w:rsidRPr="00111D9D" w:rsidRDefault="00D63AB0" w:rsidP="00D63AB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11D9D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public</w:t>
            </w:r>
            <w:r w:rsidRPr="00111D9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111D9D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class</w:t>
            </w:r>
            <w:r w:rsidRPr="00111D9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B</w:t>
            </w:r>
            <w:r w:rsidRPr="00111D9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{</w:t>
            </w:r>
          </w:p>
          <w:p w:rsidR="00D63AB0" w:rsidRPr="00111D9D" w:rsidRDefault="00D63AB0" w:rsidP="00D63AB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11D9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111D9D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public</w:t>
            </w:r>
            <w:r w:rsidRPr="00111D9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111D9D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static</w:t>
            </w:r>
            <w:r w:rsidRPr="00111D9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111D9D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void</w:t>
            </w:r>
            <w:r w:rsidRPr="00111D9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111D9D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main</w:t>
            </w:r>
            <w:r w:rsidRPr="00111D9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111D9D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String</w:t>
            </w:r>
            <w:r w:rsidRPr="00111D9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[] </w:t>
            </w:r>
            <w:proofErr w:type="spellStart"/>
            <w:r w:rsidRPr="00111D9D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args</w:t>
            </w:r>
            <w:proofErr w:type="spellEnd"/>
            <w:r w:rsidRPr="00111D9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 {</w:t>
            </w:r>
          </w:p>
          <w:p w:rsidR="00D63AB0" w:rsidRDefault="00D63AB0" w:rsidP="00D63AB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11D9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A</w:t>
            </w:r>
            <w:r w:rsidRPr="00111D9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</w:t>
            </w:r>
            <w:r w:rsidRPr="00111D9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 </w:t>
            </w:r>
            <w:r w:rsidRPr="00111D9D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new</w:t>
            </w:r>
            <w:r w:rsidRPr="00111D9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A</w:t>
            </w:r>
            <w:r w:rsidRPr="00111D9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();</w:t>
            </w:r>
          </w:p>
          <w:p w:rsidR="00D63AB0" w:rsidRPr="00F65E37" w:rsidRDefault="00D63AB0" w:rsidP="00D63AB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  a.m1();  a.m2();  </w:t>
            </w:r>
            <w:r w:rsidRPr="00F65E37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a.m3();</w:t>
            </w:r>
          </w:p>
          <w:p w:rsidR="00D63AB0" w:rsidRDefault="00D63AB0" w:rsidP="00D63AB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}</w:t>
            </w:r>
          </w:p>
          <w:p w:rsidR="00D63AB0" w:rsidRPr="00111D9D" w:rsidRDefault="00D63AB0" w:rsidP="00D63AB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</w:tc>
      </w:tr>
      <w:tr w:rsidR="00D63AB0" w:rsidTr="00D63AB0">
        <w:tc>
          <w:tcPr>
            <w:tcW w:w="4279" w:type="dxa"/>
            <w:vMerge/>
          </w:tcPr>
          <w:p w:rsidR="00D63AB0" w:rsidRPr="00111D9D" w:rsidRDefault="00D63AB0" w:rsidP="001727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</w:pPr>
          </w:p>
        </w:tc>
        <w:tc>
          <w:tcPr>
            <w:tcW w:w="5297" w:type="dxa"/>
          </w:tcPr>
          <w:p w:rsidR="00D63AB0" w:rsidRPr="00111D9D" w:rsidRDefault="00D63AB0" w:rsidP="00D63AB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11D9D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package</w:t>
            </w:r>
            <w:r w:rsidRPr="00111D9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pack2</w:t>
            </w:r>
            <w:r w:rsidRPr="00111D9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:rsidR="00D63AB0" w:rsidRPr="00111D9D" w:rsidRDefault="00D63AB0" w:rsidP="00D63AB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11D9D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import</w:t>
            </w:r>
            <w:r w:rsidRPr="00111D9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pack1</w:t>
            </w:r>
            <w:r w:rsidRPr="00111D9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A</w:t>
            </w:r>
            <w:r w:rsidRPr="00111D9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:rsidR="00D63AB0" w:rsidRPr="00111D9D" w:rsidRDefault="00D63AB0" w:rsidP="00D63AB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11D9D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public</w:t>
            </w:r>
            <w:r w:rsidRPr="00111D9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111D9D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class</w:t>
            </w:r>
            <w:r w:rsidRPr="00111D9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C</w:t>
            </w:r>
            <w:r w:rsidRPr="00111D9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{</w:t>
            </w:r>
          </w:p>
          <w:p w:rsidR="00D63AB0" w:rsidRPr="00111D9D" w:rsidRDefault="00D63AB0" w:rsidP="00D63AB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11D9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111D9D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public</w:t>
            </w:r>
            <w:r w:rsidRPr="00111D9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111D9D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static</w:t>
            </w:r>
            <w:r w:rsidRPr="00111D9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111D9D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void</w:t>
            </w:r>
            <w:r w:rsidRPr="00111D9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111D9D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main</w:t>
            </w:r>
            <w:r w:rsidRPr="00111D9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111D9D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String</w:t>
            </w:r>
            <w:r w:rsidRPr="00111D9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[] </w:t>
            </w:r>
            <w:proofErr w:type="spellStart"/>
            <w:r w:rsidRPr="00111D9D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args</w:t>
            </w:r>
            <w:proofErr w:type="spellEnd"/>
            <w:r w:rsidRPr="00111D9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 {</w:t>
            </w:r>
          </w:p>
          <w:p w:rsidR="00D63AB0" w:rsidRDefault="00D63AB0" w:rsidP="00D63AB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0FC9C07" wp14:editId="75FA6246">
                      <wp:simplePos x="0" y="0"/>
                      <wp:positionH relativeFrom="column">
                        <wp:posOffset>264160</wp:posOffset>
                      </wp:positionH>
                      <wp:positionV relativeFrom="paragraph">
                        <wp:posOffset>16510</wp:posOffset>
                      </wp:positionV>
                      <wp:extent cx="266700" cy="219075"/>
                      <wp:effectExtent l="57150" t="38100" r="0" b="104775"/>
                      <wp:wrapNone/>
                      <wp:docPr id="3" name="&quot;No&quot; Symbo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19075"/>
                              </a:xfrm>
                              <a:prstGeom prst="noSmoking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2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&quot;No&quot; Symbol 3" o:spid="_x0000_s1026" type="#_x0000_t57" style="position:absolute;margin-left:20.8pt;margin-top:1.3pt;width:21pt;height:17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" adj="3327" fillcolor="#dfa7a6 [1621]" strokecolor="#bc4542 [3045]">
                      <v:fill color2="#f5e4e4 [501]" rotate="t" angle="180" colors="0 #ffa2a1;22938f #ffbebd;1 #ffe5e5" focus="100%" type="gradient"/>
                      <v:shadow on="t" color="black" opacity="24903f" origin=",.5" offset="0,.55556mm"/>
                    </v:shape>
                  </w:pict>
                </mc:Fallback>
              </mc:AlternateContent>
            </w:r>
            <w:r w:rsidRPr="00111D9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A</w:t>
            </w:r>
            <w:r w:rsidRPr="00111D9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</w:t>
            </w:r>
            <w:r w:rsidRPr="00111D9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 </w:t>
            </w:r>
            <w:r w:rsidRPr="00111D9D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new</w:t>
            </w:r>
            <w:r w:rsidRPr="00111D9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A</w:t>
            </w:r>
            <w:r w:rsidRPr="00111D9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();</w:t>
            </w:r>
          </w:p>
          <w:p w:rsidR="00D63AB0" w:rsidRDefault="00D63AB0" w:rsidP="00D63AB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  a.m1();  a.m2();  a.m3();</w:t>
            </w:r>
          </w:p>
          <w:p w:rsidR="00D63AB0" w:rsidRDefault="00D63AB0" w:rsidP="00D63AB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}</w:t>
            </w:r>
          </w:p>
          <w:p w:rsidR="00D63AB0" w:rsidRPr="00111D9D" w:rsidRDefault="00D63AB0" w:rsidP="00D63AB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</w:tc>
      </w:tr>
    </w:tbl>
    <w:p w:rsidR="001727C7" w:rsidRDefault="001727C7" w:rsidP="001727C7"/>
    <w:p w:rsidR="00D63AB0" w:rsidRPr="00F65E37" w:rsidRDefault="00F65E37" w:rsidP="001727C7">
      <w:pPr>
        <w:rPr>
          <w:b/>
        </w:rPr>
      </w:pPr>
      <w:r w:rsidRPr="00F65E37">
        <w:rPr>
          <w:b/>
        </w:rPr>
        <w:lastRenderedPageBreak/>
        <w:t>Within</w:t>
      </w:r>
      <w:r w:rsidR="00D63AB0" w:rsidRPr="00F65E37">
        <w:rPr>
          <w:b/>
        </w:rPr>
        <w:t xml:space="preserve"> same package (B)</w:t>
      </w:r>
    </w:p>
    <w:p w:rsidR="00D63AB0" w:rsidRDefault="00D63AB0" w:rsidP="001727C7">
      <w:r>
        <w:t xml:space="preserve">A is visible, </w:t>
      </w:r>
      <w:r w:rsidR="00F65E37">
        <w:t>public member visible, default member visible m1</w:t>
      </w:r>
      <w:proofErr w:type="gramStart"/>
      <w:r w:rsidR="00F65E37">
        <w:t>,m2</w:t>
      </w:r>
      <w:proofErr w:type="gramEnd"/>
      <w:r w:rsidR="00F65E37">
        <w:t xml:space="preserve"> can be access. </w:t>
      </w:r>
    </w:p>
    <w:p w:rsidR="00F65E37" w:rsidRDefault="00F65E37" w:rsidP="001727C7">
      <w:r>
        <w:t>But private member m3 can be access within the same class only.</w:t>
      </w:r>
    </w:p>
    <w:p w:rsidR="00F65E37" w:rsidRPr="00F65E37" w:rsidRDefault="00F65E37" w:rsidP="00F65E37">
      <w:pPr>
        <w:rPr>
          <w:b/>
        </w:rPr>
      </w:pPr>
      <w:r w:rsidRPr="00F65E37">
        <w:rPr>
          <w:b/>
        </w:rPr>
        <w:t>From</w:t>
      </w:r>
      <w:r w:rsidRPr="00F65E37">
        <w:rPr>
          <w:b/>
        </w:rPr>
        <w:t xml:space="preserve"> </w:t>
      </w:r>
      <w:r w:rsidRPr="00F65E37">
        <w:rPr>
          <w:b/>
        </w:rPr>
        <w:t>outside</w:t>
      </w:r>
      <w:r w:rsidRPr="00F65E37">
        <w:rPr>
          <w:b/>
        </w:rPr>
        <w:t xml:space="preserve"> package (</w:t>
      </w:r>
      <w:r w:rsidRPr="00F65E37">
        <w:rPr>
          <w:b/>
        </w:rPr>
        <w:t>C</w:t>
      </w:r>
      <w:r w:rsidRPr="00F65E37">
        <w:rPr>
          <w:b/>
        </w:rPr>
        <w:t>)</w:t>
      </w:r>
    </w:p>
    <w:p w:rsidR="00F65E37" w:rsidRDefault="00F65E37" w:rsidP="00F65E37">
      <w:r>
        <w:t xml:space="preserve">A is </w:t>
      </w:r>
      <w:r>
        <w:t>not visible.</w:t>
      </w:r>
      <w:r>
        <w:t xml:space="preserve"> </w:t>
      </w:r>
    </w:p>
    <w:p w:rsidR="00F65E37" w:rsidRDefault="00F65E37" w:rsidP="00F65E37"/>
    <w:p w:rsidR="00F65E37" w:rsidRDefault="00F65E37" w:rsidP="00F65E37">
      <w:r>
        <w:t xml:space="preserve">Recommended modifier for </w:t>
      </w:r>
      <w:proofErr w:type="gramStart"/>
      <w:r w:rsidRPr="00F65E37">
        <w:rPr>
          <w:b/>
        </w:rPr>
        <w:t>variable</w:t>
      </w:r>
      <w:r>
        <w:t>(</w:t>
      </w:r>
      <w:proofErr w:type="gramEnd"/>
      <w:r>
        <w:t xml:space="preserve">like data) is </w:t>
      </w:r>
      <w:r w:rsidRPr="00F65E37">
        <w:rPr>
          <w:b/>
        </w:rPr>
        <w:t>private</w:t>
      </w:r>
      <w:r>
        <w:t xml:space="preserve">. </w:t>
      </w:r>
    </w:p>
    <w:p w:rsidR="00F65E37" w:rsidRDefault="00F65E37" w:rsidP="00F65E37">
      <w:r>
        <w:t xml:space="preserve">Recommended modifier for </w:t>
      </w:r>
      <w:proofErr w:type="gramStart"/>
      <w:r>
        <w:rPr>
          <w:b/>
        </w:rPr>
        <w:t>method</w:t>
      </w:r>
      <w:r>
        <w:t>(</w:t>
      </w:r>
      <w:proofErr w:type="gramEnd"/>
      <w:r>
        <w:t xml:space="preserve">like </w:t>
      </w:r>
      <w:r>
        <w:t>service</w:t>
      </w:r>
      <w:r>
        <w:t xml:space="preserve">) is </w:t>
      </w:r>
      <w:r>
        <w:rPr>
          <w:b/>
        </w:rPr>
        <w:t>public</w:t>
      </w:r>
      <w:r>
        <w:t xml:space="preserve">. </w:t>
      </w:r>
    </w:p>
    <w:p w:rsidR="00F65E37" w:rsidRDefault="00F65E37" w:rsidP="00F65E37"/>
    <w:p w:rsidR="00623C09" w:rsidRPr="00623C09" w:rsidRDefault="00552871" w:rsidP="00F65E37">
      <w:pPr>
        <w:pStyle w:val="Heading2"/>
      </w:pPr>
      <w:proofErr w:type="gramStart"/>
      <w:r>
        <w:t>abstract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23C09" w:rsidTr="003B68A8">
        <w:tc>
          <w:tcPr>
            <w:tcW w:w="4788" w:type="dxa"/>
          </w:tcPr>
          <w:p w:rsidR="00623C09" w:rsidRDefault="00DD5F7F" w:rsidP="00623C0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23C0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abstract</w:t>
            </w:r>
            <w:r w:rsidRPr="00623C0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="00623C09" w:rsidRPr="00111D9D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class</w:t>
            </w:r>
            <w:r w:rsidR="00623C09" w:rsidRPr="00111D9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="00623C09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Vehicle</w:t>
            </w:r>
            <w:r w:rsidR="00623C09" w:rsidRPr="00111D9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{</w:t>
            </w:r>
          </w:p>
          <w:p w:rsidR="00623C09" w:rsidRDefault="00623C09" w:rsidP="00623C0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 xml:space="preserve">  </w:t>
            </w:r>
            <w:r w:rsidRPr="00623C0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public</w:t>
            </w:r>
            <w:r w:rsidRPr="00623C0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623C0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abstract</w:t>
            </w:r>
            <w:r w:rsidRPr="00623C0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spellStart"/>
            <w:r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int</w:t>
            </w:r>
            <w:proofErr w:type="spellEnd"/>
            <w:r w:rsidRPr="00623C0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spellStart"/>
            <w:r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getWheels</w:t>
            </w:r>
            <w:proofErr w:type="spellEnd"/>
            <w:r w:rsidRPr="00623C0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();</w:t>
            </w:r>
          </w:p>
          <w:p w:rsidR="00DD5F7F" w:rsidRDefault="00623C09" w:rsidP="00623C0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</w:pPr>
            <w:r w:rsidRPr="00623C09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// </w:t>
            </w:r>
            <w:proofErr w:type="spellStart"/>
            <w:r w:rsidRPr="00623C09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cant</w:t>
            </w:r>
            <w:proofErr w:type="spellEnd"/>
            <w:r w:rsidRPr="00623C09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 do implementation </w:t>
            </w:r>
          </w:p>
          <w:p w:rsidR="00623C09" w:rsidRPr="00623C09" w:rsidRDefault="00DD5F7F" w:rsidP="00623C0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 xml:space="preserve">// </w:t>
            </w:r>
            <w:r w:rsidR="00623C09" w:rsidRPr="00623C09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till know the </w:t>
            </w:r>
            <w:r w:rsidRPr="00623C09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vehicle</w:t>
            </w:r>
            <w:r w:rsidR="00623C09" w:rsidRPr="00623C09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 type</w:t>
            </w:r>
          </w:p>
          <w:p w:rsidR="00623C09" w:rsidRPr="00111D9D" w:rsidRDefault="00623C09" w:rsidP="00623C0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</w:tc>
        <w:tc>
          <w:tcPr>
            <w:tcW w:w="4788" w:type="dxa"/>
          </w:tcPr>
          <w:p w:rsidR="00623C09" w:rsidRDefault="00DD5F7F" w:rsidP="00623C0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23C0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abstract</w:t>
            </w:r>
            <w:r w:rsidRPr="00623C0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="00623C09" w:rsidRPr="00111D9D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class</w:t>
            </w:r>
            <w:r w:rsidR="00623C09" w:rsidRPr="00111D9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="00623C09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Loran</w:t>
            </w:r>
            <w:r w:rsidR="00623C09" w:rsidRPr="00111D9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{</w:t>
            </w:r>
          </w:p>
          <w:p w:rsidR="00623C09" w:rsidRPr="00623C09" w:rsidRDefault="00623C09" w:rsidP="00623C0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 xml:space="preserve">  </w:t>
            </w:r>
            <w:r w:rsidRPr="00623C0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public</w:t>
            </w:r>
            <w:r w:rsidRPr="00623C0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623C0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abstract</w:t>
            </w:r>
            <w:r w:rsidRPr="00623C0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623C09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double</w:t>
            </w:r>
            <w:r w:rsidRPr="00623C0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spellStart"/>
            <w:r w:rsidRPr="00623C09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getInterest</w:t>
            </w:r>
            <w:proofErr w:type="spellEnd"/>
            <w:r w:rsidRPr="00623C0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();</w:t>
            </w:r>
          </w:p>
          <w:p w:rsidR="00DD5F7F" w:rsidRDefault="00DD5F7F" w:rsidP="00DD5F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</w:pPr>
            <w:r w:rsidRPr="00623C09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// </w:t>
            </w:r>
            <w:proofErr w:type="spellStart"/>
            <w:r w:rsidRPr="00623C09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cant</w:t>
            </w:r>
            <w:proofErr w:type="spellEnd"/>
            <w:r w:rsidRPr="00623C09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 do implementation </w:t>
            </w:r>
          </w:p>
          <w:p w:rsidR="00DD5F7F" w:rsidRPr="00623C09" w:rsidRDefault="00DD5F7F" w:rsidP="00DD5F7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 xml:space="preserve">// </w:t>
            </w:r>
            <w:r w:rsidRPr="00623C09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till know the </w:t>
            </w:r>
            <w:r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Loran</w:t>
            </w:r>
            <w:r w:rsidRPr="00623C09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 type</w:t>
            </w:r>
          </w:p>
          <w:p w:rsidR="00623C09" w:rsidRPr="00111D9D" w:rsidRDefault="00623C09" w:rsidP="003B68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</w:tc>
      </w:tr>
    </w:tbl>
    <w:p w:rsidR="00111D9D" w:rsidRDefault="00DD5F7F" w:rsidP="001725ED">
      <w:proofErr w:type="gramStart"/>
      <w:r w:rsidRPr="00323456">
        <w:rPr>
          <w:b/>
        </w:rPr>
        <w:t>abstract</w:t>
      </w:r>
      <w:proofErr w:type="gramEnd"/>
      <w:r w:rsidRPr="00323456">
        <w:rPr>
          <w:b/>
        </w:rPr>
        <w:t xml:space="preserve"> method</w:t>
      </w:r>
      <w:r>
        <w:t xml:space="preserve"> : the method which only has declaration but no implementation  </w:t>
      </w:r>
      <w:r w:rsidR="00623C09">
        <w:t xml:space="preserve"> </w:t>
      </w:r>
    </w:p>
    <w:p w:rsidR="007C3B40" w:rsidRDefault="00DD5F7F" w:rsidP="001725ED">
      <w:proofErr w:type="gramStart"/>
      <w:r w:rsidRPr="00323456">
        <w:rPr>
          <w:b/>
        </w:rPr>
        <w:t>abstract</w:t>
      </w:r>
      <w:proofErr w:type="gramEnd"/>
      <w:r w:rsidRPr="00323456">
        <w:rPr>
          <w:b/>
        </w:rPr>
        <w:t xml:space="preserve"> class</w:t>
      </w:r>
      <w:r>
        <w:t xml:space="preserve"> : if a class contains at least one abstract method the class </w:t>
      </w:r>
      <w:r w:rsidR="007C3B40">
        <w:t xml:space="preserve">compulsory </w:t>
      </w:r>
      <w:r>
        <w:t xml:space="preserve">should be declared as abstract </w:t>
      </w:r>
    </w:p>
    <w:p w:rsidR="00DD5F7F" w:rsidRPr="00B04CDA" w:rsidRDefault="00DD5F7F" w:rsidP="00F65E37">
      <w:pPr>
        <w:rPr>
          <w:b/>
        </w:rPr>
      </w:pPr>
      <w:r>
        <w:tab/>
      </w:r>
      <w:r w:rsidR="007C3B40" w:rsidRPr="00B04CDA">
        <w:t>For</w:t>
      </w:r>
      <w:r w:rsidRPr="00B04CDA">
        <w:t xml:space="preserve"> </w:t>
      </w:r>
      <w:r w:rsidR="007C3B40" w:rsidRPr="00B04CDA">
        <w:t>these partially implemented classes</w:t>
      </w:r>
      <w:r w:rsidRPr="00B04CDA">
        <w:t xml:space="preserve"> we </w:t>
      </w:r>
      <w:r w:rsidRPr="00B04CDA">
        <w:rPr>
          <w:b/>
        </w:rPr>
        <w:t>can’t create object</w:t>
      </w:r>
    </w:p>
    <w:p w:rsidR="00DD5F7F" w:rsidRPr="00B04CDA" w:rsidRDefault="007C3B40" w:rsidP="00F65E37">
      <w:r w:rsidRPr="00B04CDA">
        <w:tab/>
        <w:t>(Instantiation is not possible)</w:t>
      </w:r>
    </w:p>
    <w:p w:rsidR="00F65E37" w:rsidRDefault="007C3B40" w:rsidP="00F65E37">
      <w:r w:rsidRPr="00B04CDA">
        <w:tab/>
      </w:r>
    </w:p>
    <w:p w:rsidR="00020667" w:rsidRPr="00B04CDA" w:rsidRDefault="007C3B40" w:rsidP="00F65E37">
      <w:r w:rsidRPr="00B04CDA">
        <w:tab/>
        <w:t xml:space="preserve">Adapter </w:t>
      </w:r>
      <w:r w:rsidR="00020667" w:rsidRPr="00B04CDA">
        <w:t>class:</w:t>
      </w:r>
      <w:r w:rsidRPr="00B04CDA">
        <w:t xml:space="preserve"> these classes contain </w:t>
      </w:r>
      <w:r w:rsidR="00020667" w:rsidRPr="00B04CDA">
        <w:t>0</w:t>
      </w:r>
      <w:r w:rsidRPr="00B04CDA">
        <w:t xml:space="preserve"> abstract</w:t>
      </w:r>
      <w:r w:rsidR="00020667" w:rsidRPr="00B04CDA">
        <w:t xml:space="preserve"> methods.</w:t>
      </w:r>
    </w:p>
    <w:p w:rsidR="007C3B40" w:rsidRPr="00B04CDA" w:rsidRDefault="00020667" w:rsidP="00F65E37">
      <w:proofErr w:type="gramStart"/>
      <w:r w:rsidRPr="00B04CDA">
        <w:t>even</w:t>
      </w:r>
      <w:proofErr w:type="gramEnd"/>
      <w:r w:rsidRPr="00B04CDA">
        <w:t xml:space="preserve"> though</w:t>
      </w:r>
      <w:r w:rsidR="007C3B40" w:rsidRPr="00B04CDA">
        <w:t xml:space="preserve"> that is dummy implementation</w:t>
      </w:r>
      <w:r w:rsidRPr="00B04CDA">
        <w:t>s</w:t>
      </w:r>
      <w:r w:rsidR="007C3B40" w:rsidRPr="00B04CDA">
        <w:t xml:space="preserve"> (m1(){})</w:t>
      </w:r>
      <w:r w:rsidRPr="00B04CDA">
        <w:t>,</w:t>
      </w:r>
      <w:r w:rsidR="007C3B40" w:rsidRPr="00B04CDA">
        <w:t xml:space="preserve"> so there is no use of object creation</w:t>
      </w:r>
      <w:r w:rsidRPr="00B04CDA">
        <w:t>.</w:t>
      </w:r>
      <w:r w:rsidR="007C3B40" w:rsidRPr="00B04CDA">
        <w:t xml:space="preserve"> </w:t>
      </w:r>
      <w:proofErr w:type="gramStart"/>
      <w:r w:rsidR="007C3B40" w:rsidRPr="00B04CDA">
        <w:t>so</w:t>
      </w:r>
      <w:proofErr w:type="gramEnd"/>
      <w:r w:rsidR="007C3B40" w:rsidRPr="00B04CDA">
        <w:t xml:space="preserve"> those classes are declared as abstract</w:t>
      </w:r>
    </w:p>
    <w:p w:rsidR="007C3B40" w:rsidRDefault="007C3B40" w:rsidP="001725ED">
      <w:pPr>
        <w:rPr>
          <w:sz w:val="16"/>
        </w:rPr>
      </w:pPr>
    </w:p>
    <w:p w:rsidR="00F65E37" w:rsidRDefault="00F65E37" w:rsidP="001725ED">
      <w:pPr>
        <w:rPr>
          <w:sz w:val="16"/>
        </w:rPr>
      </w:pPr>
    </w:p>
    <w:p w:rsidR="00F65E37" w:rsidRPr="00B04CDA" w:rsidRDefault="00F65E37" w:rsidP="001725ED">
      <w:pPr>
        <w:rPr>
          <w:sz w:val="16"/>
        </w:rPr>
      </w:pPr>
    </w:p>
    <w:p w:rsidR="00020667" w:rsidRDefault="00020667" w:rsidP="0002066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23C09">
        <w:rPr>
          <w:rFonts w:ascii="Consolas" w:eastAsia="Times New Roman" w:hAnsi="Consolas" w:cs="Times New Roman"/>
          <w:color w:val="0000FF"/>
          <w:sz w:val="21"/>
          <w:szCs w:val="21"/>
        </w:rPr>
        <w:lastRenderedPageBreak/>
        <w:t>abstract</w:t>
      </w:r>
      <w:proofErr w:type="gramEnd"/>
      <w:r w:rsidRPr="00623C09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11D9D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111D9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="00003BBB">
        <w:rPr>
          <w:rFonts w:ascii="Consolas" w:eastAsia="Times New Roman" w:hAnsi="Consolas" w:cs="Times New Roman"/>
          <w:color w:val="267F99"/>
          <w:sz w:val="21"/>
          <w:szCs w:val="21"/>
        </w:rPr>
        <w:t>Vehicle</w:t>
      </w:r>
      <w:r w:rsidRPr="00111D9D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003BBB" w:rsidRDefault="00003BBB" w:rsidP="0002066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>
        <w:rPr>
          <w:rFonts w:ascii="Consolas" w:eastAsia="Times New Roman" w:hAnsi="Consolas" w:cs="Times New Roman"/>
          <w:color w:val="795E26"/>
          <w:sz w:val="21"/>
          <w:szCs w:val="21"/>
        </w:rPr>
        <w:t>m1(</w:t>
      </w:r>
      <w:proofErr w:type="gramEnd"/>
      <w:r>
        <w:rPr>
          <w:rFonts w:ascii="Consolas" w:eastAsia="Times New Roman" w:hAnsi="Consolas" w:cs="Times New Roman"/>
          <w:color w:val="795E26"/>
          <w:sz w:val="21"/>
          <w:szCs w:val="21"/>
        </w:rPr>
        <w:t>){}, m2(){}, m3(){}</w:t>
      </w:r>
    </w:p>
    <w:p w:rsidR="00020667" w:rsidRPr="00F93577" w:rsidRDefault="00020667" w:rsidP="0002066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</w:rPr>
        <w:t xml:space="preserve">  </w:t>
      </w:r>
      <w:proofErr w:type="gramStart"/>
      <w:r w:rsidRPr="00623C09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623C09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23C09">
        <w:rPr>
          <w:rFonts w:ascii="Consolas" w:eastAsia="Times New Roman" w:hAnsi="Consolas" w:cs="Times New Roman"/>
          <w:color w:val="0000FF"/>
          <w:sz w:val="21"/>
          <w:szCs w:val="21"/>
        </w:rPr>
        <w:t>abstract</w:t>
      </w:r>
      <w:r w:rsidRPr="00623C09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proofErr w:type="spellEnd"/>
      <w:r w:rsidRPr="00623C09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>
        <w:rPr>
          <w:rFonts w:ascii="Consolas" w:eastAsia="Times New Roman" w:hAnsi="Consolas" w:cs="Times New Roman"/>
          <w:color w:val="795E26"/>
          <w:sz w:val="21"/>
          <w:szCs w:val="21"/>
        </w:rPr>
        <w:t>get</w:t>
      </w:r>
      <w:r w:rsidR="00003BBB">
        <w:rPr>
          <w:rFonts w:ascii="Consolas" w:eastAsia="Times New Roman" w:hAnsi="Consolas" w:cs="Times New Roman"/>
          <w:color w:val="795E26"/>
          <w:sz w:val="21"/>
          <w:szCs w:val="21"/>
        </w:rPr>
        <w:t>NumOf</w:t>
      </w:r>
      <w:r>
        <w:rPr>
          <w:rFonts w:ascii="Consolas" w:eastAsia="Times New Roman" w:hAnsi="Consolas" w:cs="Times New Roman"/>
          <w:color w:val="795E26"/>
          <w:sz w:val="21"/>
          <w:szCs w:val="21"/>
        </w:rPr>
        <w:t>Wheels</w:t>
      </w:r>
      <w:proofErr w:type="spellEnd"/>
      <w:r w:rsidRPr="00623C09">
        <w:rPr>
          <w:rFonts w:ascii="Consolas" w:eastAsia="Times New Roman" w:hAnsi="Consolas" w:cs="Times New Roman"/>
          <w:color w:val="000000"/>
          <w:sz w:val="18"/>
          <w:szCs w:val="21"/>
        </w:rPr>
        <w:t>();</w:t>
      </w:r>
      <w:r w:rsidR="00F93577">
        <w:rPr>
          <w:rFonts w:ascii="Consolas" w:eastAsia="Times New Roman" w:hAnsi="Consolas" w:cs="Times New Roman"/>
          <w:color w:val="000000"/>
          <w:sz w:val="18"/>
          <w:szCs w:val="21"/>
        </w:rPr>
        <w:t xml:space="preserve"> </w:t>
      </w:r>
    </w:p>
    <w:p w:rsidR="00A56C61" w:rsidRDefault="00003BBB" w:rsidP="0002066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623C09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623C09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23C09">
        <w:rPr>
          <w:rFonts w:ascii="Consolas" w:eastAsia="Times New Roman" w:hAnsi="Consolas" w:cs="Times New Roman"/>
          <w:color w:val="0000FF"/>
          <w:sz w:val="21"/>
          <w:szCs w:val="21"/>
        </w:rPr>
        <w:t>abstract</w:t>
      </w:r>
      <w:r w:rsidRPr="00623C09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proofErr w:type="spellEnd"/>
      <w:r w:rsidRPr="00623C09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>
        <w:rPr>
          <w:rFonts w:ascii="Consolas" w:eastAsia="Times New Roman" w:hAnsi="Consolas" w:cs="Times New Roman"/>
          <w:color w:val="795E26"/>
          <w:sz w:val="21"/>
          <w:szCs w:val="21"/>
        </w:rPr>
        <w:t>getNumOfSeat</w:t>
      </w:r>
      <w:proofErr w:type="spellEnd"/>
      <w:r w:rsidRPr="00623C09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  <w:r w:rsidR="00F935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</w:t>
      </w:r>
    </w:p>
    <w:p w:rsidR="00003BBB" w:rsidRDefault="00003BBB" w:rsidP="0002066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020667" w:rsidRPr="00B04CDA" w:rsidRDefault="00A56C61" w:rsidP="00F65E37">
      <w:r w:rsidRPr="00B04CDA">
        <w:t>Child</w:t>
      </w:r>
      <w:r w:rsidR="00B04CDA" w:rsidRPr="00B04CDA">
        <w:t xml:space="preserve"> of Vehicle should implement th</w:t>
      </w:r>
      <w:r>
        <w:t>ese abstract</w:t>
      </w:r>
      <w:r w:rsidR="00B04CDA" w:rsidRPr="00B04CDA">
        <w:t xml:space="preserve"> methods otherwise child can’t create object</w:t>
      </w:r>
      <w:r>
        <w:t xml:space="preserve"> (Restrict child to implement these methods) </w:t>
      </w:r>
    </w:p>
    <w:p w:rsidR="00B04CDA" w:rsidRPr="00B04CDA" w:rsidRDefault="00B04CDA" w:rsidP="00B04CDA">
      <w:pPr>
        <w:rPr>
          <w:sz w:val="16"/>
        </w:rPr>
      </w:pPr>
    </w:p>
    <w:p w:rsidR="00020667" w:rsidRDefault="00F93577" w:rsidP="0002066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23C09">
        <w:rPr>
          <w:rFonts w:ascii="Consolas" w:eastAsia="Times New Roman" w:hAnsi="Consolas" w:cs="Times New Roman"/>
          <w:strike/>
          <w:color w:val="0000FF"/>
          <w:sz w:val="21"/>
          <w:szCs w:val="21"/>
        </w:rPr>
        <w:t>abstract</w:t>
      </w:r>
      <w:proofErr w:type="gramEnd"/>
      <w:r w:rsidRPr="00111D9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="00020667" w:rsidRPr="00111D9D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proofErr w:type="spellStart"/>
      <w:r w:rsidR="00003BBB">
        <w:rPr>
          <w:rFonts w:ascii="Consolas" w:eastAsia="Times New Roman" w:hAnsi="Consolas" w:cs="Times New Roman"/>
          <w:color w:val="267F99"/>
          <w:sz w:val="21"/>
          <w:szCs w:val="21"/>
        </w:rPr>
        <w:t>NewCar</w:t>
      </w:r>
      <w:proofErr w:type="spellEnd"/>
      <w:r w:rsidR="00020667" w:rsidRPr="00111D9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="00003BBB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="00003BBB" w:rsidRPr="00111D9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="00003BBB">
        <w:rPr>
          <w:rFonts w:ascii="Consolas" w:eastAsia="Times New Roman" w:hAnsi="Consolas" w:cs="Times New Roman"/>
          <w:color w:val="267F99"/>
          <w:sz w:val="21"/>
          <w:szCs w:val="21"/>
        </w:rPr>
        <w:t>Vehicle</w:t>
      </w:r>
      <w:r w:rsidR="00A56C61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A56C61" w:rsidRDefault="00020667" w:rsidP="0002066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</w:rPr>
        <w:t xml:space="preserve">  </w:t>
      </w:r>
      <w:proofErr w:type="gramStart"/>
      <w:r w:rsidRPr="00623C09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623C09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23C09">
        <w:rPr>
          <w:rFonts w:ascii="Consolas" w:eastAsia="Times New Roman" w:hAnsi="Consolas" w:cs="Times New Roman"/>
          <w:color w:val="0000FF"/>
          <w:sz w:val="21"/>
          <w:szCs w:val="21"/>
        </w:rPr>
        <w:t>abstract</w:t>
      </w:r>
      <w:r w:rsidRPr="00623C09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proofErr w:type="spellEnd"/>
      <w:r w:rsidRPr="00623C09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="00003BBB">
        <w:rPr>
          <w:rFonts w:ascii="Consolas" w:eastAsia="Times New Roman" w:hAnsi="Consolas" w:cs="Times New Roman"/>
          <w:color w:val="795E26"/>
          <w:sz w:val="21"/>
          <w:szCs w:val="21"/>
        </w:rPr>
        <w:t>getNumOfWheels</w:t>
      </w:r>
      <w:proofErr w:type="spellEnd"/>
      <w:r w:rsidR="00003BBB">
        <w:rPr>
          <w:rFonts w:ascii="Consolas" w:eastAsia="Times New Roman" w:hAnsi="Consolas" w:cs="Times New Roman"/>
          <w:color w:val="000000"/>
          <w:sz w:val="21"/>
          <w:szCs w:val="21"/>
        </w:rPr>
        <w:t>(){</w:t>
      </w:r>
      <w:r w:rsidR="00F935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</w:p>
    <w:p w:rsidR="00003BBB" w:rsidRDefault="00003BBB" w:rsidP="00020667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proofErr w:type="gramStart"/>
      <w:r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gramEnd"/>
      <w:r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 w:rsidRPr="00003BBB">
        <w:rPr>
          <w:rFonts w:ascii="Consolas" w:eastAsia="Times New Roman" w:hAnsi="Consolas" w:cs="Times New Roman"/>
          <w:sz w:val="21"/>
          <w:szCs w:val="21"/>
        </w:rPr>
        <w:t>3;}</w:t>
      </w:r>
      <w:r w:rsidR="00A56C61">
        <w:rPr>
          <w:rFonts w:ascii="Consolas" w:eastAsia="Times New Roman" w:hAnsi="Consolas" w:cs="Times New Roman"/>
          <w:sz w:val="21"/>
          <w:szCs w:val="21"/>
        </w:rPr>
        <w:tab/>
        <w:t xml:space="preserve"> </w:t>
      </w:r>
    </w:p>
    <w:p w:rsidR="00003BBB" w:rsidRPr="00003BBB" w:rsidRDefault="00003BBB" w:rsidP="00020667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}</w:t>
      </w:r>
    </w:p>
    <w:p w:rsidR="00020667" w:rsidRPr="00B04CDA" w:rsidRDefault="00B04CDA" w:rsidP="00F65E37">
      <w:pPr>
        <w:rPr>
          <w:sz w:val="32"/>
        </w:rPr>
      </w:pPr>
      <w:proofErr w:type="gramStart"/>
      <w:r w:rsidRPr="00B04CDA">
        <w:t>CE :</w:t>
      </w:r>
      <w:proofErr w:type="gramEnd"/>
      <w:r w:rsidRPr="00B04CDA">
        <w:t xml:space="preserve"> </w:t>
      </w:r>
      <w:proofErr w:type="spellStart"/>
      <w:r w:rsidRPr="00B04CDA">
        <w:t>NewCar</w:t>
      </w:r>
      <w:proofErr w:type="spellEnd"/>
      <w:r w:rsidRPr="00B04CDA">
        <w:t xml:space="preserve"> not abstract and doesn’t override </w:t>
      </w:r>
      <w:proofErr w:type="spellStart"/>
      <w:r w:rsidRPr="00B04CDA">
        <w:t>getNumOfSeat</w:t>
      </w:r>
      <w:proofErr w:type="spellEnd"/>
      <w:r w:rsidRPr="00B04CDA">
        <w:t xml:space="preserve">() </w:t>
      </w:r>
    </w:p>
    <w:p w:rsidR="00B04CDA" w:rsidRPr="00B04CDA" w:rsidRDefault="00B04CDA" w:rsidP="00F65E37">
      <w:r w:rsidRPr="00B04CDA">
        <w:tab/>
        <w:t>1, implement all abstract methods</w:t>
      </w:r>
    </w:p>
    <w:p w:rsidR="00B04CDA" w:rsidRPr="00B04CDA" w:rsidRDefault="00B04CDA" w:rsidP="00F65E37">
      <w:r w:rsidRPr="00B04CDA">
        <w:tab/>
      </w:r>
      <w:proofErr w:type="gramStart"/>
      <w:r w:rsidRPr="00B04CDA">
        <w:t>2,</w:t>
      </w:r>
      <w:proofErr w:type="gramEnd"/>
      <w:r w:rsidRPr="00B04CDA">
        <w:t xml:space="preserve"> make this class as abstract</w:t>
      </w:r>
    </w:p>
    <w:p w:rsidR="00B04CDA" w:rsidRPr="00B04CDA" w:rsidRDefault="00B04CDA" w:rsidP="00B04CDA">
      <w:pPr>
        <w:rPr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F93577" w:rsidTr="00F93577">
        <w:tc>
          <w:tcPr>
            <w:tcW w:w="4788" w:type="dxa"/>
          </w:tcPr>
          <w:p w:rsidR="00F93577" w:rsidRPr="00A56C61" w:rsidRDefault="00F93577" w:rsidP="00A56C6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11D9D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class</w:t>
            </w:r>
            <w:r w:rsidRPr="00111D9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Car</w:t>
            </w:r>
            <w:r w:rsidRPr="00111D9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extends</w:t>
            </w:r>
            <w:r w:rsidRPr="00111D9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spellStart"/>
            <w:r w:rsidR="00A56C61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NewCar</w:t>
            </w:r>
            <w:proofErr w:type="spellEnd"/>
            <w:r w:rsidRPr="00111D9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:rsidR="00F93577" w:rsidRDefault="00F93577" w:rsidP="00F9357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sz w:val="21"/>
                <w:szCs w:val="21"/>
              </w:rPr>
              <w:t xml:space="preserve">  </w:t>
            </w:r>
            <w:r w:rsidRPr="00623C0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public</w:t>
            </w:r>
            <w:r w:rsidRPr="00623C0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623C0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abstract</w:t>
            </w:r>
            <w:r w:rsidRPr="00623C0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spellStart"/>
            <w:r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int</w:t>
            </w:r>
            <w:proofErr w:type="spellEnd"/>
            <w:r w:rsidRPr="00623C0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spellStart"/>
            <w:r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getNumOfSeat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(){</w:t>
            </w:r>
          </w:p>
          <w:p w:rsidR="00F93577" w:rsidRDefault="00F93577" w:rsidP="00F9357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ab/>
            </w: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 xml:space="preserve">return </w:t>
            </w:r>
            <w:r w:rsidRPr="00003BBB">
              <w:rPr>
                <w:rFonts w:ascii="Consolas" w:eastAsia="Times New Roman" w:hAnsi="Consolas" w:cs="Times New Roman"/>
                <w:sz w:val="21"/>
                <w:szCs w:val="21"/>
              </w:rPr>
              <w:t>3;}</w:t>
            </w:r>
          </w:p>
          <w:p w:rsidR="00F93577" w:rsidRPr="00F93577" w:rsidRDefault="00F93577" w:rsidP="00F9357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sz w:val="21"/>
                <w:szCs w:val="21"/>
              </w:rPr>
              <w:t>}</w:t>
            </w:r>
          </w:p>
        </w:tc>
        <w:tc>
          <w:tcPr>
            <w:tcW w:w="4788" w:type="dxa"/>
          </w:tcPr>
          <w:p w:rsidR="00F93577" w:rsidRDefault="00F93577" w:rsidP="00F9357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11D9D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class</w:t>
            </w:r>
            <w:r w:rsidRPr="00111D9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Bus</w:t>
            </w:r>
            <w:r w:rsidRPr="00111D9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extends</w:t>
            </w:r>
            <w:r w:rsidRPr="00111D9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Vehicle</w:t>
            </w:r>
            <w:r w:rsidRPr="00111D9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:rsidR="00F93577" w:rsidRDefault="00F93577" w:rsidP="00F9357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 xml:space="preserve">  </w:t>
            </w:r>
            <w:r w:rsidRPr="00623C0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public</w:t>
            </w:r>
            <w:r w:rsidRPr="00623C0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623C0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abstract</w:t>
            </w:r>
            <w:r w:rsidRPr="00623C0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spellStart"/>
            <w:r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int</w:t>
            </w:r>
            <w:proofErr w:type="spellEnd"/>
            <w:r w:rsidRPr="00623C0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spellStart"/>
            <w:r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getNumOfWheels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(){</w:t>
            </w:r>
          </w:p>
          <w:p w:rsidR="00F93577" w:rsidRDefault="00F93577" w:rsidP="00F9357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ab/>
            </w: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 xml:space="preserve">return </w:t>
            </w:r>
            <w:r w:rsidR="00A56C61">
              <w:rPr>
                <w:rFonts w:ascii="Consolas" w:eastAsia="Times New Roman" w:hAnsi="Consolas" w:cs="Times New Roman"/>
                <w:sz w:val="21"/>
                <w:szCs w:val="21"/>
              </w:rPr>
              <w:t>6</w:t>
            </w:r>
            <w:r w:rsidRPr="00003BBB">
              <w:rPr>
                <w:rFonts w:ascii="Consolas" w:eastAsia="Times New Roman" w:hAnsi="Consolas" w:cs="Times New Roman"/>
                <w:sz w:val="21"/>
                <w:szCs w:val="21"/>
              </w:rPr>
              <w:t>;}</w:t>
            </w:r>
          </w:p>
          <w:p w:rsidR="00F93577" w:rsidRDefault="00F93577" w:rsidP="00F9357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sz w:val="21"/>
                <w:szCs w:val="21"/>
              </w:rPr>
              <w:t xml:space="preserve">  </w:t>
            </w:r>
            <w:r w:rsidRPr="00623C0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public</w:t>
            </w:r>
            <w:r w:rsidRPr="00623C0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623C0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abstract</w:t>
            </w:r>
            <w:r w:rsidRPr="00623C0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spellStart"/>
            <w:r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int</w:t>
            </w:r>
            <w:proofErr w:type="spellEnd"/>
            <w:r w:rsidRPr="00623C0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proofErr w:type="spellStart"/>
            <w:r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getNumOfSeat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(){</w:t>
            </w:r>
          </w:p>
          <w:p w:rsidR="00F93577" w:rsidRDefault="00F93577" w:rsidP="00F9357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ab/>
            </w: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 xml:space="preserve">return </w:t>
            </w:r>
            <w:r w:rsidR="00A56C61">
              <w:rPr>
                <w:rFonts w:ascii="Consolas" w:eastAsia="Times New Roman" w:hAnsi="Consolas" w:cs="Times New Roman"/>
                <w:sz w:val="21"/>
                <w:szCs w:val="21"/>
              </w:rPr>
              <w:t>40</w:t>
            </w:r>
            <w:r w:rsidRPr="00003BBB">
              <w:rPr>
                <w:rFonts w:ascii="Consolas" w:eastAsia="Times New Roman" w:hAnsi="Consolas" w:cs="Times New Roman"/>
                <w:sz w:val="21"/>
                <w:szCs w:val="21"/>
              </w:rPr>
              <w:t>;}</w:t>
            </w:r>
          </w:p>
          <w:p w:rsidR="00F93577" w:rsidRPr="00F93577" w:rsidRDefault="00F93577" w:rsidP="00F9357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sz w:val="21"/>
                <w:szCs w:val="21"/>
              </w:rPr>
              <w:t>}</w:t>
            </w:r>
          </w:p>
        </w:tc>
      </w:tr>
    </w:tbl>
    <w:p w:rsidR="00F65E37" w:rsidRDefault="00F65E37" w:rsidP="001725ED"/>
    <w:p w:rsidR="00552871" w:rsidRDefault="00552871" w:rsidP="00552871">
      <w:pPr>
        <w:pStyle w:val="Heading2"/>
      </w:pPr>
      <w:proofErr w:type="gramStart"/>
      <w:r>
        <w:t>protected</w:t>
      </w:r>
      <w:proofErr w:type="gramEnd"/>
    </w:p>
    <w:p w:rsidR="00552871" w:rsidRPr="00552871" w:rsidRDefault="00552871" w:rsidP="00552871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-57150</wp:posOffset>
                </wp:positionH>
                <wp:positionV relativeFrom="paragraph">
                  <wp:posOffset>-4445</wp:posOffset>
                </wp:positionV>
                <wp:extent cx="2933700" cy="381000"/>
                <wp:effectExtent l="57150" t="38100" r="76200" b="952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7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2871" w:rsidRDefault="00552871" w:rsidP="00552871">
                            <w:pPr>
                              <w:jc w:val="center"/>
                            </w:pPr>
                            <w:proofErr w:type="gramStart"/>
                            <w:r>
                              <w:t>protected</w:t>
                            </w:r>
                            <w:proofErr w:type="gramEnd"/>
                            <w:r>
                              <w:t xml:space="preserve"> = &lt;default&gt; + kids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-4.5pt;margin-top:-.35pt;width:231pt;height:3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552871" w:rsidRDefault="00552871" w:rsidP="00552871">
                      <w:pPr>
                        <w:jc w:val="center"/>
                      </w:pPr>
                      <w:proofErr w:type="gramStart"/>
                      <w:r>
                        <w:t>protected</w:t>
                      </w:r>
                      <w:proofErr w:type="gramEnd"/>
                      <w:r>
                        <w:t xml:space="preserve"> = &lt;default&gt; + kids</w:t>
                      </w:r>
                    </w:p>
                  </w:txbxContent>
                </v:textbox>
              </v:rect>
            </w:pict>
          </mc:Fallback>
        </mc:AlternateContent>
      </w:r>
    </w:p>
    <w:p w:rsidR="00552871" w:rsidRDefault="00552871" w:rsidP="00552871"/>
    <w:p w:rsidR="00552871" w:rsidRPr="00552871" w:rsidRDefault="00552871" w:rsidP="00552871">
      <w:bookmarkStart w:id="0" w:name="_GoBack"/>
      <w:bookmarkEnd w:id="0"/>
    </w:p>
    <w:p w:rsidR="00552871" w:rsidRPr="001725ED" w:rsidRDefault="00552871" w:rsidP="001725ED"/>
    <w:sectPr w:rsidR="00552871" w:rsidRPr="001725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1FBF" w:rsidRDefault="000F1FBF" w:rsidP="00DB0244">
      <w:pPr>
        <w:spacing w:line="240" w:lineRule="auto"/>
      </w:pPr>
      <w:r>
        <w:separator/>
      </w:r>
    </w:p>
  </w:endnote>
  <w:endnote w:type="continuationSeparator" w:id="0">
    <w:p w:rsidR="000F1FBF" w:rsidRDefault="000F1FBF" w:rsidP="00DB02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1FBF" w:rsidRDefault="000F1FBF" w:rsidP="00DB0244">
      <w:pPr>
        <w:spacing w:line="240" w:lineRule="auto"/>
      </w:pPr>
      <w:r>
        <w:separator/>
      </w:r>
    </w:p>
  </w:footnote>
  <w:footnote w:type="continuationSeparator" w:id="0">
    <w:p w:rsidR="000F1FBF" w:rsidRDefault="000F1FBF" w:rsidP="00DB024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6137E"/>
    <w:multiLevelType w:val="hybridMultilevel"/>
    <w:tmpl w:val="087CDCF6"/>
    <w:lvl w:ilvl="0" w:tplc="DE8671D6">
      <w:start w:val="1"/>
      <w:numFmt w:val="bullet"/>
      <w:lvlText w:val="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2CB2BFD"/>
    <w:multiLevelType w:val="hybridMultilevel"/>
    <w:tmpl w:val="B1A6B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7B79CD"/>
    <w:multiLevelType w:val="hybridMultilevel"/>
    <w:tmpl w:val="1A9AE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B73D1A"/>
    <w:multiLevelType w:val="hybridMultilevel"/>
    <w:tmpl w:val="48BA5CB6"/>
    <w:lvl w:ilvl="0" w:tplc="92C4EB46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92C4EB46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8C2631"/>
    <w:multiLevelType w:val="hybridMultilevel"/>
    <w:tmpl w:val="B82029FA"/>
    <w:lvl w:ilvl="0" w:tplc="DE8671D6">
      <w:start w:val="1"/>
      <w:numFmt w:val="bullet"/>
      <w:lvlText w:val="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612048"/>
    <w:multiLevelType w:val="hybridMultilevel"/>
    <w:tmpl w:val="7F2E7C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02054B"/>
    <w:multiLevelType w:val="hybridMultilevel"/>
    <w:tmpl w:val="5A4ED976"/>
    <w:lvl w:ilvl="0" w:tplc="DE8671D6">
      <w:start w:val="1"/>
      <w:numFmt w:val="bullet"/>
      <w:lvlText w:val="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6C737A"/>
    <w:multiLevelType w:val="hybridMultilevel"/>
    <w:tmpl w:val="9C5ACA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BFC681C"/>
    <w:multiLevelType w:val="hybridMultilevel"/>
    <w:tmpl w:val="254EA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77021F"/>
    <w:multiLevelType w:val="hybridMultilevel"/>
    <w:tmpl w:val="5D1A0D0C"/>
    <w:lvl w:ilvl="0" w:tplc="F36069B2">
      <w:start w:val="1"/>
      <w:numFmt w:val="decimal"/>
      <w:lvlText w:val="%1."/>
      <w:lvlJc w:val="left"/>
      <w:pPr>
        <w:ind w:left="720" w:hanging="360"/>
      </w:pPr>
      <w:rPr>
        <w:color w:val="4F81BD" w:themeColor="accen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7"/>
  </w:num>
  <w:num w:numId="4">
    <w:abstractNumId w:val="8"/>
  </w:num>
  <w:num w:numId="5">
    <w:abstractNumId w:val="3"/>
  </w:num>
  <w:num w:numId="6">
    <w:abstractNumId w:val="6"/>
  </w:num>
  <w:num w:numId="7">
    <w:abstractNumId w:val="0"/>
  </w:num>
  <w:num w:numId="8">
    <w:abstractNumId w:val="4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B07"/>
    <w:rsid w:val="00003BBB"/>
    <w:rsid w:val="00007083"/>
    <w:rsid w:val="00007311"/>
    <w:rsid w:val="0001342A"/>
    <w:rsid w:val="00015B07"/>
    <w:rsid w:val="00020667"/>
    <w:rsid w:val="00023388"/>
    <w:rsid w:val="000274AD"/>
    <w:rsid w:val="00040520"/>
    <w:rsid w:val="0005330E"/>
    <w:rsid w:val="000802F9"/>
    <w:rsid w:val="000839CF"/>
    <w:rsid w:val="000D071F"/>
    <w:rsid w:val="000D2784"/>
    <w:rsid w:val="000D29CC"/>
    <w:rsid w:val="000D3F51"/>
    <w:rsid w:val="000F1FBF"/>
    <w:rsid w:val="00105F01"/>
    <w:rsid w:val="00107759"/>
    <w:rsid w:val="00107813"/>
    <w:rsid w:val="00111D9D"/>
    <w:rsid w:val="0011714F"/>
    <w:rsid w:val="001172C5"/>
    <w:rsid w:val="00137DAB"/>
    <w:rsid w:val="00137F3F"/>
    <w:rsid w:val="001725ED"/>
    <w:rsid w:val="001727C7"/>
    <w:rsid w:val="001768DD"/>
    <w:rsid w:val="00180B3F"/>
    <w:rsid w:val="00192A93"/>
    <w:rsid w:val="001A7414"/>
    <w:rsid w:val="001C2968"/>
    <w:rsid w:val="001C7536"/>
    <w:rsid w:val="001D0283"/>
    <w:rsid w:val="001D59E7"/>
    <w:rsid w:val="001E000A"/>
    <w:rsid w:val="001E1238"/>
    <w:rsid w:val="001E22AA"/>
    <w:rsid w:val="001F1A0D"/>
    <w:rsid w:val="00206CDB"/>
    <w:rsid w:val="00210E77"/>
    <w:rsid w:val="00235009"/>
    <w:rsid w:val="0024736C"/>
    <w:rsid w:val="00255D5C"/>
    <w:rsid w:val="0025759F"/>
    <w:rsid w:val="002577EA"/>
    <w:rsid w:val="002625D7"/>
    <w:rsid w:val="002661EC"/>
    <w:rsid w:val="0027382A"/>
    <w:rsid w:val="00273ED3"/>
    <w:rsid w:val="00292F3C"/>
    <w:rsid w:val="00292FDB"/>
    <w:rsid w:val="002A40CD"/>
    <w:rsid w:val="002A4256"/>
    <w:rsid w:val="002B1A7F"/>
    <w:rsid w:val="002C1D00"/>
    <w:rsid w:val="002C36DA"/>
    <w:rsid w:val="002D2127"/>
    <w:rsid w:val="002D58AF"/>
    <w:rsid w:val="002D7515"/>
    <w:rsid w:val="002E40BB"/>
    <w:rsid w:val="002E7522"/>
    <w:rsid w:val="002F3DB5"/>
    <w:rsid w:val="00300311"/>
    <w:rsid w:val="00301263"/>
    <w:rsid w:val="003020D2"/>
    <w:rsid w:val="00303E64"/>
    <w:rsid w:val="00323456"/>
    <w:rsid w:val="0032393D"/>
    <w:rsid w:val="00337D17"/>
    <w:rsid w:val="0035072F"/>
    <w:rsid w:val="003714EE"/>
    <w:rsid w:val="00371D1E"/>
    <w:rsid w:val="0037410A"/>
    <w:rsid w:val="0037649A"/>
    <w:rsid w:val="00376C2F"/>
    <w:rsid w:val="0037743C"/>
    <w:rsid w:val="0039302C"/>
    <w:rsid w:val="003A5318"/>
    <w:rsid w:val="003A6087"/>
    <w:rsid w:val="003B39EF"/>
    <w:rsid w:val="003C4037"/>
    <w:rsid w:val="003C525C"/>
    <w:rsid w:val="003D4CCC"/>
    <w:rsid w:val="00403FD1"/>
    <w:rsid w:val="004068F3"/>
    <w:rsid w:val="0042495C"/>
    <w:rsid w:val="00425FA2"/>
    <w:rsid w:val="00432214"/>
    <w:rsid w:val="00444E6B"/>
    <w:rsid w:val="004507B7"/>
    <w:rsid w:val="00450C3F"/>
    <w:rsid w:val="00460ADC"/>
    <w:rsid w:val="00464706"/>
    <w:rsid w:val="00465443"/>
    <w:rsid w:val="00465620"/>
    <w:rsid w:val="00477FC8"/>
    <w:rsid w:val="00490F61"/>
    <w:rsid w:val="004A3DEE"/>
    <w:rsid w:val="004A40EA"/>
    <w:rsid w:val="004B0C87"/>
    <w:rsid w:val="004B6C2B"/>
    <w:rsid w:val="004E0A4E"/>
    <w:rsid w:val="004E3096"/>
    <w:rsid w:val="004F37E7"/>
    <w:rsid w:val="004F428F"/>
    <w:rsid w:val="005001B0"/>
    <w:rsid w:val="0051574B"/>
    <w:rsid w:val="00552871"/>
    <w:rsid w:val="00562A3D"/>
    <w:rsid w:val="005655E8"/>
    <w:rsid w:val="00575DF5"/>
    <w:rsid w:val="005807B5"/>
    <w:rsid w:val="005835DE"/>
    <w:rsid w:val="00593DB5"/>
    <w:rsid w:val="00595713"/>
    <w:rsid w:val="005A21CF"/>
    <w:rsid w:val="005A4CF5"/>
    <w:rsid w:val="005A4FA1"/>
    <w:rsid w:val="005C1651"/>
    <w:rsid w:val="005C51AD"/>
    <w:rsid w:val="005D18D8"/>
    <w:rsid w:val="005D6D57"/>
    <w:rsid w:val="005E0413"/>
    <w:rsid w:val="005F088A"/>
    <w:rsid w:val="005F4B8F"/>
    <w:rsid w:val="00602111"/>
    <w:rsid w:val="00614E50"/>
    <w:rsid w:val="00623C09"/>
    <w:rsid w:val="00624C98"/>
    <w:rsid w:val="006317FB"/>
    <w:rsid w:val="00642FBC"/>
    <w:rsid w:val="006476AC"/>
    <w:rsid w:val="0065477D"/>
    <w:rsid w:val="006625B6"/>
    <w:rsid w:val="006657CD"/>
    <w:rsid w:val="00667A5D"/>
    <w:rsid w:val="006B3606"/>
    <w:rsid w:val="006B7A83"/>
    <w:rsid w:val="006D110C"/>
    <w:rsid w:val="006E06CC"/>
    <w:rsid w:val="006E1EFA"/>
    <w:rsid w:val="007057E2"/>
    <w:rsid w:val="00726AB0"/>
    <w:rsid w:val="00750052"/>
    <w:rsid w:val="00763A38"/>
    <w:rsid w:val="00793251"/>
    <w:rsid w:val="007A03FE"/>
    <w:rsid w:val="007A12E8"/>
    <w:rsid w:val="007B2243"/>
    <w:rsid w:val="007C3B40"/>
    <w:rsid w:val="007D3BBD"/>
    <w:rsid w:val="007D6640"/>
    <w:rsid w:val="007E13DB"/>
    <w:rsid w:val="00800C33"/>
    <w:rsid w:val="00810CE8"/>
    <w:rsid w:val="008133CD"/>
    <w:rsid w:val="00823732"/>
    <w:rsid w:val="00831BEF"/>
    <w:rsid w:val="00832A03"/>
    <w:rsid w:val="008564B4"/>
    <w:rsid w:val="00860288"/>
    <w:rsid w:val="008A0A2C"/>
    <w:rsid w:val="008A6BB8"/>
    <w:rsid w:val="008B3EED"/>
    <w:rsid w:val="008B41F7"/>
    <w:rsid w:val="008B432F"/>
    <w:rsid w:val="008D1188"/>
    <w:rsid w:val="008F416D"/>
    <w:rsid w:val="008F5B82"/>
    <w:rsid w:val="00906684"/>
    <w:rsid w:val="0095298E"/>
    <w:rsid w:val="0095727A"/>
    <w:rsid w:val="009665E3"/>
    <w:rsid w:val="00967489"/>
    <w:rsid w:val="0099612C"/>
    <w:rsid w:val="009A0BF8"/>
    <w:rsid w:val="009A1AD1"/>
    <w:rsid w:val="009C192C"/>
    <w:rsid w:val="009C48D3"/>
    <w:rsid w:val="009E494B"/>
    <w:rsid w:val="009F2B52"/>
    <w:rsid w:val="009F5E5C"/>
    <w:rsid w:val="00A14C53"/>
    <w:rsid w:val="00A212A0"/>
    <w:rsid w:val="00A25D9B"/>
    <w:rsid w:val="00A2733A"/>
    <w:rsid w:val="00A361C3"/>
    <w:rsid w:val="00A50EFB"/>
    <w:rsid w:val="00A56C61"/>
    <w:rsid w:val="00A625BC"/>
    <w:rsid w:val="00A640AD"/>
    <w:rsid w:val="00A65313"/>
    <w:rsid w:val="00A7566D"/>
    <w:rsid w:val="00A91F60"/>
    <w:rsid w:val="00A948DF"/>
    <w:rsid w:val="00A95CF0"/>
    <w:rsid w:val="00AB12AB"/>
    <w:rsid w:val="00AD1962"/>
    <w:rsid w:val="00AE26EE"/>
    <w:rsid w:val="00AF0587"/>
    <w:rsid w:val="00AF6E14"/>
    <w:rsid w:val="00B007D7"/>
    <w:rsid w:val="00B04CDA"/>
    <w:rsid w:val="00B12B5F"/>
    <w:rsid w:val="00B3427B"/>
    <w:rsid w:val="00B35299"/>
    <w:rsid w:val="00B367A9"/>
    <w:rsid w:val="00B46BF8"/>
    <w:rsid w:val="00B806BB"/>
    <w:rsid w:val="00B83D0F"/>
    <w:rsid w:val="00B94331"/>
    <w:rsid w:val="00B9748F"/>
    <w:rsid w:val="00BA6E3B"/>
    <w:rsid w:val="00BC270E"/>
    <w:rsid w:val="00BD2283"/>
    <w:rsid w:val="00BD7C71"/>
    <w:rsid w:val="00BE69D8"/>
    <w:rsid w:val="00BE6F96"/>
    <w:rsid w:val="00BF4E2F"/>
    <w:rsid w:val="00C0032A"/>
    <w:rsid w:val="00C00452"/>
    <w:rsid w:val="00C10682"/>
    <w:rsid w:val="00C16C2F"/>
    <w:rsid w:val="00C24060"/>
    <w:rsid w:val="00C24726"/>
    <w:rsid w:val="00C34338"/>
    <w:rsid w:val="00C96D7B"/>
    <w:rsid w:val="00CA0B75"/>
    <w:rsid w:val="00CA48CE"/>
    <w:rsid w:val="00CA518C"/>
    <w:rsid w:val="00CB693E"/>
    <w:rsid w:val="00CC3C71"/>
    <w:rsid w:val="00CC4411"/>
    <w:rsid w:val="00CE6112"/>
    <w:rsid w:val="00CF1751"/>
    <w:rsid w:val="00CF3C88"/>
    <w:rsid w:val="00CF4AC1"/>
    <w:rsid w:val="00D06682"/>
    <w:rsid w:val="00D14227"/>
    <w:rsid w:val="00D155ED"/>
    <w:rsid w:val="00D20137"/>
    <w:rsid w:val="00D2497B"/>
    <w:rsid w:val="00D32AD7"/>
    <w:rsid w:val="00D35CE9"/>
    <w:rsid w:val="00D46ADC"/>
    <w:rsid w:val="00D63AB0"/>
    <w:rsid w:val="00DA71BB"/>
    <w:rsid w:val="00DB0244"/>
    <w:rsid w:val="00DB2DE0"/>
    <w:rsid w:val="00DC7041"/>
    <w:rsid w:val="00DD2974"/>
    <w:rsid w:val="00DD5F7F"/>
    <w:rsid w:val="00DE0007"/>
    <w:rsid w:val="00DE5FC2"/>
    <w:rsid w:val="00E04E86"/>
    <w:rsid w:val="00E46BC0"/>
    <w:rsid w:val="00E52E59"/>
    <w:rsid w:val="00EA1470"/>
    <w:rsid w:val="00EB4F8A"/>
    <w:rsid w:val="00ED4F7B"/>
    <w:rsid w:val="00ED7446"/>
    <w:rsid w:val="00EE4C76"/>
    <w:rsid w:val="00EF3242"/>
    <w:rsid w:val="00F1113A"/>
    <w:rsid w:val="00F11977"/>
    <w:rsid w:val="00F36B05"/>
    <w:rsid w:val="00F41E65"/>
    <w:rsid w:val="00F43EF5"/>
    <w:rsid w:val="00F449CB"/>
    <w:rsid w:val="00F51B38"/>
    <w:rsid w:val="00F5518C"/>
    <w:rsid w:val="00F5720A"/>
    <w:rsid w:val="00F6002F"/>
    <w:rsid w:val="00F61F4B"/>
    <w:rsid w:val="00F65E37"/>
    <w:rsid w:val="00F71147"/>
    <w:rsid w:val="00F8213B"/>
    <w:rsid w:val="00F93577"/>
    <w:rsid w:val="00FB0EE9"/>
    <w:rsid w:val="00FC69BB"/>
    <w:rsid w:val="00FD2BF2"/>
    <w:rsid w:val="00FD3DE9"/>
    <w:rsid w:val="00FD7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720A"/>
    <w:pPr>
      <w:spacing w:after="0" w:line="240" w:lineRule="atLeast"/>
    </w:pPr>
    <w:rPr>
      <w:rFonts w:ascii="Segoe Print" w:hAnsi="Segoe Print"/>
      <w:color w:val="262626" w:themeColor="text1" w:themeTint="D9"/>
      <w:sz w:val="27"/>
      <w:szCs w:val="27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06BB"/>
    <w:pPr>
      <w:keepNext/>
      <w:keepLines/>
      <w:spacing w:before="120" w:after="120"/>
      <w:outlineLvl w:val="0"/>
    </w:pPr>
    <w:rPr>
      <w:rFonts w:eastAsiaTheme="majorEastAsia" w:cstheme="majorBidi"/>
      <w:bCs/>
      <w:color w:val="FF5050"/>
      <w:sz w:val="40"/>
      <w:szCs w:val="56"/>
      <w14:textFill>
        <w14:gradFill>
          <w14:gsLst>
            <w14:gs w14:pos="0">
              <w14:srgbClr w14:val="FF5050">
                <w14:shade w14:val="30000"/>
                <w14:satMod w14:val="115000"/>
              </w14:srgbClr>
            </w14:gs>
            <w14:gs w14:pos="50000">
              <w14:srgbClr w14:val="FF5050">
                <w14:shade w14:val="67500"/>
                <w14:satMod w14:val="115000"/>
              </w14:srgbClr>
            </w14:gs>
            <w14:gs w14:pos="100000">
              <w14:srgbClr w14:val="FF5050">
                <w14:shade w14:val="100000"/>
                <w14:satMod w14:val="115000"/>
              </w14:srgbClr>
            </w14:gs>
          </w14:gsLst>
          <w14:path w14:path="circle">
            <w14:fillToRect w14:l="50000" w14:t="50000" w14:r="50000" w14:b="50000"/>
          </w14:path>
        </w14:gradFill>
      </w14:textFill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2A93"/>
    <w:pPr>
      <w:keepNext/>
      <w:keepLines/>
      <w:spacing w:before="200"/>
      <w:outlineLvl w:val="1"/>
    </w:pPr>
    <w:rPr>
      <w:rFonts w:eastAsiaTheme="majorEastAsia" w:cstheme="majorBidi"/>
      <w:b/>
      <w:bCs/>
      <w:color w:val="4BACC6" w:themeColor="accent5"/>
      <w:sz w:val="40"/>
      <w:szCs w:val="40"/>
      <w14:textFill>
        <w14:solidFill>
          <w14:schemeClr w14:val="accent5">
            <w14:lumMod w14:val="75000"/>
            <w14:lumMod w14:val="85000"/>
            <w14:lumOff w14:val="15000"/>
          </w14:schemeClr>
        </w14:solidFill>
      </w14:textFill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6D7B"/>
    <w:pPr>
      <w:keepNext/>
      <w:keepLines/>
      <w:spacing w:before="200"/>
      <w:outlineLvl w:val="2"/>
    </w:pPr>
    <w:rPr>
      <w:rFonts w:eastAsiaTheme="majorEastAsia" w:cstheme="majorBidi"/>
      <w:b/>
      <w:bCs/>
      <w:color w:val="00B050"/>
      <w:sz w:val="36"/>
      <w:szCs w:val="4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E4C76"/>
    <w:pPr>
      <w:outlineLvl w:val="3"/>
    </w:pPr>
    <w:rPr>
      <w:b/>
      <w:color w:val="AD403D"/>
      <w:sz w:val="32"/>
      <w:szCs w:val="32"/>
      <w:u w:val="dotDash" w:color="7F7F7F" w:themeColor="text1" w:themeTint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06BB"/>
    <w:rPr>
      <w:rFonts w:ascii="Segoe Print" w:eastAsiaTheme="majorEastAsia" w:hAnsi="Segoe Print" w:cstheme="majorBidi"/>
      <w:bCs/>
      <w:color w:val="FF5050"/>
      <w:sz w:val="40"/>
      <w:szCs w:val="56"/>
      <w14:textFill>
        <w14:gradFill>
          <w14:gsLst>
            <w14:gs w14:pos="0">
              <w14:srgbClr w14:val="FF5050">
                <w14:shade w14:val="30000"/>
                <w14:satMod w14:val="115000"/>
              </w14:srgbClr>
            </w14:gs>
            <w14:gs w14:pos="50000">
              <w14:srgbClr w14:val="FF5050">
                <w14:shade w14:val="67500"/>
                <w14:satMod w14:val="115000"/>
              </w14:srgbClr>
            </w14:gs>
            <w14:gs w14:pos="100000">
              <w14:srgbClr w14:val="FF5050">
                <w14:shade w14:val="100000"/>
                <w14:satMod w14:val="115000"/>
              </w14:srgbClr>
            </w14:gs>
          </w14:gsLst>
          <w14:path w14:path="circle">
            <w14:fillToRect w14:l="50000" w14:t="50000" w14:r="50000" w14:b="50000"/>
          </w14:path>
        </w14:gradFill>
      </w14:textFill>
    </w:rPr>
  </w:style>
  <w:style w:type="character" w:customStyle="1" w:styleId="Heading2Char">
    <w:name w:val="Heading 2 Char"/>
    <w:basedOn w:val="DefaultParagraphFont"/>
    <w:link w:val="Heading2"/>
    <w:uiPriority w:val="9"/>
    <w:rsid w:val="00192A93"/>
    <w:rPr>
      <w:rFonts w:ascii="Segoe Print" w:eastAsiaTheme="majorEastAsia" w:hAnsi="Segoe Print" w:cstheme="majorBidi"/>
      <w:b/>
      <w:bCs/>
      <w:color w:val="4BACC6" w:themeColor="accent5"/>
      <w:sz w:val="40"/>
      <w:szCs w:val="40"/>
      <w14:textFill>
        <w14:solidFill>
          <w14:schemeClr w14:val="accent5">
            <w14:lumMod w14:val="75000"/>
            <w14:lumMod w14:val="85000"/>
            <w14:lumOff w14:val="15000"/>
          </w14:schemeClr>
        </w14:solidFill>
      </w14:textFill>
    </w:rPr>
  </w:style>
  <w:style w:type="character" w:customStyle="1" w:styleId="Heading3Char">
    <w:name w:val="Heading 3 Char"/>
    <w:basedOn w:val="DefaultParagraphFont"/>
    <w:link w:val="Heading3"/>
    <w:uiPriority w:val="9"/>
    <w:rsid w:val="00C96D7B"/>
    <w:rPr>
      <w:rFonts w:ascii="Segoe Print" w:eastAsiaTheme="majorEastAsia" w:hAnsi="Segoe Print" w:cstheme="majorBidi"/>
      <w:b/>
      <w:bCs/>
      <w:color w:val="00B050"/>
      <w:sz w:val="36"/>
      <w:szCs w:val="48"/>
    </w:rPr>
  </w:style>
  <w:style w:type="paragraph" w:styleId="ListParagraph">
    <w:name w:val="List Paragraph"/>
    <w:basedOn w:val="Normal"/>
    <w:uiPriority w:val="34"/>
    <w:qFormat/>
    <w:rsid w:val="00015B07"/>
    <w:pPr>
      <w:ind w:left="720"/>
      <w:contextualSpacing/>
    </w:pPr>
  </w:style>
  <w:style w:type="table" w:styleId="TableGrid">
    <w:name w:val="Table Grid"/>
    <w:basedOn w:val="TableNormal"/>
    <w:uiPriority w:val="59"/>
    <w:rsid w:val="000134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B024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0244"/>
    <w:rPr>
      <w:rFonts w:ascii="Segoe Print" w:hAnsi="Segoe Print"/>
      <w:color w:val="262626" w:themeColor="text1" w:themeTint="D9"/>
      <w:sz w:val="27"/>
      <w:szCs w:val="27"/>
    </w:rPr>
  </w:style>
  <w:style w:type="paragraph" w:styleId="Footer">
    <w:name w:val="footer"/>
    <w:basedOn w:val="Normal"/>
    <w:link w:val="FooterChar"/>
    <w:uiPriority w:val="99"/>
    <w:unhideWhenUsed/>
    <w:rsid w:val="00DB024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0244"/>
    <w:rPr>
      <w:rFonts w:ascii="Segoe Print" w:hAnsi="Segoe Print"/>
      <w:color w:val="262626" w:themeColor="text1" w:themeTint="D9"/>
      <w:sz w:val="27"/>
      <w:szCs w:val="27"/>
    </w:rPr>
  </w:style>
  <w:style w:type="character" w:styleId="SubtleEmphasis">
    <w:name w:val="Subtle Emphasis"/>
    <w:basedOn w:val="DefaultParagraphFont"/>
    <w:uiPriority w:val="19"/>
    <w:qFormat/>
    <w:rsid w:val="00823732"/>
    <w:rPr>
      <w:i/>
      <w:iCs/>
      <w:color w:val="808080" w:themeColor="text1" w:themeTint="7F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43E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43EF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3EF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3EF5"/>
    <w:rPr>
      <w:rFonts w:ascii="Tahoma" w:hAnsi="Tahoma" w:cs="Tahoma"/>
      <w:color w:val="262626" w:themeColor="text1" w:themeTint="D9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EE4C76"/>
    <w:rPr>
      <w:rFonts w:ascii="Segoe Print" w:hAnsi="Segoe Print"/>
      <w:b/>
      <w:color w:val="AD403D"/>
      <w:sz w:val="32"/>
      <w:szCs w:val="32"/>
      <w:u w:val="dotDash" w:color="7F7F7F" w:themeColor="text1" w:themeTint="80"/>
    </w:rPr>
  </w:style>
  <w:style w:type="character" w:styleId="Hyperlink">
    <w:name w:val="Hyperlink"/>
    <w:basedOn w:val="DefaultParagraphFont"/>
    <w:uiPriority w:val="99"/>
    <w:unhideWhenUsed/>
    <w:rsid w:val="00B83D0F"/>
    <w:rPr>
      <w:color w:val="0000FF" w:themeColor="hyperlink"/>
      <w:u w:val="single"/>
    </w:rPr>
  </w:style>
  <w:style w:type="table" w:styleId="LightShading-Accent6">
    <w:name w:val="Light Shading Accent 6"/>
    <w:basedOn w:val="TableNormal"/>
    <w:uiPriority w:val="60"/>
    <w:rsid w:val="003714E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customStyle="1" w:styleId="pl-k">
    <w:name w:val="pl-k"/>
    <w:basedOn w:val="DefaultParagraphFont"/>
    <w:rsid w:val="007A03FE"/>
  </w:style>
  <w:style w:type="character" w:customStyle="1" w:styleId="pl-en">
    <w:name w:val="pl-en"/>
    <w:basedOn w:val="DefaultParagraphFont"/>
    <w:rsid w:val="007A03FE"/>
  </w:style>
  <w:style w:type="character" w:customStyle="1" w:styleId="pl-e">
    <w:name w:val="pl-e"/>
    <w:basedOn w:val="DefaultParagraphFont"/>
    <w:rsid w:val="007A03FE"/>
  </w:style>
  <w:style w:type="character" w:customStyle="1" w:styleId="pl-smi">
    <w:name w:val="pl-smi"/>
    <w:basedOn w:val="DefaultParagraphFont"/>
    <w:rsid w:val="002A4256"/>
  </w:style>
  <w:style w:type="character" w:customStyle="1" w:styleId="pl-v">
    <w:name w:val="pl-v"/>
    <w:basedOn w:val="DefaultParagraphFont"/>
    <w:rsid w:val="002A4256"/>
  </w:style>
  <w:style w:type="character" w:customStyle="1" w:styleId="pl-c">
    <w:name w:val="pl-c"/>
    <w:basedOn w:val="DefaultParagraphFont"/>
    <w:rsid w:val="000D3F51"/>
  </w:style>
  <w:style w:type="character" w:customStyle="1" w:styleId="pl-c1">
    <w:name w:val="pl-c1"/>
    <w:basedOn w:val="DefaultParagraphFont"/>
    <w:rsid w:val="000D3F51"/>
  </w:style>
  <w:style w:type="character" w:styleId="HTMLCode">
    <w:name w:val="HTML Code"/>
    <w:basedOn w:val="DefaultParagraphFont"/>
    <w:uiPriority w:val="99"/>
    <w:semiHidden/>
    <w:unhideWhenUsed/>
    <w:rsid w:val="002C1D00"/>
    <w:rPr>
      <w:rFonts w:ascii="Courier New" w:eastAsia="Times New Roman" w:hAnsi="Courier New" w:cs="Courier New"/>
      <w:sz w:val="20"/>
      <w:szCs w:val="20"/>
    </w:rPr>
  </w:style>
  <w:style w:type="table" w:styleId="LightShading-Accent1">
    <w:name w:val="Light Shading Accent 1"/>
    <w:basedOn w:val="TableNormal"/>
    <w:uiPriority w:val="60"/>
    <w:rsid w:val="00A212A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040520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37743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NoSpacing">
    <w:name w:val="No Spacing"/>
    <w:uiPriority w:val="1"/>
    <w:qFormat/>
    <w:rsid w:val="00F51B38"/>
    <w:pPr>
      <w:spacing w:after="0" w:line="240" w:lineRule="auto"/>
    </w:pPr>
    <w:rPr>
      <w:rFonts w:ascii="Segoe Print" w:hAnsi="Segoe Print"/>
      <w:color w:val="262626" w:themeColor="text1" w:themeTint="D9"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720A"/>
    <w:pPr>
      <w:spacing w:after="0" w:line="240" w:lineRule="atLeast"/>
    </w:pPr>
    <w:rPr>
      <w:rFonts w:ascii="Segoe Print" w:hAnsi="Segoe Print"/>
      <w:color w:val="262626" w:themeColor="text1" w:themeTint="D9"/>
      <w:sz w:val="27"/>
      <w:szCs w:val="27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06BB"/>
    <w:pPr>
      <w:keepNext/>
      <w:keepLines/>
      <w:spacing w:before="120" w:after="120"/>
      <w:outlineLvl w:val="0"/>
    </w:pPr>
    <w:rPr>
      <w:rFonts w:eastAsiaTheme="majorEastAsia" w:cstheme="majorBidi"/>
      <w:bCs/>
      <w:color w:val="FF5050"/>
      <w:sz w:val="40"/>
      <w:szCs w:val="56"/>
      <w14:textFill>
        <w14:gradFill>
          <w14:gsLst>
            <w14:gs w14:pos="0">
              <w14:srgbClr w14:val="FF5050">
                <w14:shade w14:val="30000"/>
                <w14:satMod w14:val="115000"/>
              </w14:srgbClr>
            </w14:gs>
            <w14:gs w14:pos="50000">
              <w14:srgbClr w14:val="FF5050">
                <w14:shade w14:val="67500"/>
                <w14:satMod w14:val="115000"/>
              </w14:srgbClr>
            </w14:gs>
            <w14:gs w14:pos="100000">
              <w14:srgbClr w14:val="FF5050">
                <w14:shade w14:val="100000"/>
                <w14:satMod w14:val="115000"/>
              </w14:srgbClr>
            </w14:gs>
          </w14:gsLst>
          <w14:path w14:path="circle">
            <w14:fillToRect w14:l="50000" w14:t="50000" w14:r="50000" w14:b="50000"/>
          </w14:path>
        </w14:gradFill>
      </w14:textFill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2A93"/>
    <w:pPr>
      <w:keepNext/>
      <w:keepLines/>
      <w:spacing w:before="200"/>
      <w:outlineLvl w:val="1"/>
    </w:pPr>
    <w:rPr>
      <w:rFonts w:eastAsiaTheme="majorEastAsia" w:cstheme="majorBidi"/>
      <w:b/>
      <w:bCs/>
      <w:color w:val="4BACC6" w:themeColor="accent5"/>
      <w:sz w:val="40"/>
      <w:szCs w:val="40"/>
      <w14:textFill>
        <w14:solidFill>
          <w14:schemeClr w14:val="accent5">
            <w14:lumMod w14:val="75000"/>
            <w14:lumMod w14:val="85000"/>
            <w14:lumOff w14:val="15000"/>
          </w14:schemeClr>
        </w14:solidFill>
      </w14:textFill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6D7B"/>
    <w:pPr>
      <w:keepNext/>
      <w:keepLines/>
      <w:spacing w:before="200"/>
      <w:outlineLvl w:val="2"/>
    </w:pPr>
    <w:rPr>
      <w:rFonts w:eastAsiaTheme="majorEastAsia" w:cstheme="majorBidi"/>
      <w:b/>
      <w:bCs/>
      <w:color w:val="00B050"/>
      <w:sz w:val="36"/>
      <w:szCs w:val="4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E4C76"/>
    <w:pPr>
      <w:outlineLvl w:val="3"/>
    </w:pPr>
    <w:rPr>
      <w:b/>
      <w:color w:val="AD403D"/>
      <w:sz w:val="32"/>
      <w:szCs w:val="32"/>
      <w:u w:val="dotDash" w:color="7F7F7F" w:themeColor="text1" w:themeTint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06BB"/>
    <w:rPr>
      <w:rFonts w:ascii="Segoe Print" w:eastAsiaTheme="majorEastAsia" w:hAnsi="Segoe Print" w:cstheme="majorBidi"/>
      <w:bCs/>
      <w:color w:val="FF5050"/>
      <w:sz w:val="40"/>
      <w:szCs w:val="56"/>
      <w14:textFill>
        <w14:gradFill>
          <w14:gsLst>
            <w14:gs w14:pos="0">
              <w14:srgbClr w14:val="FF5050">
                <w14:shade w14:val="30000"/>
                <w14:satMod w14:val="115000"/>
              </w14:srgbClr>
            </w14:gs>
            <w14:gs w14:pos="50000">
              <w14:srgbClr w14:val="FF5050">
                <w14:shade w14:val="67500"/>
                <w14:satMod w14:val="115000"/>
              </w14:srgbClr>
            </w14:gs>
            <w14:gs w14:pos="100000">
              <w14:srgbClr w14:val="FF5050">
                <w14:shade w14:val="100000"/>
                <w14:satMod w14:val="115000"/>
              </w14:srgbClr>
            </w14:gs>
          </w14:gsLst>
          <w14:path w14:path="circle">
            <w14:fillToRect w14:l="50000" w14:t="50000" w14:r="50000" w14:b="50000"/>
          </w14:path>
        </w14:gradFill>
      </w14:textFill>
    </w:rPr>
  </w:style>
  <w:style w:type="character" w:customStyle="1" w:styleId="Heading2Char">
    <w:name w:val="Heading 2 Char"/>
    <w:basedOn w:val="DefaultParagraphFont"/>
    <w:link w:val="Heading2"/>
    <w:uiPriority w:val="9"/>
    <w:rsid w:val="00192A93"/>
    <w:rPr>
      <w:rFonts w:ascii="Segoe Print" w:eastAsiaTheme="majorEastAsia" w:hAnsi="Segoe Print" w:cstheme="majorBidi"/>
      <w:b/>
      <w:bCs/>
      <w:color w:val="4BACC6" w:themeColor="accent5"/>
      <w:sz w:val="40"/>
      <w:szCs w:val="40"/>
      <w14:textFill>
        <w14:solidFill>
          <w14:schemeClr w14:val="accent5">
            <w14:lumMod w14:val="75000"/>
            <w14:lumMod w14:val="85000"/>
            <w14:lumOff w14:val="15000"/>
          </w14:schemeClr>
        </w14:solidFill>
      </w14:textFill>
    </w:rPr>
  </w:style>
  <w:style w:type="character" w:customStyle="1" w:styleId="Heading3Char">
    <w:name w:val="Heading 3 Char"/>
    <w:basedOn w:val="DefaultParagraphFont"/>
    <w:link w:val="Heading3"/>
    <w:uiPriority w:val="9"/>
    <w:rsid w:val="00C96D7B"/>
    <w:rPr>
      <w:rFonts w:ascii="Segoe Print" w:eastAsiaTheme="majorEastAsia" w:hAnsi="Segoe Print" w:cstheme="majorBidi"/>
      <w:b/>
      <w:bCs/>
      <w:color w:val="00B050"/>
      <w:sz w:val="36"/>
      <w:szCs w:val="48"/>
    </w:rPr>
  </w:style>
  <w:style w:type="paragraph" w:styleId="ListParagraph">
    <w:name w:val="List Paragraph"/>
    <w:basedOn w:val="Normal"/>
    <w:uiPriority w:val="34"/>
    <w:qFormat/>
    <w:rsid w:val="00015B07"/>
    <w:pPr>
      <w:ind w:left="720"/>
      <w:contextualSpacing/>
    </w:pPr>
  </w:style>
  <w:style w:type="table" w:styleId="TableGrid">
    <w:name w:val="Table Grid"/>
    <w:basedOn w:val="TableNormal"/>
    <w:uiPriority w:val="59"/>
    <w:rsid w:val="000134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B024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0244"/>
    <w:rPr>
      <w:rFonts w:ascii="Segoe Print" w:hAnsi="Segoe Print"/>
      <w:color w:val="262626" w:themeColor="text1" w:themeTint="D9"/>
      <w:sz w:val="27"/>
      <w:szCs w:val="27"/>
    </w:rPr>
  </w:style>
  <w:style w:type="paragraph" w:styleId="Footer">
    <w:name w:val="footer"/>
    <w:basedOn w:val="Normal"/>
    <w:link w:val="FooterChar"/>
    <w:uiPriority w:val="99"/>
    <w:unhideWhenUsed/>
    <w:rsid w:val="00DB024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0244"/>
    <w:rPr>
      <w:rFonts w:ascii="Segoe Print" w:hAnsi="Segoe Print"/>
      <w:color w:val="262626" w:themeColor="text1" w:themeTint="D9"/>
      <w:sz w:val="27"/>
      <w:szCs w:val="27"/>
    </w:rPr>
  </w:style>
  <w:style w:type="character" w:styleId="SubtleEmphasis">
    <w:name w:val="Subtle Emphasis"/>
    <w:basedOn w:val="DefaultParagraphFont"/>
    <w:uiPriority w:val="19"/>
    <w:qFormat/>
    <w:rsid w:val="00823732"/>
    <w:rPr>
      <w:i/>
      <w:iCs/>
      <w:color w:val="808080" w:themeColor="text1" w:themeTint="7F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43E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43EF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3EF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3EF5"/>
    <w:rPr>
      <w:rFonts w:ascii="Tahoma" w:hAnsi="Tahoma" w:cs="Tahoma"/>
      <w:color w:val="262626" w:themeColor="text1" w:themeTint="D9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EE4C76"/>
    <w:rPr>
      <w:rFonts w:ascii="Segoe Print" w:hAnsi="Segoe Print"/>
      <w:b/>
      <w:color w:val="AD403D"/>
      <w:sz w:val="32"/>
      <w:szCs w:val="32"/>
      <w:u w:val="dotDash" w:color="7F7F7F" w:themeColor="text1" w:themeTint="80"/>
    </w:rPr>
  </w:style>
  <w:style w:type="character" w:styleId="Hyperlink">
    <w:name w:val="Hyperlink"/>
    <w:basedOn w:val="DefaultParagraphFont"/>
    <w:uiPriority w:val="99"/>
    <w:unhideWhenUsed/>
    <w:rsid w:val="00B83D0F"/>
    <w:rPr>
      <w:color w:val="0000FF" w:themeColor="hyperlink"/>
      <w:u w:val="single"/>
    </w:rPr>
  </w:style>
  <w:style w:type="table" w:styleId="LightShading-Accent6">
    <w:name w:val="Light Shading Accent 6"/>
    <w:basedOn w:val="TableNormal"/>
    <w:uiPriority w:val="60"/>
    <w:rsid w:val="003714E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customStyle="1" w:styleId="pl-k">
    <w:name w:val="pl-k"/>
    <w:basedOn w:val="DefaultParagraphFont"/>
    <w:rsid w:val="007A03FE"/>
  </w:style>
  <w:style w:type="character" w:customStyle="1" w:styleId="pl-en">
    <w:name w:val="pl-en"/>
    <w:basedOn w:val="DefaultParagraphFont"/>
    <w:rsid w:val="007A03FE"/>
  </w:style>
  <w:style w:type="character" w:customStyle="1" w:styleId="pl-e">
    <w:name w:val="pl-e"/>
    <w:basedOn w:val="DefaultParagraphFont"/>
    <w:rsid w:val="007A03FE"/>
  </w:style>
  <w:style w:type="character" w:customStyle="1" w:styleId="pl-smi">
    <w:name w:val="pl-smi"/>
    <w:basedOn w:val="DefaultParagraphFont"/>
    <w:rsid w:val="002A4256"/>
  </w:style>
  <w:style w:type="character" w:customStyle="1" w:styleId="pl-v">
    <w:name w:val="pl-v"/>
    <w:basedOn w:val="DefaultParagraphFont"/>
    <w:rsid w:val="002A4256"/>
  </w:style>
  <w:style w:type="character" w:customStyle="1" w:styleId="pl-c">
    <w:name w:val="pl-c"/>
    <w:basedOn w:val="DefaultParagraphFont"/>
    <w:rsid w:val="000D3F51"/>
  </w:style>
  <w:style w:type="character" w:customStyle="1" w:styleId="pl-c1">
    <w:name w:val="pl-c1"/>
    <w:basedOn w:val="DefaultParagraphFont"/>
    <w:rsid w:val="000D3F51"/>
  </w:style>
  <w:style w:type="character" w:styleId="HTMLCode">
    <w:name w:val="HTML Code"/>
    <w:basedOn w:val="DefaultParagraphFont"/>
    <w:uiPriority w:val="99"/>
    <w:semiHidden/>
    <w:unhideWhenUsed/>
    <w:rsid w:val="002C1D00"/>
    <w:rPr>
      <w:rFonts w:ascii="Courier New" w:eastAsia="Times New Roman" w:hAnsi="Courier New" w:cs="Courier New"/>
      <w:sz w:val="20"/>
      <w:szCs w:val="20"/>
    </w:rPr>
  </w:style>
  <w:style w:type="table" w:styleId="LightShading-Accent1">
    <w:name w:val="Light Shading Accent 1"/>
    <w:basedOn w:val="TableNormal"/>
    <w:uiPriority w:val="60"/>
    <w:rsid w:val="00A212A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040520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37743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NoSpacing">
    <w:name w:val="No Spacing"/>
    <w:uiPriority w:val="1"/>
    <w:qFormat/>
    <w:rsid w:val="00F51B38"/>
    <w:pPr>
      <w:spacing w:after="0" w:line="240" w:lineRule="auto"/>
    </w:pPr>
    <w:rPr>
      <w:rFonts w:ascii="Segoe Print" w:hAnsi="Segoe Print"/>
      <w:color w:val="262626" w:themeColor="text1" w:themeTint="D9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0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8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8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5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06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0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1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0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7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8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1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9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0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9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4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7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5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8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1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9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4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6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2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0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1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5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9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85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84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2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94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00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7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6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7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1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18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7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0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9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6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0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1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4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1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2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1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4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8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8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85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1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30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7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37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4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6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38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1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7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37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69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94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3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6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94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55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93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9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23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5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71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7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3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88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2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87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79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95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2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56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5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70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56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6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52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9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90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2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1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2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79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5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51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84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53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82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9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1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06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2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8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79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7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2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4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53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04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8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5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98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55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71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1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65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95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28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8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2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5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9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07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93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0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9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85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15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97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33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5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3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1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98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85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7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5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6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58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45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47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2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2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36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7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5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47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4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ork\Study\Notes\MsWordTemplates\Notes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dk1"/>
        </a:lnRef>
        <a:fillRef idx="2">
          <a:schemeClr val="dk1"/>
        </a:fillRef>
        <a:effectRef idx="1">
          <a:schemeClr val="dk1"/>
        </a:effectRef>
        <a:fontRef idx="minor">
          <a:schemeClr val="dk1"/>
        </a:fontRef>
      </a:style>
    </a:spDef>
    <a:lnDef>
      <a:spPr/>
      <a:bodyPr/>
      <a:lstStyle/>
      <a:style>
        <a:lnRef idx="3">
          <a:schemeClr val="accent1"/>
        </a:lnRef>
        <a:fillRef idx="0">
          <a:schemeClr val="accent1"/>
        </a:fillRef>
        <a:effectRef idx="2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6F9201-43A2-41BA-BFA8-A63A0A3E51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Notes1</Template>
  <TotalTime>160</TotalTime>
  <Pages>4</Pages>
  <Words>548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7</cp:revision>
  <dcterms:created xsi:type="dcterms:W3CDTF">2020-12-08T05:41:00Z</dcterms:created>
  <dcterms:modified xsi:type="dcterms:W3CDTF">2020-12-08T08:21:00Z</dcterms:modified>
</cp:coreProperties>
</file>