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EF" w:rsidRDefault="00D328EF" w:rsidP="00D328EF">
      <w:pPr>
        <w:pStyle w:val="Heading1"/>
      </w:pPr>
      <w:proofErr w:type="spellStart"/>
      <w:proofErr w:type="gramStart"/>
      <w:r>
        <w:t>innerclasses</w:t>
      </w:r>
      <w:proofErr w:type="spellEnd"/>
      <w:proofErr w:type="gramEnd"/>
    </w:p>
    <w:p w:rsidR="00B46FDC" w:rsidRDefault="00D328EF" w:rsidP="00D328EF">
      <w:r>
        <w:t xml:space="preserve">Sometimes we can declare a class inside another class, such type of class is known as innerclass. </w:t>
      </w:r>
    </w:p>
    <w:p w:rsidR="00D328EF" w:rsidRPr="00D328EF" w:rsidRDefault="00D328EF" w:rsidP="00D328EF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lass{</w:t>
      </w:r>
      <w:proofErr w:type="gramEnd"/>
    </w:p>
    <w:p w:rsidR="00D328EF" w:rsidRPr="00D328EF" w:rsidRDefault="00D328EF" w:rsidP="00D328EF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lass{</w:t>
      </w:r>
      <w:proofErr w:type="gramEnd"/>
    </w:p>
    <w:p w:rsidR="00D328EF" w:rsidRPr="00D328EF" w:rsidRDefault="00D328EF" w:rsidP="00D328EF">
      <w:pPr>
        <w:rPr>
          <w:sz w:val="22"/>
        </w:rPr>
      </w:pPr>
      <w:r w:rsidRPr="00D328EF">
        <w:rPr>
          <w:sz w:val="22"/>
        </w:rPr>
        <w:tab/>
      </w:r>
      <w:r w:rsidRPr="00D328EF">
        <w:rPr>
          <w:sz w:val="22"/>
        </w:rPr>
        <w:tab/>
        <w:t>….</w:t>
      </w:r>
    </w:p>
    <w:p w:rsidR="00D328EF" w:rsidRPr="00D328EF" w:rsidRDefault="00D328EF" w:rsidP="00D328EF">
      <w:pPr>
        <w:rPr>
          <w:sz w:val="22"/>
        </w:rPr>
      </w:pPr>
      <w:r w:rsidRPr="00D328EF">
        <w:rPr>
          <w:sz w:val="22"/>
        </w:rPr>
        <w:tab/>
        <w:t>}</w:t>
      </w:r>
    </w:p>
    <w:p w:rsidR="00D328EF" w:rsidRPr="00D328EF" w:rsidRDefault="00D328EF" w:rsidP="00D328EF">
      <w:pPr>
        <w:rPr>
          <w:sz w:val="22"/>
        </w:rPr>
      </w:pPr>
      <w:r w:rsidRPr="00D328EF">
        <w:rPr>
          <w:sz w:val="22"/>
        </w:rPr>
        <w:t>}</w:t>
      </w:r>
    </w:p>
    <w:p w:rsidR="00D328EF" w:rsidRDefault="00D328EF" w:rsidP="00D328EF"/>
    <w:p w:rsidR="00D328EF" w:rsidRDefault="00D328EF" w:rsidP="00D328EF">
      <w:r>
        <w:t xml:space="preserve">Inner class concept introduced in 1.1V to resolve of </w:t>
      </w:r>
      <w:proofErr w:type="gramStart"/>
      <w:r>
        <w:t>GUI(</w:t>
      </w:r>
      <w:proofErr w:type="spellStart"/>
      <w:proofErr w:type="gramEnd"/>
      <w:r>
        <w:t>awt</w:t>
      </w:r>
      <w:proofErr w:type="spellEnd"/>
      <w:r>
        <w:t xml:space="preserve">) bugs, As a part of event handling. </w:t>
      </w:r>
    </w:p>
    <w:p w:rsidR="00D328EF" w:rsidRDefault="00D328EF" w:rsidP="00D328EF">
      <w:r>
        <w:t>But innerclass concept had powerful features, and benefits. So programmers started use this in regular programming.</w:t>
      </w:r>
    </w:p>
    <w:p w:rsidR="00D328EF" w:rsidRDefault="00D328EF" w:rsidP="00D328EF"/>
    <w:p w:rsidR="00D328EF" w:rsidRDefault="00B13FFC" w:rsidP="00D328EF">
      <w:r w:rsidRPr="00B13FFC">
        <w:rPr>
          <w:color w:val="95B3D7" w:themeColor="accent1" w:themeTint="99"/>
        </w:rPr>
        <w:t>Inheritance</w:t>
      </w:r>
      <w:r>
        <w:t>: Parent contains common methods.</w:t>
      </w:r>
    </w:p>
    <w:p w:rsidR="00B13FFC" w:rsidRDefault="00B13FFC" w:rsidP="00D328EF">
      <w:r>
        <w:tab/>
      </w:r>
      <w:r>
        <w:tab/>
        <w:t>Child contains specific methods, for code reusability.</w:t>
      </w:r>
    </w:p>
    <w:p w:rsidR="00B13FFC" w:rsidRDefault="00B13FFC" w:rsidP="00D328EF"/>
    <w:p w:rsidR="00B13FFC" w:rsidRPr="00B13FFC" w:rsidRDefault="00B13FFC" w:rsidP="00B13FFC">
      <w:pPr>
        <w:rPr>
          <w:color w:val="auto"/>
        </w:rPr>
      </w:pPr>
      <w:proofErr w:type="spellStart"/>
      <w:r w:rsidRPr="00B13FFC">
        <w:rPr>
          <w:color w:val="95B3D7" w:themeColor="accent1" w:themeTint="99"/>
        </w:rPr>
        <w:t>InnerClass</w:t>
      </w:r>
      <w:proofErr w:type="spellEnd"/>
      <w:r>
        <w:t xml:space="preserve">: Without existing one type of object, there is no chance  </w:t>
      </w:r>
      <w:r>
        <w:tab/>
      </w:r>
      <w:r>
        <w:tab/>
      </w:r>
      <w:r>
        <w:tab/>
        <w:t xml:space="preserve">of </w:t>
      </w:r>
      <w:proofErr w:type="gramStart"/>
      <w:r>
        <w:t>existing</w:t>
      </w:r>
      <w:proofErr w:type="gramEnd"/>
      <w:r>
        <w:t xml:space="preserve"> another type of object. Then we should go for </w:t>
      </w:r>
      <w:r>
        <w:tab/>
      </w:r>
      <w:r>
        <w:tab/>
      </w:r>
      <w:r>
        <w:tab/>
        <w:t>inner classes.</w:t>
      </w:r>
    </w:p>
    <w:p w:rsidR="00D328EF" w:rsidRDefault="00D328EF" w:rsidP="00D328EF"/>
    <w:p w:rsidR="00AD5B89" w:rsidRPr="00D328EF" w:rsidRDefault="009E3A88" w:rsidP="00AD5B89">
      <w:pPr>
        <w:rPr>
          <w:sz w:val="22"/>
        </w:rPr>
      </w:pPr>
      <w:proofErr w:type="gramStart"/>
      <w:r>
        <w:rPr>
          <w:sz w:val="22"/>
        </w:rPr>
        <w:t>c</w:t>
      </w:r>
      <w:r w:rsidR="00AD5B89" w:rsidRPr="00D328EF">
        <w:rPr>
          <w:sz w:val="22"/>
        </w:rPr>
        <w:t>lass</w:t>
      </w:r>
      <w:proofErr w:type="gramEnd"/>
      <w:r w:rsidR="00AD5B89">
        <w:rPr>
          <w:sz w:val="22"/>
        </w:rPr>
        <w:t xml:space="preserve"> University</w:t>
      </w:r>
      <w:r w:rsidR="00AD5B89" w:rsidRPr="00D328EF">
        <w:rPr>
          <w:sz w:val="22"/>
        </w:rPr>
        <w:t xml:space="preserve"> {</w:t>
      </w:r>
      <w:r w:rsidR="00AD5B89">
        <w:rPr>
          <w:sz w:val="22"/>
        </w:rPr>
        <w:tab/>
      </w:r>
      <w:r w:rsidR="00AD5B89">
        <w:rPr>
          <w:sz w:val="22"/>
        </w:rPr>
        <w:tab/>
      </w:r>
      <w:r w:rsidR="00AD5B89">
        <w:rPr>
          <w:sz w:val="22"/>
        </w:rPr>
        <w:tab/>
      </w:r>
      <w:r w:rsidR="00AD5B89">
        <w:rPr>
          <w:sz w:val="22"/>
        </w:rPr>
        <w:tab/>
        <w:t>// outer class</w:t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ab/>
      </w:r>
      <w:proofErr w:type="gramStart"/>
      <w:r w:rsidR="009E3A88"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Department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  <w:t>// inner class</w:t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ab/>
      </w:r>
      <w:r w:rsidRPr="00D328EF">
        <w:rPr>
          <w:sz w:val="22"/>
        </w:rPr>
        <w:tab/>
        <w:t>….</w:t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ab/>
        <w:t>}</w:t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>}</w:t>
      </w:r>
    </w:p>
    <w:p w:rsidR="00B13FFC" w:rsidRDefault="00AD5B89" w:rsidP="00D328EF">
      <w:r>
        <w:lastRenderedPageBreak/>
        <w:t xml:space="preserve"> University consists of several departments. Without existing university, there is no chance of existing Department. </w:t>
      </w:r>
      <w:proofErr w:type="gramStart"/>
      <w:r>
        <w:t>hence</w:t>
      </w:r>
      <w:proofErr w:type="gramEnd"/>
      <w:r>
        <w:t xml:space="preserve"> we have to declare </w:t>
      </w:r>
      <w:r w:rsidRPr="00AD5B89">
        <w:rPr>
          <w:color w:val="95B3D7" w:themeColor="accent1" w:themeTint="99"/>
        </w:rPr>
        <w:t xml:space="preserve">Department class </w:t>
      </w:r>
      <w:r>
        <w:t xml:space="preserve">inside </w:t>
      </w:r>
      <w:r w:rsidRPr="00AD5B89">
        <w:rPr>
          <w:color w:val="95B3D7" w:themeColor="accent1" w:themeTint="99"/>
        </w:rPr>
        <w:t>university class</w:t>
      </w:r>
      <w:r>
        <w:t>.</w:t>
      </w:r>
    </w:p>
    <w:p w:rsidR="00AD5B89" w:rsidRDefault="00AD5B89" w:rsidP="00D328EF"/>
    <w:p w:rsidR="00AD5B89" w:rsidRDefault="00AD5B89" w:rsidP="00D328EF">
      <w:r>
        <w:t xml:space="preserve">Like that without </w:t>
      </w:r>
      <w:proofErr w:type="spellStart"/>
      <w:r w:rsidR="009E3A88">
        <w:t>car_obj</w:t>
      </w:r>
      <w:proofErr w:type="spellEnd"/>
      <w:r w:rsidR="009E3A88">
        <w:t xml:space="preserve">, there is no </w:t>
      </w:r>
      <w:proofErr w:type="spellStart"/>
      <w:r w:rsidR="009E3A88">
        <w:t>engine_obj</w:t>
      </w:r>
      <w:proofErr w:type="spellEnd"/>
    </w:p>
    <w:p w:rsidR="00AD5B89" w:rsidRPr="00D328EF" w:rsidRDefault="009E3A88" w:rsidP="00AD5B89">
      <w:pPr>
        <w:rPr>
          <w:sz w:val="22"/>
        </w:rPr>
      </w:pPr>
      <w:proofErr w:type="gramStart"/>
      <w:r>
        <w:rPr>
          <w:sz w:val="22"/>
        </w:rPr>
        <w:t>c</w:t>
      </w:r>
      <w:r w:rsidR="00AD5B89" w:rsidRPr="00D328EF">
        <w:rPr>
          <w:sz w:val="22"/>
        </w:rPr>
        <w:t>lass</w:t>
      </w:r>
      <w:proofErr w:type="gramEnd"/>
      <w:r w:rsidR="00AD5B89">
        <w:rPr>
          <w:sz w:val="22"/>
        </w:rPr>
        <w:t xml:space="preserve"> Car</w:t>
      </w:r>
      <w:r w:rsidR="00AD5B89"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9E3A88" w:rsidRDefault="00AD5B89" w:rsidP="00AD5B89">
      <w:pPr>
        <w:rPr>
          <w:sz w:val="22"/>
        </w:rPr>
      </w:pPr>
      <w:r w:rsidRPr="00D328EF">
        <w:rPr>
          <w:sz w:val="22"/>
        </w:rPr>
        <w:tab/>
      </w:r>
      <w:proofErr w:type="gramStart"/>
      <w:r w:rsidR="009E3A88"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Engine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ab/>
      </w:r>
      <w:r w:rsidRPr="00D328EF">
        <w:rPr>
          <w:sz w:val="22"/>
        </w:rPr>
        <w:tab/>
        <w:t>….</w:t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ab/>
        <w:t>}</w:t>
      </w:r>
    </w:p>
    <w:p w:rsidR="00AD5B89" w:rsidRPr="00D328EF" w:rsidRDefault="00AD5B89" w:rsidP="00AD5B89">
      <w:pPr>
        <w:rPr>
          <w:sz w:val="22"/>
        </w:rPr>
      </w:pPr>
      <w:r w:rsidRPr="00D328EF">
        <w:rPr>
          <w:sz w:val="22"/>
        </w:rPr>
        <w:t>}</w:t>
      </w:r>
    </w:p>
    <w:p w:rsidR="00D328EF" w:rsidRDefault="00D328EF" w:rsidP="00D328EF"/>
    <w:p w:rsidR="00AD5B89" w:rsidRDefault="00AD5B89" w:rsidP="00D328EF">
      <w:r>
        <w:t xml:space="preserve">Without </w:t>
      </w:r>
      <w:proofErr w:type="spellStart"/>
      <w:r>
        <w:t>map</w:t>
      </w:r>
      <w:r w:rsidR="009E3A88">
        <w:t>_obj</w:t>
      </w:r>
      <w:proofErr w:type="spellEnd"/>
      <w:r>
        <w:t xml:space="preserve">, there is no </w:t>
      </w:r>
      <w:proofErr w:type="spellStart"/>
      <w:r>
        <w:t>entry</w:t>
      </w:r>
      <w:r w:rsidR="009E3A88">
        <w:t>_obj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</w:tblGrid>
      <w:tr w:rsidR="00AD5B89" w:rsidTr="009E3A88">
        <w:trPr>
          <w:trHeight w:val="288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key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</w:tr>
      <w:tr w:rsidR="00AD5B89" w:rsidTr="009E3A88"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2ABDBF" wp14:editId="7DBE0680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129540</wp:posOffset>
                      </wp:positionV>
                      <wp:extent cx="257175" cy="666750"/>
                      <wp:effectExtent l="57150" t="19050" r="857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5.55pt;margin-top:10.2pt;width:20.2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" strokecolor="#4bacc6 [3208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AD4DF1A" wp14:editId="637FC16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24130</wp:posOffset>
                      </wp:positionV>
                      <wp:extent cx="1123950" cy="161925"/>
                      <wp:effectExtent l="57150" t="38100" r="57150" b="1047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1.5pt;margin-top:1.9pt;width:88.5pt;height:1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  <w:r>
              <w:rPr>
                <w:sz w:val="18"/>
              </w:rPr>
              <w:t>101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tharsi</w:t>
            </w:r>
            <w:proofErr w:type="spellEnd"/>
          </w:p>
        </w:tc>
      </w:tr>
      <w:tr w:rsidR="00AD5B89" w:rsidTr="009E3A88">
        <w:tc>
          <w:tcPr>
            <w:tcW w:w="1008" w:type="dxa"/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008" w:type="dxa"/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FB730E" wp14:editId="2F799FC7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71755</wp:posOffset>
                      </wp:positionV>
                      <wp:extent cx="1085850" cy="495300"/>
                      <wp:effectExtent l="38100" t="38100" r="3810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43.6pt;margin-top:5.65pt;width:85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" strokecolor="#4bacc6 [3208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18"/>
              </w:rPr>
              <w:t xml:space="preserve">New </w:t>
            </w:r>
            <w:proofErr w:type="spellStart"/>
            <w:r>
              <w:rPr>
                <w:sz w:val="18"/>
              </w:rPr>
              <w:t>va</w:t>
            </w:r>
            <w:proofErr w:type="spellEnd"/>
          </w:p>
        </w:tc>
      </w:tr>
      <w:tr w:rsidR="00AD5B89" w:rsidTr="009E3A88">
        <w:tc>
          <w:tcPr>
            <w:tcW w:w="1008" w:type="dxa"/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1008" w:type="dxa"/>
            <w:vAlign w:val="center"/>
          </w:tcPr>
          <w:p w:rsidR="00AD5B89" w:rsidRPr="009E3A88" w:rsidRDefault="009E3A88" w:rsidP="009E3A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lucky</w:t>
            </w:r>
          </w:p>
        </w:tc>
      </w:tr>
    </w:tbl>
    <w:p w:rsidR="00AD5B89" w:rsidRDefault="009E3A88" w:rsidP="00D328EF">
      <w:r>
        <w:tab/>
        <w:t xml:space="preserve">    </w:t>
      </w:r>
      <w:proofErr w:type="gramStart"/>
      <w:r>
        <w:t>entry-</w:t>
      </w:r>
      <w:proofErr w:type="spellStart"/>
      <w:r>
        <w:t>obj</w:t>
      </w:r>
      <w:proofErr w:type="spellEnd"/>
      <w:proofErr w:type="gramEnd"/>
      <w:r>
        <w:t xml:space="preserve"> </w:t>
      </w:r>
      <w:r>
        <w:tab/>
      </w:r>
      <w:r>
        <w:tab/>
        <w:t>map-</w:t>
      </w:r>
      <w:proofErr w:type="spellStart"/>
      <w:r>
        <w:t>obj</w:t>
      </w:r>
      <w:proofErr w:type="spellEnd"/>
    </w:p>
    <w:p w:rsidR="009E3A88" w:rsidRPr="00D328EF" w:rsidRDefault="009E3A88" w:rsidP="009E3A88">
      <w:pPr>
        <w:rPr>
          <w:sz w:val="22"/>
        </w:rPr>
      </w:pPr>
      <w:proofErr w:type="gramStart"/>
      <w:r>
        <w:rPr>
          <w:sz w:val="22"/>
        </w:rPr>
        <w:t>interface</w:t>
      </w:r>
      <w:proofErr w:type="gramEnd"/>
      <w:r>
        <w:rPr>
          <w:sz w:val="22"/>
        </w:rPr>
        <w:t xml:space="preserve"> Map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9E3A88" w:rsidRPr="00D328EF" w:rsidRDefault="009E3A88" w:rsidP="009E3A88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interface</w:t>
      </w:r>
      <w:proofErr w:type="gramEnd"/>
      <w:r>
        <w:rPr>
          <w:sz w:val="22"/>
        </w:rPr>
        <w:t xml:space="preserve"> Entry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9E3A88" w:rsidRPr="00D328EF" w:rsidRDefault="009E3A88" w:rsidP="009E3A88">
      <w:pPr>
        <w:rPr>
          <w:sz w:val="22"/>
        </w:rPr>
      </w:pPr>
      <w:r w:rsidRPr="00D328EF">
        <w:rPr>
          <w:sz w:val="22"/>
        </w:rPr>
        <w:tab/>
      </w:r>
      <w:r w:rsidRPr="00D328EF">
        <w:rPr>
          <w:sz w:val="22"/>
        </w:rPr>
        <w:tab/>
        <w:t>….</w:t>
      </w:r>
    </w:p>
    <w:p w:rsidR="009E3A88" w:rsidRPr="00D328EF" w:rsidRDefault="009E3A88" w:rsidP="009E3A88">
      <w:pPr>
        <w:rPr>
          <w:sz w:val="22"/>
        </w:rPr>
      </w:pPr>
      <w:r w:rsidRPr="00D328EF">
        <w:rPr>
          <w:sz w:val="22"/>
        </w:rPr>
        <w:tab/>
        <w:t>}</w:t>
      </w:r>
    </w:p>
    <w:p w:rsidR="009E3A88" w:rsidRPr="00D328EF" w:rsidRDefault="009E3A88" w:rsidP="009E3A88">
      <w:pPr>
        <w:rPr>
          <w:sz w:val="22"/>
        </w:rPr>
      </w:pPr>
      <w:r w:rsidRPr="00D328EF">
        <w:rPr>
          <w:sz w:val="22"/>
        </w:rPr>
        <w:t>}</w:t>
      </w:r>
    </w:p>
    <w:p w:rsidR="009E3A88" w:rsidRDefault="009E3A88" w:rsidP="00D328EF"/>
    <w:p w:rsidR="009E3A88" w:rsidRDefault="009E3A88" w:rsidP="00D328EF">
      <w:r>
        <w:t>Without exacting</w:t>
      </w:r>
      <w:r w:rsidR="00FD33AE">
        <w:t xml:space="preserve"> </w:t>
      </w:r>
      <w:proofErr w:type="spellStart"/>
      <w:r w:rsidR="00FD33AE">
        <w:t>outerclass</w:t>
      </w:r>
      <w:proofErr w:type="spellEnd"/>
      <w:r w:rsidR="00FD33AE">
        <w:t xml:space="preserve"> </w:t>
      </w:r>
      <w:proofErr w:type="spellStart"/>
      <w:r>
        <w:t>obj</w:t>
      </w:r>
      <w:proofErr w:type="spellEnd"/>
      <w:r w:rsidR="00FD33AE">
        <w:t>,</w:t>
      </w:r>
      <w:r>
        <w:t xml:space="preserve"> there is no chance of excising innerclass obj.</w:t>
      </w:r>
    </w:p>
    <w:p w:rsidR="00FD33AE" w:rsidRDefault="00FD33AE" w:rsidP="00D328EF"/>
    <w:p w:rsidR="00FD33AE" w:rsidRDefault="00FD33AE" w:rsidP="00D328EF">
      <w:r>
        <w:t>Inner class is a “</w:t>
      </w:r>
      <w:r>
        <w:rPr>
          <w:color w:val="FF0000"/>
        </w:rPr>
        <w:t>Has-A”</w:t>
      </w:r>
      <w:r>
        <w:t xml:space="preserve"> relationship.</w:t>
      </w:r>
    </w:p>
    <w:p w:rsidR="000E7C10" w:rsidRDefault="00FD33AE" w:rsidP="000E7C10">
      <w:r>
        <w:tab/>
        <w:t>Has-A: (composition/aggregation)</w:t>
      </w:r>
    </w:p>
    <w:p w:rsidR="00FD33AE" w:rsidRDefault="00FD33AE" w:rsidP="000E7C10">
      <w:pPr>
        <w:pStyle w:val="Heading2"/>
      </w:pPr>
      <w:r>
        <w:lastRenderedPageBreak/>
        <w:t xml:space="preserve">Type of </w:t>
      </w:r>
      <w:proofErr w:type="spellStart"/>
      <w:r>
        <w:t>innerclasses</w:t>
      </w:r>
      <w:proofErr w:type="spellEnd"/>
    </w:p>
    <w:p w:rsidR="00FD33AE" w:rsidRDefault="00FD33AE" w:rsidP="00F20375">
      <w:pPr>
        <w:pStyle w:val="Heading2"/>
      </w:pPr>
      <w:r w:rsidRPr="000E7C10">
        <w:rPr>
          <w:sz w:val="36"/>
        </w:rPr>
        <w:t>Normal/ regular innerclass</w:t>
      </w:r>
    </w:p>
    <w:p w:rsidR="00581830" w:rsidRPr="00D328EF" w:rsidRDefault="00581830" w:rsidP="00581830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581830" w:rsidRDefault="00581830" w:rsidP="00581830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581830" w:rsidRPr="00D328EF" w:rsidRDefault="00581830" w:rsidP="00581830">
      <w:pPr>
        <w:rPr>
          <w:sz w:val="22"/>
        </w:rPr>
      </w:pPr>
      <w:r w:rsidRPr="00D328EF">
        <w:rPr>
          <w:sz w:val="22"/>
        </w:rPr>
        <w:tab/>
      </w:r>
      <w:r w:rsidRPr="00D328EF">
        <w:rPr>
          <w:sz w:val="22"/>
        </w:rPr>
        <w:tab/>
        <w:t>….</w:t>
      </w:r>
    </w:p>
    <w:p w:rsidR="00581830" w:rsidRPr="00D328EF" w:rsidRDefault="00581830" w:rsidP="00581830">
      <w:pPr>
        <w:rPr>
          <w:sz w:val="22"/>
        </w:rPr>
      </w:pPr>
      <w:r w:rsidRPr="00D328EF">
        <w:rPr>
          <w:sz w:val="22"/>
        </w:rPr>
        <w:tab/>
        <w:t>}</w:t>
      </w:r>
    </w:p>
    <w:p w:rsidR="00581830" w:rsidRDefault="00581830" w:rsidP="00581830">
      <w:pPr>
        <w:rPr>
          <w:sz w:val="22"/>
        </w:rPr>
      </w:pPr>
      <w:r w:rsidRPr="00D328EF">
        <w:rPr>
          <w:sz w:val="22"/>
        </w:rPr>
        <w:t>}</w:t>
      </w:r>
    </w:p>
    <w:p w:rsidR="0009037D" w:rsidRPr="0009037D" w:rsidRDefault="0009037D" w:rsidP="0009037D">
      <w:pPr>
        <w:rPr>
          <w:sz w:val="22"/>
        </w:rPr>
      </w:pPr>
      <w:proofErr w:type="spellStart"/>
      <w:r w:rsidRPr="0009037D">
        <w:rPr>
          <w:sz w:val="22"/>
        </w:rPr>
        <w:t>Javac</w:t>
      </w:r>
      <w:proofErr w:type="spellEnd"/>
      <w:r w:rsidRPr="0009037D">
        <w:rPr>
          <w:sz w:val="22"/>
        </w:rPr>
        <w:t xml:space="preserve"> Outer.java </w:t>
      </w:r>
      <w:r w:rsidRPr="0009037D">
        <w:rPr>
          <w:sz w:val="22"/>
        </w:rPr>
        <w:sym w:font="Wingdings" w:char="F0E8"/>
      </w:r>
      <w:r w:rsidRPr="0009037D">
        <w:rPr>
          <w:sz w:val="22"/>
        </w:rPr>
        <w:t xml:space="preserve"> </w:t>
      </w:r>
      <w:proofErr w:type="spellStart"/>
      <w:r w:rsidRPr="0009037D">
        <w:rPr>
          <w:b/>
          <w:color w:val="31849B" w:themeColor="accent5" w:themeShade="BF"/>
          <w:sz w:val="22"/>
        </w:rPr>
        <w:t>Outer.class</w:t>
      </w:r>
      <w:proofErr w:type="spellEnd"/>
      <w:r w:rsidRPr="0009037D">
        <w:rPr>
          <w:sz w:val="22"/>
        </w:rPr>
        <w:t xml:space="preserve">, and </w:t>
      </w:r>
      <w:proofErr w:type="spellStart"/>
      <w:r w:rsidRPr="0009037D">
        <w:rPr>
          <w:b/>
          <w:color w:val="31849B" w:themeColor="accent5" w:themeShade="BF"/>
          <w:sz w:val="22"/>
        </w:rPr>
        <w:t>Outer$Inner.class</w:t>
      </w:r>
      <w:proofErr w:type="spellEnd"/>
      <w:r w:rsidRPr="0009037D">
        <w:rPr>
          <w:b/>
          <w:color w:val="31849B" w:themeColor="accent5" w:themeShade="BF"/>
          <w:sz w:val="22"/>
        </w:rPr>
        <w:t xml:space="preserve"> </w:t>
      </w:r>
      <w:r w:rsidRPr="0009037D">
        <w:rPr>
          <w:sz w:val="22"/>
        </w:rPr>
        <w:t xml:space="preserve">will be generated </w:t>
      </w:r>
    </w:p>
    <w:p w:rsidR="00581830" w:rsidRPr="0009037D" w:rsidRDefault="00581830" w:rsidP="00581830">
      <w:pPr>
        <w:rPr>
          <w:color w:val="BFBFBF" w:themeColor="background1" w:themeShade="BF"/>
        </w:rPr>
      </w:pPr>
      <w:r w:rsidRPr="0009037D">
        <w:rPr>
          <w:color w:val="BFBFBF" w:themeColor="background1" w:themeShade="BF"/>
        </w:rPr>
        <w:t>.jar is collection of .class file</w:t>
      </w:r>
    </w:p>
    <w:p w:rsidR="00581830" w:rsidRPr="006B4994" w:rsidRDefault="00581830" w:rsidP="00581830">
      <w:pPr>
        <w:rPr>
          <w:sz w:val="22"/>
        </w:rPr>
      </w:pPr>
      <w:r>
        <w:t xml:space="preserve"> </w:t>
      </w:r>
    </w:p>
    <w:p w:rsidR="00581830" w:rsidRDefault="00581830" w:rsidP="00581830">
      <w:r>
        <w:t xml:space="preserve">If we are declaring name class </w:t>
      </w:r>
      <w:r w:rsidRPr="00581830">
        <w:rPr>
          <w:color w:val="BFBFBF" w:themeColor="background1" w:themeShade="BF"/>
        </w:rPr>
        <w:t>(no anonymous inner)</w:t>
      </w:r>
      <w:r>
        <w:t xml:space="preserve"> directly inside a class </w:t>
      </w:r>
      <w:r w:rsidRPr="00581830">
        <w:rPr>
          <w:color w:val="BFBFBF" w:themeColor="background1" w:themeShade="BF"/>
        </w:rPr>
        <w:t xml:space="preserve">(no method inner) </w:t>
      </w:r>
      <w:r>
        <w:t xml:space="preserve">without static modifier </w:t>
      </w:r>
      <w:r w:rsidRPr="00581830">
        <w:rPr>
          <w:color w:val="BFBFBF" w:themeColor="background1" w:themeShade="BF"/>
        </w:rPr>
        <w:t xml:space="preserve">(no static nested) </w:t>
      </w:r>
      <w:r w:rsidR="0009037D">
        <w:t>is called regular innerclass.</w:t>
      </w:r>
    </w:p>
    <w:p w:rsidR="006B4994" w:rsidRPr="006B4994" w:rsidRDefault="006B4994" w:rsidP="00581830">
      <w:pPr>
        <w:rPr>
          <w:color w:val="FF0000"/>
          <w:sz w:val="22"/>
        </w:rPr>
      </w:pPr>
    </w:p>
    <w:p w:rsidR="006B4994" w:rsidRPr="006B4994" w:rsidRDefault="006B4994" w:rsidP="00581830">
      <w:pPr>
        <w:rPr>
          <w:color w:val="FF0000"/>
        </w:rPr>
      </w:pPr>
      <w:r w:rsidRPr="006B4994">
        <w:rPr>
          <w:color w:val="FF0000"/>
        </w:rPr>
        <w:t>Case 1</w:t>
      </w:r>
    </w:p>
    <w:p w:rsidR="00FD74E0" w:rsidRPr="00D328EF" w:rsidRDefault="00FD74E0" w:rsidP="00FD74E0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FD74E0" w:rsidRDefault="00FD74E0" w:rsidP="00FD74E0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FD74E0" w:rsidRPr="00D328EF" w:rsidRDefault="00FD74E0" w:rsidP="00FD74E0">
      <w:pPr>
        <w:rPr>
          <w:sz w:val="22"/>
        </w:rPr>
      </w:pPr>
      <w:r>
        <w:rPr>
          <w:sz w:val="22"/>
        </w:rPr>
        <w:tab/>
        <w:t>}</w:t>
      </w:r>
    </w:p>
    <w:p w:rsidR="00FD74E0" w:rsidRDefault="00FD74E0" w:rsidP="00FD74E0">
      <w:pPr>
        <w:rPr>
          <w:sz w:val="22"/>
        </w:rPr>
      </w:pPr>
      <w:r w:rsidRPr="00D328EF">
        <w:rPr>
          <w:sz w:val="22"/>
        </w:rPr>
        <w:t>}</w:t>
      </w:r>
    </w:p>
    <w:p w:rsidR="00FD74E0" w:rsidRDefault="00FD74E0" w:rsidP="00FD74E0">
      <w:pPr>
        <w:rPr>
          <w:sz w:val="22"/>
        </w:rPr>
      </w:pPr>
      <w:proofErr w:type="spellStart"/>
      <w:proofErr w:type="gramStart"/>
      <w:r>
        <w:rPr>
          <w:sz w:val="22"/>
        </w:rPr>
        <w:t>javac</w:t>
      </w:r>
      <w:proofErr w:type="spellEnd"/>
      <w:proofErr w:type="gramEnd"/>
      <w:r>
        <w:rPr>
          <w:sz w:val="22"/>
        </w:rPr>
        <w:t xml:space="preserve"> Outer.java </w:t>
      </w:r>
      <w:r w:rsidRPr="00FD74E0">
        <w:rPr>
          <w:sz w:val="22"/>
        </w:rPr>
        <w:sym w:font="Wingdings" w:char="F0E8"/>
      </w:r>
      <w:r>
        <w:rPr>
          <w:sz w:val="22"/>
        </w:rPr>
        <w:t xml:space="preserve"> </w:t>
      </w:r>
      <w:proofErr w:type="spellStart"/>
      <w:r>
        <w:rPr>
          <w:sz w:val="22"/>
        </w:rPr>
        <w:t>Outer.class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Inner.class</w:t>
      </w:r>
      <w:proofErr w:type="spellEnd"/>
    </w:p>
    <w:p w:rsidR="00FD74E0" w:rsidRDefault="00FD74E0" w:rsidP="00FD74E0">
      <w:pPr>
        <w:rPr>
          <w:sz w:val="22"/>
        </w:rPr>
      </w:pPr>
      <w:proofErr w:type="gramStart"/>
      <w:r>
        <w:rPr>
          <w:sz w:val="22"/>
        </w:rPr>
        <w:t>java</w:t>
      </w:r>
      <w:proofErr w:type="gramEnd"/>
      <w:r>
        <w:rPr>
          <w:sz w:val="22"/>
        </w:rPr>
        <w:t xml:space="preserve"> Outer </w:t>
      </w:r>
      <w:r w:rsidRPr="00FD74E0">
        <w:rPr>
          <w:sz w:val="22"/>
        </w:rPr>
        <w:sym w:font="Wingdings" w:char="F0E8"/>
      </w:r>
      <w:r>
        <w:rPr>
          <w:sz w:val="22"/>
        </w:rPr>
        <w:t xml:space="preserve"> </w:t>
      </w:r>
      <w:r w:rsidR="00DF44F4">
        <w:rPr>
          <w:sz w:val="22"/>
        </w:rPr>
        <w:t>R</w:t>
      </w:r>
      <w:r>
        <w:rPr>
          <w:sz w:val="22"/>
        </w:rPr>
        <w:t>E: no Main method</w:t>
      </w:r>
    </w:p>
    <w:p w:rsidR="00FD74E0" w:rsidRDefault="00FD74E0" w:rsidP="00FD74E0">
      <w:pPr>
        <w:rPr>
          <w:sz w:val="22"/>
        </w:rPr>
      </w:pPr>
      <w:proofErr w:type="gramStart"/>
      <w:r>
        <w:rPr>
          <w:sz w:val="22"/>
        </w:rPr>
        <w:t>java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Outer$Inner</w:t>
      </w:r>
      <w:proofErr w:type="spellEnd"/>
      <w:r>
        <w:rPr>
          <w:sz w:val="22"/>
        </w:rPr>
        <w:t xml:space="preserve"> </w:t>
      </w:r>
      <w:r w:rsidRPr="00FD74E0">
        <w:rPr>
          <w:sz w:val="22"/>
        </w:rPr>
        <w:sym w:font="Wingdings" w:char="F0E8"/>
      </w:r>
      <w:r>
        <w:rPr>
          <w:sz w:val="22"/>
        </w:rPr>
        <w:t xml:space="preserve"> </w:t>
      </w:r>
      <w:r w:rsidR="00DF44F4">
        <w:rPr>
          <w:sz w:val="22"/>
        </w:rPr>
        <w:t>R</w:t>
      </w:r>
      <w:r>
        <w:rPr>
          <w:sz w:val="22"/>
        </w:rPr>
        <w:t>E: no Main method</w:t>
      </w:r>
    </w:p>
    <w:p w:rsidR="00FD74E0" w:rsidRPr="006B4994" w:rsidRDefault="00FD74E0" w:rsidP="00FD74E0">
      <w:pPr>
        <w:rPr>
          <w:sz w:val="22"/>
        </w:rPr>
      </w:pPr>
    </w:p>
    <w:p w:rsidR="006B4994" w:rsidRPr="006B4994" w:rsidRDefault="006B4994" w:rsidP="006B4994">
      <w:pPr>
        <w:rPr>
          <w:color w:val="FF0000"/>
        </w:rPr>
      </w:pPr>
      <w:r>
        <w:rPr>
          <w:color w:val="FF0000"/>
        </w:rPr>
        <w:t>C</w:t>
      </w:r>
      <w:r w:rsidRPr="006B4994">
        <w:rPr>
          <w:color w:val="FF0000"/>
        </w:rPr>
        <w:t>ase 2</w:t>
      </w:r>
    </w:p>
    <w:p w:rsidR="00FD74E0" w:rsidRDefault="00FD74E0" w:rsidP="00FD74E0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FD74E0" w:rsidRPr="00CE4B44" w:rsidRDefault="00FD74E0" w:rsidP="00FD74E0">
      <w:pPr>
        <w:rPr>
          <w:color w:val="FFC000"/>
          <w:sz w:val="22"/>
        </w:rPr>
      </w:pPr>
      <w:r>
        <w:rPr>
          <w:sz w:val="22"/>
        </w:rPr>
        <w:tab/>
      </w:r>
      <w:proofErr w:type="gramStart"/>
      <w:r w:rsidRPr="00CE4B44">
        <w:rPr>
          <w:color w:val="FFC000"/>
          <w:sz w:val="22"/>
        </w:rPr>
        <w:t>public</w:t>
      </w:r>
      <w:proofErr w:type="gramEnd"/>
      <w:r w:rsidRPr="00CE4B44">
        <w:rPr>
          <w:color w:val="FFC000"/>
          <w:sz w:val="22"/>
        </w:rPr>
        <w:t xml:space="preserve"> static void main(String </w:t>
      </w:r>
      <w:proofErr w:type="spellStart"/>
      <w:r w:rsidRPr="00CE4B44">
        <w:rPr>
          <w:color w:val="FFC000"/>
          <w:sz w:val="22"/>
        </w:rPr>
        <w:t>ard</w:t>
      </w:r>
      <w:proofErr w:type="spellEnd"/>
      <w:r w:rsidRPr="00CE4B44">
        <w:rPr>
          <w:color w:val="FFC000"/>
          <w:sz w:val="22"/>
        </w:rPr>
        <w:t>[]){</w:t>
      </w:r>
    </w:p>
    <w:p w:rsidR="00FD74E0" w:rsidRPr="00D328EF" w:rsidRDefault="00FD74E0" w:rsidP="00FD74E0">
      <w:pPr>
        <w:rPr>
          <w:sz w:val="22"/>
        </w:rPr>
      </w:pPr>
      <w:r w:rsidRPr="00CE4B44">
        <w:rPr>
          <w:color w:val="FFC000"/>
          <w:sz w:val="22"/>
        </w:rPr>
        <w:tab/>
        <w:t>}</w:t>
      </w:r>
      <w:r>
        <w:rPr>
          <w:sz w:val="22"/>
        </w:rPr>
        <w:tab/>
      </w:r>
      <w:r>
        <w:rPr>
          <w:sz w:val="22"/>
        </w:rPr>
        <w:tab/>
      </w:r>
    </w:p>
    <w:p w:rsidR="00FD74E0" w:rsidRDefault="00FD74E0" w:rsidP="00FD74E0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FD74E0" w:rsidRPr="00D328EF" w:rsidRDefault="00FD74E0" w:rsidP="00FD74E0">
      <w:pPr>
        <w:rPr>
          <w:sz w:val="22"/>
        </w:rPr>
      </w:pPr>
      <w:r>
        <w:rPr>
          <w:sz w:val="22"/>
        </w:rPr>
        <w:tab/>
        <w:t>}</w:t>
      </w:r>
    </w:p>
    <w:p w:rsidR="000E7C10" w:rsidRDefault="00FD74E0" w:rsidP="00FD74E0">
      <w:pPr>
        <w:rPr>
          <w:sz w:val="22"/>
        </w:rPr>
      </w:pPr>
      <w:r w:rsidRPr="00D328EF">
        <w:rPr>
          <w:sz w:val="22"/>
        </w:rPr>
        <w:t>}</w:t>
      </w:r>
    </w:p>
    <w:p w:rsidR="00FD74E0" w:rsidRDefault="00FD74E0" w:rsidP="00FD74E0">
      <w:pPr>
        <w:rPr>
          <w:sz w:val="22"/>
        </w:rPr>
      </w:pPr>
      <w:proofErr w:type="gramStart"/>
      <w:r>
        <w:rPr>
          <w:sz w:val="22"/>
        </w:rPr>
        <w:lastRenderedPageBreak/>
        <w:t>java</w:t>
      </w:r>
      <w:proofErr w:type="gramEnd"/>
      <w:r>
        <w:rPr>
          <w:sz w:val="22"/>
        </w:rPr>
        <w:t xml:space="preserve"> Outer </w:t>
      </w:r>
      <w:r w:rsidRPr="00FD74E0">
        <w:rPr>
          <w:sz w:val="22"/>
        </w:rPr>
        <w:sym w:font="Wingdings" w:char="F0E8"/>
      </w:r>
      <w:r>
        <w:rPr>
          <w:sz w:val="22"/>
        </w:rPr>
        <w:t xml:space="preserve"> run fine</w:t>
      </w:r>
    </w:p>
    <w:p w:rsidR="00FD74E0" w:rsidRDefault="00FD74E0" w:rsidP="00FD74E0">
      <w:pPr>
        <w:rPr>
          <w:sz w:val="22"/>
        </w:rPr>
      </w:pPr>
      <w:proofErr w:type="gramStart"/>
      <w:r>
        <w:rPr>
          <w:sz w:val="22"/>
        </w:rPr>
        <w:t>java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Outer$Inner</w:t>
      </w:r>
      <w:proofErr w:type="spellEnd"/>
      <w:r>
        <w:rPr>
          <w:sz w:val="22"/>
        </w:rPr>
        <w:t xml:space="preserve"> </w:t>
      </w:r>
      <w:r w:rsidRPr="00FD74E0">
        <w:rPr>
          <w:sz w:val="22"/>
        </w:rPr>
        <w:sym w:font="Wingdings" w:char="F0E8"/>
      </w:r>
      <w:r>
        <w:rPr>
          <w:sz w:val="22"/>
        </w:rPr>
        <w:t xml:space="preserve"> </w:t>
      </w:r>
      <w:r w:rsidR="00DF44F4">
        <w:rPr>
          <w:sz w:val="22"/>
        </w:rPr>
        <w:t>R</w:t>
      </w:r>
      <w:r>
        <w:rPr>
          <w:sz w:val="22"/>
        </w:rPr>
        <w:t>E: no Main method</w:t>
      </w:r>
    </w:p>
    <w:p w:rsidR="006B4994" w:rsidRPr="00392E02" w:rsidRDefault="006B4994" w:rsidP="00DF44F4">
      <w:pPr>
        <w:rPr>
          <w:color w:val="FF0000"/>
          <w:sz w:val="22"/>
        </w:rPr>
      </w:pPr>
    </w:p>
    <w:p w:rsidR="006B4994" w:rsidRPr="006B4994" w:rsidRDefault="006B4994" w:rsidP="00DF44F4">
      <w:pPr>
        <w:rPr>
          <w:color w:val="FF0000"/>
        </w:rPr>
      </w:pPr>
      <w:r w:rsidRPr="006B4994">
        <w:rPr>
          <w:color w:val="FF0000"/>
        </w:rPr>
        <w:t xml:space="preserve">Case </w:t>
      </w:r>
      <w:r>
        <w:rPr>
          <w:color w:val="FF0000"/>
        </w:rPr>
        <w:t>3</w:t>
      </w:r>
    </w:p>
    <w:p w:rsidR="00FD74E0" w:rsidRDefault="00DF44F4" w:rsidP="00DF44F4">
      <w:proofErr w:type="gramStart"/>
      <w:r>
        <w:t>innerclass</w:t>
      </w:r>
      <w:proofErr w:type="gramEnd"/>
      <w:r>
        <w:t xml:space="preserve"> always talks about an </w:t>
      </w:r>
      <w:r w:rsidRPr="00DF44F4">
        <w:rPr>
          <w:color w:val="31849B" w:themeColor="accent5" w:themeShade="BF"/>
        </w:rPr>
        <w:t xml:space="preserve">object </w:t>
      </w:r>
      <w:r>
        <w:t xml:space="preserve">that is can’t live without </w:t>
      </w:r>
      <w:proofErr w:type="spellStart"/>
      <w:r>
        <w:t>outerclass_obj</w:t>
      </w:r>
      <w:proofErr w:type="spellEnd"/>
      <w:r w:rsidR="00CE4B44">
        <w:t>.</w:t>
      </w:r>
    </w:p>
    <w:p w:rsidR="00CE4B44" w:rsidRPr="00D328EF" w:rsidRDefault="00CE4B44" w:rsidP="00CE4B44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CE4B44" w:rsidRDefault="00CE4B44" w:rsidP="00CE4B44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CE4B44" w:rsidRPr="00CE4B44" w:rsidRDefault="00CE4B44" w:rsidP="00CE4B44">
      <w:pPr>
        <w:ind w:left="720" w:firstLine="720"/>
        <w:rPr>
          <w:color w:val="FFC000"/>
          <w:sz w:val="22"/>
        </w:rPr>
      </w:pPr>
      <w:proofErr w:type="gramStart"/>
      <w:r w:rsidRPr="00CE4B44">
        <w:rPr>
          <w:color w:val="FFC000"/>
          <w:sz w:val="22"/>
        </w:rPr>
        <w:t>public</w:t>
      </w:r>
      <w:proofErr w:type="gramEnd"/>
      <w:r w:rsidRPr="00CE4B44">
        <w:rPr>
          <w:color w:val="FFC000"/>
          <w:sz w:val="22"/>
        </w:rPr>
        <w:t xml:space="preserve"> </w:t>
      </w:r>
      <w:r w:rsidRPr="00CE4B44">
        <w:rPr>
          <w:color w:val="FF0000"/>
          <w:sz w:val="22"/>
        </w:rPr>
        <w:t xml:space="preserve">static </w:t>
      </w:r>
      <w:r w:rsidRPr="00CE4B44">
        <w:rPr>
          <w:color w:val="FFC000"/>
          <w:sz w:val="22"/>
        </w:rPr>
        <w:t xml:space="preserve">void main(String </w:t>
      </w:r>
      <w:proofErr w:type="spellStart"/>
      <w:r w:rsidRPr="00CE4B44">
        <w:rPr>
          <w:color w:val="FFC000"/>
          <w:sz w:val="22"/>
        </w:rPr>
        <w:t>ard</w:t>
      </w:r>
      <w:proofErr w:type="spellEnd"/>
      <w:r w:rsidRPr="00CE4B44">
        <w:rPr>
          <w:color w:val="FFC000"/>
          <w:sz w:val="22"/>
        </w:rPr>
        <w:t>[]){</w:t>
      </w:r>
    </w:p>
    <w:p w:rsidR="00CE4B44" w:rsidRDefault="00CE4B44" w:rsidP="00CE4B44">
      <w:pPr>
        <w:rPr>
          <w:sz w:val="22"/>
        </w:rPr>
      </w:pPr>
      <w:r w:rsidRPr="00CE4B44">
        <w:rPr>
          <w:color w:val="FFC000"/>
          <w:sz w:val="22"/>
        </w:rPr>
        <w:tab/>
      </w:r>
      <w:r>
        <w:rPr>
          <w:color w:val="FFC000"/>
          <w:sz w:val="22"/>
        </w:rPr>
        <w:tab/>
      </w:r>
      <w:r w:rsidRPr="00CE4B44">
        <w:rPr>
          <w:color w:val="FFC000"/>
          <w:sz w:val="22"/>
        </w:rPr>
        <w:t>}</w:t>
      </w:r>
      <w:r>
        <w:rPr>
          <w:sz w:val="22"/>
        </w:rPr>
        <w:tab/>
      </w:r>
    </w:p>
    <w:p w:rsidR="00CE4B44" w:rsidRPr="00D328EF" w:rsidRDefault="00CE4B44" w:rsidP="00CE4B44">
      <w:pPr>
        <w:rPr>
          <w:sz w:val="22"/>
        </w:rPr>
      </w:pPr>
      <w:r>
        <w:rPr>
          <w:sz w:val="22"/>
        </w:rPr>
        <w:tab/>
        <w:t>}</w:t>
      </w:r>
    </w:p>
    <w:p w:rsidR="00CE4B44" w:rsidRDefault="00CE4B44" w:rsidP="00CE4B44">
      <w:pPr>
        <w:rPr>
          <w:sz w:val="22"/>
        </w:rPr>
      </w:pPr>
      <w:r w:rsidRPr="00D328EF">
        <w:rPr>
          <w:sz w:val="22"/>
        </w:rPr>
        <w:t>}</w:t>
      </w:r>
    </w:p>
    <w:p w:rsidR="00CE4B44" w:rsidRPr="00CE4B44" w:rsidRDefault="00CE4B44" w:rsidP="00CE4B44">
      <w:pPr>
        <w:rPr>
          <w:sz w:val="22"/>
        </w:rPr>
      </w:pPr>
      <w:proofErr w:type="spellStart"/>
      <w:proofErr w:type="gramStart"/>
      <w:r>
        <w:rPr>
          <w:sz w:val="22"/>
        </w:rPr>
        <w:t>javac</w:t>
      </w:r>
      <w:proofErr w:type="spellEnd"/>
      <w:proofErr w:type="gramEnd"/>
      <w:r>
        <w:rPr>
          <w:sz w:val="22"/>
        </w:rPr>
        <w:t xml:space="preserve"> Outer.java </w:t>
      </w:r>
      <w:r w:rsidRPr="00FD74E0">
        <w:rPr>
          <w:sz w:val="22"/>
        </w:rPr>
        <w:sym w:font="Wingdings" w:char="F0E8"/>
      </w:r>
      <w:r>
        <w:rPr>
          <w:sz w:val="22"/>
        </w:rPr>
        <w:t xml:space="preserve"> CE: I</w:t>
      </w:r>
      <w:r w:rsidRPr="00CE4B44">
        <w:rPr>
          <w:sz w:val="22"/>
        </w:rPr>
        <w:t>n inner class modifier 'static' is only allowed in constant variable declarations</w:t>
      </w:r>
    </w:p>
    <w:p w:rsidR="00CE4B44" w:rsidRDefault="00CE4B44" w:rsidP="00CE4B44">
      <w:pPr>
        <w:rPr>
          <w:sz w:val="22"/>
        </w:rPr>
      </w:pPr>
    </w:p>
    <w:p w:rsidR="00CE4B44" w:rsidRPr="00CE4B44" w:rsidRDefault="00CE4B44" w:rsidP="00FD74E0">
      <w:r>
        <w:t>Inside innerclass we can’t declare any static members; hence we can’t declare main method.</w:t>
      </w:r>
    </w:p>
    <w:p w:rsidR="00FD74E0" w:rsidRDefault="00CE4B44" w:rsidP="00CE4B44">
      <w:r>
        <w:t>We can’t run inner class directly form CMD.</w:t>
      </w:r>
    </w:p>
    <w:p w:rsidR="00CE4B44" w:rsidRPr="00392E02" w:rsidRDefault="00CE4B44" w:rsidP="00CE4B44">
      <w:pPr>
        <w:rPr>
          <w:sz w:val="24"/>
        </w:rPr>
      </w:pPr>
    </w:p>
    <w:p w:rsidR="009C0221" w:rsidRPr="006B4994" w:rsidRDefault="009C0221" w:rsidP="009C0221">
      <w:pPr>
        <w:rPr>
          <w:color w:val="FF0000"/>
        </w:rPr>
      </w:pPr>
      <w:r>
        <w:rPr>
          <w:color w:val="FF0000"/>
        </w:rPr>
        <w:t>C</w:t>
      </w:r>
      <w:r w:rsidRPr="006B4994">
        <w:rPr>
          <w:color w:val="FF0000"/>
        </w:rPr>
        <w:t xml:space="preserve">ase </w:t>
      </w:r>
      <w:r>
        <w:rPr>
          <w:color w:val="FF0000"/>
        </w:rPr>
        <w:t>4</w:t>
      </w:r>
    </w:p>
    <w:p w:rsidR="009C0221" w:rsidRPr="00D328EF" w:rsidRDefault="009C0221" w:rsidP="009C0221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9C0221" w:rsidRDefault="009C0221" w:rsidP="009C0221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9C0221" w:rsidRDefault="009C0221" w:rsidP="009C022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m1(){</w:t>
      </w:r>
    </w:p>
    <w:p w:rsidR="009C0221" w:rsidRDefault="009C0221" w:rsidP="009C022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9C0221" w:rsidRDefault="009C0221" w:rsidP="009C0221">
      <w:pPr>
        <w:rPr>
          <w:sz w:val="22"/>
        </w:rPr>
      </w:pPr>
      <w:r>
        <w:rPr>
          <w:sz w:val="22"/>
        </w:rPr>
        <w:tab/>
        <w:t>}</w:t>
      </w:r>
    </w:p>
    <w:p w:rsidR="009C0221" w:rsidRDefault="009C0221" w:rsidP="009C0221">
      <w:pPr>
        <w:ind w:firstLine="720"/>
        <w:rPr>
          <w:color w:val="FFC000"/>
          <w:sz w:val="22"/>
        </w:rPr>
      </w:pPr>
      <w:proofErr w:type="gramStart"/>
      <w:r w:rsidRPr="00CE4B44">
        <w:rPr>
          <w:color w:val="FFC000"/>
          <w:sz w:val="22"/>
        </w:rPr>
        <w:t>public</w:t>
      </w:r>
      <w:proofErr w:type="gramEnd"/>
      <w:r w:rsidRPr="00CE4B44">
        <w:rPr>
          <w:color w:val="FFC000"/>
          <w:sz w:val="22"/>
        </w:rPr>
        <w:t xml:space="preserve"> static void main(String </w:t>
      </w:r>
      <w:proofErr w:type="spellStart"/>
      <w:r w:rsidRPr="00CE4B44">
        <w:rPr>
          <w:color w:val="FFC000"/>
          <w:sz w:val="22"/>
        </w:rPr>
        <w:t>ard</w:t>
      </w:r>
      <w:proofErr w:type="spellEnd"/>
      <w:r w:rsidRPr="00CE4B44">
        <w:rPr>
          <w:color w:val="FFC000"/>
          <w:sz w:val="22"/>
        </w:rPr>
        <w:t>[]){</w:t>
      </w:r>
    </w:p>
    <w:p w:rsidR="009C0221" w:rsidRPr="009C0221" w:rsidRDefault="009C0221" w:rsidP="009C0221">
      <w:pPr>
        <w:ind w:firstLine="720"/>
        <w:rPr>
          <w:color w:val="auto"/>
          <w:sz w:val="22"/>
        </w:rPr>
      </w:pPr>
      <w:r>
        <w:rPr>
          <w:color w:val="FFC000"/>
          <w:sz w:val="22"/>
        </w:rPr>
        <w:tab/>
      </w:r>
      <w:r w:rsidRPr="009C0221">
        <w:rPr>
          <w:color w:val="auto"/>
          <w:sz w:val="22"/>
        </w:rPr>
        <w:t xml:space="preserve">Outer o = new </w:t>
      </w:r>
      <w:proofErr w:type="gramStart"/>
      <w:r w:rsidRPr="009C0221">
        <w:rPr>
          <w:color w:val="auto"/>
          <w:sz w:val="22"/>
        </w:rPr>
        <w:t>Outer(</w:t>
      </w:r>
      <w:proofErr w:type="gramEnd"/>
      <w:r w:rsidRPr="009C0221">
        <w:rPr>
          <w:color w:val="auto"/>
          <w:sz w:val="22"/>
        </w:rPr>
        <w:t>);</w:t>
      </w:r>
    </w:p>
    <w:p w:rsidR="009C0221" w:rsidRPr="009C0221" w:rsidRDefault="009C0221" w:rsidP="009C0221">
      <w:pPr>
        <w:ind w:firstLine="720"/>
        <w:rPr>
          <w:color w:val="auto"/>
          <w:sz w:val="22"/>
        </w:rPr>
      </w:pPr>
      <w:r w:rsidRPr="009C0221">
        <w:rPr>
          <w:color w:val="auto"/>
          <w:sz w:val="22"/>
        </w:rPr>
        <w:tab/>
      </w:r>
      <w:proofErr w:type="spellStart"/>
      <w:r w:rsidRPr="009C0221">
        <w:rPr>
          <w:color w:val="auto"/>
          <w:sz w:val="22"/>
        </w:rPr>
        <w:t>Outer.Inner</w:t>
      </w:r>
      <w:proofErr w:type="spellEnd"/>
      <w:r w:rsidRPr="009C0221">
        <w:rPr>
          <w:color w:val="auto"/>
          <w:sz w:val="22"/>
        </w:rPr>
        <w:t xml:space="preserve"> i = o. new </w:t>
      </w:r>
      <w:proofErr w:type="gramStart"/>
      <w:r w:rsidRPr="009C0221">
        <w:rPr>
          <w:color w:val="auto"/>
          <w:sz w:val="22"/>
        </w:rPr>
        <w:t>Inner(</w:t>
      </w:r>
      <w:proofErr w:type="gramEnd"/>
      <w:r w:rsidRPr="009C0221">
        <w:rPr>
          <w:color w:val="auto"/>
          <w:sz w:val="22"/>
        </w:rPr>
        <w:t>);</w:t>
      </w:r>
    </w:p>
    <w:p w:rsidR="009C0221" w:rsidRDefault="009C0221" w:rsidP="009C0221">
      <w:pPr>
        <w:ind w:firstLine="720"/>
        <w:rPr>
          <w:color w:val="auto"/>
          <w:sz w:val="22"/>
        </w:rPr>
      </w:pPr>
      <w:r w:rsidRPr="009C0221">
        <w:rPr>
          <w:color w:val="auto"/>
          <w:sz w:val="22"/>
        </w:rPr>
        <w:tab/>
      </w:r>
      <w:proofErr w:type="gramStart"/>
      <w:r w:rsidRPr="009C0221">
        <w:rPr>
          <w:color w:val="auto"/>
          <w:sz w:val="22"/>
        </w:rPr>
        <w:t>i.m1(</w:t>
      </w:r>
      <w:proofErr w:type="gramEnd"/>
      <w:r w:rsidRPr="009C0221">
        <w:rPr>
          <w:color w:val="auto"/>
          <w:sz w:val="22"/>
        </w:rPr>
        <w:t>);</w:t>
      </w:r>
    </w:p>
    <w:p w:rsidR="00392E02" w:rsidRPr="009C0221" w:rsidRDefault="00392E02" w:rsidP="009C0221">
      <w:pPr>
        <w:ind w:firstLine="720"/>
        <w:rPr>
          <w:color w:val="auto"/>
          <w:sz w:val="22"/>
        </w:rPr>
      </w:pPr>
      <w:r>
        <w:rPr>
          <w:color w:val="auto"/>
          <w:sz w:val="22"/>
        </w:rPr>
        <w:tab/>
      </w:r>
      <w:r w:rsidRPr="00392E02">
        <w:rPr>
          <w:color w:val="FF0000"/>
          <w:sz w:val="22"/>
        </w:rPr>
        <w:t xml:space="preserve">// new </w:t>
      </w:r>
      <w:proofErr w:type="gramStart"/>
      <w:r w:rsidRPr="00392E02">
        <w:rPr>
          <w:color w:val="FF0000"/>
          <w:sz w:val="22"/>
        </w:rPr>
        <w:t>Outer(</w:t>
      </w:r>
      <w:proofErr w:type="gramEnd"/>
      <w:r w:rsidRPr="00392E02">
        <w:rPr>
          <w:color w:val="FF0000"/>
          <w:sz w:val="22"/>
        </w:rPr>
        <w:t xml:space="preserve">). </w:t>
      </w:r>
      <w:proofErr w:type="gramStart"/>
      <w:r w:rsidRPr="00392E02">
        <w:rPr>
          <w:color w:val="FF0000"/>
          <w:sz w:val="22"/>
        </w:rPr>
        <w:t>new</w:t>
      </w:r>
      <w:proofErr w:type="gramEnd"/>
      <w:r w:rsidRPr="00392E02">
        <w:rPr>
          <w:color w:val="FF0000"/>
          <w:sz w:val="22"/>
        </w:rPr>
        <w:t xml:space="preserve"> Inner().</w:t>
      </w:r>
      <w:r>
        <w:rPr>
          <w:color w:val="FF0000"/>
          <w:sz w:val="22"/>
        </w:rPr>
        <w:t xml:space="preserve"> </w:t>
      </w:r>
      <w:proofErr w:type="gramStart"/>
      <w:r w:rsidRPr="00392E02">
        <w:rPr>
          <w:color w:val="FF0000"/>
          <w:sz w:val="22"/>
        </w:rPr>
        <w:t>m1(</w:t>
      </w:r>
      <w:proofErr w:type="gramEnd"/>
      <w:r w:rsidRPr="00392E02">
        <w:rPr>
          <w:color w:val="FF0000"/>
          <w:sz w:val="22"/>
        </w:rPr>
        <w:t>)</w:t>
      </w:r>
      <w:r>
        <w:rPr>
          <w:color w:val="FF0000"/>
          <w:sz w:val="22"/>
        </w:rPr>
        <w:t>;</w:t>
      </w:r>
    </w:p>
    <w:p w:rsidR="009C0221" w:rsidRPr="00D328EF" w:rsidRDefault="009C0221" w:rsidP="009C0221">
      <w:pPr>
        <w:rPr>
          <w:sz w:val="22"/>
        </w:rPr>
      </w:pPr>
      <w:r w:rsidRPr="00CE4B44">
        <w:rPr>
          <w:color w:val="FFC000"/>
          <w:sz w:val="22"/>
        </w:rPr>
        <w:tab/>
        <w:t>}</w:t>
      </w:r>
    </w:p>
    <w:p w:rsidR="00392E02" w:rsidRDefault="00392E02" w:rsidP="009C0221">
      <w:proofErr w:type="gramStart"/>
      <w:r>
        <w:lastRenderedPageBreak/>
        <w:t>Accessing Innerclass code, from Static area of Outer class (main method)</w:t>
      </w:r>
      <w:r w:rsidR="00370BAE">
        <w:t>.</w:t>
      </w:r>
      <w:proofErr w:type="gramEnd"/>
    </w:p>
    <w:p w:rsidR="00370BAE" w:rsidRDefault="00370BAE" w:rsidP="009C0221">
      <w:r>
        <w:t xml:space="preserve">Need to create Outer </w:t>
      </w:r>
      <w:proofErr w:type="spellStart"/>
      <w:r>
        <w:t>Obj</w:t>
      </w:r>
      <w:proofErr w:type="spellEnd"/>
      <w:r>
        <w:t xml:space="preserve">, from that create Inner </w:t>
      </w:r>
      <w:proofErr w:type="spellStart"/>
      <w:r>
        <w:t>Obj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call method.</w:t>
      </w:r>
    </w:p>
    <w:p w:rsidR="00370BAE" w:rsidRDefault="00370BAE" w:rsidP="009C0221"/>
    <w:p w:rsidR="00370BAE" w:rsidRPr="006B4994" w:rsidRDefault="00370BAE" w:rsidP="00370BAE">
      <w:pPr>
        <w:rPr>
          <w:color w:val="FF0000"/>
        </w:rPr>
      </w:pPr>
      <w:r>
        <w:rPr>
          <w:color w:val="FF0000"/>
        </w:rPr>
        <w:t>C</w:t>
      </w:r>
      <w:r w:rsidRPr="006B4994">
        <w:rPr>
          <w:color w:val="FF0000"/>
        </w:rPr>
        <w:t xml:space="preserve">ase </w:t>
      </w:r>
      <w:r>
        <w:rPr>
          <w:color w:val="FF0000"/>
        </w:rPr>
        <w:t>5</w:t>
      </w:r>
    </w:p>
    <w:p w:rsidR="00370BAE" w:rsidRPr="00D328EF" w:rsidRDefault="00370BAE" w:rsidP="00370BAE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370BAE" w:rsidRDefault="00370BAE" w:rsidP="00370BAE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m1(){</w:t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  <w:t>}</w:t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</w:r>
      <w:proofErr w:type="gramStart"/>
      <w:r w:rsidRPr="00370BAE">
        <w:rPr>
          <w:color w:val="FFC000"/>
          <w:sz w:val="22"/>
        </w:rPr>
        <w:t>public</w:t>
      </w:r>
      <w:proofErr w:type="gramEnd"/>
      <w:r w:rsidRPr="00370BAE">
        <w:rPr>
          <w:color w:val="FFC000"/>
          <w:sz w:val="22"/>
        </w:rPr>
        <w:t xml:space="preserve"> void m2(){</w:t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Inner i = new </w:t>
      </w:r>
      <w:proofErr w:type="gramStart"/>
      <w:r>
        <w:rPr>
          <w:sz w:val="22"/>
        </w:rPr>
        <w:t>Inner(</w:t>
      </w:r>
      <w:proofErr w:type="gramEnd"/>
      <w:r>
        <w:rPr>
          <w:sz w:val="22"/>
        </w:rPr>
        <w:t>);</w:t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i.m1(</w:t>
      </w:r>
      <w:proofErr w:type="gramEnd"/>
      <w:r>
        <w:rPr>
          <w:sz w:val="22"/>
        </w:rPr>
        <w:t>);</w:t>
      </w:r>
    </w:p>
    <w:p w:rsidR="00370BAE" w:rsidRDefault="00370BAE" w:rsidP="00370BAE">
      <w:pPr>
        <w:rPr>
          <w:sz w:val="22"/>
        </w:rPr>
      </w:pPr>
      <w:r>
        <w:rPr>
          <w:sz w:val="22"/>
        </w:rPr>
        <w:tab/>
      </w:r>
      <w:r w:rsidRPr="00370BAE">
        <w:rPr>
          <w:color w:val="FFC000"/>
          <w:sz w:val="22"/>
        </w:rPr>
        <w:t>}</w:t>
      </w:r>
    </w:p>
    <w:p w:rsidR="00370BAE" w:rsidRPr="00370BAE" w:rsidRDefault="00370BAE" w:rsidP="00370BAE">
      <w:pPr>
        <w:ind w:firstLine="720"/>
        <w:rPr>
          <w:color w:val="auto"/>
          <w:sz w:val="22"/>
        </w:rPr>
      </w:pPr>
      <w:proofErr w:type="gramStart"/>
      <w:r w:rsidRPr="00370BAE">
        <w:rPr>
          <w:color w:val="auto"/>
          <w:sz w:val="22"/>
        </w:rPr>
        <w:t>public</w:t>
      </w:r>
      <w:proofErr w:type="gramEnd"/>
      <w:r w:rsidRPr="00370BAE">
        <w:rPr>
          <w:color w:val="auto"/>
          <w:sz w:val="22"/>
        </w:rPr>
        <w:t xml:space="preserve"> static void main(String </w:t>
      </w:r>
      <w:proofErr w:type="spellStart"/>
      <w:r w:rsidRPr="00370BAE">
        <w:rPr>
          <w:color w:val="auto"/>
          <w:sz w:val="22"/>
        </w:rPr>
        <w:t>ard</w:t>
      </w:r>
      <w:proofErr w:type="spellEnd"/>
      <w:r w:rsidRPr="00370BAE">
        <w:rPr>
          <w:color w:val="auto"/>
          <w:sz w:val="22"/>
        </w:rPr>
        <w:t>[]){</w:t>
      </w:r>
    </w:p>
    <w:p w:rsidR="00370BAE" w:rsidRPr="00370BAE" w:rsidRDefault="00370BAE" w:rsidP="00370BAE">
      <w:pPr>
        <w:ind w:firstLine="720"/>
        <w:rPr>
          <w:color w:val="auto"/>
          <w:sz w:val="22"/>
        </w:rPr>
      </w:pPr>
      <w:r w:rsidRPr="00370BAE">
        <w:rPr>
          <w:color w:val="auto"/>
          <w:sz w:val="22"/>
        </w:rPr>
        <w:tab/>
        <w:t xml:space="preserve">Outer o = new </w:t>
      </w:r>
      <w:proofErr w:type="gramStart"/>
      <w:r w:rsidRPr="00370BAE">
        <w:rPr>
          <w:color w:val="auto"/>
          <w:sz w:val="22"/>
        </w:rPr>
        <w:t>Outer(</w:t>
      </w:r>
      <w:proofErr w:type="gramEnd"/>
      <w:r w:rsidRPr="00370BAE">
        <w:rPr>
          <w:color w:val="auto"/>
          <w:sz w:val="22"/>
        </w:rPr>
        <w:t>);</w:t>
      </w:r>
    </w:p>
    <w:p w:rsidR="00370BAE" w:rsidRPr="00370BAE" w:rsidRDefault="00370BAE" w:rsidP="00370BAE">
      <w:pPr>
        <w:ind w:firstLine="720"/>
        <w:rPr>
          <w:color w:val="auto"/>
          <w:sz w:val="22"/>
        </w:rPr>
      </w:pPr>
      <w:r w:rsidRPr="00370BAE">
        <w:rPr>
          <w:color w:val="auto"/>
          <w:sz w:val="22"/>
        </w:rPr>
        <w:tab/>
      </w:r>
      <w:proofErr w:type="gramStart"/>
      <w:r>
        <w:rPr>
          <w:color w:val="auto"/>
          <w:sz w:val="22"/>
        </w:rPr>
        <w:t>o.m2(</w:t>
      </w:r>
      <w:proofErr w:type="gramEnd"/>
      <w:r>
        <w:rPr>
          <w:color w:val="auto"/>
          <w:sz w:val="22"/>
        </w:rPr>
        <w:t>);</w:t>
      </w:r>
    </w:p>
    <w:p w:rsidR="00370BAE" w:rsidRPr="00370BAE" w:rsidRDefault="00370BAE" w:rsidP="00370BAE">
      <w:pPr>
        <w:rPr>
          <w:color w:val="auto"/>
          <w:sz w:val="22"/>
        </w:rPr>
      </w:pPr>
      <w:r w:rsidRPr="00370BAE">
        <w:rPr>
          <w:color w:val="auto"/>
          <w:sz w:val="22"/>
        </w:rPr>
        <w:tab/>
        <w:t>}</w:t>
      </w:r>
    </w:p>
    <w:p w:rsidR="00392E02" w:rsidRDefault="00370BAE" w:rsidP="009C0221">
      <w:proofErr w:type="gramStart"/>
      <w:r>
        <w:t>Accessing inner class code from instance area of outer class.</w:t>
      </w:r>
      <w:proofErr w:type="gramEnd"/>
    </w:p>
    <w:p w:rsidR="00370BAE" w:rsidRDefault="00370BAE" w:rsidP="009C0221">
      <w:r>
        <w:t xml:space="preserve">It’s easy. By creating inner </w:t>
      </w:r>
      <w:proofErr w:type="spellStart"/>
      <w:r>
        <w:t>Obj</w:t>
      </w:r>
      <w:proofErr w:type="spellEnd"/>
      <w:r>
        <w:t xml:space="preserve"> then call method.</w:t>
      </w:r>
    </w:p>
    <w:p w:rsidR="00370BAE" w:rsidRDefault="00370BAE" w:rsidP="009C0221"/>
    <w:p w:rsidR="00267949" w:rsidRPr="006B4994" w:rsidRDefault="00267949" w:rsidP="00267949">
      <w:pPr>
        <w:rPr>
          <w:color w:val="FF0000"/>
        </w:rPr>
      </w:pPr>
      <w:r>
        <w:rPr>
          <w:color w:val="FF0000"/>
        </w:rPr>
        <w:t>C</w:t>
      </w:r>
      <w:r w:rsidRPr="006B4994">
        <w:rPr>
          <w:color w:val="FF0000"/>
        </w:rPr>
        <w:t xml:space="preserve">ase </w:t>
      </w:r>
      <w:r>
        <w:rPr>
          <w:color w:val="FF0000"/>
        </w:rPr>
        <w:t>6</w:t>
      </w:r>
    </w:p>
    <w:p w:rsidR="00267949" w:rsidRPr="00D328EF" w:rsidRDefault="00267949" w:rsidP="00267949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267949" w:rsidRDefault="00267949" w:rsidP="00267949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267949" w:rsidRDefault="00267949" w:rsidP="0026794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m1(){</w:t>
      </w:r>
    </w:p>
    <w:p w:rsidR="00267949" w:rsidRDefault="00267949" w:rsidP="0026794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267949" w:rsidRDefault="00267949" w:rsidP="009C0221">
      <w:pPr>
        <w:rPr>
          <w:sz w:val="22"/>
        </w:rPr>
      </w:pPr>
      <w:r>
        <w:rPr>
          <w:sz w:val="22"/>
        </w:rPr>
        <w:tab/>
        <w:t>}</w:t>
      </w:r>
    </w:p>
    <w:p w:rsidR="00267949" w:rsidRDefault="00267949" w:rsidP="009C0221">
      <w:pPr>
        <w:rPr>
          <w:sz w:val="22"/>
        </w:rPr>
      </w:pPr>
      <w:r>
        <w:rPr>
          <w:sz w:val="22"/>
        </w:rPr>
        <w:t>}</w:t>
      </w:r>
    </w:p>
    <w:p w:rsidR="00267949" w:rsidRDefault="00267949" w:rsidP="009C0221">
      <w:pPr>
        <w:rPr>
          <w:sz w:val="22"/>
        </w:rPr>
      </w:pPr>
    </w:p>
    <w:p w:rsidR="00267949" w:rsidRDefault="00267949" w:rsidP="009C0221">
      <w:pPr>
        <w:rPr>
          <w:sz w:val="22"/>
        </w:rPr>
      </w:pPr>
    </w:p>
    <w:p w:rsidR="00267949" w:rsidRDefault="00267949" w:rsidP="009C0221">
      <w:pPr>
        <w:rPr>
          <w:sz w:val="22"/>
        </w:rPr>
      </w:pPr>
      <w:r>
        <w:rPr>
          <w:sz w:val="22"/>
        </w:rPr>
        <w:lastRenderedPageBreak/>
        <w:t xml:space="preserve">Class </w:t>
      </w:r>
      <w:proofErr w:type="gramStart"/>
      <w:r>
        <w:rPr>
          <w:sz w:val="22"/>
        </w:rPr>
        <w:t>Test{</w:t>
      </w:r>
      <w:proofErr w:type="gramEnd"/>
    </w:p>
    <w:p w:rsidR="00263447" w:rsidRDefault="00263447" w:rsidP="00263447">
      <w:pPr>
        <w:ind w:firstLine="720"/>
        <w:rPr>
          <w:color w:val="FFC000"/>
          <w:sz w:val="22"/>
        </w:rPr>
      </w:pPr>
      <w:proofErr w:type="gramStart"/>
      <w:r w:rsidRPr="00CE4B44">
        <w:rPr>
          <w:color w:val="FFC000"/>
          <w:sz w:val="22"/>
        </w:rPr>
        <w:t>public</w:t>
      </w:r>
      <w:proofErr w:type="gramEnd"/>
      <w:r w:rsidRPr="00CE4B44">
        <w:rPr>
          <w:color w:val="FFC000"/>
          <w:sz w:val="22"/>
        </w:rPr>
        <w:t xml:space="preserve"> static void main(String </w:t>
      </w:r>
      <w:proofErr w:type="spellStart"/>
      <w:r w:rsidRPr="00CE4B44">
        <w:rPr>
          <w:color w:val="FFC000"/>
          <w:sz w:val="22"/>
        </w:rPr>
        <w:t>ard</w:t>
      </w:r>
      <w:proofErr w:type="spellEnd"/>
      <w:r w:rsidRPr="00CE4B44">
        <w:rPr>
          <w:color w:val="FFC000"/>
          <w:sz w:val="22"/>
        </w:rPr>
        <w:t>[]){</w:t>
      </w:r>
      <w:r w:rsidR="00EC35A9">
        <w:rPr>
          <w:color w:val="FFC000"/>
          <w:sz w:val="22"/>
        </w:rPr>
        <w:t xml:space="preserve">  </w:t>
      </w:r>
      <w:r w:rsidR="00EC35A9" w:rsidRPr="00EC35A9">
        <w:rPr>
          <w:color w:val="auto"/>
          <w:sz w:val="22"/>
        </w:rPr>
        <w:t xml:space="preserve">or </w:t>
      </w:r>
      <w:r w:rsidR="00EC35A9">
        <w:rPr>
          <w:color w:val="auto"/>
          <w:sz w:val="22"/>
        </w:rPr>
        <w:t xml:space="preserve"> </w:t>
      </w:r>
      <w:r w:rsidR="00EC35A9" w:rsidRPr="00CE4B44">
        <w:rPr>
          <w:color w:val="FFC000"/>
          <w:sz w:val="22"/>
        </w:rPr>
        <w:t>public void m</w:t>
      </w:r>
      <w:r w:rsidR="00EC35A9">
        <w:rPr>
          <w:color w:val="FFC000"/>
          <w:sz w:val="22"/>
        </w:rPr>
        <w:t>3</w:t>
      </w:r>
      <w:r w:rsidR="00EC35A9" w:rsidRPr="00CE4B44">
        <w:rPr>
          <w:color w:val="FFC000"/>
          <w:sz w:val="22"/>
        </w:rPr>
        <w:t>(){</w:t>
      </w:r>
      <w:r w:rsidR="00EC35A9">
        <w:rPr>
          <w:color w:val="FFC000"/>
          <w:sz w:val="22"/>
        </w:rPr>
        <w:t xml:space="preserve">   </w:t>
      </w:r>
    </w:p>
    <w:p w:rsidR="00263447" w:rsidRPr="009C0221" w:rsidRDefault="00263447" w:rsidP="00263447">
      <w:pPr>
        <w:ind w:firstLine="720"/>
        <w:rPr>
          <w:color w:val="auto"/>
          <w:sz w:val="22"/>
        </w:rPr>
      </w:pPr>
      <w:r>
        <w:rPr>
          <w:color w:val="FFC000"/>
          <w:sz w:val="22"/>
        </w:rPr>
        <w:tab/>
      </w:r>
      <w:r w:rsidRPr="009C0221">
        <w:rPr>
          <w:color w:val="auto"/>
          <w:sz w:val="22"/>
        </w:rPr>
        <w:t xml:space="preserve">Outer o = new </w:t>
      </w:r>
      <w:proofErr w:type="gramStart"/>
      <w:r w:rsidRPr="009C0221">
        <w:rPr>
          <w:color w:val="auto"/>
          <w:sz w:val="22"/>
        </w:rPr>
        <w:t>Outer(</w:t>
      </w:r>
      <w:proofErr w:type="gramEnd"/>
      <w:r w:rsidRPr="009C0221">
        <w:rPr>
          <w:color w:val="auto"/>
          <w:sz w:val="22"/>
        </w:rPr>
        <w:t>);</w:t>
      </w:r>
    </w:p>
    <w:p w:rsidR="00263447" w:rsidRPr="009C0221" w:rsidRDefault="00263447" w:rsidP="00263447">
      <w:pPr>
        <w:ind w:firstLine="720"/>
        <w:rPr>
          <w:color w:val="auto"/>
          <w:sz w:val="22"/>
        </w:rPr>
      </w:pPr>
      <w:r w:rsidRPr="009C0221">
        <w:rPr>
          <w:color w:val="auto"/>
          <w:sz w:val="22"/>
        </w:rPr>
        <w:tab/>
      </w:r>
      <w:proofErr w:type="spellStart"/>
      <w:r w:rsidRPr="009C0221">
        <w:rPr>
          <w:color w:val="auto"/>
          <w:sz w:val="22"/>
        </w:rPr>
        <w:t>Outer.Inner</w:t>
      </w:r>
      <w:proofErr w:type="spellEnd"/>
      <w:r w:rsidRPr="009C0221">
        <w:rPr>
          <w:color w:val="auto"/>
          <w:sz w:val="22"/>
        </w:rPr>
        <w:t xml:space="preserve"> i = o. new </w:t>
      </w:r>
      <w:proofErr w:type="gramStart"/>
      <w:r w:rsidRPr="009C0221">
        <w:rPr>
          <w:color w:val="auto"/>
          <w:sz w:val="22"/>
        </w:rPr>
        <w:t>Inner(</w:t>
      </w:r>
      <w:proofErr w:type="gramEnd"/>
      <w:r w:rsidRPr="009C0221">
        <w:rPr>
          <w:color w:val="auto"/>
          <w:sz w:val="22"/>
        </w:rPr>
        <w:t>);</w:t>
      </w:r>
    </w:p>
    <w:p w:rsidR="00263447" w:rsidRDefault="00263447" w:rsidP="00263447">
      <w:pPr>
        <w:ind w:firstLine="720"/>
        <w:rPr>
          <w:color w:val="auto"/>
          <w:sz w:val="22"/>
        </w:rPr>
      </w:pPr>
      <w:r w:rsidRPr="009C0221">
        <w:rPr>
          <w:color w:val="auto"/>
          <w:sz w:val="22"/>
        </w:rPr>
        <w:tab/>
      </w:r>
      <w:proofErr w:type="gramStart"/>
      <w:r w:rsidRPr="009C0221">
        <w:rPr>
          <w:color w:val="auto"/>
          <w:sz w:val="22"/>
        </w:rPr>
        <w:t>i.m1(</w:t>
      </w:r>
      <w:proofErr w:type="gramEnd"/>
      <w:r w:rsidRPr="009C0221">
        <w:rPr>
          <w:color w:val="auto"/>
          <w:sz w:val="22"/>
        </w:rPr>
        <w:t>);</w:t>
      </w:r>
    </w:p>
    <w:p w:rsidR="00263447" w:rsidRPr="009C0221" w:rsidRDefault="00263447" w:rsidP="00263447">
      <w:pPr>
        <w:ind w:firstLine="720"/>
        <w:rPr>
          <w:color w:val="auto"/>
          <w:sz w:val="22"/>
        </w:rPr>
      </w:pPr>
      <w:r>
        <w:rPr>
          <w:color w:val="auto"/>
          <w:sz w:val="22"/>
        </w:rPr>
        <w:tab/>
      </w:r>
      <w:r w:rsidRPr="00392E02">
        <w:rPr>
          <w:color w:val="FF0000"/>
          <w:sz w:val="22"/>
        </w:rPr>
        <w:t xml:space="preserve">// new </w:t>
      </w:r>
      <w:proofErr w:type="gramStart"/>
      <w:r w:rsidRPr="00392E02">
        <w:rPr>
          <w:color w:val="FF0000"/>
          <w:sz w:val="22"/>
        </w:rPr>
        <w:t>Outer(</w:t>
      </w:r>
      <w:proofErr w:type="gramEnd"/>
      <w:r w:rsidRPr="00392E02">
        <w:rPr>
          <w:color w:val="FF0000"/>
          <w:sz w:val="22"/>
        </w:rPr>
        <w:t xml:space="preserve">). </w:t>
      </w:r>
      <w:proofErr w:type="gramStart"/>
      <w:r w:rsidRPr="00392E02">
        <w:rPr>
          <w:color w:val="FF0000"/>
          <w:sz w:val="22"/>
        </w:rPr>
        <w:t>new</w:t>
      </w:r>
      <w:proofErr w:type="gramEnd"/>
      <w:r w:rsidRPr="00392E02">
        <w:rPr>
          <w:color w:val="FF0000"/>
          <w:sz w:val="22"/>
        </w:rPr>
        <w:t xml:space="preserve"> Inner().</w:t>
      </w:r>
      <w:r>
        <w:rPr>
          <w:color w:val="FF0000"/>
          <w:sz w:val="22"/>
        </w:rPr>
        <w:t xml:space="preserve"> </w:t>
      </w:r>
      <w:proofErr w:type="gramStart"/>
      <w:r w:rsidRPr="00392E02">
        <w:rPr>
          <w:color w:val="FF0000"/>
          <w:sz w:val="22"/>
        </w:rPr>
        <w:t>m1(</w:t>
      </w:r>
      <w:proofErr w:type="gramEnd"/>
      <w:r w:rsidRPr="00392E02">
        <w:rPr>
          <w:color w:val="FF0000"/>
          <w:sz w:val="22"/>
        </w:rPr>
        <w:t>)</w:t>
      </w:r>
      <w:r>
        <w:rPr>
          <w:color w:val="FF0000"/>
          <w:sz w:val="22"/>
        </w:rPr>
        <w:t>;</w:t>
      </w:r>
    </w:p>
    <w:p w:rsidR="00263447" w:rsidRPr="00D328EF" w:rsidRDefault="00263447" w:rsidP="00263447">
      <w:pPr>
        <w:rPr>
          <w:sz w:val="22"/>
        </w:rPr>
      </w:pPr>
      <w:r w:rsidRPr="00CE4B44">
        <w:rPr>
          <w:color w:val="FFC000"/>
          <w:sz w:val="22"/>
        </w:rPr>
        <w:tab/>
        <w:t>}</w:t>
      </w:r>
    </w:p>
    <w:p w:rsidR="00267949" w:rsidRDefault="00263447" w:rsidP="009C0221">
      <w:pPr>
        <w:rPr>
          <w:sz w:val="22"/>
        </w:rPr>
      </w:pPr>
      <w:r>
        <w:rPr>
          <w:sz w:val="22"/>
        </w:rPr>
        <w:t>}</w:t>
      </w:r>
    </w:p>
    <w:p w:rsidR="00263447" w:rsidRDefault="00263447" w:rsidP="009C0221">
      <w:pPr>
        <w:rPr>
          <w:sz w:val="22"/>
        </w:rPr>
      </w:pPr>
    </w:p>
    <w:p w:rsidR="00263447" w:rsidRDefault="00263447" w:rsidP="009C022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C35A9">
        <w:rPr>
          <w:sz w:val="22"/>
        </w:rPr>
        <w:tab/>
      </w:r>
      <w:r>
        <w:rPr>
          <w:sz w:val="22"/>
        </w:rPr>
        <w:t>Accessing Inner class code</w:t>
      </w:r>
    </w:p>
    <w:p w:rsidR="00263447" w:rsidRDefault="00EC35A9" w:rsidP="009C0221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1270</wp:posOffset>
                </wp:positionV>
                <wp:extent cx="361950" cy="266700"/>
                <wp:effectExtent l="38100" t="19050" r="952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52.75pt;margin-top:.1pt;width:28.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FA317" wp14:editId="34D0A25E">
                <wp:simplePos x="0" y="0"/>
                <wp:positionH relativeFrom="column">
                  <wp:posOffset>1514475</wp:posOffset>
                </wp:positionH>
                <wp:positionV relativeFrom="paragraph">
                  <wp:posOffset>1270</wp:posOffset>
                </wp:positionV>
                <wp:extent cx="390525" cy="266700"/>
                <wp:effectExtent l="57150" t="19050" r="666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9.25pt;margin-top:.1pt;width:30.7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63447" w:rsidRPr="00EC35A9" w:rsidRDefault="00263447" w:rsidP="009C0221">
      <w:pPr>
        <w:rPr>
          <w:color w:val="00B0F0"/>
          <w:sz w:val="22"/>
        </w:rPr>
      </w:pPr>
      <w:r w:rsidRPr="00EC35A9">
        <w:rPr>
          <w:color w:val="00B0F0"/>
          <w:sz w:val="22"/>
        </w:rPr>
        <w:t xml:space="preserve">From </w:t>
      </w:r>
      <w:r w:rsidRPr="00EC35A9">
        <w:rPr>
          <w:b/>
          <w:color w:val="00B0F0"/>
          <w:sz w:val="22"/>
        </w:rPr>
        <w:t>Outer class</w:t>
      </w:r>
      <w:r w:rsidRPr="00EC35A9">
        <w:rPr>
          <w:color w:val="00B0F0"/>
          <w:sz w:val="22"/>
        </w:rPr>
        <w:t xml:space="preserve"> Static area (</w:t>
      </w:r>
      <w:proofErr w:type="gramStart"/>
      <w:r w:rsidRPr="00EC35A9">
        <w:rPr>
          <w:color w:val="00B0F0"/>
          <w:sz w:val="22"/>
        </w:rPr>
        <w:t>main(</w:t>
      </w:r>
      <w:proofErr w:type="gramEnd"/>
      <w:r w:rsidRPr="00EC35A9">
        <w:rPr>
          <w:color w:val="00B0F0"/>
          <w:sz w:val="22"/>
        </w:rPr>
        <w:t>))</w:t>
      </w:r>
      <w:r w:rsidR="00EC35A9" w:rsidRPr="00EC35A9">
        <w:rPr>
          <w:color w:val="00B0F0"/>
          <w:sz w:val="22"/>
        </w:rPr>
        <w:tab/>
      </w:r>
      <w:r w:rsidR="00EC35A9" w:rsidRPr="00EC35A9">
        <w:rPr>
          <w:color w:val="00B0F0"/>
          <w:sz w:val="22"/>
        </w:rPr>
        <w:tab/>
      </w:r>
      <w:r w:rsidR="00EC35A9">
        <w:rPr>
          <w:color w:val="00B050"/>
          <w:sz w:val="22"/>
        </w:rPr>
        <w:t xml:space="preserve">From Instance Area of </w:t>
      </w:r>
      <w:r w:rsidR="00EC35A9" w:rsidRPr="00EC35A9">
        <w:rPr>
          <w:b/>
          <w:color w:val="00B050"/>
          <w:sz w:val="22"/>
        </w:rPr>
        <w:t>Outer class</w:t>
      </w:r>
    </w:p>
    <w:p w:rsidR="00263447" w:rsidRPr="00EC35A9" w:rsidRDefault="00263447" w:rsidP="00EC35A9">
      <w:pPr>
        <w:ind w:firstLine="720"/>
        <w:rPr>
          <w:color w:val="auto"/>
          <w:sz w:val="22"/>
        </w:rPr>
      </w:pPr>
      <w:r w:rsidRPr="00EC35A9">
        <w:rPr>
          <w:color w:val="00B0F0"/>
          <w:sz w:val="22"/>
        </w:rPr>
        <w:tab/>
      </w:r>
      <w:r w:rsidRPr="00EC35A9">
        <w:rPr>
          <w:color w:val="00B0F0"/>
          <w:sz w:val="22"/>
        </w:rPr>
        <w:tab/>
        <w:t>Or</w:t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r w:rsidR="00EC35A9">
        <w:rPr>
          <w:color w:val="auto"/>
          <w:sz w:val="22"/>
        </w:rPr>
        <w:t>Inner i</w:t>
      </w:r>
      <w:r w:rsidR="00EC35A9" w:rsidRPr="009C0221">
        <w:rPr>
          <w:color w:val="auto"/>
          <w:sz w:val="22"/>
        </w:rPr>
        <w:t xml:space="preserve"> = new </w:t>
      </w:r>
      <w:proofErr w:type="gramStart"/>
      <w:r w:rsidR="00EC35A9">
        <w:rPr>
          <w:color w:val="auto"/>
          <w:sz w:val="22"/>
        </w:rPr>
        <w:t>Inner</w:t>
      </w:r>
      <w:r w:rsidR="00EC35A9" w:rsidRPr="009C0221">
        <w:rPr>
          <w:color w:val="auto"/>
          <w:sz w:val="22"/>
        </w:rPr>
        <w:t>(</w:t>
      </w:r>
      <w:proofErr w:type="gramEnd"/>
      <w:r w:rsidR="00EC35A9" w:rsidRPr="009C0221">
        <w:rPr>
          <w:color w:val="auto"/>
          <w:sz w:val="22"/>
        </w:rPr>
        <w:t>);</w:t>
      </w:r>
    </w:p>
    <w:p w:rsidR="00263447" w:rsidRPr="00EC35A9" w:rsidRDefault="00263447" w:rsidP="009C0221">
      <w:pPr>
        <w:rPr>
          <w:color w:val="auto"/>
          <w:sz w:val="22"/>
        </w:rPr>
      </w:pPr>
      <w:r w:rsidRPr="00EC35A9">
        <w:rPr>
          <w:color w:val="00B0F0"/>
          <w:sz w:val="22"/>
        </w:rPr>
        <w:t xml:space="preserve">From Outside of </w:t>
      </w:r>
      <w:r w:rsidRPr="009F1FFF">
        <w:rPr>
          <w:b/>
          <w:color w:val="00B0F0"/>
          <w:sz w:val="22"/>
        </w:rPr>
        <w:t>O</w:t>
      </w:r>
      <w:r w:rsidR="00EC35A9" w:rsidRPr="009F1FFF">
        <w:rPr>
          <w:b/>
          <w:color w:val="00B0F0"/>
          <w:sz w:val="22"/>
        </w:rPr>
        <w:t>uter class</w:t>
      </w:r>
      <w:r w:rsidR="00EC35A9" w:rsidRPr="00EC35A9">
        <w:rPr>
          <w:color w:val="00B0F0"/>
          <w:sz w:val="22"/>
        </w:rPr>
        <w:t xml:space="preserve"> </w:t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r w:rsidR="00EC35A9">
        <w:rPr>
          <w:color w:val="00B0F0"/>
          <w:sz w:val="22"/>
        </w:rPr>
        <w:tab/>
      </w:r>
      <w:proofErr w:type="gramStart"/>
      <w:r w:rsidR="00EC35A9" w:rsidRPr="00EC35A9">
        <w:rPr>
          <w:color w:val="auto"/>
          <w:sz w:val="22"/>
        </w:rPr>
        <w:t>i.m1(</w:t>
      </w:r>
      <w:proofErr w:type="gramEnd"/>
      <w:r w:rsidR="00EC35A9" w:rsidRPr="00EC35A9">
        <w:rPr>
          <w:color w:val="auto"/>
          <w:sz w:val="22"/>
        </w:rPr>
        <w:t>);</w:t>
      </w:r>
    </w:p>
    <w:p w:rsidR="00EC35A9" w:rsidRPr="009C0221" w:rsidRDefault="00EC35A9" w:rsidP="00EC35A9">
      <w:pPr>
        <w:ind w:firstLine="720"/>
        <w:rPr>
          <w:color w:val="auto"/>
          <w:sz w:val="22"/>
        </w:rPr>
      </w:pPr>
      <w:r w:rsidRPr="009C0221">
        <w:rPr>
          <w:color w:val="auto"/>
          <w:sz w:val="22"/>
        </w:rPr>
        <w:t xml:space="preserve">Outer o = new </w:t>
      </w:r>
      <w:proofErr w:type="gramStart"/>
      <w:r w:rsidRPr="009C0221">
        <w:rPr>
          <w:color w:val="auto"/>
          <w:sz w:val="22"/>
        </w:rPr>
        <w:t>Outer(</w:t>
      </w:r>
      <w:proofErr w:type="gramEnd"/>
      <w:r w:rsidRPr="009C0221">
        <w:rPr>
          <w:color w:val="auto"/>
          <w:sz w:val="22"/>
        </w:rPr>
        <w:t>);</w:t>
      </w:r>
    </w:p>
    <w:p w:rsidR="00EC35A9" w:rsidRPr="009C0221" w:rsidRDefault="00EC35A9" w:rsidP="00EC35A9">
      <w:pPr>
        <w:ind w:firstLine="720"/>
        <w:rPr>
          <w:color w:val="auto"/>
          <w:sz w:val="22"/>
        </w:rPr>
      </w:pPr>
      <w:proofErr w:type="spellStart"/>
      <w:r w:rsidRPr="009C0221">
        <w:rPr>
          <w:color w:val="auto"/>
          <w:sz w:val="22"/>
        </w:rPr>
        <w:t>Outer.Inner</w:t>
      </w:r>
      <w:proofErr w:type="spellEnd"/>
      <w:r w:rsidRPr="009C0221">
        <w:rPr>
          <w:color w:val="auto"/>
          <w:sz w:val="22"/>
        </w:rPr>
        <w:t xml:space="preserve"> i = o. new </w:t>
      </w:r>
      <w:proofErr w:type="gramStart"/>
      <w:r w:rsidRPr="009C0221">
        <w:rPr>
          <w:color w:val="auto"/>
          <w:sz w:val="22"/>
        </w:rPr>
        <w:t>Inner(</w:t>
      </w:r>
      <w:proofErr w:type="gramEnd"/>
      <w:r w:rsidRPr="009C0221">
        <w:rPr>
          <w:color w:val="auto"/>
          <w:sz w:val="22"/>
        </w:rPr>
        <w:t>);</w:t>
      </w:r>
    </w:p>
    <w:p w:rsidR="00EC35A9" w:rsidRDefault="00EC35A9" w:rsidP="00EC35A9">
      <w:pPr>
        <w:ind w:firstLine="720"/>
        <w:rPr>
          <w:color w:val="auto"/>
          <w:sz w:val="22"/>
        </w:rPr>
      </w:pPr>
      <w:proofErr w:type="gramStart"/>
      <w:r w:rsidRPr="009C0221">
        <w:rPr>
          <w:color w:val="auto"/>
          <w:sz w:val="22"/>
        </w:rPr>
        <w:t>i.m1(</w:t>
      </w:r>
      <w:proofErr w:type="gramEnd"/>
      <w:r w:rsidRPr="009C0221">
        <w:rPr>
          <w:color w:val="auto"/>
          <w:sz w:val="22"/>
        </w:rPr>
        <w:t>);</w:t>
      </w:r>
    </w:p>
    <w:p w:rsidR="00CE4B44" w:rsidRDefault="00CE4B44" w:rsidP="00CE4B44"/>
    <w:p w:rsidR="00B970E0" w:rsidRDefault="00B970E0" w:rsidP="00B970E0">
      <w:pPr>
        <w:rPr>
          <w:color w:val="FF0000"/>
        </w:rPr>
      </w:pPr>
      <w:r>
        <w:rPr>
          <w:color w:val="FF0000"/>
        </w:rPr>
        <w:t>C</w:t>
      </w:r>
      <w:r w:rsidRPr="00B970E0">
        <w:rPr>
          <w:color w:val="FF0000"/>
        </w:rPr>
        <w:t>ase 7</w:t>
      </w:r>
    </w:p>
    <w:p w:rsidR="00B970E0" w:rsidRDefault="00B970E0" w:rsidP="00B970E0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B970E0" w:rsidRDefault="00B970E0" w:rsidP="00B970E0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x = 10;</w:t>
      </w:r>
    </w:p>
    <w:p w:rsidR="00B970E0" w:rsidRPr="00D328EF" w:rsidRDefault="00B970E0" w:rsidP="00B970E0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static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y = 20;</w:t>
      </w:r>
    </w:p>
    <w:p w:rsidR="00B970E0" w:rsidRDefault="00B970E0" w:rsidP="00B970E0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B970E0" w:rsidRDefault="00B970E0" w:rsidP="00B970E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x);</w:t>
      </w:r>
    </w:p>
    <w:p w:rsidR="00B970E0" w:rsidRDefault="00B970E0" w:rsidP="00B970E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y);</w:t>
      </w:r>
    </w:p>
    <w:p w:rsidR="00B970E0" w:rsidRDefault="00B970E0" w:rsidP="00B970E0">
      <w:pPr>
        <w:rPr>
          <w:sz w:val="22"/>
        </w:rPr>
      </w:pPr>
      <w:r>
        <w:rPr>
          <w:sz w:val="22"/>
        </w:rPr>
        <w:tab/>
        <w:t>}</w:t>
      </w:r>
    </w:p>
    <w:p w:rsidR="00B970E0" w:rsidRPr="00B970E0" w:rsidRDefault="00B970E0" w:rsidP="00CE4B44">
      <w:pPr>
        <w:rPr>
          <w:sz w:val="22"/>
        </w:rPr>
      </w:pPr>
      <w:r>
        <w:rPr>
          <w:sz w:val="22"/>
        </w:rPr>
        <w:t>}</w:t>
      </w:r>
    </w:p>
    <w:p w:rsidR="00CE4B44" w:rsidRDefault="00B970E0" w:rsidP="00CE4B44">
      <w:r>
        <w:t>From inner class, we can access Outer class’s static or non-static members directly.</w:t>
      </w:r>
    </w:p>
    <w:p w:rsidR="00B87115" w:rsidRDefault="00B87115" w:rsidP="00CE4B44"/>
    <w:p w:rsidR="00B87115" w:rsidRDefault="00B87115" w:rsidP="00CE4B44"/>
    <w:p w:rsidR="00B87115" w:rsidRPr="00B87115" w:rsidRDefault="00B87115" w:rsidP="00CE4B44">
      <w:pPr>
        <w:rPr>
          <w:color w:val="FF0000"/>
        </w:rPr>
      </w:pPr>
      <w:proofErr w:type="gramStart"/>
      <w:r w:rsidRPr="00B87115">
        <w:rPr>
          <w:color w:val="FF0000"/>
        </w:rPr>
        <w:lastRenderedPageBreak/>
        <w:t>this</w:t>
      </w:r>
      <w:proofErr w:type="gramEnd"/>
      <w:r w:rsidRPr="00B87115">
        <w:rPr>
          <w:color w:val="FF0000"/>
        </w:rPr>
        <w:t xml:space="preserve"> keyword</w:t>
      </w:r>
    </w:p>
    <w:p w:rsidR="00B87115" w:rsidRDefault="00B87115" w:rsidP="00B87115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</w:t>
      </w:r>
      <w:r w:rsidR="00002326">
        <w:rPr>
          <w:sz w:val="22"/>
        </w:rPr>
        <w:t>Test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B87115" w:rsidRDefault="00B87115" w:rsidP="00B87115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x;</w:t>
      </w:r>
    </w:p>
    <w:p w:rsidR="00B87115" w:rsidRDefault="00B87115" w:rsidP="00B87115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y;</w:t>
      </w:r>
    </w:p>
    <w:p w:rsidR="00B87115" w:rsidRDefault="00B87115" w:rsidP="00B87115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setData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x,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y){</w:t>
      </w:r>
    </w:p>
    <w:p w:rsidR="00002326" w:rsidRDefault="00B87115" w:rsidP="00B87115">
      <w:pPr>
        <w:rPr>
          <w:sz w:val="22"/>
        </w:rPr>
      </w:pPr>
      <w:r>
        <w:rPr>
          <w:sz w:val="22"/>
        </w:rPr>
        <w:tab/>
      </w:r>
      <w:proofErr w:type="spellStart"/>
      <w:r w:rsidR="00002326">
        <w:rPr>
          <w:sz w:val="22"/>
        </w:rPr>
        <w:t>this.x</w:t>
      </w:r>
      <w:proofErr w:type="spellEnd"/>
      <w:r w:rsidR="00002326">
        <w:rPr>
          <w:sz w:val="22"/>
        </w:rPr>
        <w:t xml:space="preserve"> = x;</w:t>
      </w:r>
      <w:r w:rsidR="00002326">
        <w:rPr>
          <w:sz w:val="22"/>
        </w:rPr>
        <w:tab/>
      </w:r>
      <w:r w:rsidR="00002326">
        <w:rPr>
          <w:sz w:val="22"/>
        </w:rPr>
        <w:tab/>
      </w:r>
      <w:r w:rsidR="00002326" w:rsidRPr="00002326">
        <w:rPr>
          <w:color w:val="808080" w:themeColor="background1" w:themeShade="80"/>
          <w:sz w:val="22"/>
        </w:rPr>
        <w:t xml:space="preserve">// runtime object-handler change this </w:t>
      </w:r>
      <w:r w:rsidR="00002326" w:rsidRPr="00002326">
        <w:rPr>
          <w:color w:val="808080" w:themeColor="background1" w:themeShade="80"/>
          <w:sz w:val="22"/>
        </w:rPr>
        <w:sym w:font="Wingdings" w:char="F0E8"/>
      </w:r>
      <w:r w:rsidR="00002326" w:rsidRPr="00002326">
        <w:rPr>
          <w:color w:val="808080" w:themeColor="background1" w:themeShade="80"/>
          <w:sz w:val="22"/>
        </w:rPr>
        <w:t xml:space="preserve"> </w:t>
      </w:r>
      <w:proofErr w:type="spellStart"/>
      <w:r w:rsidR="00002326" w:rsidRPr="00002326">
        <w:rPr>
          <w:color w:val="808080" w:themeColor="background1" w:themeShade="80"/>
          <w:sz w:val="22"/>
        </w:rPr>
        <w:t>obj</w:t>
      </w:r>
      <w:proofErr w:type="spellEnd"/>
      <w:r w:rsidR="00002326">
        <w:rPr>
          <w:sz w:val="22"/>
        </w:rPr>
        <w:tab/>
      </w:r>
      <w:r w:rsidR="00002326">
        <w:rPr>
          <w:sz w:val="22"/>
        </w:rPr>
        <w:tab/>
      </w:r>
      <w:proofErr w:type="spellStart"/>
      <w:r w:rsidR="00002326">
        <w:rPr>
          <w:sz w:val="22"/>
        </w:rPr>
        <w:t>this.y</w:t>
      </w:r>
      <w:proofErr w:type="spellEnd"/>
      <w:r w:rsidR="00002326">
        <w:rPr>
          <w:sz w:val="22"/>
        </w:rPr>
        <w:t xml:space="preserve"> = y;</w:t>
      </w:r>
      <w:r w:rsidR="00002326">
        <w:rPr>
          <w:sz w:val="22"/>
        </w:rPr>
        <w:tab/>
      </w:r>
      <w:r w:rsidR="00002326">
        <w:rPr>
          <w:sz w:val="22"/>
        </w:rPr>
        <w:tab/>
      </w:r>
      <w:r w:rsidR="00002326" w:rsidRPr="00002326">
        <w:rPr>
          <w:color w:val="808080" w:themeColor="background1" w:themeShade="80"/>
          <w:sz w:val="22"/>
        </w:rPr>
        <w:t xml:space="preserve">// so </w:t>
      </w:r>
      <w:proofErr w:type="spellStart"/>
      <w:r w:rsidR="00002326" w:rsidRPr="00002326">
        <w:rPr>
          <w:color w:val="808080" w:themeColor="background1" w:themeShade="80"/>
          <w:sz w:val="22"/>
        </w:rPr>
        <w:t>this.y</w:t>
      </w:r>
      <w:proofErr w:type="spellEnd"/>
      <w:r w:rsidR="00002326" w:rsidRPr="00002326">
        <w:rPr>
          <w:color w:val="808080" w:themeColor="background1" w:themeShade="80"/>
          <w:sz w:val="22"/>
        </w:rPr>
        <w:t xml:space="preserve"> </w:t>
      </w:r>
      <w:r w:rsidR="00002326" w:rsidRPr="00002326">
        <w:rPr>
          <w:color w:val="808080" w:themeColor="background1" w:themeShade="80"/>
          <w:sz w:val="22"/>
        </w:rPr>
        <w:sym w:font="Wingdings" w:char="F0E8"/>
      </w:r>
      <w:r w:rsidR="00002326" w:rsidRPr="00002326">
        <w:rPr>
          <w:color w:val="808080" w:themeColor="background1" w:themeShade="80"/>
          <w:sz w:val="22"/>
        </w:rPr>
        <w:t xml:space="preserve"> </w:t>
      </w:r>
      <w:proofErr w:type="spellStart"/>
      <w:r w:rsidR="00002326" w:rsidRPr="00002326">
        <w:rPr>
          <w:color w:val="808080" w:themeColor="background1" w:themeShade="80"/>
          <w:sz w:val="22"/>
        </w:rPr>
        <w:t>obj.y</w:t>
      </w:r>
      <w:proofErr w:type="spellEnd"/>
      <w:r w:rsidR="00002326" w:rsidRPr="00002326">
        <w:rPr>
          <w:color w:val="808080" w:themeColor="background1" w:themeShade="80"/>
          <w:sz w:val="22"/>
        </w:rPr>
        <w:t xml:space="preserve"> </w:t>
      </w:r>
      <w:r w:rsidR="00F20375">
        <w:rPr>
          <w:color w:val="808080" w:themeColor="background1" w:themeShade="80"/>
          <w:sz w:val="22"/>
        </w:rPr>
        <w:t>(this refers current object)</w:t>
      </w:r>
    </w:p>
    <w:p w:rsidR="00B87115" w:rsidRDefault="00B87115" w:rsidP="00B87115">
      <w:pPr>
        <w:rPr>
          <w:sz w:val="22"/>
        </w:rPr>
      </w:pPr>
      <w:r>
        <w:rPr>
          <w:sz w:val="22"/>
        </w:rPr>
        <w:tab/>
        <w:t>}</w:t>
      </w:r>
    </w:p>
    <w:p w:rsidR="00B87115" w:rsidRDefault="00B87115" w:rsidP="00B87115">
      <w:pPr>
        <w:rPr>
          <w:sz w:val="22"/>
        </w:rPr>
      </w:pPr>
      <w:r>
        <w:rPr>
          <w:sz w:val="22"/>
        </w:rPr>
        <w:t>}</w:t>
      </w:r>
    </w:p>
    <w:p w:rsidR="00002326" w:rsidRDefault="00002326" w:rsidP="00B87115">
      <w:pPr>
        <w:rPr>
          <w:sz w:val="22"/>
        </w:rPr>
      </w:pPr>
      <w:proofErr w:type="gramStart"/>
      <w:r>
        <w:rPr>
          <w:sz w:val="22"/>
        </w:rPr>
        <w:t>Main(</w:t>
      </w:r>
      <w:proofErr w:type="gramEnd"/>
      <w:r>
        <w:rPr>
          <w:sz w:val="22"/>
        </w:rPr>
        <w:t>){</w:t>
      </w:r>
    </w:p>
    <w:p w:rsidR="00002326" w:rsidRDefault="00002326" w:rsidP="00B87115">
      <w:pPr>
        <w:rPr>
          <w:sz w:val="22"/>
        </w:rPr>
      </w:pPr>
      <w:r>
        <w:rPr>
          <w:sz w:val="22"/>
        </w:rPr>
        <w:tab/>
        <w:t xml:space="preserve">Test </w:t>
      </w:r>
      <w:proofErr w:type="spellStart"/>
      <w:r>
        <w:rPr>
          <w:sz w:val="22"/>
        </w:rPr>
        <w:t>obj</w:t>
      </w:r>
      <w:proofErr w:type="spellEnd"/>
      <w:r>
        <w:rPr>
          <w:sz w:val="22"/>
        </w:rPr>
        <w:t xml:space="preserve"> = new </w:t>
      </w:r>
      <w:proofErr w:type="gramStart"/>
      <w:r>
        <w:rPr>
          <w:sz w:val="22"/>
        </w:rPr>
        <w:t>Test(</w:t>
      </w:r>
      <w:proofErr w:type="gramEnd"/>
      <w:r>
        <w:rPr>
          <w:sz w:val="22"/>
        </w:rPr>
        <w:t>);</w:t>
      </w:r>
    </w:p>
    <w:p w:rsidR="00002326" w:rsidRDefault="00002326" w:rsidP="00B87115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obj.setData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4,3);</w:t>
      </w:r>
    </w:p>
    <w:p w:rsidR="00002326" w:rsidRDefault="00002326" w:rsidP="00B87115">
      <w:pPr>
        <w:rPr>
          <w:sz w:val="22"/>
        </w:rPr>
      </w:pPr>
      <w:r>
        <w:rPr>
          <w:sz w:val="22"/>
        </w:rPr>
        <w:t>}</w:t>
      </w:r>
    </w:p>
    <w:p w:rsidR="00234457" w:rsidRDefault="00234457" w:rsidP="00234457"/>
    <w:p w:rsidR="00234457" w:rsidRPr="00234457" w:rsidRDefault="00234457" w:rsidP="00234457">
      <w:pPr>
        <w:rPr>
          <w:color w:val="FF0000"/>
        </w:rPr>
      </w:pPr>
      <w:r w:rsidRPr="00234457">
        <w:rPr>
          <w:color w:val="FF0000"/>
        </w:rPr>
        <w:t>Class 8</w:t>
      </w:r>
    </w:p>
    <w:p w:rsidR="00234457" w:rsidRDefault="00234457" w:rsidP="00234457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234457" w:rsidRPr="00D328EF" w:rsidRDefault="00234457" w:rsidP="00234457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x = 10;</w:t>
      </w:r>
      <w:r>
        <w:rPr>
          <w:sz w:val="22"/>
        </w:rPr>
        <w:tab/>
      </w:r>
    </w:p>
    <w:p w:rsidR="00234457" w:rsidRDefault="00234457" w:rsidP="00234457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234457" w:rsidRDefault="00234457" w:rsidP="0023445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x = 100;</w:t>
      </w:r>
    </w:p>
    <w:p w:rsidR="00234457" w:rsidRPr="00234457" w:rsidRDefault="00234457" w:rsidP="00234457">
      <w:pPr>
        <w:ind w:left="720" w:firstLine="720"/>
        <w:rPr>
          <w:color w:val="auto"/>
          <w:sz w:val="22"/>
        </w:rPr>
      </w:pPr>
      <w:proofErr w:type="gramStart"/>
      <w:r w:rsidRPr="00234457">
        <w:rPr>
          <w:color w:val="auto"/>
          <w:sz w:val="22"/>
        </w:rPr>
        <w:t>public</w:t>
      </w:r>
      <w:proofErr w:type="gramEnd"/>
      <w:r w:rsidRPr="00234457">
        <w:rPr>
          <w:color w:val="auto"/>
          <w:sz w:val="22"/>
        </w:rPr>
        <w:t xml:space="preserve"> void m2(){</w:t>
      </w:r>
    </w:p>
    <w:p w:rsidR="00234457" w:rsidRDefault="00234457" w:rsidP="0023445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x = 1000;</w:t>
      </w:r>
    </w:p>
    <w:p w:rsidR="00234457" w:rsidRPr="00234457" w:rsidRDefault="00234457" w:rsidP="00234457">
      <w:pPr>
        <w:rPr>
          <w:color w:val="95B3D7" w:themeColor="accent1" w:themeTint="99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x);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34457">
        <w:rPr>
          <w:color w:val="95B3D7" w:themeColor="accent1" w:themeTint="99"/>
          <w:sz w:val="22"/>
        </w:rPr>
        <w:t>// 1000</w:t>
      </w:r>
    </w:p>
    <w:p w:rsidR="00234457" w:rsidRDefault="00234457" w:rsidP="0023445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spellStart"/>
      <w:proofErr w:type="gramEnd"/>
      <w:r>
        <w:rPr>
          <w:sz w:val="22"/>
        </w:rPr>
        <w:t>this.x</w:t>
      </w:r>
      <w:proofErr w:type="spellEnd"/>
      <w:r>
        <w:rPr>
          <w:sz w:val="22"/>
        </w:rPr>
        <w:t>);</w:t>
      </w:r>
      <w:r>
        <w:rPr>
          <w:sz w:val="22"/>
        </w:rPr>
        <w:tab/>
      </w:r>
      <w:r>
        <w:rPr>
          <w:sz w:val="22"/>
        </w:rPr>
        <w:tab/>
      </w:r>
      <w:r w:rsidRPr="00234457">
        <w:rPr>
          <w:color w:val="95B3D7" w:themeColor="accent1" w:themeTint="99"/>
          <w:sz w:val="22"/>
        </w:rPr>
        <w:t>// 100</w:t>
      </w:r>
    </w:p>
    <w:p w:rsidR="00234457" w:rsidRPr="00234457" w:rsidRDefault="00234457" w:rsidP="00234457">
      <w:pPr>
        <w:rPr>
          <w:color w:val="95B3D7" w:themeColor="accent1" w:themeTint="99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spellStart"/>
      <w:proofErr w:type="gramEnd"/>
      <w:r>
        <w:rPr>
          <w:sz w:val="22"/>
        </w:rPr>
        <w:t>Outer.x</w:t>
      </w:r>
      <w:proofErr w:type="spellEnd"/>
      <w:r>
        <w:rPr>
          <w:sz w:val="22"/>
        </w:rPr>
        <w:t>);</w:t>
      </w:r>
      <w:r>
        <w:rPr>
          <w:sz w:val="22"/>
        </w:rPr>
        <w:tab/>
      </w:r>
      <w:r>
        <w:rPr>
          <w:sz w:val="22"/>
        </w:rPr>
        <w:tab/>
      </w:r>
      <w:r w:rsidRPr="00234457">
        <w:rPr>
          <w:color w:val="95B3D7" w:themeColor="accent1" w:themeTint="99"/>
          <w:sz w:val="22"/>
        </w:rPr>
        <w:t>// 10</w:t>
      </w:r>
    </w:p>
    <w:p w:rsidR="00234457" w:rsidRDefault="00234457" w:rsidP="0023445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234457">
        <w:rPr>
          <w:color w:val="auto"/>
          <w:sz w:val="22"/>
        </w:rPr>
        <w:t>}</w:t>
      </w:r>
    </w:p>
    <w:p w:rsidR="00234457" w:rsidRDefault="00234457" w:rsidP="00234457">
      <w:pPr>
        <w:rPr>
          <w:sz w:val="22"/>
        </w:rPr>
      </w:pPr>
      <w:r>
        <w:rPr>
          <w:sz w:val="22"/>
        </w:rPr>
        <w:tab/>
        <w:t>}</w:t>
      </w:r>
    </w:p>
    <w:p w:rsidR="00234457" w:rsidRDefault="00234457" w:rsidP="00CE4B44">
      <w:pPr>
        <w:rPr>
          <w:color w:val="auto"/>
          <w:sz w:val="22"/>
        </w:rPr>
      </w:pPr>
      <w:r>
        <w:rPr>
          <w:color w:val="auto"/>
          <w:sz w:val="22"/>
        </w:rPr>
        <w:t>}</w:t>
      </w:r>
    </w:p>
    <w:p w:rsidR="00F20375" w:rsidRPr="00234457" w:rsidRDefault="00F20375" w:rsidP="00F20375">
      <w:r>
        <w:t>Within Innerclass</w:t>
      </w:r>
    </w:p>
    <w:p w:rsidR="00FD74E0" w:rsidRDefault="00F20375" w:rsidP="00F20375">
      <w:pPr>
        <w:ind w:firstLine="720"/>
      </w:pPr>
      <w:proofErr w:type="gramStart"/>
      <w:r>
        <w:t>this</w:t>
      </w:r>
      <w:proofErr w:type="gramEnd"/>
      <w:r>
        <w:t xml:space="preserve">. </w:t>
      </w:r>
      <w:r>
        <w:sym w:font="Wingdings" w:char="F0E8"/>
      </w:r>
      <w:r>
        <w:t xml:space="preserve"> Refers current innerclass </w:t>
      </w:r>
      <w:proofErr w:type="spellStart"/>
      <w:r>
        <w:t>obj</w:t>
      </w:r>
      <w:proofErr w:type="spellEnd"/>
    </w:p>
    <w:p w:rsidR="00F20375" w:rsidRPr="00F20375" w:rsidRDefault="00F20375" w:rsidP="00F20375">
      <w:pPr>
        <w:ind w:firstLine="720"/>
      </w:pPr>
      <w:proofErr w:type="spellStart"/>
      <w:r>
        <w:t>Outer.this</w:t>
      </w:r>
      <w:proofErr w:type="spellEnd"/>
      <w:r>
        <w:t xml:space="preserve">. </w:t>
      </w:r>
      <w:r>
        <w:sym w:font="Wingdings" w:char="F0E8"/>
      </w:r>
      <w:r>
        <w:t xml:space="preserve"> Refers current outer class </w:t>
      </w:r>
    </w:p>
    <w:p w:rsidR="00FD74E0" w:rsidRDefault="00FD74E0" w:rsidP="00581830">
      <w:pPr>
        <w:rPr>
          <w:sz w:val="22"/>
        </w:rPr>
      </w:pPr>
    </w:p>
    <w:p w:rsidR="00F20375" w:rsidRDefault="00F20375" w:rsidP="00581830">
      <w:pPr>
        <w:rPr>
          <w:sz w:val="22"/>
        </w:rPr>
      </w:pPr>
    </w:p>
    <w:p w:rsidR="00F20375" w:rsidRDefault="009F1FFF" w:rsidP="00FE1EBA">
      <w:pPr>
        <w:pStyle w:val="Heading3"/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2940B" wp14:editId="7EF65810">
                <wp:simplePos x="0" y="0"/>
                <wp:positionH relativeFrom="column">
                  <wp:posOffset>847725</wp:posOffset>
                </wp:positionH>
                <wp:positionV relativeFrom="paragraph">
                  <wp:posOffset>190500</wp:posOffset>
                </wp:positionV>
                <wp:extent cx="1895475" cy="352425"/>
                <wp:effectExtent l="38100" t="76200" r="9525" b="857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3524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66.75pt;margin-top:15pt;width:149.25pt;height:27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" adj="10800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0E09D" wp14:editId="4CB5C991">
                <wp:simplePos x="0" y="0"/>
                <wp:positionH relativeFrom="column">
                  <wp:posOffset>2695575</wp:posOffset>
                </wp:positionH>
                <wp:positionV relativeFrom="paragraph">
                  <wp:posOffset>123825</wp:posOffset>
                </wp:positionV>
                <wp:extent cx="1076325" cy="16192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F0" w:rsidRDefault="004B63F0">
                            <w:proofErr w:type="gramStart"/>
                            <w:r>
                              <w:t>public</w:t>
                            </w:r>
                            <w:proofErr w:type="gramEnd"/>
                          </w:p>
                          <w:p w:rsidR="004B63F0" w:rsidRDefault="004B63F0">
                            <w:r>
                              <w:t>&lt;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4B63F0" w:rsidRDefault="004B63F0">
                            <w:proofErr w:type="gramStart"/>
                            <w:r>
                              <w:t>final</w:t>
                            </w:r>
                            <w:proofErr w:type="gramEnd"/>
                          </w:p>
                          <w:p w:rsidR="004B63F0" w:rsidRDefault="004B63F0">
                            <w:proofErr w:type="gramStart"/>
                            <w:r>
                              <w:t>abstract</w:t>
                            </w:r>
                            <w:proofErr w:type="gramEnd"/>
                          </w:p>
                          <w:p w:rsidR="004B63F0" w:rsidRDefault="004B63F0">
                            <w:proofErr w:type="spellStart"/>
                            <w:proofErr w:type="gramStart"/>
                            <w:r>
                              <w:t>strictfp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2.25pt;margin-top:9.75pt;width:84.75pt;height:12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" fillcolor="white [3201]" strokeweight=".5pt">
                <v:textbox>
                  <w:txbxContent>
                    <w:p w:rsidR="004B63F0" w:rsidRDefault="004B63F0">
                      <w:proofErr w:type="gramStart"/>
                      <w:r>
                        <w:t>public</w:t>
                      </w:r>
                      <w:proofErr w:type="gramEnd"/>
                    </w:p>
                    <w:p w:rsidR="004B63F0" w:rsidRDefault="004B63F0">
                      <w:r>
                        <w:t>&lt;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>&gt;</w:t>
                      </w:r>
                    </w:p>
                    <w:p w:rsidR="004B63F0" w:rsidRDefault="004B63F0">
                      <w:proofErr w:type="gramStart"/>
                      <w:r>
                        <w:t>final</w:t>
                      </w:r>
                      <w:proofErr w:type="gramEnd"/>
                    </w:p>
                    <w:p w:rsidR="004B63F0" w:rsidRDefault="004B63F0">
                      <w:proofErr w:type="gramStart"/>
                      <w:r>
                        <w:t>abstract</w:t>
                      </w:r>
                      <w:proofErr w:type="gramEnd"/>
                    </w:p>
                    <w:p w:rsidR="004B63F0" w:rsidRDefault="004B63F0">
                      <w:proofErr w:type="spellStart"/>
                      <w:proofErr w:type="gramStart"/>
                      <w:r>
                        <w:t>strictfp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375">
        <w:t xml:space="preserve">Modifiers </w:t>
      </w:r>
    </w:p>
    <w:p w:rsidR="00FE1EBA" w:rsidRPr="00D328EF" w:rsidRDefault="00FE1EBA" w:rsidP="00FE1EBA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FE1EBA" w:rsidRDefault="009F1FFF" w:rsidP="00FE1EBA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344F9" wp14:editId="57C9CD4A">
                <wp:simplePos x="0" y="0"/>
                <wp:positionH relativeFrom="column">
                  <wp:posOffset>1381125</wp:posOffset>
                </wp:positionH>
                <wp:positionV relativeFrom="paragraph">
                  <wp:posOffset>26035</wp:posOffset>
                </wp:positionV>
                <wp:extent cx="1076325" cy="2333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F0" w:rsidRPr="00FE1EBA" w:rsidRDefault="004B63F0" w:rsidP="00FE1EBA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FE1EBA">
                              <w:rPr>
                                <w:sz w:val="22"/>
                              </w:rPr>
                              <w:t>public</w:t>
                            </w:r>
                            <w:proofErr w:type="gramEnd"/>
                          </w:p>
                          <w:p w:rsidR="004B63F0" w:rsidRPr="00FE1EBA" w:rsidRDefault="004B63F0" w:rsidP="00FE1EBA">
                            <w:pPr>
                              <w:rPr>
                                <w:sz w:val="22"/>
                              </w:rPr>
                            </w:pPr>
                            <w:r w:rsidRPr="00FE1EBA">
                              <w:rPr>
                                <w:sz w:val="22"/>
                              </w:rPr>
                              <w:t>&lt;</w:t>
                            </w:r>
                            <w:proofErr w:type="gramStart"/>
                            <w:r w:rsidRPr="00FE1EBA">
                              <w:rPr>
                                <w:sz w:val="22"/>
                              </w:rPr>
                              <w:t>default</w:t>
                            </w:r>
                            <w:proofErr w:type="gramEnd"/>
                            <w:r w:rsidRPr="00FE1EBA">
                              <w:rPr>
                                <w:sz w:val="22"/>
                              </w:rPr>
                              <w:t>&gt;</w:t>
                            </w:r>
                          </w:p>
                          <w:p w:rsidR="004B63F0" w:rsidRPr="00FE1EBA" w:rsidRDefault="004B63F0" w:rsidP="00FE1EBA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FE1EBA">
                              <w:rPr>
                                <w:sz w:val="22"/>
                              </w:rPr>
                              <w:t>final</w:t>
                            </w:r>
                            <w:proofErr w:type="gramEnd"/>
                          </w:p>
                          <w:p w:rsidR="004B63F0" w:rsidRPr="00FE1EBA" w:rsidRDefault="004B63F0" w:rsidP="00FE1EBA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FE1EBA">
                              <w:rPr>
                                <w:sz w:val="22"/>
                              </w:rPr>
                              <w:t>abstract</w:t>
                            </w:r>
                            <w:proofErr w:type="gramEnd"/>
                          </w:p>
                          <w:p w:rsidR="004B63F0" w:rsidRPr="00FE1EBA" w:rsidRDefault="004B63F0" w:rsidP="00FE1EBA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E1EBA">
                              <w:rPr>
                                <w:sz w:val="22"/>
                              </w:rPr>
                              <w:t>strictfp</w:t>
                            </w:r>
                            <w:proofErr w:type="spellEnd"/>
                            <w:proofErr w:type="gramEnd"/>
                          </w:p>
                          <w:p w:rsidR="004B63F0" w:rsidRPr="00FE1EBA" w:rsidRDefault="004B63F0" w:rsidP="00FE1EBA">
                            <w:pPr>
                              <w:rPr>
                                <w:sz w:val="22"/>
                              </w:rPr>
                            </w:pPr>
                            <w:r w:rsidRPr="00FE1EBA">
                              <w:rPr>
                                <w:sz w:val="22"/>
                              </w:rPr>
                              <w:t xml:space="preserve">   +</w:t>
                            </w:r>
                          </w:p>
                          <w:p w:rsidR="004B63F0" w:rsidRPr="00FE1EBA" w:rsidRDefault="004B63F0" w:rsidP="00FE1EBA">
                            <w:pPr>
                              <w:rPr>
                                <w:color w:val="C00000"/>
                                <w:sz w:val="22"/>
                              </w:rPr>
                            </w:pPr>
                            <w:proofErr w:type="gramStart"/>
                            <w:r w:rsidRPr="00FE1EBA">
                              <w:rPr>
                                <w:color w:val="C00000"/>
                                <w:sz w:val="22"/>
                              </w:rPr>
                              <w:t>private</w:t>
                            </w:r>
                            <w:proofErr w:type="gramEnd"/>
                          </w:p>
                          <w:p w:rsidR="004B63F0" w:rsidRPr="00FE1EBA" w:rsidRDefault="004B63F0" w:rsidP="00FE1EBA">
                            <w:pPr>
                              <w:rPr>
                                <w:color w:val="C00000"/>
                                <w:sz w:val="22"/>
                              </w:rPr>
                            </w:pPr>
                            <w:proofErr w:type="gramStart"/>
                            <w:r w:rsidRPr="00FE1EBA">
                              <w:rPr>
                                <w:color w:val="C00000"/>
                                <w:sz w:val="22"/>
                              </w:rPr>
                              <w:t>protected</w:t>
                            </w:r>
                            <w:proofErr w:type="gramEnd"/>
                            <w:r w:rsidRPr="00FE1EBA">
                              <w:rPr>
                                <w:color w:val="C00000"/>
                                <w:sz w:val="22"/>
                              </w:rPr>
                              <w:t xml:space="preserve"> </w:t>
                            </w:r>
                          </w:p>
                          <w:p w:rsidR="004B63F0" w:rsidRPr="00FE1EBA" w:rsidRDefault="004B63F0" w:rsidP="00FE1EBA">
                            <w:pPr>
                              <w:rPr>
                                <w:color w:val="C00000"/>
                                <w:sz w:val="22"/>
                              </w:rPr>
                            </w:pPr>
                            <w:proofErr w:type="gramStart"/>
                            <w:r w:rsidRPr="00FE1EBA">
                              <w:rPr>
                                <w:color w:val="C00000"/>
                                <w:sz w:val="22"/>
                              </w:rPr>
                              <w:t>static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08.75pt;margin-top:2.05pt;width:84.75pt;height:18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" fillcolor="white [3201]" strokeweight=".5pt">
                <v:textbox>
                  <w:txbxContent>
                    <w:p w:rsidR="004B63F0" w:rsidRPr="00FE1EBA" w:rsidRDefault="004B63F0" w:rsidP="00FE1EBA">
                      <w:pPr>
                        <w:rPr>
                          <w:sz w:val="22"/>
                        </w:rPr>
                      </w:pPr>
                      <w:proofErr w:type="gramStart"/>
                      <w:r w:rsidRPr="00FE1EBA">
                        <w:rPr>
                          <w:sz w:val="22"/>
                        </w:rPr>
                        <w:t>public</w:t>
                      </w:r>
                      <w:proofErr w:type="gramEnd"/>
                    </w:p>
                    <w:p w:rsidR="004B63F0" w:rsidRPr="00FE1EBA" w:rsidRDefault="004B63F0" w:rsidP="00FE1EBA">
                      <w:pPr>
                        <w:rPr>
                          <w:sz w:val="22"/>
                        </w:rPr>
                      </w:pPr>
                      <w:r w:rsidRPr="00FE1EBA">
                        <w:rPr>
                          <w:sz w:val="22"/>
                        </w:rPr>
                        <w:t>&lt;</w:t>
                      </w:r>
                      <w:proofErr w:type="gramStart"/>
                      <w:r w:rsidRPr="00FE1EBA">
                        <w:rPr>
                          <w:sz w:val="22"/>
                        </w:rPr>
                        <w:t>default</w:t>
                      </w:r>
                      <w:proofErr w:type="gramEnd"/>
                      <w:r w:rsidRPr="00FE1EBA">
                        <w:rPr>
                          <w:sz w:val="22"/>
                        </w:rPr>
                        <w:t>&gt;</w:t>
                      </w:r>
                    </w:p>
                    <w:p w:rsidR="004B63F0" w:rsidRPr="00FE1EBA" w:rsidRDefault="004B63F0" w:rsidP="00FE1EBA">
                      <w:pPr>
                        <w:rPr>
                          <w:sz w:val="22"/>
                        </w:rPr>
                      </w:pPr>
                      <w:proofErr w:type="gramStart"/>
                      <w:r w:rsidRPr="00FE1EBA">
                        <w:rPr>
                          <w:sz w:val="22"/>
                        </w:rPr>
                        <w:t>final</w:t>
                      </w:r>
                      <w:proofErr w:type="gramEnd"/>
                    </w:p>
                    <w:p w:rsidR="004B63F0" w:rsidRPr="00FE1EBA" w:rsidRDefault="004B63F0" w:rsidP="00FE1EBA">
                      <w:pPr>
                        <w:rPr>
                          <w:sz w:val="22"/>
                        </w:rPr>
                      </w:pPr>
                      <w:proofErr w:type="gramStart"/>
                      <w:r w:rsidRPr="00FE1EBA">
                        <w:rPr>
                          <w:sz w:val="22"/>
                        </w:rPr>
                        <w:t>abstract</w:t>
                      </w:r>
                      <w:proofErr w:type="gramEnd"/>
                    </w:p>
                    <w:p w:rsidR="004B63F0" w:rsidRPr="00FE1EBA" w:rsidRDefault="004B63F0" w:rsidP="00FE1EBA">
                      <w:pPr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FE1EBA">
                        <w:rPr>
                          <w:sz w:val="22"/>
                        </w:rPr>
                        <w:t>strictfp</w:t>
                      </w:r>
                      <w:proofErr w:type="spellEnd"/>
                      <w:proofErr w:type="gramEnd"/>
                    </w:p>
                    <w:p w:rsidR="004B63F0" w:rsidRPr="00FE1EBA" w:rsidRDefault="004B63F0" w:rsidP="00FE1EBA">
                      <w:pPr>
                        <w:rPr>
                          <w:sz w:val="22"/>
                        </w:rPr>
                      </w:pPr>
                      <w:r w:rsidRPr="00FE1EBA">
                        <w:rPr>
                          <w:sz w:val="22"/>
                        </w:rPr>
                        <w:t xml:space="preserve">   +</w:t>
                      </w:r>
                    </w:p>
                    <w:p w:rsidR="004B63F0" w:rsidRPr="00FE1EBA" w:rsidRDefault="004B63F0" w:rsidP="00FE1EBA">
                      <w:pPr>
                        <w:rPr>
                          <w:color w:val="C00000"/>
                          <w:sz w:val="22"/>
                        </w:rPr>
                      </w:pPr>
                      <w:proofErr w:type="gramStart"/>
                      <w:r w:rsidRPr="00FE1EBA">
                        <w:rPr>
                          <w:color w:val="C00000"/>
                          <w:sz w:val="22"/>
                        </w:rPr>
                        <w:t>private</w:t>
                      </w:r>
                      <w:proofErr w:type="gramEnd"/>
                    </w:p>
                    <w:p w:rsidR="004B63F0" w:rsidRPr="00FE1EBA" w:rsidRDefault="004B63F0" w:rsidP="00FE1EBA">
                      <w:pPr>
                        <w:rPr>
                          <w:color w:val="C00000"/>
                          <w:sz w:val="22"/>
                        </w:rPr>
                      </w:pPr>
                      <w:proofErr w:type="gramStart"/>
                      <w:r w:rsidRPr="00FE1EBA">
                        <w:rPr>
                          <w:color w:val="C00000"/>
                          <w:sz w:val="22"/>
                        </w:rPr>
                        <w:t>protected</w:t>
                      </w:r>
                      <w:proofErr w:type="gramEnd"/>
                      <w:r w:rsidRPr="00FE1EBA">
                        <w:rPr>
                          <w:color w:val="C00000"/>
                          <w:sz w:val="22"/>
                        </w:rPr>
                        <w:t xml:space="preserve"> </w:t>
                      </w:r>
                    </w:p>
                    <w:p w:rsidR="004B63F0" w:rsidRPr="00FE1EBA" w:rsidRDefault="004B63F0" w:rsidP="00FE1EBA">
                      <w:pPr>
                        <w:rPr>
                          <w:color w:val="C00000"/>
                          <w:sz w:val="22"/>
                        </w:rPr>
                      </w:pPr>
                      <w:proofErr w:type="gramStart"/>
                      <w:r w:rsidRPr="00FE1EBA">
                        <w:rPr>
                          <w:color w:val="C00000"/>
                          <w:sz w:val="22"/>
                        </w:rPr>
                        <w:t>static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1EB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64690" wp14:editId="00ADD364">
                <wp:simplePos x="0" y="0"/>
                <wp:positionH relativeFrom="column">
                  <wp:posOffset>847725</wp:posOffset>
                </wp:positionH>
                <wp:positionV relativeFrom="paragraph">
                  <wp:posOffset>226060</wp:posOffset>
                </wp:positionV>
                <wp:extent cx="533400" cy="276225"/>
                <wp:effectExtent l="38100" t="38100" r="76200" b="1428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762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66.75pt;margin-top:17.8pt;width:42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" adj="108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E1EBA" w:rsidRPr="00D328EF">
        <w:rPr>
          <w:sz w:val="22"/>
        </w:rPr>
        <w:tab/>
      </w:r>
      <w:proofErr w:type="gramStart"/>
      <w:r w:rsidR="00FE1EBA">
        <w:rPr>
          <w:sz w:val="22"/>
        </w:rPr>
        <w:t>c</w:t>
      </w:r>
      <w:r w:rsidR="00FE1EBA" w:rsidRPr="00D328EF">
        <w:rPr>
          <w:sz w:val="22"/>
        </w:rPr>
        <w:t>lass</w:t>
      </w:r>
      <w:proofErr w:type="gramEnd"/>
      <w:r w:rsidR="00FE1EBA">
        <w:rPr>
          <w:sz w:val="22"/>
        </w:rPr>
        <w:t xml:space="preserve"> Inner</w:t>
      </w:r>
      <w:r w:rsidR="00FE1EBA" w:rsidRPr="00D328EF">
        <w:rPr>
          <w:sz w:val="22"/>
        </w:rPr>
        <w:t xml:space="preserve"> {</w:t>
      </w:r>
      <w:r w:rsidR="00FE1EBA">
        <w:rPr>
          <w:sz w:val="22"/>
        </w:rPr>
        <w:tab/>
      </w:r>
    </w:p>
    <w:p w:rsidR="00FE1EBA" w:rsidRDefault="00FE1EBA" w:rsidP="00FE1EBA">
      <w:pPr>
        <w:rPr>
          <w:sz w:val="22"/>
        </w:rPr>
      </w:pPr>
    </w:p>
    <w:p w:rsidR="00FE1EBA" w:rsidRDefault="00FE1EBA" w:rsidP="00FE1EBA">
      <w:pPr>
        <w:rPr>
          <w:sz w:val="22"/>
        </w:rPr>
      </w:pPr>
      <w:r>
        <w:rPr>
          <w:sz w:val="22"/>
        </w:rPr>
        <w:tab/>
        <w:t>}</w:t>
      </w:r>
    </w:p>
    <w:p w:rsidR="00FE1EBA" w:rsidRPr="00FE1EBA" w:rsidRDefault="00FE1EBA" w:rsidP="00FE1EBA">
      <w:r>
        <w:rPr>
          <w:sz w:val="22"/>
        </w:rPr>
        <w:t>}</w:t>
      </w:r>
    </w:p>
    <w:p w:rsidR="00FD74E0" w:rsidRDefault="00FD74E0" w:rsidP="00581830"/>
    <w:p w:rsidR="00FD74E0" w:rsidRDefault="00FD74E0" w:rsidP="00581830"/>
    <w:p w:rsidR="00FD74E0" w:rsidRDefault="00FD74E0" w:rsidP="00581830"/>
    <w:p w:rsidR="00FE1EBA" w:rsidRDefault="00FE1EBA" w:rsidP="00581830"/>
    <w:p w:rsidR="009F1FFF" w:rsidRDefault="009F1FFF" w:rsidP="00581830"/>
    <w:p w:rsidR="00FE1EBA" w:rsidRDefault="00FE1EBA" w:rsidP="00FE1EBA">
      <w:pPr>
        <w:pStyle w:val="Heading3"/>
      </w:pPr>
      <w:r>
        <w:t xml:space="preserve">Nesting of </w:t>
      </w:r>
      <w:proofErr w:type="spellStart"/>
      <w:r>
        <w:t>innerclasses</w:t>
      </w:r>
      <w:proofErr w:type="spellEnd"/>
      <w:r>
        <w:t xml:space="preserve"> </w:t>
      </w:r>
    </w:p>
    <w:p w:rsidR="00FE1EBA" w:rsidRDefault="00FE1EBA" w:rsidP="00FE1EBA">
      <w:r>
        <w:t>Nesting of inner-classes is possible.</w:t>
      </w:r>
    </w:p>
    <w:p w:rsidR="009F1FFF" w:rsidRPr="00D328EF" w:rsidRDefault="009F1FFF" w:rsidP="009F1FFF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A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FE1EBA" w:rsidRPr="00FE1EBA" w:rsidRDefault="009F1FFF" w:rsidP="009F1FFF"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B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9F1FFF" w:rsidRPr="00D328EF" w:rsidRDefault="009F1FFF" w:rsidP="009F1FFF">
      <w:pPr>
        <w:ind w:left="720" w:firstLine="720"/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C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FE1EBA" w:rsidRDefault="009F1FFF" w:rsidP="009F1FFF">
      <w:pPr>
        <w:rPr>
          <w:sz w:val="22"/>
        </w:rPr>
      </w:pPr>
      <w:r w:rsidRPr="00D328E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D</w:t>
      </w:r>
      <w:r w:rsidRPr="00D328EF">
        <w:rPr>
          <w:sz w:val="22"/>
        </w:rPr>
        <w:t xml:space="preserve"> {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“inner most class”);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</w:p>
    <w:p w:rsidR="009F1FFF" w:rsidRPr="009F1FFF" w:rsidRDefault="009F1FFF" w:rsidP="009F1FFF">
      <w:pPr>
        <w:rPr>
          <w:sz w:val="22"/>
        </w:rPr>
      </w:pPr>
      <w:r w:rsidRPr="009F1FFF">
        <w:rPr>
          <w:sz w:val="22"/>
        </w:rPr>
        <w:tab/>
      </w:r>
      <w:r w:rsidRPr="009F1FFF">
        <w:rPr>
          <w:sz w:val="22"/>
        </w:rPr>
        <w:tab/>
        <w:t>}</w:t>
      </w:r>
    </w:p>
    <w:p w:rsidR="009F1FFF" w:rsidRPr="009F1FFF" w:rsidRDefault="009F1FFF" w:rsidP="009F1FFF">
      <w:pPr>
        <w:rPr>
          <w:sz w:val="22"/>
        </w:rPr>
      </w:pPr>
      <w:r w:rsidRPr="009F1FFF">
        <w:rPr>
          <w:sz w:val="22"/>
        </w:rPr>
        <w:tab/>
        <w:t>}</w:t>
      </w:r>
    </w:p>
    <w:p w:rsidR="009F1FFF" w:rsidRDefault="009F1FFF" w:rsidP="009F1FFF">
      <w:pPr>
        <w:rPr>
          <w:sz w:val="22"/>
        </w:rPr>
      </w:pPr>
      <w:r w:rsidRPr="009F1FFF">
        <w:rPr>
          <w:sz w:val="22"/>
        </w:rPr>
        <w:t>}</w:t>
      </w:r>
    </w:p>
    <w:p w:rsidR="009F1FFF" w:rsidRDefault="009F1FFF" w:rsidP="009F1FFF">
      <w:pPr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test{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){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= new </w:t>
      </w:r>
      <w:proofErr w:type="gramStart"/>
      <w:r>
        <w:rPr>
          <w:sz w:val="22"/>
        </w:rPr>
        <w:t>A(</w:t>
      </w:r>
      <w:proofErr w:type="gramEnd"/>
      <w:r>
        <w:rPr>
          <w:sz w:val="22"/>
        </w:rPr>
        <w:t>);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A.B b = a. new </w:t>
      </w:r>
      <w:proofErr w:type="gramStart"/>
      <w:r>
        <w:rPr>
          <w:sz w:val="22"/>
        </w:rPr>
        <w:t>B(</w:t>
      </w:r>
      <w:proofErr w:type="gramEnd"/>
      <w:r>
        <w:rPr>
          <w:sz w:val="22"/>
        </w:rPr>
        <w:t>);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A.B.C c = b. new </w:t>
      </w:r>
      <w:proofErr w:type="gramStart"/>
      <w:r>
        <w:rPr>
          <w:sz w:val="22"/>
        </w:rPr>
        <w:t>C(</w:t>
      </w:r>
      <w:proofErr w:type="gramEnd"/>
      <w:r>
        <w:rPr>
          <w:sz w:val="22"/>
        </w:rPr>
        <w:t>);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c.m1(</w:t>
      </w:r>
      <w:proofErr w:type="gramEnd"/>
      <w:r>
        <w:rPr>
          <w:sz w:val="22"/>
        </w:rPr>
        <w:t>);</w:t>
      </w:r>
      <w:r>
        <w:rPr>
          <w:sz w:val="22"/>
        </w:rPr>
        <w:tab/>
      </w:r>
      <w:r>
        <w:rPr>
          <w:sz w:val="22"/>
        </w:rPr>
        <w:tab/>
      </w:r>
      <w:r w:rsidRPr="009F1FFF">
        <w:rPr>
          <w:color w:val="808080" w:themeColor="background1" w:themeShade="80"/>
          <w:sz w:val="22"/>
        </w:rPr>
        <w:t xml:space="preserve">// new A(). </w:t>
      </w:r>
      <w:proofErr w:type="gramStart"/>
      <w:r w:rsidRPr="009F1FFF">
        <w:rPr>
          <w:color w:val="808080" w:themeColor="background1" w:themeShade="80"/>
          <w:sz w:val="22"/>
        </w:rPr>
        <w:t>new</w:t>
      </w:r>
      <w:proofErr w:type="gramEnd"/>
      <w:r w:rsidRPr="009F1FFF">
        <w:rPr>
          <w:color w:val="808080" w:themeColor="background1" w:themeShade="80"/>
          <w:sz w:val="22"/>
        </w:rPr>
        <w:t xml:space="preserve"> B(). </w:t>
      </w:r>
      <w:proofErr w:type="gramStart"/>
      <w:r w:rsidRPr="009F1FFF">
        <w:rPr>
          <w:color w:val="808080" w:themeColor="background1" w:themeShade="80"/>
          <w:sz w:val="22"/>
        </w:rPr>
        <w:t>new</w:t>
      </w:r>
      <w:proofErr w:type="gramEnd"/>
      <w:r w:rsidRPr="009F1FFF">
        <w:rPr>
          <w:color w:val="808080" w:themeColor="background1" w:themeShade="80"/>
          <w:sz w:val="22"/>
        </w:rPr>
        <w:t xml:space="preserve"> C(). </w:t>
      </w:r>
      <w:proofErr w:type="gramStart"/>
      <w:r w:rsidRPr="009F1FFF">
        <w:rPr>
          <w:color w:val="808080" w:themeColor="background1" w:themeShade="80"/>
          <w:sz w:val="22"/>
        </w:rPr>
        <w:t>m1(</w:t>
      </w:r>
      <w:proofErr w:type="gramEnd"/>
      <w:r w:rsidRPr="009F1FFF">
        <w:rPr>
          <w:color w:val="808080" w:themeColor="background1" w:themeShade="80"/>
          <w:sz w:val="22"/>
        </w:rPr>
        <w:t>);</w:t>
      </w:r>
    </w:p>
    <w:p w:rsidR="009F1FFF" w:rsidRDefault="009F1FFF" w:rsidP="009F1FFF">
      <w:pPr>
        <w:rPr>
          <w:sz w:val="22"/>
        </w:rPr>
      </w:pPr>
      <w:r>
        <w:rPr>
          <w:sz w:val="22"/>
        </w:rPr>
        <w:tab/>
        <w:t>}</w:t>
      </w:r>
    </w:p>
    <w:p w:rsidR="009F1FFF" w:rsidRPr="009F1FFF" w:rsidRDefault="009F1FFF" w:rsidP="009F1FFF">
      <w:pPr>
        <w:rPr>
          <w:sz w:val="22"/>
        </w:rPr>
      </w:pPr>
      <w:r>
        <w:rPr>
          <w:sz w:val="22"/>
        </w:rPr>
        <w:t>}</w:t>
      </w:r>
    </w:p>
    <w:p w:rsidR="00FD33AE" w:rsidRDefault="00FD33AE" w:rsidP="00FE1EBA">
      <w:pPr>
        <w:pStyle w:val="Heading2"/>
      </w:pPr>
      <w:r>
        <w:lastRenderedPageBreak/>
        <w:t>Method local innerclass</w:t>
      </w:r>
    </w:p>
    <w:p w:rsidR="009F1FFF" w:rsidRDefault="00611864" w:rsidP="009F1FFF">
      <w:r>
        <w:t>Sometimes we can declare classes inside a method such type of innerclass are called method local innerclass.</w:t>
      </w:r>
    </w:p>
    <w:p w:rsidR="00611864" w:rsidRPr="00E4446A" w:rsidRDefault="00611864" w:rsidP="009F1FFF">
      <w:pPr>
        <w:rPr>
          <w:sz w:val="18"/>
        </w:rPr>
      </w:pPr>
    </w:p>
    <w:p w:rsidR="00611864" w:rsidRDefault="00611864" w:rsidP="009F1FFF">
      <w:r>
        <w:t xml:space="preserve">The main purpose of Method-local-innerclass is to </w:t>
      </w:r>
      <w:r w:rsidRPr="00E4446A">
        <w:rPr>
          <w:b/>
        </w:rPr>
        <w:t>define method specific repeatedly required functionality</w:t>
      </w:r>
      <w:r>
        <w:t>.</w:t>
      </w:r>
    </w:p>
    <w:p w:rsidR="00611864" w:rsidRPr="00E4446A" w:rsidRDefault="00611864" w:rsidP="009F1FFF">
      <w:pPr>
        <w:rPr>
          <w:sz w:val="18"/>
        </w:rPr>
      </w:pPr>
    </w:p>
    <w:p w:rsidR="00D47E2D" w:rsidRDefault="00611864" w:rsidP="009F1FFF">
      <w:r>
        <w:t>Method-local-innerclass is best suitable to mee</w:t>
      </w:r>
      <w:r w:rsidR="00BC2E80">
        <w:t xml:space="preserve">t </w:t>
      </w:r>
      <w:r w:rsidR="00BC2E80" w:rsidRPr="00BC2E80">
        <w:rPr>
          <w:color w:val="auto"/>
        </w:rPr>
        <w:t>nested-</w:t>
      </w:r>
      <w:r w:rsidRPr="00BC2E80">
        <w:rPr>
          <w:color w:val="auto"/>
        </w:rPr>
        <w:t xml:space="preserve">method </w:t>
      </w:r>
      <w:r w:rsidR="00BC2E80">
        <w:rPr>
          <w:color w:val="auto"/>
        </w:rPr>
        <w:t xml:space="preserve">(not in java) </w:t>
      </w:r>
      <w:r>
        <w:t>requirements.</w:t>
      </w:r>
    </w:p>
    <w:p w:rsidR="00611864" w:rsidRPr="00D328EF" w:rsidRDefault="00611864" w:rsidP="00D47E2D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D47E2D" w:rsidRDefault="00611864" w:rsidP="00D47E2D">
      <w:pPr>
        <w:rPr>
          <w:sz w:val="22"/>
        </w:rPr>
      </w:pPr>
      <w:r w:rsidRPr="00D328EF">
        <w:rPr>
          <w:sz w:val="22"/>
        </w:rPr>
        <w:tab/>
      </w: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611864" w:rsidRDefault="00BC2E80" w:rsidP="00D47E2D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A7DB1" wp14:editId="4CF4CF49">
                <wp:simplePos x="0" y="0"/>
                <wp:positionH relativeFrom="column">
                  <wp:posOffset>2066925</wp:posOffset>
                </wp:positionH>
                <wp:positionV relativeFrom="paragraph">
                  <wp:posOffset>95250</wp:posOffset>
                </wp:positionV>
                <wp:extent cx="1118235" cy="904875"/>
                <wp:effectExtent l="38100" t="38100" r="81915" b="8572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904875"/>
                        </a:xfrm>
                        <a:custGeom>
                          <a:avLst/>
                          <a:gdLst>
                            <a:gd name="connsiteX0" fmla="*/ 1000125 w 1118797"/>
                            <a:gd name="connsiteY0" fmla="*/ 904875 h 904875"/>
                            <a:gd name="connsiteX1" fmla="*/ 1028700 w 1118797"/>
                            <a:gd name="connsiteY1" fmla="*/ 171450 h 904875"/>
                            <a:gd name="connsiteX2" fmla="*/ 0 w 1118797"/>
                            <a:gd name="connsiteY2" fmla="*/ 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8797" h="904875">
                              <a:moveTo>
                                <a:pt x="1000125" y="904875"/>
                              </a:moveTo>
                              <a:cubicBezTo>
                                <a:pt x="1097756" y="613568"/>
                                <a:pt x="1195388" y="322262"/>
                                <a:pt x="1028700" y="171450"/>
                              </a:cubicBezTo>
                              <a:cubicBezTo>
                                <a:pt x="862012" y="20637"/>
                                <a:pt x="431006" y="10318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162.75pt;margin-top:7.5pt;width:88.0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8797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" path="m1000125,904875v97631,-291307,195263,-582613,28575,-733425c862012,20637,431006,10318,,e" filled="f" strokecolor="#9bbb59 [3206]" strokeweight="2pt">
                <v:shadow on="t" color="black" opacity="24903f" origin=",.5" offset="0,.55556mm"/>
                <v:path arrowok="t" o:connecttype="custom" o:connectlocs="999623,904875;1028183,171450;0,0" o:connectangles="0,0,0"/>
              </v:shape>
            </w:pict>
          </mc:Fallback>
        </mc:AlternateContent>
      </w:r>
      <w:r w:rsidR="00EA36C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93753F" wp14:editId="2605C3EF">
                <wp:simplePos x="0" y="0"/>
                <wp:positionH relativeFrom="column">
                  <wp:posOffset>1743075</wp:posOffset>
                </wp:positionH>
                <wp:positionV relativeFrom="paragraph">
                  <wp:posOffset>95250</wp:posOffset>
                </wp:positionV>
                <wp:extent cx="400050" cy="0"/>
                <wp:effectExtent l="57150" t="76200" r="0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37.25pt;margin-top:7.5pt;width:31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47E2D">
        <w:rPr>
          <w:sz w:val="22"/>
        </w:rPr>
        <w:tab/>
      </w:r>
      <w:r w:rsidR="00D47E2D">
        <w:rPr>
          <w:sz w:val="22"/>
        </w:rPr>
        <w:tab/>
      </w:r>
      <w:r w:rsidR="00EA36C6">
        <w:rPr>
          <w:sz w:val="22"/>
        </w:rPr>
        <w:tab/>
      </w:r>
      <w:r w:rsidR="00EA36C6">
        <w:rPr>
          <w:sz w:val="22"/>
        </w:rPr>
        <w:tab/>
      </w:r>
      <w:r w:rsidR="00EA36C6">
        <w:rPr>
          <w:sz w:val="22"/>
        </w:rPr>
        <w:tab/>
      </w:r>
      <w:r w:rsidR="00EA36C6">
        <w:rPr>
          <w:sz w:val="22"/>
        </w:rPr>
        <w:tab/>
      </w:r>
      <w:r w:rsidR="00EA36C6">
        <w:rPr>
          <w:sz w:val="22"/>
        </w:rPr>
        <w:tab/>
      </w:r>
    </w:p>
    <w:p w:rsidR="00611864" w:rsidRDefault="00611864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m1(){</w:t>
      </w:r>
      <w:r w:rsidR="00BC2E80">
        <w:rPr>
          <w:sz w:val="22"/>
        </w:rPr>
        <w:tab/>
      </w:r>
      <w:r w:rsidR="00BC2E80">
        <w:rPr>
          <w:sz w:val="22"/>
        </w:rPr>
        <w:tab/>
      </w:r>
      <w:r w:rsidR="00BC2E80">
        <w:rPr>
          <w:sz w:val="22"/>
        </w:rPr>
        <w:tab/>
      </w:r>
      <w:r w:rsidR="00574202" w:rsidRPr="00BC2E80">
        <w:rPr>
          <w:sz w:val="22"/>
        </w:rPr>
        <w:t xml:space="preserve">we can </w:t>
      </w:r>
      <w:r w:rsidR="00574202" w:rsidRPr="00BC2E80">
        <w:rPr>
          <w:b/>
          <w:sz w:val="22"/>
        </w:rPr>
        <w:t>declare this method</w:t>
      </w:r>
      <w:r w:rsidR="00574202" w:rsidRPr="00BC2E80">
        <w:rPr>
          <w:sz w:val="22"/>
        </w:rPr>
        <w:t xml:space="preserve"> outside </w:t>
      </w:r>
    </w:p>
    <w:p w:rsidR="00D47E2D" w:rsidRPr="00BC2E80" w:rsidRDefault="00D47E2D" w:rsidP="00D47E2D">
      <w:pPr>
        <w:rPr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331FFD" wp14:editId="735F1C53">
                <wp:simplePos x="0" y="0"/>
                <wp:positionH relativeFrom="column">
                  <wp:posOffset>1047750</wp:posOffset>
                </wp:positionH>
                <wp:positionV relativeFrom="paragraph">
                  <wp:posOffset>173355</wp:posOffset>
                </wp:positionV>
                <wp:extent cx="2181225" cy="10763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82.5pt;margin-top:13.65pt;width:171.75pt;height:84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" fillcolor="white [3201]" strokecolor="#c0504d [3205]" strokeweight="2pt"/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C2E80">
        <w:rPr>
          <w:color w:val="auto"/>
          <w:sz w:val="22"/>
        </w:rPr>
        <w:t>......</w:t>
      </w:r>
      <w:r w:rsidR="00BC2E80">
        <w:rPr>
          <w:color w:val="auto"/>
          <w:sz w:val="22"/>
        </w:rPr>
        <w:tab/>
      </w:r>
      <w:r w:rsidR="00BC2E80">
        <w:rPr>
          <w:color w:val="auto"/>
          <w:sz w:val="22"/>
        </w:rPr>
        <w:tab/>
      </w:r>
      <w:r w:rsidR="00BC2E80">
        <w:rPr>
          <w:color w:val="auto"/>
          <w:sz w:val="22"/>
        </w:rPr>
        <w:tab/>
      </w:r>
      <w:r w:rsidR="00BC2E80">
        <w:rPr>
          <w:sz w:val="22"/>
        </w:rPr>
        <w:tab/>
      </w:r>
      <w:proofErr w:type="gramStart"/>
      <w:r w:rsidR="00574202" w:rsidRPr="00BC2E80">
        <w:rPr>
          <w:sz w:val="20"/>
        </w:rPr>
        <w:t>but</w:t>
      </w:r>
      <w:proofErr w:type="gramEnd"/>
      <w:r w:rsidR="00574202" w:rsidRPr="00BC2E80">
        <w:rPr>
          <w:sz w:val="20"/>
        </w:rPr>
        <w:t xml:space="preserve"> this code not need outside entire class.</w:t>
      </w:r>
    </w:p>
    <w:p w:rsidR="00D47E2D" w:rsidRDefault="00D47E2D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Public void </w:t>
      </w:r>
      <w:proofErr w:type="gramStart"/>
      <w:r>
        <w:rPr>
          <w:sz w:val="22"/>
        </w:rPr>
        <w:t>m2(</w:t>
      </w:r>
      <w:proofErr w:type="gramEnd"/>
      <w:r>
        <w:rPr>
          <w:sz w:val="22"/>
        </w:rPr>
        <w:t>){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D47E2D" w:rsidRPr="00574202" w:rsidRDefault="00E4446A" w:rsidP="00D47E2D">
      <w:pPr>
        <w:rPr>
          <w:color w:val="31849B" w:themeColor="accent5" w:themeShade="BF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proofErr w:type="gramStart"/>
      <w:r w:rsidR="00D47E2D" w:rsidRPr="00574202">
        <w:rPr>
          <w:color w:val="31849B" w:themeColor="accent5" w:themeShade="BF"/>
          <w:sz w:val="22"/>
        </w:rPr>
        <w:t>For(</w:t>
      </w:r>
      <w:proofErr w:type="gramEnd"/>
      <w:r w:rsidR="00D47E2D" w:rsidRPr="00574202">
        <w:rPr>
          <w:color w:val="31849B" w:themeColor="accent5" w:themeShade="BF"/>
          <w:sz w:val="22"/>
        </w:rPr>
        <w:t>i=0 to 100){</w:t>
      </w:r>
      <w:r w:rsidR="00EA36C6" w:rsidRPr="00574202">
        <w:rPr>
          <w:color w:val="31849B" w:themeColor="accent5" w:themeShade="BF"/>
          <w:sz w:val="22"/>
        </w:rPr>
        <w:tab/>
      </w:r>
      <w:r w:rsidR="00574202">
        <w:rPr>
          <w:color w:val="31849B" w:themeColor="accent5" w:themeShade="BF"/>
          <w:sz w:val="22"/>
        </w:rPr>
        <w:t xml:space="preserve">  </w:t>
      </w:r>
      <w:r>
        <w:rPr>
          <w:color w:val="31849B" w:themeColor="accent5" w:themeShade="BF"/>
          <w:sz w:val="22"/>
        </w:rPr>
        <w:t xml:space="preserve">      </w:t>
      </w:r>
      <w:r w:rsidR="00EA36C6" w:rsidRPr="00574202"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 xml:space="preserve">       </w:t>
      </w:r>
      <w:r w:rsidR="00EA36C6" w:rsidRPr="00574202">
        <w:rPr>
          <w:color w:val="31849B" w:themeColor="accent5" w:themeShade="BF"/>
          <w:sz w:val="22"/>
        </w:rPr>
        <w:t xml:space="preserve">this code(functionality) need </w:t>
      </w:r>
    </w:p>
    <w:p w:rsidR="00D47E2D" w:rsidRPr="00574202" w:rsidRDefault="00E4446A" w:rsidP="00D47E2D">
      <w:pPr>
        <w:rPr>
          <w:color w:val="31849B" w:themeColor="accent5" w:themeShade="BF"/>
          <w:sz w:val="22"/>
        </w:rPr>
      </w:pPr>
      <w:r>
        <w:rPr>
          <w:noProof/>
          <w:color w:val="4BACC6" w:themeColor="accent5"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D909F" wp14:editId="67D20CE2">
                <wp:simplePos x="0" y="0"/>
                <wp:positionH relativeFrom="column">
                  <wp:posOffset>2857500</wp:posOffset>
                </wp:positionH>
                <wp:positionV relativeFrom="paragraph">
                  <wp:posOffset>24130</wp:posOffset>
                </wp:positionV>
                <wp:extent cx="733425" cy="9525"/>
                <wp:effectExtent l="0" t="76200" r="9525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225pt;margin-top:1.9pt;width:57.75pt;height: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" strokecolor="#40a7c2 [3048]">
                <v:stroke endarrow="open"/>
              </v:shape>
            </w:pict>
          </mc:Fallback>
        </mc:AlternateContent>
      </w: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  <w:t xml:space="preserve">      </w:t>
      </w:r>
      <w:proofErr w:type="gramStart"/>
      <w:r w:rsidR="00D47E2D" w:rsidRPr="00574202">
        <w:rPr>
          <w:color w:val="31849B" w:themeColor="accent5" w:themeShade="BF"/>
          <w:sz w:val="22"/>
        </w:rPr>
        <w:t>Sop(</w:t>
      </w:r>
      <w:proofErr w:type="gramEnd"/>
      <w:r w:rsidR="00D47E2D" w:rsidRPr="00574202">
        <w:rPr>
          <w:color w:val="31849B" w:themeColor="accent5" w:themeShade="BF"/>
          <w:sz w:val="22"/>
        </w:rPr>
        <w:t>“100 hello”);</w:t>
      </w:r>
      <w:r w:rsidR="00EA36C6" w:rsidRPr="00574202">
        <w:rPr>
          <w:color w:val="31849B" w:themeColor="accent5" w:themeShade="BF"/>
          <w:sz w:val="22"/>
        </w:rPr>
        <w:t xml:space="preserve">   </w:t>
      </w:r>
      <w:r w:rsidR="00EA36C6" w:rsidRPr="00574202"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 xml:space="preserve">       </w:t>
      </w:r>
      <w:r w:rsidR="00EA36C6" w:rsidRPr="00BC2E80">
        <w:rPr>
          <w:b/>
          <w:color w:val="31849B" w:themeColor="accent5" w:themeShade="BF"/>
          <w:sz w:val="22"/>
        </w:rPr>
        <w:t>repeatedly</w:t>
      </w:r>
      <w:r w:rsidR="00EA36C6" w:rsidRPr="00574202">
        <w:rPr>
          <w:color w:val="31849B" w:themeColor="accent5" w:themeShade="BF"/>
          <w:sz w:val="22"/>
        </w:rPr>
        <w:t xml:space="preserve"> with in this m1()</w:t>
      </w:r>
    </w:p>
    <w:p w:rsidR="00D47E2D" w:rsidRDefault="00E4446A" w:rsidP="00E4446A">
      <w:pPr>
        <w:ind w:left="2160"/>
        <w:rPr>
          <w:sz w:val="22"/>
        </w:rPr>
      </w:pPr>
      <w:r>
        <w:rPr>
          <w:color w:val="31849B" w:themeColor="accent5" w:themeShade="BF"/>
          <w:sz w:val="22"/>
        </w:rPr>
        <w:t xml:space="preserve">   </w:t>
      </w:r>
      <w:proofErr w:type="gramStart"/>
      <w:r w:rsidR="00D47E2D" w:rsidRPr="00574202">
        <w:rPr>
          <w:color w:val="31849B" w:themeColor="accent5" w:themeShade="BF"/>
          <w:sz w:val="22"/>
        </w:rPr>
        <w:t>}</w:t>
      </w:r>
      <w:r w:rsidR="00D47E2D" w:rsidRPr="00574202">
        <w:rPr>
          <w:color w:val="31849B" w:themeColor="accent5" w:themeShade="BF"/>
          <w:sz w:val="22"/>
        </w:rPr>
        <w:tab/>
      </w:r>
      <w:r w:rsidR="00D47E2D" w:rsidRPr="00574202">
        <w:rPr>
          <w:color w:val="31849B" w:themeColor="accent5" w:themeShade="BF"/>
          <w:sz w:val="22"/>
        </w:rPr>
        <w:tab/>
        <w:t xml:space="preserve"> </w:t>
      </w:r>
      <w:r w:rsidR="00EA36C6" w:rsidRPr="00574202">
        <w:rPr>
          <w:color w:val="31849B" w:themeColor="accent5" w:themeShade="BF"/>
          <w:sz w:val="22"/>
        </w:rPr>
        <w:tab/>
      </w:r>
      <w:r w:rsidR="00EA36C6" w:rsidRPr="00574202"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 xml:space="preserve">       </w:t>
      </w:r>
      <w:r w:rsidR="00EA36C6" w:rsidRPr="00574202">
        <w:rPr>
          <w:color w:val="31849B" w:themeColor="accent5" w:themeShade="BF"/>
          <w:sz w:val="22"/>
        </w:rPr>
        <w:t>method.</w:t>
      </w:r>
      <w:proofErr w:type="gramEnd"/>
      <w:r w:rsidR="00EA36C6" w:rsidRPr="00574202">
        <w:rPr>
          <w:color w:val="31849B" w:themeColor="accent5" w:themeShade="BF"/>
          <w:sz w:val="22"/>
        </w:rPr>
        <w:t xml:space="preserve"> </w:t>
      </w:r>
      <w:r w:rsidR="00EA36C6">
        <w:rPr>
          <w:sz w:val="22"/>
        </w:rPr>
        <w:t>So we write code</w:t>
      </w:r>
    </w:p>
    <w:p w:rsidR="00D47E2D" w:rsidRDefault="00D47E2D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A36C6">
        <w:rPr>
          <w:sz w:val="22"/>
        </w:rPr>
        <w:t xml:space="preserve">within method </w:t>
      </w:r>
      <w:proofErr w:type="gramStart"/>
      <w:r w:rsidR="00EA36C6">
        <w:rPr>
          <w:sz w:val="22"/>
        </w:rPr>
        <w:t>m2</w:t>
      </w:r>
      <w:r>
        <w:rPr>
          <w:sz w:val="22"/>
        </w:rPr>
        <w:t>(</w:t>
      </w:r>
      <w:proofErr w:type="gramEnd"/>
      <w:r>
        <w:rPr>
          <w:sz w:val="22"/>
        </w:rPr>
        <w:t>)</w:t>
      </w:r>
      <w:r w:rsidR="00EA36C6">
        <w:rPr>
          <w:sz w:val="22"/>
        </w:rPr>
        <w:t>…</w:t>
      </w:r>
    </w:p>
    <w:p w:rsidR="00EA36C6" w:rsidRDefault="00611864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47E2D">
        <w:rPr>
          <w:sz w:val="22"/>
        </w:rPr>
        <w:tab/>
      </w:r>
      <w:r w:rsidR="00D47E2D">
        <w:rPr>
          <w:sz w:val="22"/>
        </w:rPr>
        <w:tab/>
      </w:r>
      <w:r w:rsidR="00D47E2D">
        <w:rPr>
          <w:sz w:val="22"/>
        </w:rPr>
        <w:tab/>
      </w:r>
      <w:r w:rsidR="00D47E2D">
        <w:rPr>
          <w:sz w:val="22"/>
        </w:rPr>
        <w:tab/>
      </w:r>
      <w:r w:rsidR="00EA36C6">
        <w:rPr>
          <w:sz w:val="22"/>
        </w:rPr>
        <w:t xml:space="preserve">       </w:t>
      </w:r>
      <w:r w:rsidR="00EA36C6" w:rsidRPr="00EA36C6">
        <w:rPr>
          <w:color w:val="C00000"/>
          <w:sz w:val="22"/>
        </w:rPr>
        <w:t>B</w:t>
      </w:r>
      <w:r w:rsidR="00D47E2D" w:rsidRPr="00EA36C6">
        <w:rPr>
          <w:color w:val="C00000"/>
          <w:sz w:val="22"/>
        </w:rPr>
        <w:t xml:space="preserve">ut nested method is not </w:t>
      </w:r>
      <w:r w:rsidR="00EA36C6" w:rsidRPr="00EA36C6">
        <w:rPr>
          <w:color w:val="C00000"/>
          <w:sz w:val="22"/>
        </w:rPr>
        <w:t>possible</w:t>
      </w:r>
      <w:r w:rsidR="00D47E2D" w:rsidRPr="00EA36C6">
        <w:rPr>
          <w:color w:val="C00000"/>
          <w:sz w:val="22"/>
        </w:rPr>
        <w:t xml:space="preserve"> java.</w:t>
      </w:r>
      <w:r w:rsidR="0057420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BB5182F" wp14:editId="6D6DAFDE">
                <wp:simplePos x="0" y="0"/>
                <wp:positionH relativeFrom="column">
                  <wp:posOffset>1047750</wp:posOffset>
                </wp:positionH>
                <wp:positionV relativeFrom="paragraph">
                  <wp:posOffset>161925</wp:posOffset>
                </wp:positionV>
                <wp:extent cx="2165985" cy="1400175"/>
                <wp:effectExtent l="0" t="0" r="2476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82.5pt;margin-top:12.75pt;width:170.55pt;height:1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" fillcolor="white [3201]" strokecolor="#9bbb59 [3206]" strokeweight="2pt"/>
            </w:pict>
          </mc:Fallback>
        </mc:AlternateContent>
      </w:r>
    </w:p>
    <w:p w:rsidR="00D47E2D" w:rsidRDefault="00EA36C6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E4446A">
        <w:rPr>
          <w:sz w:val="22"/>
        </w:rPr>
        <w:t>class</w:t>
      </w:r>
      <w:proofErr w:type="gramEnd"/>
      <w:r w:rsidR="00574202">
        <w:rPr>
          <w:sz w:val="22"/>
        </w:rPr>
        <w:t xml:space="preserve"> </w:t>
      </w:r>
      <w:r w:rsidR="00E4446A">
        <w:rPr>
          <w:sz w:val="22"/>
        </w:rPr>
        <w:t>Inner</w:t>
      </w:r>
      <w:r w:rsidR="00574202">
        <w:rPr>
          <w:sz w:val="22"/>
        </w:rPr>
        <w:t>(){</w:t>
      </w:r>
    </w:p>
    <w:p w:rsidR="00E4446A" w:rsidRDefault="00E4446A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m2(){</w:t>
      </w:r>
      <w:r>
        <w:rPr>
          <w:sz w:val="22"/>
        </w:rPr>
        <w:tab/>
      </w:r>
    </w:p>
    <w:p w:rsidR="00574202" w:rsidRDefault="00E4446A" w:rsidP="00574202">
      <w:pPr>
        <w:rPr>
          <w:color w:val="31849B" w:themeColor="accent5" w:themeShade="BF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color w:val="31849B" w:themeColor="accent5" w:themeShade="BF"/>
          <w:sz w:val="22"/>
        </w:rPr>
        <w:t xml:space="preserve"> </w:t>
      </w:r>
      <w:proofErr w:type="gramStart"/>
      <w:r>
        <w:rPr>
          <w:color w:val="31849B" w:themeColor="accent5" w:themeShade="BF"/>
          <w:sz w:val="22"/>
        </w:rPr>
        <w:t>fo</w:t>
      </w:r>
      <w:r w:rsidR="00574202" w:rsidRPr="00574202">
        <w:rPr>
          <w:color w:val="31849B" w:themeColor="accent5" w:themeShade="BF"/>
          <w:sz w:val="22"/>
        </w:rPr>
        <w:t>r(</w:t>
      </w:r>
      <w:proofErr w:type="gramEnd"/>
      <w:r w:rsidR="00574202" w:rsidRPr="00574202">
        <w:rPr>
          <w:color w:val="31849B" w:themeColor="accent5" w:themeShade="BF"/>
          <w:sz w:val="22"/>
        </w:rPr>
        <w:t xml:space="preserve">i=0 </w:t>
      </w:r>
      <w:r w:rsidR="00574202">
        <w:rPr>
          <w:color w:val="31849B" w:themeColor="accent5" w:themeShade="BF"/>
          <w:sz w:val="22"/>
        </w:rPr>
        <w:t>to 100){</w:t>
      </w:r>
    </w:p>
    <w:p w:rsidR="00574202" w:rsidRDefault="00E4446A" w:rsidP="00574202">
      <w:pPr>
        <w:rPr>
          <w:color w:val="31849B" w:themeColor="accent5" w:themeShade="BF"/>
          <w:sz w:val="22"/>
        </w:rPr>
      </w:pP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  <w:t xml:space="preserve">        </w:t>
      </w:r>
      <w:proofErr w:type="gramStart"/>
      <w:r w:rsidR="00574202">
        <w:rPr>
          <w:color w:val="31849B" w:themeColor="accent5" w:themeShade="BF"/>
          <w:sz w:val="22"/>
        </w:rPr>
        <w:t>Sop(</w:t>
      </w:r>
      <w:proofErr w:type="gramEnd"/>
      <w:r w:rsidR="00574202">
        <w:rPr>
          <w:color w:val="31849B" w:themeColor="accent5" w:themeShade="BF"/>
          <w:sz w:val="22"/>
        </w:rPr>
        <w:t>“100hello”);</w:t>
      </w:r>
    </w:p>
    <w:p w:rsidR="00574202" w:rsidRDefault="00E4446A" w:rsidP="00574202">
      <w:pPr>
        <w:rPr>
          <w:color w:val="31849B" w:themeColor="accent5" w:themeShade="BF"/>
          <w:sz w:val="22"/>
        </w:rPr>
      </w:pP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  <w:t xml:space="preserve">     </w:t>
      </w:r>
      <w:r w:rsidR="00574202">
        <w:rPr>
          <w:color w:val="31849B" w:themeColor="accent5" w:themeShade="BF"/>
          <w:sz w:val="22"/>
        </w:rPr>
        <w:t>}</w:t>
      </w:r>
    </w:p>
    <w:p w:rsidR="00574202" w:rsidRDefault="00574202" w:rsidP="00574202">
      <w:pPr>
        <w:rPr>
          <w:sz w:val="22"/>
        </w:rPr>
      </w:pP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</w:r>
      <w:r w:rsidRPr="00574202">
        <w:rPr>
          <w:color w:val="auto"/>
          <w:sz w:val="22"/>
        </w:rPr>
        <w:t>}</w:t>
      </w:r>
    </w:p>
    <w:p w:rsidR="00574202" w:rsidRDefault="00574202" w:rsidP="00D47E2D">
      <w:pPr>
        <w:rPr>
          <w:sz w:val="22"/>
        </w:rPr>
      </w:pPr>
    </w:p>
    <w:p w:rsidR="00D47E2D" w:rsidRDefault="00E4446A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Inner i = new </w:t>
      </w:r>
      <w:proofErr w:type="gramStart"/>
      <w:r>
        <w:rPr>
          <w:sz w:val="22"/>
        </w:rPr>
        <w:t>Inner(</w:t>
      </w:r>
      <w:proofErr w:type="gramEnd"/>
      <w:r>
        <w:rPr>
          <w:sz w:val="22"/>
        </w:rPr>
        <w:t>);</w:t>
      </w:r>
      <w:r w:rsidR="008D46B5">
        <w:rPr>
          <w:sz w:val="22"/>
        </w:rPr>
        <w:tab/>
        <w:t xml:space="preserve"> </w:t>
      </w:r>
      <w:r w:rsidR="008D46B5" w:rsidRPr="008D46B5">
        <w:rPr>
          <w:b/>
          <w:color w:val="31849B" w:themeColor="accent5" w:themeShade="BF"/>
          <w:sz w:val="22"/>
        </w:rPr>
        <w:t>Only able within this class</w:t>
      </w:r>
    </w:p>
    <w:p w:rsidR="00D47E2D" w:rsidRPr="00E4446A" w:rsidRDefault="00E4446A" w:rsidP="00D47E2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i.m2(</w:t>
      </w:r>
      <w:proofErr w:type="gramEnd"/>
      <w:r>
        <w:rPr>
          <w:sz w:val="22"/>
        </w:rPr>
        <w:t xml:space="preserve">); </w:t>
      </w:r>
      <w:r>
        <w:rPr>
          <w:sz w:val="22"/>
        </w:rPr>
        <w:tab/>
      </w:r>
      <w:r>
        <w:rPr>
          <w:sz w:val="22"/>
        </w:rPr>
        <w:tab/>
        <w:t xml:space="preserve">     </w:t>
      </w:r>
      <w:r w:rsidRPr="00E4446A">
        <w:rPr>
          <w:color w:val="00B050"/>
          <w:sz w:val="22"/>
        </w:rPr>
        <w:t xml:space="preserve">Now we can call n times that code.. </w:t>
      </w:r>
    </w:p>
    <w:p w:rsidR="00D47E2D" w:rsidRDefault="00D47E2D" w:rsidP="00D47E2D">
      <w:pPr>
        <w:rPr>
          <w:color w:val="auto"/>
          <w:sz w:val="22"/>
        </w:rPr>
      </w:pPr>
      <w:r>
        <w:rPr>
          <w:sz w:val="22"/>
        </w:rPr>
        <w:tab/>
      </w:r>
      <w:r w:rsidR="00E4446A">
        <w:rPr>
          <w:sz w:val="22"/>
        </w:rPr>
        <w:tab/>
      </w:r>
      <w:r>
        <w:rPr>
          <w:sz w:val="22"/>
        </w:rPr>
        <w:t>}</w:t>
      </w:r>
    </w:p>
    <w:p w:rsidR="00611864" w:rsidRDefault="00611864" w:rsidP="00BC2E80">
      <w:pPr>
        <w:ind w:firstLine="720"/>
        <w:rPr>
          <w:color w:val="auto"/>
          <w:sz w:val="22"/>
        </w:rPr>
      </w:pPr>
      <w:r>
        <w:rPr>
          <w:color w:val="auto"/>
          <w:sz w:val="22"/>
        </w:rPr>
        <w:t>}</w:t>
      </w:r>
    </w:p>
    <w:p w:rsidR="00BC2E80" w:rsidRDefault="00BC2E80" w:rsidP="005E481C">
      <w:r>
        <w:lastRenderedPageBreak/>
        <w:t>We can access this method-local-</w:t>
      </w:r>
      <w:proofErr w:type="spellStart"/>
      <w:r>
        <w:t>innerclasses</w:t>
      </w:r>
      <w:proofErr w:type="spellEnd"/>
      <w:r>
        <w:t xml:space="preserve"> only within a method. Outside a method we can’t access (method level).</w:t>
      </w:r>
    </w:p>
    <w:p w:rsidR="00BC2E80" w:rsidRPr="00BC2E80" w:rsidRDefault="00BC2E80" w:rsidP="005E481C">
      <w:r>
        <w:t xml:space="preserve">Because of its scope method-local-innerclass is </w:t>
      </w:r>
      <w:r w:rsidRPr="00BD24A5">
        <w:rPr>
          <w:highlight w:val="yellow"/>
        </w:rPr>
        <w:t>most rarely used</w:t>
      </w:r>
      <w:r>
        <w:t xml:space="preserve"> innerclass.</w:t>
      </w:r>
    </w:p>
    <w:p w:rsidR="00611864" w:rsidRPr="00BD24A5" w:rsidRDefault="00611864" w:rsidP="009F1FFF">
      <w:pPr>
        <w:rPr>
          <w:sz w:val="22"/>
        </w:rPr>
      </w:pPr>
    </w:p>
    <w:p w:rsidR="000E7C10" w:rsidRPr="00D328EF" w:rsidRDefault="000E7C10" w:rsidP="000E7C10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0E7C10" w:rsidRPr="00FE1EBA" w:rsidRDefault="000E7C10" w:rsidP="000E7C10">
      <w:r w:rsidRPr="00D328EF"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myBig</w:t>
      </w:r>
      <w:proofErr w:type="spellEnd"/>
      <w:r>
        <w:rPr>
          <w:sz w:val="22"/>
        </w:rPr>
        <w:t>()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0E7C10" w:rsidRPr="00D328EF" w:rsidRDefault="000E7C10" w:rsidP="000E7C10">
      <w:pPr>
        <w:ind w:left="720" w:firstLine="720"/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  <w:r>
        <w:rPr>
          <w:sz w:val="22"/>
        </w:rPr>
        <w:tab/>
      </w:r>
    </w:p>
    <w:p w:rsidR="000E7C10" w:rsidRDefault="000E7C10" w:rsidP="000E7C10">
      <w:pPr>
        <w:rPr>
          <w:sz w:val="22"/>
        </w:rPr>
      </w:pPr>
      <w:r w:rsidRPr="00D328E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sum(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n1,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n2){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n1+n2;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}</w:t>
      </w:r>
    </w:p>
    <w:p w:rsidR="000E7C10" w:rsidRDefault="000E7C10" w:rsidP="000E7C10">
      <w:pPr>
        <w:rPr>
          <w:sz w:val="22"/>
        </w:rPr>
      </w:pPr>
      <w:r w:rsidRPr="009F1FFF">
        <w:rPr>
          <w:sz w:val="22"/>
        </w:rPr>
        <w:tab/>
      </w:r>
      <w:r w:rsidRPr="009F1FFF">
        <w:rPr>
          <w:sz w:val="22"/>
        </w:rPr>
        <w:tab/>
        <w:t>}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Inner i = new </w:t>
      </w:r>
      <w:proofErr w:type="gramStart"/>
      <w:r>
        <w:rPr>
          <w:sz w:val="22"/>
        </w:rPr>
        <w:t>Inner(</w:t>
      </w:r>
      <w:proofErr w:type="gramEnd"/>
      <w:r>
        <w:rPr>
          <w:sz w:val="22"/>
        </w:rPr>
        <w:t>);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spellStart"/>
      <w:proofErr w:type="gramEnd"/>
      <w:r>
        <w:rPr>
          <w:sz w:val="22"/>
        </w:rPr>
        <w:t>i.sum</w:t>
      </w:r>
      <w:proofErr w:type="spellEnd"/>
      <w:r>
        <w:rPr>
          <w:sz w:val="22"/>
        </w:rPr>
        <w:t>(233,44));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D24A5">
        <w:rPr>
          <w:sz w:val="22"/>
        </w:rPr>
        <w:t xml:space="preserve">//some code 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spellStart"/>
      <w:proofErr w:type="gramEnd"/>
      <w:r>
        <w:rPr>
          <w:sz w:val="22"/>
        </w:rPr>
        <w:t>i.sum</w:t>
      </w:r>
      <w:proofErr w:type="spellEnd"/>
      <w:r>
        <w:rPr>
          <w:sz w:val="22"/>
        </w:rPr>
        <w:t>(2,45));</w:t>
      </w:r>
    </w:p>
    <w:p w:rsidR="000E7C10" w:rsidRPr="009F1FFF" w:rsidRDefault="000E7C10" w:rsidP="000E7C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spellStart"/>
      <w:proofErr w:type="gramEnd"/>
      <w:r>
        <w:rPr>
          <w:sz w:val="22"/>
        </w:rPr>
        <w:t>i.sum</w:t>
      </w:r>
      <w:proofErr w:type="spellEnd"/>
      <w:r>
        <w:rPr>
          <w:sz w:val="22"/>
        </w:rPr>
        <w:t>(299,75));</w:t>
      </w:r>
    </w:p>
    <w:p w:rsidR="000E7C10" w:rsidRPr="009F1FFF" w:rsidRDefault="000E7C10" w:rsidP="000E7C10">
      <w:pPr>
        <w:rPr>
          <w:sz w:val="22"/>
        </w:rPr>
      </w:pPr>
      <w:r w:rsidRPr="009F1FFF">
        <w:rPr>
          <w:sz w:val="22"/>
        </w:rPr>
        <w:tab/>
        <w:t>}</w:t>
      </w:r>
    </w:p>
    <w:p w:rsidR="000E7C10" w:rsidRDefault="000E7C10" w:rsidP="000E7C10">
      <w:pPr>
        <w:rPr>
          <w:sz w:val="22"/>
        </w:rPr>
      </w:pPr>
      <w:r w:rsidRPr="009F1FFF">
        <w:rPr>
          <w:sz w:val="22"/>
        </w:rPr>
        <w:t>}</w:t>
      </w:r>
    </w:p>
    <w:p w:rsidR="000E7C10" w:rsidRDefault="000E7C10" w:rsidP="000E7C10">
      <w:pPr>
        <w:rPr>
          <w:sz w:val="22"/>
        </w:rPr>
      </w:pPr>
      <w:proofErr w:type="gramStart"/>
      <w:r>
        <w:rPr>
          <w:sz w:val="22"/>
        </w:rPr>
        <w:t>class</w:t>
      </w:r>
      <w:proofErr w:type="gramEnd"/>
      <w:r>
        <w:rPr>
          <w:sz w:val="22"/>
        </w:rPr>
        <w:t xml:space="preserve"> test{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){</w:t>
      </w:r>
    </w:p>
    <w:p w:rsidR="000E7C10" w:rsidRDefault="000E7C10" w:rsidP="00BD24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D24A5">
        <w:rPr>
          <w:sz w:val="22"/>
        </w:rPr>
        <w:t xml:space="preserve">Outer o = new </w:t>
      </w:r>
      <w:proofErr w:type="gramStart"/>
      <w:r w:rsidR="00BD24A5">
        <w:rPr>
          <w:sz w:val="22"/>
        </w:rPr>
        <w:t>Outer(</w:t>
      </w:r>
      <w:proofErr w:type="gramEnd"/>
      <w:r w:rsidR="00BD24A5">
        <w:rPr>
          <w:sz w:val="22"/>
        </w:rPr>
        <w:t>);</w:t>
      </w:r>
    </w:p>
    <w:p w:rsidR="00BD24A5" w:rsidRDefault="00BD24A5" w:rsidP="00BD24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o.myBig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</w:p>
    <w:p w:rsidR="000E7C10" w:rsidRDefault="000E7C10" w:rsidP="000E7C10">
      <w:pPr>
        <w:rPr>
          <w:sz w:val="22"/>
        </w:rPr>
      </w:pPr>
      <w:r>
        <w:rPr>
          <w:sz w:val="22"/>
        </w:rPr>
        <w:tab/>
        <w:t>}</w:t>
      </w:r>
    </w:p>
    <w:p w:rsidR="000E7C10" w:rsidRPr="009F1FFF" w:rsidRDefault="000E7C10" w:rsidP="000E7C10">
      <w:pPr>
        <w:rPr>
          <w:sz w:val="22"/>
        </w:rPr>
      </w:pPr>
      <w:r>
        <w:rPr>
          <w:sz w:val="22"/>
        </w:rPr>
        <w:t>}</w:t>
      </w:r>
    </w:p>
    <w:p w:rsidR="00611864" w:rsidRDefault="006D34D5" w:rsidP="009F1FFF">
      <w:proofErr w:type="spellStart"/>
      <w:proofErr w:type="gramStart"/>
      <w:r>
        <w:t>javac</w:t>
      </w:r>
      <w:proofErr w:type="spellEnd"/>
      <w:proofErr w:type="gramEnd"/>
      <w:r>
        <w:t xml:space="preserve"> Outer.java </w:t>
      </w:r>
      <w:r>
        <w:sym w:font="Wingdings" w:char="F0E8"/>
      </w:r>
      <w:r>
        <w:t xml:space="preserve"> </w:t>
      </w:r>
      <w:proofErr w:type="spellStart"/>
      <w:r>
        <w:t>Outer.class</w:t>
      </w:r>
      <w:proofErr w:type="spellEnd"/>
      <w:r>
        <w:t>,  Outer$</w:t>
      </w:r>
      <w:r w:rsidRPr="006D34D5">
        <w:rPr>
          <w:color w:val="FF0000"/>
        </w:rPr>
        <w:t>1</w:t>
      </w:r>
      <w:r>
        <w:t>Inner.class</w:t>
      </w:r>
    </w:p>
    <w:p w:rsidR="006D34D5" w:rsidRDefault="006D34D5" w:rsidP="009F1FFF"/>
    <w:p w:rsidR="00611864" w:rsidRDefault="00BD24A5" w:rsidP="009F1FFF">
      <w:proofErr w:type="spellStart"/>
      <w:proofErr w:type="gramStart"/>
      <w:r w:rsidRPr="00BD24A5">
        <w:rPr>
          <w:b/>
        </w:rPr>
        <w:t>myBig</w:t>
      </w:r>
      <w:proofErr w:type="spellEnd"/>
      <w:r w:rsidRPr="00BD24A5">
        <w:rPr>
          <w:b/>
        </w:rPr>
        <w:t>(</w:t>
      </w:r>
      <w:proofErr w:type="gramEnd"/>
      <w:r w:rsidRPr="00BD24A5">
        <w:rPr>
          <w:b/>
        </w:rPr>
        <w:t>)</w:t>
      </w:r>
      <w:r>
        <w:t xml:space="preserve"> method require </w:t>
      </w:r>
      <w:r w:rsidRPr="00BD24A5">
        <w:rPr>
          <w:b/>
        </w:rPr>
        <w:t>sum(num1, num2)</w:t>
      </w:r>
      <w:r>
        <w:t xml:space="preserve"> functionality repeatedly.      </w:t>
      </w:r>
    </w:p>
    <w:p w:rsidR="000F197F" w:rsidRDefault="00BD24A5" w:rsidP="000F197F">
      <w:pPr>
        <w:rPr>
          <w:sz w:val="22"/>
        </w:rPr>
      </w:pPr>
      <w:r>
        <w:t xml:space="preserve">We can declare method-local-innerclass within instance/ static </w:t>
      </w:r>
    </w:p>
    <w:p w:rsidR="00BD24A5" w:rsidRDefault="000F197F" w:rsidP="009F1FFF">
      <w:proofErr w:type="gramStart"/>
      <w:r>
        <w:t>methods</w:t>
      </w:r>
      <w:proofErr w:type="gramEnd"/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F197F" w:rsidTr="00B02668">
        <w:tc>
          <w:tcPr>
            <w:tcW w:w="4788" w:type="dxa"/>
            <w:tcBorders>
              <w:right w:val="single" w:sz="4" w:space="0" w:color="auto"/>
            </w:tcBorders>
          </w:tcPr>
          <w:p w:rsidR="00B02668" w:rsidRPr="00B02668" w:rsidRDefault="000F197F" w:rsidP="00B02668">
            <w:pPr>
              <w:rPr>
                <w:b/>
                <w:color w:val="31849B" w:themeColor="accent5" w:themeShade="BF"/>
              </w:rPr>
            </w:pPr>
            <w:r w:rsidRPr="00B02668">
              <w:rPr>
                <w:b/>
                <w:color w:val="31849B" w:themeColor="accent5" w:themeShade="BF"/>
              </w:rPr>
              <w:lastRenderedPageBreak/>
              <w:t xml:space="preserve">Instance method’s </w:t>
            </w:r>
          </w:p>
          <w:p w:rsidR="000F197F" w:rsidRDefault="000F197F" w:rsidP="00B02668">
            <w:r w:rsidRPr="00B02668">
              <w:rPr>
                <w:b/>
                <w:color w:val="31849B" w:themeColor="accent5" w:themeShade="BF"/>
              </w:rPr>
              <w:t>local-innerclass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02668" w:rsidRPr="00B02668" w:rsidRDefault="000F197F" w:rsidP="00B02668">
            <w:pPr>
              <w:rPr>
                <w:b/>
                <w:color w:val="FF0000"/>
              </w:rPr>
            </w:pPr>
            <w:r w:rsidRPr="00B02668">
              <w:rPr>
                <w:b/>
                <w:color w:val="FF0000"/>
              </w:rPr>
              <w:t>static method’s</w:t>
            </w:r>
          </w:p>
          <w:p w:rsidR="000F197F" w:rsidRDefault="000F197F" w:rsidP="00B02668">
            <w:r w:rsidRPr="00B02668">
              <w:rPr>
                <w:b/>
                <w:color w:val="FF0000"/>
              </w:rPr>
              <w:t>local-innerclass</w:t>
            </w:r>
          </w:p>
        </w:tc>
      </w:tr>
      <w:tr w:rsidR="000F197F" w:rsidTr="00B02668">
        <w:trPr>
          <w:trHeight w:val="1008"/>
        </w:trPr>
        <w:tc>
          <w:tcPr>
            <w:tcW w:w="4788" w:type="dxa"/>
            <w:tcBorders>
              <w:right w:val="single" w:sz="4" w:space="0" w:color="auto"/>
            </w:tcBorders>
          </w:tcPr>
          <w:p w:rsidR="000F197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 w:rsidRPr="00D328EF">
              <w:rPr>
                <w:sz w:val="22"/>
              </w:rPr>
              <w:t>lass</w:t>
            </w:r>
            <w:r>
              <w:rPr>
                <w:sz w:val="22"/>
              </w:rPr>
              <w:t xml:space="preserve"> Outer</w:t>
            </w:r>
            <w:r w:rsidRPr="00D328EF">
              <w:rPr>
                <w:sz w:val="22"/>
              </w:rPr>
              <w:t xml:space="preserve"> {</w:t>
            </w:r>
            <w:r>
              <w:rPr>
                <w:sz w:val="22"/>
              </w:rPr>
              <w:tab/>
            </w:r>
          </w:p>
          <w:p w:rsidR="000F197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proofErr w:type="spellStart"/>
            <w:r w:rsidRPr="00B02668">
              <w:rPr>
                <w:color w:val="31849B" w:themeColor="accent5" w:themeShade="BF"/>
                <w:sz w:val="22"/>
              </w:rPr>
              <w:t>int</w:t>
            </w:r>
            <w:proofErr w:type="spellEnd"/>
            <w:r w:rsidRPr="00B02668">
              <w:rPr>
                <w:color w:val="31849B" w:themeColor="accent5" w:themeShade="BF"/>
                <w:sz w:val="22"/>
              </w:rPr>
              <w:t xml:space="preserve"> x =10;</w:t>
            </w:r>
          </w:p>
          <w:p w:rsidR="000F197F" w:rsidRPr="00D328E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 w:rsidRPr="00B02668">
              <w:rPr>
                <w:color w:val="FF0000"/>
                <w:sz w:val="22"/>
              </w:rPr>
              <w:t xml:space="preserve">Static </w:t>
            </w:r>
            <w:proofErr w:type="spellStart"/>
            <w:r w:rsidRPr="00B02668">
              <w:rPr>
                <w:color w:val="FF0000"/>
                <w:sz w:val="22"/>
              </w:rPr>
              <w:t>int</w:t>
            </w:r>
            <w:proofErr w:type="spellEnd"/>
            <w:r w:rsidRPr="00B02668">
              <w:rPr>
                <w:color w:val="FF0000"/>
                <w:sz w:val="22"/>
              </w:rPr>
              <w:t xml:space="preserve"> y =20;</w:t>
            </w:r>
            <w:r>
              <w:rPr>
                <w:sz w:val="22"/>
              </w:rPr>
              <w:tab/>
            </w:r>
          </w:p>
          <w:p w:rsidR="000F197F" w:rsidRPr="00D37D61" w:rsidRDefault="000F197F" w:rsidP="000F197F">
            <w:pPr>
              <w:rPr>
                <w:b/>
              </w:rPr>
            </w:pPr>
            <w:r w:rsidRPr="00D328EF">
              <w:rPr>
                <w:sz w:val="22"/>
              </w:rPr>
              <w:tab/>
            </w:r>
            <w:r w:rsidRPr="00D37D61">
              <w:rPr>
                <w:b/>
                <w:color w:val="31849B" w:themeColor="accent5" w:themeShade="BF"/>
                <w:sz w:val="22"/>
              </w:rPr>
              <w:t>public void m1() {</w:t>
            </w:r>
            <w:r w:rsidRPr="00D37D61">
              <w:rPr>
                <w:b/>
                <w:color w:val="31849B" w:themeColor="accent5" w:themeShade="BF"/>
                <w:sz w:val="22"/>
              </w:rPr>
              <w:tab/>
            </w:r>
          </w:p>
          <w:p w:rsidR="00AD1B8F" w:rsidRDefault="000F197F" w:rsidP="000F197F">
            <w:pPr>
              <w:ind w:left="720" w:firstLine="72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D328EF">
              <w:rPr>
                <w:sz w:val="22"/>
              </w:rPr>
              <w:t>lass</w:t>
            </w:r>
            <w:r>
              <w:rPr>
                <w:sz w:val="22"/>
              </w:rPr>
              <w:t xml:space="preserve"> Inner</w:t>
            </w:r>
            <w:r w:rsidRPr="00D328EF">
              <w:rPr>
                <w:sz w:val="22"/>
              </w:rPr>
              <w:t xml:space="preserve"> {</w:t>
            </w:r>
            <w:r>
              <w:rPr>
                <w:sz w:val="22"/>
              </w:rPr>
              <w:tab/>
            </w:r>
          </w:p>
          <w:p w:rsidR="000F197F" w:rsidRPr="00D328EF" w:rsidRDefault="00AD1B8F" w:rsidP="000F197F">
            <w:pPr>
              <w:ind w:left="720" w:firstLine="720"/>
              <w:rPr>
                <w:sz w:val="22"/>
              </w:rPr>
            </w:pPr>
            <w:r>
              <w:rPr>
                <w:sz w:val="22"/>
              </w:rPr>
              <w:t xml:space="preserve">    p v m2(){</w:t>
            </w:r>
            <w:r w:rsidR="000F197F">
              <w:rPr>
                <w:sz w:val="22"/>
              </w:rPr>
              <w:tab/>
            </w:r>
          </w:p>
          <w:p w:rsidR="000F197F" w:rsidRDefault="000F197F" w:rsidP="000F197F">
            <w:pPr>
              <w:rPr>
                <w:sz w:val="22"/>
              </w:rPr>
            </w:pPr>
            <w:r w:rsidRPr="00D328EF"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Sop(x);</w:t>
            </w:r>
          </w:p>
          <w:p w:rsidR="000F197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Sop(y);</w:t>
            </w:r>
          </w:p>
          <w:p w:rsidR="00AD1B8F" w:rsidRDefault="00AD1B8F" w:rsidP="000F197F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}</w:t>
            </w:r>
          </w:p>
          <w:p w:rsidR="000F197F" w:rsidRDefault="000F197F" w:rsidP="000F197F">
            <w:pPr>
              <w:rPr>
                <w:sz w:val="22"/>
              </w:rPr>
            </w:pPr>
            <w:r w:rsidRPr="009F1FFF">
              <w:rPr>
                <w:sz w:val="22"/>
              </w:rPr>
              <w:tab/>
            </w:r>
            <w:r w:rsidRPr="009F1FFF">
              <w:rPr>
                <w:sz w:val="22"/>
              </w:rPr>
              <w:tab/>
              <w:t>}</w:t>
            </w:r>
          </w:p>
          <w:p w:rsidR="000F197F" w:rsidRPr="009F1FFF" w:rsidRDefault="000F197F" w:rsidP="000F197F">
            <w:pPr>
              <w:rPr>
                <w:sz w:val="22"/>
              </w:rPr>
            </w:pPr>
            <w:r w:rsidRPr="009F1FFF">
              <w:rPr>
                <w:sz w:val="22"/>
              </w:rPr>
              <w:tab/>
              <w:t>}</w:t>
            </w:r>
          </w:p>
          <w:p w:rsidR="000F197F" w:rsidRDefault="000F197F" w:rsidP="009F1FFF">
            <w:pPr>
              <w:rPr>
                <w:sz w:val="22"/>
              </w:rPr>
            </w:pPr>
            <w:r w:rsidRPr="009F1FFF">
              <w:rPr>
                <w:sz w:val="22"/>
              </w:rPr>
              <w:t>}</w:t>
            </w:r>
          </w:p>
          <w:p w:rsidR="000F197F" w:rsidRDefault="00B02668" w:rsidP="00B02668">
            <w:r>
              <w:t>Run… we can access all instance or static members here</w:t>
            </w:r>
          </w:p>
          <w:p w:rsidR="00B02668" w:rsidRPr="000F197F" w:rsidRDefault="00B02668" w:rsidP="009F1FFF">
            <w:pPr>
              <w:rPr>
                <w:sz w:val="22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0F197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>c</w:t>
            </w:r>
            <w:r w:rsidRPr="00D328EF">
              <w:rPr>
                <w:sz w:val="22"/>
              </w:rPr>
              <w:t>lass</w:t>
            </w:r>
            <w:r>
              <w:rPr>
                <w:sz w:val="22"/>
              </w:rPr>
              <w:t xml:space="preserve"> Outer</w:t>
            </w:r>
            <w:r w:rsidRPr="00D328EF">
              <w:rPr>
                <w:sz w:val="22"/>
              </w:rPr>
              <w:t xml:space="preserve"> {</w:t>
            </w:r>
            <w:r>
              <w:rPr>
                <w:sz w:val="22"/>
              </w:rPr>
              <w:tab/>
            </w:r>
          </w:p>
          <w:p w:rsidR="000F197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proofErr w:type="spellStart"/>
            <w:r w:rsidRPr="00B02668">
              <w:rPr>
                <w:color w:val="31849B" w:themeColor="accent5" w:themeShade="BF"/>
                <w:sz w:val="22"/>
              </w:rPr>
              <w:t>int</w:t>
            </w:r>
            <w:proofErr w:type="spellEnd"/>
            <w:r w:rsidRPr="00B02668">
              <w:rPr>
                <w:color w:val="31849B" w:themeColor="accent5" w:themeShade="BF"/>
                <w:sz w:val="22"/>
              </w:rPr>
              <w:t xml:space="preserve"> x =10;</w:t>
            </w:r>
          </w:p>
          <w:p w:rsidR="000F197F" w:rsidRPr="00D328E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 w:rsidRPr="00B02668">
              <w:rPr>
                <w:color w:val="FF0000"/>
                <w:sz w:val="22"/>
              </w:rPr>
              <w:t xml:space="preserve">Static </w:t>
            </w:r>
            <w:proofErr w:type="spellStart"/>
            <w:r w:rsidRPr="00B02668">
              <w:rPr>
                <w:color w:val="FF0000"/>
                <w:sz w:val="22"/>
              </w:rPr>
              <w:t>int</w:t>
            </w:r>
            <w:proofErr w:type="spellEnd"/>
            <w:r w:rsidRPr="00B02668">
              <w:rPr>
                <w:color w:val="FF0000"/>
                <w:sz w:val="22"/>
              </w:rPr>
              <w:t xml:space="preserve"> y =20;</w:t>
            </w:r>
            <w:r>
              <w:rPr>
                <w:sz w:val="22"/>
              </w:rPr>
              <w:tab/>
            </w:r>
          </w:p>
          <w:p w:rsidR="000F197F" w:rsidRPr="00D37D61" w:rsidRDefault="00B02668" w:rsidP="000F197F">
            <w:pPr>
              <w:rPr>
                <w:b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611966" wp14:editId="2818047F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160020</wp:posOffset>
                      </wp:positionV>
                      <wp:extent cx="342900" cy="1695450"/>
                      <wp:effectExtent l="57150" t="38100" r="57150" b="95250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6954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14.85pt;margin-top:12.6pt;width:27pt;height:13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" adj="364" strokecolor="#c0504d [3205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0F197F" w:rsidRPr="00D328EF">
              <w:rPr>
                <w:sz w:val="22"/>
              </w:rPr>
              <w:tab/>
            </w:r>
            <w:r w:rsidR="000F197F" w:rsidRPr="00D37D61">
              <w:rPr>
                <w:b/>
                <w:color w:val="FF0000"/>
                <w:sz w:val="22"/>
              </w:rPr>
              <w:t>public static void m1() {</w:t>
            </w:r>
            <w:r w:rsidR="000F197F" w:rsidRPr="00D37D61">
              <w:rPr>
                <w:b/>
                <w:color w:val="FF0000"/>
                <w:sz w:val="22"/>
              </w:rPr>
              <w:tab/>
            </w:r>
          </w:p>
          <w:p w:rsidR="00AD1B8F" w:rsidRDefault="000F197F" w:rsidP="000F197F">
            <w:pPr>
              <w:ind w:left="720" w:firstLine="72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D328EF">
              <w:rPr>
                <w:sz w:val="22"/>
              </w:rPr>
              <w:t>lass</w:t>
            </w:r>
            <w:r>
              <w:rPr>
                <w:sz w:val="22"/>
              </w:rPr>
              <w:t xml:space="preserve"> Inner</w:t>
            </w:r>
            <w:r w:rsidRPr="00D328EF">
              <w:rPr>
                <w:sz w:val="22"/>
              </w:rPr>
              <w:t xml:space="preserve"> {</w:t>
            </w:r>
            <w:r>
              <w:rPr>
                <w:sz w:val="22"/>
              </w:rPr>
              <w:tab/>
            </w:r>
          </w:p>
          <w:p w:rsidR="000F197F" w:rsidRPr="00D328EF" w:rsidRDefault="00AD1B8F" w:rsidP="000F197F">
            <w:pPr>
              <w:ind w:left="720" w:firstLine="720"/>
              <w:rPr>
                <w:sz w:val="22"/>
              </w:rPr>
            </w:pPr>
            <w:r>
              <w:rPr>
                <w:sz w:val="22"/>
              </w:rPr>
              <w:t xml:space="preserve">    p v m2(){</w:t>
            </w:r>
            <w:r w:rsidR="000F197F">
              <w:rPr>
                <w:sz w:val="22"/>
              </w:rPr>
              <w:tab/>
            </w:r>
          </w:p>
          <w:p w:rsidR="000F197F" w:rsidRPr="00B02668" w:rsidRDefault="00B02668" w:rsidP="000F197F">
            <w:pPr>
              <w:rPr>
                <w:color w:val="FF0000"/>
                <w:sz w:val="22"/>
              </w:rPr>
            </w:pP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713695" wp14:editId="5E47CE10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115570</wp:posOffset>
                      </wp:positionV>
                      <wp:extent cx="276225" cy="1409700"/>
                      <wp:effectExtent l="57150" t="38100" r="85725" b="76200"/>
                      <wp:wrapNone/>
                      <wp:docPr id="6" name="Curved 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40970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6" o:spid="_x0000_s1026" type="#_x0000_t103" style="position:absolute;margin-left:147.6pt;margin-top:9.1pt;width:21.75pt;height:11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" adj="19484,21071,5400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02668">
              <w:rPr>
                <w:color w:val="FF0000"/>
                <w:sz w:val="22"/>
              </w:rPr>
              <w:t>Static</w:t>
            </w:r>
            <w:r w:rsidR="000F197F" w:rsidRPr="00D328EF">
              <w:rPr>
                <w:sz w:val="22"/>
              </w:rPr>
              <w:tab/>
            </w:r>
            <w:r w:rsidR="000F197F">
              <w:rPr>
                <w:sz w:val="22"/>
              </w:rPr>
              <w:tab/>
            </w:r>
            <w:r w:rsidR="000F197F">
              <w:rPr>
                <w:sz w:val="22"/>
              </w:rPr>
              <w:tab/>
            </w:r>
            <w:r w:rsidR="000F197F" w:rsidRPr="00B02668">
              <w:rPr>
                <w:color w:val="31849B" w:themeColor="accent5" w:themeShade="BF"/>
                <w:sz w:val="22"/>
              </w:rPr>
              <w:t>Sop(x);</w:t>
            </w:r>
          </w:p>
          <w:p w:rsidR="000F197F" w:rsidRDefault="000F197F" w:rsidP="000F197F">
            <w:pPr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Sop(y);</w:t>
            </w:r>
          </w:p>
          <w:p w:rsidR="00AD1B8F" w:rsidRDefault="00AD1B8F" w:rsidP="000F197F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}</w:t>
            </w:r>
          </w:p>
          <w:p w:rsidR="000F197F" w:rsidRDefault="000F197F" w:rsidP="000F197F">
            <w:pPr>
              <w:rPr>
                <w:sz w:val="22"/>
              </w:rPr>
            </w:pPr>
            <w:r w:rsidRPr="009F1FFF">
              <w:rPr>
                <w:sz w:val="22"/>
              </w:rPr>
              <w:tab/>
            </w:r>
            <w:r w:rsidRPr="009F1FFF">
              <w:rPr>
                <w:sz w:val="22"/>
              </w:rPr>
              <w:tab/>
              <w:t>}</w:t>
            </w:r>
          </w:p>
          <w:p w:rsidR="000F197F" w:rsidRPr="009F1FFF" w:rsidRDefault="000F197F" w:rsidP="000F197F">
            <w:pPr>
              <w:rPr>
                <w:sz w:val="22"/>
              </w:rPr>
            </w:pPr>
            <w:r w:rsidRPr="009F1FFF">
              <w:rPr>
                <w:sz w:val="22"/>
              </w:rPr>
              <w:tab/>
              <w:t>}</w:t>
            </w:r>
          </w:p>
          <w:p w:rsidR="000F197F" w:rsidRDefault="000F197F" w:rsidP="000F197F">
            <w:pPr>
              <w:rPr>
                <w:sz w:val="22"/>
              </w:rPr>
            </w:pPr>
            <w:r w:rsidRPr="009F1FFF">
              <w:rPr>
                <w:sz w:val="22"/>
              </w:rPr>
              <w:t>}</w:t>
            </w:r>
          </w:p>
          <w:p w:rsidR="00B02668" w:rsidRDefault="00B02668" w:rsidP="00D85752">
            <w:r>
              <w:t xml:space="preserve">CE: </w:t>
            </w:r>
            <w:r w:rsidR="00D85752">
              <w:t>non-static variable x cannot be referenced from a static context. (class level)</w:t>
            </w:r>
          </w:p>
        </w:tc>
      </w:tr>
    </w:tbl>
    <w:p w:rsidR="00611864" w:rsidRDefault="00611864" w:rsidP="009F1FFF"/>
    <w:p w:rsidR="00D37D61" w:rsidRDefault="00D37D61" w:rsidP="00D37D61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Outer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D37D61" w:rsidRPr="009C7857" w:rsidRDefault="00D37D61" w:rsidP="00D37D61">
      <w:pPr>
        <w:rPr>
          <w:color w:val="31849B" w:themeColor="accent5" w:themeShade="BF"/>
          <w:sz w:val="22"/>
        </w:rPr>
      </w:pPr>
      <w:r>
        <w:rPr>
          <w:sz w:val="22"/>
        </w:rPr>
        <w:tab/>
      </w:r>
      <w:proofErr w:type="spellStart"/>
      <w:proofErr w:type="gramStart"/>
      <w:r w:rsidRPr="00D37D61">
        <w:rPr>
          <w:color w:val="BFBFBF" w:themeColor="background1" w:themeShade="BF"/>
          <w:sz w:val="22"/>
        </w:rPr>
        <w:t>int</w:t>
      </w:r>
      <w:proofErr w:type="spellEnd"/>
      <w:proofErr w:type="gramEnd"/>
      <w:r w:rsidRPr="00D37D61">
        <w:rPr>
          <w:color w:val="BFBFBF" w:themeColor="background1" w:themeShade="BF"/>
          <w:sz w:val="22"/>
        </w:rPr>
        <w:t xml:space="preserve"> x =10;</w:t>
      </w:r>
      <w:r w:rsidR="009C7857">
        <w:rPr>
          <w:color w:val="BFBFBF" w:themeColor="background1" w:themeShade="BF"/>
          <w:sz w:val="22"/>
        </w:rPr>
        <w:tab/>
      </w:r>
      <w:r w:rsidR="009C7857">
        <w:rPr>
          <w:color w:val="BFBFBF" w:themeColor="background1" w:themeShade="BF"/>
          <w:sz w:val="22"/>
        </w:rPr>
        <w:tab/>
      </w:r>
      <w:r w:rsidR="009C7857">
        <w:rPr>
          <w:color w:val="BFBFBF" w:themeColor="background1" w:themeShade="BF"/>
          <w:sz w:val="22"/>
        </w:rPr>
        <w:tab/>
      </w:r>
      <w:r w:rsidR="009C7857">
        <w:rPr>
          <w:color w:val="BFBFBF" w:themeColor="background1" w:themeShade="BF"/>
          <w:sz w:val="22"/>
        </w:rPr>
        <w:tab/>
        <w:t xml:space="preserve">// </w:t>
      </w:r>
      <w:r w:rsidR="009C7857" w:rsidRPr="009C7857">
        <w:rPr>
          <w:color w:val="31849B" w:themeColor="accent5" w:themeShade="BF"/>
          <w:sz w:val="22"/>
        </w:rPr>
        <w:t>instance variable</w:t>
      </w:r>
    </w:p>
    <w:p w:rsidR="00D37D61" w:rsidRPr="00D37D61" w:rsidRDefault="00D37D61" w:rsidP="00D37D61">
      <w:pPr>
        <w:rPr>
          <w:color w:val="BFBFBF" w:themeColor="background1" w:themeShade="BF"/>
          <w:sz w:val="22"/>
        </w:rPr>
      </w:pPr>
      <w:r w:rsidRPr="00D37D61">
        <w:rPr>
          <w:color w:val="BFBFBF" w:themeColor="background1" w:themeShade="BF"/>
          <w:sz w:val="22"/>
        </w:rPr>
        <w:tab/>
        <w:t xml:space="preserve">Static </w:t>
      </w:r>
      <w:proofErr w:type="spellStart"/>
      <w:r w:rsidRPr="00D37D61">
        <w:rPr>
          <w:color w:val="BFBFBF" w:themeColor="background1" w:themeShade="BF"/>
          <w:sz w:val="22"/>
        </w:rPr>
        <w:t>int</w:t>
      </w:r>
      <w:proofErr w:type="spellEnd"/>
      <w:r w:rsidRPr="00D37D61">
        <w:rPr>
          <w:color w:val="BFBFBF" w:themeColor="background1" w:themeShade="BF"/>
          <w:sz w:val="22"/>
        </w:rPr>
        <w:t xml:space="preserve"> y =20;</w:t>
      </w:r>
      <w:r w:rsidRPr="00D37D61">
        <w:rPr>
          <w:color w:val="BFBFBF" w:themeColor="background1" w:themeShade="BF"/>
          <w:sz w:val="22"/>
        </w:rPr>
        <w:tab/>
      </w:r>
      <w:r w:rsidR="009C7857">
        <w:rPr>
          <w:color w:val="BFBFBF" w:themeColor="background1" w:themeShade="BF"/>
          <w:sz w:val="22"/>
        </w:rPr>
        <w:tab/>
      </w:r>
      <w:r w:rsidR="009C7857">
        <w:rPr>
          <w:color w:val="BFBFBF" w:themeColor="background1" w:themeShade="BF"/>
          <w:sz w:val="22"/>
        </w:rPr>
        <w:tab/>
        <w:t xml:space="preserve">// </w:t>
      </w:r>
      <w:r w:rsidR="009C7857" w:rsidRPr="009C7857">
        <w:rPr>
          <w:color w:val="FF0000"/>
          <w:sz w:val="22"/>
        </w:rPr>
        <w:t>static variable</w:t>
      </w:r>
    </w:p>
    <w:p w:rsidR="00D37D61" w:rsidRDefault="00D37D61" w:rsidP="00D37D61">
      <w:pPr>
        <w:rPr>
          <w:color w:val="31849B" w:themeColor="accent5" w:themeShade="BF"/>
          <w:sz w:val="22"/>
        </w:rPr>
      </w:pPr>
      <w:r w:rsidRPr="00D328EF">
        <w:rPr>
          <w:sz w:val="22"/>
        </w:rPr>
        <w:tab/>
      </w:r>
      <w:proofErr w:type="gramStart"/>
      <w:r w:rsidRPr="00D37D61">
        <w:rPr>
          <w:color w:val="auto"/>
          <w:sz w:val="22"/>
        </w:rPr>
        <w:t>public</w:t>
      </w:r>
      <w:proofErr w:type="gramEnd"/>
      <w:r w:rsidRPr="00D37D61">
        <w:rPr>
          <w:color w:val="auto"/>
          <w:sz w:val="22"/>
        </w:rPr>
        <w:t xml:space="preserve"> void m1() {</w:t>
      </w:r>
      <w:r w:rsidRPr="00D37D61">
        <w:rPr>
          <w:color w:val="auto"/>
          <w:sz w:val="22"/>
        </w:rPr>
        <w:tab/>
      </w:r>
    </w:p>
    <w:p w:rsidR="00D37D61" w:rsidRPr="00D37D61" w:rsidRDefault="00D37D61" w:rsidP="00D37D61">
      <w:pPr>
        <w:rPr>
          <w:color w:val="auto"/>
          <w:sz w:val="22"/>
        </w:rPr>
      </w:pPr>
      <w:r>
        <w:rPr>
          <w:color w:val="31849B" w:themeColor="accent5" w:themeShade="BF"/>
          <w:sz w:val="22"/>
        </w:rPr>
        <w:tab/>
      </w:r>
      <w:r>
        <w:rPr>
          <w:color w:val="31849B" w:themeColor="accent5" w:themeShade="BF"/>
          <w:sz w:val="22"/>
        </w:rPr>
        <w:tab/>
      </w:r>
      <w:proofErr w:type="spellStart"/>
      <w:proofErr w:type="gramStart"/>
      <w:r w:rsidRPr="00D37D61">
        <w:rPr>
          <w:color w:val="auto"/>
          <w:sz w:val="22"/>
        </w:rPr>
        <w:t>int</w:t>
      </w:r>
      <w:proofErr w:type="spellEnd"/>
      <w:proofErr w:type="gramEnd"/>
      <w:r w:rsidRPr="00D37D61">
        <w:rPr>
          <w:color w:val="auto"/>
          <w:sz w:val="22"/>
        </w:rPr>
        <w:t xml:space="preserve"> a = 10;</w:t>
      </w:r>
      <w:r w:rsidR="009C7857">
        <w:rPr>
          <w:color w:val="auto"/>
          <w:sz w:val="22"/>
        </w:rPr>
        <w:tab/>
      </w:r>
      <w:r w:rsidR="009C7857">
        <w:rPr>
          <w:color w:val="auto"/>
          <w:sz w:val="22"/>
        </w:rPr>
        <w:tab/>
      </w:r>
      <w:r w:rsidR="009C7857">
        <w:rPr>
          <w:color w:val="auto"/>
          <w:sz w:val="22"/>
        </w:rPr>
        <w:tab/>
        <w:t xml:space="preserve">// local variable </w:t>
      </w:r>
    </w:p>
    <w:p w:rsidR="00D37D61" w:rsidRPr="00D37D61" w:rsidRDefault="00D37D61" w:rsidP="00D37D61">
      <w:pPr>
        <w:rPr>
          <w:color w:val="auto"/>
        </w:rPr>
      </w:pPr>
      <w:r w:rsidRPr="00D37D61">
        <w:rPr>
          <w:color w:val="auto"/>
          <w:sz w:val="22"/>
        </w:rPr>
        <w:tab/>
      </w:r>
      <w:r w:rsidRPr="00D37D61">
        <w:rPr>
          <w:color w:val="auto"/>
          <w:sz w:val="22"/>
        </w:rPr>
        <w:tab/>
      </w:r>
      <w:proofErr w:type="gramStart"/>
      <w:r w:rsidRPr="00D37D61">
        <w:rPr>
          <w:b/>
          <w:color w:val="auto"/>
          <w:sz w:val="22"/>
        </w:rPr>
        <w:t>final</w:t>
      </w:r>
      <w:proofErr w:type="gramEnd"/>
      <w:r w:rsidRPr="00D37D61">
        <w:rPr>
          <w:color w:val="auto"/>
          <w:sz w:val="22"/>
        </w:rPr>
        <w:t xml:space="preserve"> </w:t>
      </w:r>
      <w:proofErr w:type="spellStart"/>
      <w:r w:rsidRPr="00D37D61">
        <w:rPr>
          <w:color w:val="auto"/>
          <w:sz w:val="22"/>
        </w:rPr>
        <w:t>int</w:t>
      </w:r>
      <w:proofErr w:type="spellEnd"/>
      <w:r w:rsidRPr="00D37D61">
        <w:rPr>
          <w:color w:val="auto"/>
          <w:sz w:val="22"/>
        </w:rPr>
        <w:t xml:space="preserve"> b = 20;</w:t>
      </w:r>
    </w:p>
    <w:p w:rsidR="00AD1B8F" w:rsidRDefault="00D37D61" w:rsidP="00D37D61">
      <w:pPr>
        <w:ind w:left="720" w:firstLine="720"/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D37D61" w:rsidRPr="00D328EF" w:rsidRDefault="00AD1B8F" w:rsidP="00D37D61">
      <w:pPr>
        <w:ind w:left="720" w:firstLine="72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p</w:t>
      </w:r>
      <w:proofErr w:type="gramEnd"/>
      <w:r>
        <w:rPr>
          <w:sz w:val="22"/>
        </w:rPr>
        <w:t xml:space="preserve"> v m2(){</w:t>
      </w:r>
      <w:r>
        <w:rPr>
          <w:sz w:val="22"/>
        </w:rPr>
        <w:tab/>
      </w:r>
      <w:r w:rsidR="00D37D61">
        <w:rPr>
          <w:sz w:val="22"/>
        </w:rPr>
        <w:tab/>
      </w:r>
    </w:p>
    <w:p w:rsidR="00D37D61" w:rsidRDefault="00D37D61" w:rsidP="00D37D61">
      <w:pPr>
        <w:rPr>
          <w:sz w:val="22"/>
        </w:rPr>
      </w:pPr>
      <w:r w:rsidRPr="00D328EF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D37D61">
        <w:rPr>
          <w:sz w:val="22"/>
          <w:highlight w:val="red"/>
        </w:rPr>
        <w:t>Sop(</w:t>
      </w:r>
      <w:proofErr w:type="gramEnd"/>
      <w:r w:rsidRPr="00D37D61">
        <w:rPr>
          <w:sz w:val="22"/>
          <w:highlight w:val="red"/>
        </w:rPr>
        <w:t>a);</w:t>
      </w:r>
      <w:r>
        <w:rPr>
          <w:sz w:val="22"/>
        </w:rPr>
        <w:tab/>
      </w:r>
      <w:r>
        <w:rPr>
          <w:sz w:val="22"/>
        </w:rPr>
        <w:tab/>
        <w:t>// cant access local variable of method</w:t>
      </w:r>
    </w:p>
    <w:p w:rsidR="00D37D61" w:rsidRDefault="00D37D61" w:rsidP="00D37D6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D37D61">
        <w:rPr>
          <w:sz w:val="22"/>
          <w:highlight w:val="green"/>
        </w:rPr>
        <w:t>Sop(</w:t>
      </w:r>
      <w:proofErr w:type="gramEnd"/>
      <w:r w:rsidRPr="00D37D61">
        <w:rPr>
          <w:sz w:val="22"/>
          <w:highlight w:val="green"/>
        </w:rPr>
        <w:t>b);</w:t>
      </w:r>
    </w:p>
    <w:p w:rsidR="00AD1B8F" w:rsidRDefault="00AD1B8F" w:rsidP="00D37D6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}</w:t>
      </w:r>
    </w:p>
    <w:p w:rsidR="00D37D61" w:rsidRDefault="00D37D61" w:rsidP="00D37D61">
      <w:pPr>
        <w:rPr>
          <w:sz w:val="22"/>
        </w:rPr>
      </w:pPr>
      <w:r w:rsidRPr="009F1FFF">
        <w:rPr>
          <w:sz w:val="22"/>
        </w:rPr>
        <w:tab/>
      </w:r>
      <w:r w:rsidRPr="009F1FFF">
        <w:rPr>
          <w:sz w:val="22"/>
        </w:rPr>
        <w:tab/>
        <w:t>}</w:t>
      </w:r>
    </w:p>
    <w:p w:rsidR="00D37D61" w:rsidRPr="009F1FFF" w:rsidRDefault="00D37D61" w:rsidP="00D37D61">
      <w:pPr>
        <w:rPr>
          <w:sz w:val="22"/>
        </w:rPr>
      </w:pPr>
      <w:r w:rsidRPr="009F1FFF">
        <w:rPr>
          <w:sz w:val="22"/>
        </w:rPr>
        <w:tab/>
        <w:t>}</w:t>
      </w:r>
    </w:p>
    <w:p w:rsidR="00D37D61" w:rsidRDefault="00D37D61" w:rsidP="00D37D61">
      <w:r w:rsidRPr="009F1FFF">
        <w:rPr>
          <w:sz w:val="22"/>
        </w:rPr>
        <w:t>}</w:t>
      </w:r>
    </w:p>
    <w:p w:rsidR="00D37D61" w:rsidRDefault="00D85752" w:rsidP="009F1FFF">
      <w:r>
        <w:lastRenderedPageBreak/>
        <w:t xml:space="preserve">From </w:t>
      </w:r>
      <w:r w:rsidR="00D37D61">
        <w:t>method-local-</w:t>
      </w:r>
      <w:r>
        <w:t>innerclass we can</w:t>
      </w:r>
      <w:r w:rsidR="00D37D61">
        <w:t>’</w:t>
      </w:r>
      <w:r>
        <w:t>t access local variable of the methods.</w:t>
      </w:r>
    </w:p>
    <w:p w:rsidR="00B02668" w:rsidRDefault="00D85752" w:rsidP="009F1FFF">
      <w:r>
        <w:t xml:space="preserve">If the local </w:t>
      </w:r>
      <w:r w:rsidR="00D37D61">
        <w:t>variable</w:t>
      </w:r>
      <w:r>
        <w:t xml:space="preserve"> declared as final then we can access.</w:t>
      </w:r>
    </w:p>
    <w:p w:rsidR="00D37D61" w:rsidRDefault="00D37D61" w:rsidP="009F1F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503CC" wp14:editId="6FFF9DEC">
                <wp:simplePos x="0" y="0"/>
                <wp:positionH relativeFrom="column">
                  <wp:posOffset>3552825</wp:posOffset>
                </wp:positionH>
                <wp:positionV relativeFrom="paragraph">
                  <wp:posOffset>192405</wp:posOffset>
                </wp:positionV>
                <wp:extent cx="1819275" cy="1057275"/>
                <wp:effectExtent l="57150" t="19050" r="85725" b="104775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8" o:spid="_x0000_s1026" style="position:absolute;margin-left:279.75pt;margin-top:15.15pt;width:143.25pt;height:8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197636,640655;90964,621149;291758,854117;245097,863441;693935,956687;665804,914102;1213987,850495;1202743,897215;1437269,561775;1574178,736421;1760233,375773;1699253,441265;1613933,132796;1617133,163731;1224557,96721;1255805,57269;932421,115517;947539,81498;589580,127069;644327,160060;173800,386419;164240,351691" o:connectangles="0,0,0,0,0,0,0,0,0,0,0,0,0,0,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="009C7857">
        <w:tab/>
      </w:r>
      <w:r w:rsidR="009C7857">
        <w:tab/>
      </w:r>
      <w:r w:rsidR="009C7857">
        <w:tab/>
      </w:r>
      <w:r>
        <w:t>Heap</w:t>
      </w:r>
    </w:p>
    <w:p w:rsidR="00D37D61" w:rsidRDefault="00D37D61" w:rsidP="009F1FFF">
      <w:r>
        <w:t xml:space="preserve">Stack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</w:tblGrid>
      <w:tr w:rsidR="00D37D61" w:rsidTr="00D37D61">
        <w:trPr>
          <w:trHeight w:val="510"/>
        </w:trPr>
        <w:tc>
          <w:tcPr>
            <w:tcW w:w="412" w:type="dxa"/>
          </w:tcPr>
          <w:p w:rsidR="00D37D61" w:rsidRDefault="00D37D61" w:rsidP="009F1FFF"/>
        </w:tc>
        <w:tc>
          <w:tcPr>
            <w:tcW w:w="412" w:type="dxa"/>
          </w:tcPr>
          <w:p w:rsidR="00D37D61" w:rsidRDefault="009C7857" w:rsidP="009F1F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257175</wp:posOffset>
                      </wp:positionV>
                      <wp:extent cx="257175" cy="762000"/>
                      <wp:effectExtent l="38100" t="57150" r="66675" b="95250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7175" cy="7620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3" o:spid="_x0000_s1026" type="#_x0000_t38" style="position:absolute;margin-left:.4pt;margin-top:20.25pt;width:20.25pt;height:60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" adj="10800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12" w:type="dxa"/>
          </w:tcPr>
          <w:p w:rsidR="00D37D61" w:rsidRDefault="00D37D61" w:rsidP="009F1FFF"/>
        </w:tc>
        <w:tc>
          <w:tcPr>
            <w:tcW w:w="412" w:type="dxa"/>
          </w:tcPr>
          <w:p w:rsidR="00D37D61" w:rsidRDefault="00D37D61" w:rsidP="009F1FFF"/>
        </w:tc>
        <w:tc>
          <w:tcPr>
            <w:tcW w:w="412" w:type="dxa"/>
          </w:tcPr>
          <w:p w:rsidR="00D37D61" w:rsidRDefault="009C7857" w:rsidP="009F1F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B6595F" wp14:editId="188F65A9">
                      <wp:simplePos x="0" y="0"/>
                      <wp:positionH relativeFrom="column">
                        <wp:posOffset>3258820</wp:posOffset>
                      </wp:positionH>
                      <wp:positionV relativeFrom="paragraph">
                        <wp:posOffset>323850</wp:posOffset>
                      </wp:positionV>
                      <wp:extent cx="323850" cy="628650"/>
                      <wp:effectExtent l="38100" t="57150" r="19050" b="95250"/>
                      <wp:wrapNone/>
                      <wp:docPr id="15" name="Curved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6286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rved Connector 15" o:spid="_x0000_s1026" type="#_x0000_t38" style="position:absolute;margin-left:256.6pt;margin-top:25.5pt;width:25.5pt;height:4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" adj="10800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</w:tbl>
    <w:p w:rsidR="00D37D61" w:rsidRDefault="00D37D61" w:rsidP="009F1FFF">
      <w:r>
        <w:t xml:space="preserve"> </w:t>
      </w:r>
    </w:p>
    <w:p w:rsidR="009C7857" w:rsidRDefault="009C7857" w:rsidP="00D37D61">
      <w:pPr>
        <w:tabs>
          <w:tab w:val="left" w:pos="1185"/>
        </w:tabs>
      </w:pPr>
    </w:p>
    <w:p w:rsidR="009C7857" w:rsidRDefault="009C7857" w:rsidP="00D37D61">
      <w:pPr>
        <w:tabs>
          <w:tab w:val="left" w:pos="1185"/>
        </w:tabs>
      </w:pPr>
      <w:r>
        <w:t>Local variable stored</w:t>
      </w:r>
      <w:r>
        <w:tab/>
      </w:r>
      <w:r>
        <w:tab/>
      </w:r>
      <w:r>
        <w:tab/>
      </w:r>
      <w:r>
        <w:tab/>
      </w:r>
      <w:r>
        <w:tab/>
        <w:t>Objects stored</w:t>
      </w:r>
    </w:p>
    <w:p w:rsidR="009C7857" w:rsidRDefault="009C7857" w:rsidP="00D37D61">
      <w:pPr>
        <w:tabs>
          <w:tab w:val="left" w:pos="1185"/>
        </w:tabs>
      </w:pPr>
    </w:p>
    <w:p w:rsidR="00D85752" w:rsidRDefault="009C7857" w:rsidP="00D37D61">
      <w:pPr>
        <w:tabs>
          <w:tab w:val="left" w:pos="1185"/>
        </w:tabs>
      </w:pPr>
      <w:r>
        <w:t xml:space="preserve">Final variable value will be replaced </w:t>
      </w:r>
      <w:proofErr w:type="spellStart"/>
      <w:r>
        <w:t>CompileTime</w:t>
      </w:r>
      <w:proofErr w:type="spellEnd"/>
      <w:r>
        <w:t xml:space="preserve"> only.</w:t>
      </w:r>
      <w:r w:rsidR="00D37D61">
        <w:tab/>
      </w:r>
    </w:p>
    <w:p w:rsidR="00611864" w:rsidRDefault="00611864" w:rsidP="009F1FFF"/>
    <w:p w:rsidR="009C7857" w:rsidRDefault="009C7857" w:rsidP="009F1FFF">
      <w:r>
        <w:t xml:space="preserve">Whenever calling methods, </w:t>
      </w:r>
      <w:proofErr w:type="gramStart"/>
      <w:r>
        <w:t>It’s</w:t>
      </w:r>
      <w:proofErr w:type="gramEnd"/>
      <w:r>
        <w:t xml:space="preserve"> local variable will be created. Once method completes automatically local variable will be destroyed.</w:t>
      </w:r>
    </w:p>
    <w:p w:rsidR="00D052B6" w:rsidRDefault="00D052B6" w:rsidP="009F1FFF"/>
    <w:p w:rsidR="00F87539" w:rsidRDefault="004B63F0" w:rsidP="009F1FFF">
      <w:r>
        <w:t xml:space="preserve">At above case within method-local-innerclass </w:t>
      </w:r>
      <w:r w:rsidR="00F87539">
        <w:t xml:space="preserve">we can access </w:t>
      </w:r>
      <w:proofErr w:type="spellStart"/>
      <w:r w:rsidR="00F87539">
        <w:t>x</w:t>
      </w:r>
      <w:proofErr w:type="gramStart"/>
      <w:r w:rsidR="00F87539">
        <w:t>,y,b</w:t>
      </w:r>
      <w:proofErr w:type="spellEnd"/>
      <w:proofErr w:type="gramEnd"/>
      <w:r w:rsidR="00F87539">
        <w:t xml:space="preserve"> variables.</w:t>
      </w:r>
    </w:p>
    <w:p w:rsidR="00F87539" w:rsidRDefault="00F87539" w:rsidP="009F1FFF"/>
    <w:p w:rsidR="00D052B6" w:rsidRDefault="00F87539" w:rsidP="009F1FFF">
      <w:r>
        <w:t xml:space="preserve">Final variable b will be </w:t>
      </w:r>
      <w:proofErr w:type="spellStart"/>
      <w:r>
        <w:t>repaced</w:t>
      </w:r>
      <w:proofErr w:type="spellEnd"/>
      <w:r>
        <w:t xml:space="preserve"> by value at compile time. </w:t>
      </w:r>
    </w:p>
    <w:p w:rsidR="00F87539" w:rsidRDefault="00F87539" w:rsidP="00F87539">
      <w:pPr>
        <w:rPr>
          <w:color w:val="31849B" w:themeColor="accent5" w:themeShade="BF"/>
          <w:sz w:val="22"/>
        </w:rPr>
      </w:pPr>
      <w:r w:rsidRPr="00D328EF">
        <w:rPr>
          <w:sz w:val="22"/>
        </w:rPr>
        <w:tab/>
      </w:r>
      <w:proofErr w:type="gramStart"/>
      <w:r w:rsidRPr="00D37D61">
        <w:rPr>
          <w:color w:val="auto"/>
          <w:sz w:val="22"/>
        </w:rPr>
        <w:t>public</w:t>
      </w:r>
      <w:proofErr w:type="gramEnd"/>
      <w:r w:rsidRPr="00D37D61">
        <w:rPr>
          <w:color w:val="auto"/>
          <w:sz w:val="22"/>
        </w:rPr>
        <w:t xml:space="preserve"> void m1() {</w:t>
      </w:r>
      <w:r w:rsidRPr="00D37D61">
        <w:rPr>
          <w:color w:val="auto"/>
          <w:sz w:val="22"/>
        </w:rPr>
        <w:tab/>
      </w:r>
    </w:p>
    <w:p w:rsidR="00F87539" w:rsidRDefault="00F87539" w:rsidP="00F87539">
      <w:pPr>
        <w:ind w:left="720" w:firstLine="720"/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Inner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F87539" w:rsidRDefault="00F87539" w:rsidP="00F87539">
      <w:pPr>
        <w:ind w:left="720" w:firstLine="720"/>
        <w:rPr>
          <w:sz w:val="22"/>
        </w:rPr>
      </w:pPr>
      <w:r>
        <w:rPr>
          <w:sz w:val="22"/>
        </w:rPr>
        <w:t xml:space="preserve">    </w:t>
      </w:r>
      <w:proofErr w:type="gramStart"/>
      <w:r>
        <w:rPr>
          <w:sz w:val="22"/>
        </w:rPr>
        <w:t>p</w:t>
      </w:r>
      <w:proofErr w:type="gramEnd"/>
      <w:r>
        <w:rPr>
          <w:sz w:val="22"/>
        </w:rPr>
        <w:t xml:space="preserve"> v m2(){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F87539" w:rsidRDefault="00F87539" w:rsidP="00F8753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D37D61">
        <w:rPr>
          <w:sz w:val="22"/>
          <w:highlight w:val="green"/>
        </w:rPr>
        <w:t>Sop(</w:t>
      </w:r>
      <w:proofErr w:type="gramEnd"/>
      <w:r>
        <w:rPr>
          <w:sz w:val="22"/>
          <w:highlight w:val="green"/>
        </w:rPr>
        <w:t>20</w:t>
      </w:r>
      <w:r w:rsidRPr="00D37D61">
        <w:rPr>
          <w:sz w:val="22"/>
          <w:highlight w:val="green"/>
        </w:rPr>
        <w:t>);</w:t>
      </w:r>
      <w:r>
        <w:rPr>
          <w:sz w:val="22"/>
        </w:rPr>
        <w:t xml:space="preserve"> </w:t>
      </w:r>
      <w:r>
        <w:rPr>
          <w:sz w:val="22"/>
        </w:rPr>
        <w:tab/>
        <w:t xml:space="preserve">// variable will be replaced by value at compilation </w:t>
      </w:r>
    </w:p>
    <w:p w:rsidR="00F87539" w:rsidRDefault="00F87539" w:rsidP="00F8753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}</w:t>
      </w:r>
    </w:p>
    <w:p w:rsidR="00F87539" w:rsidRDefault="00F87539" w:rsidP="00F87539">
      <w:pPr>
        <w:rPr>
          <w:sz w:val="22"/>
        </w:rPr>
      </w:pPr>
      <w:r w:rsidRPr="009F1FFF">
        <w:rPr>
          <w:sz w:val="22"/>
        </w:rPr>
        <w:tab/>
      </w:r>
      <w:r w:rsidRPr="009F1FFF">
        <w:rPr>
          <w:sz w:val="22"/>
        </w:rPr>
        <w:tab/>
        <w:t>}</w:t>
      </w:r>
    </w:p>
    <w:p w:rsidR="00D052B6" w:rsidRDefault="00F87539" w:rsidP="009F1FFF">
      <w:r>
        <w:rPr>
          <w:sz w:val="22"/>
        </w:rPr>
        <w:tab/>
        <w:t>}</w:t>
      </w:r>
    </w:p>
    <w:p w:rsidR="00D052B6" w:rsidRDefault="00F87539" w:rsidP="009F1FFF">
      <w:r>
        <w:t xml:space="preserve">So after stack (local variable) gone, we can call </w:t>
      </w:r>
      <w:proofErr w:type="gramStart"/>
      <w:r>
        <w:t>i.m2()</w:t>
      </w:r>
      <w:proofErr w:type="gramEnd"/>
    </w:p>
    <w:p w:rsidR="00F87539" w:rsidRDefault="00F87539" w:rsidP="009F1FFF"/>
    <w:p w:rsidR="009C7857" w:rsidRPr="001A4038" w:rsidRDefault="001A4038" w:rsidP="009C7857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6E64" wp14:editId="43C9C7BF">
                <wp:simplePos x="0" y="0"/>
                <wp:positionH relativeFrom="column">
                  <wp:posOffset>3267075</wp:posOffset>
                </wp:positionH>
                <wp:positionV relativeFrom="paragraph">
                  <wp:posOffset>108585</wp:posOffset>
                </wp:positionV>
                <wp:extent cx="0" cy="8858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8.55pt" to="257.2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" strokecolor="#bc4542 [3045]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A53BB" wp14:editId="111AF29F">
                <wp:simplePos x="0" y="0"/>
                <wp:positionH relativeFrom="column">
                  <wp:posOffset>2771775</wp:posOffset>
                </wp:positionH>
                <wp:positionV relativeFrom="paragraph">
                  <wp:posOffset>108585</wp:posOffset>
                </wp:positionV>
                <wp:extent cx="0" cy="8858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8.55pt" to="218.2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" strokecolor="#bc4542 [3045]"/>
            </w:pict>
          </mc:Fallback>
        </mc:AlternateContent>
      </w:r>
      <w:proofErr w:type="gramStart"/>
      <w:r w:rsidR="009C7857">
        <w:rPr>
          <w:sz w:val="22"/>
        </w:rPr>
        <w:t>c</w:t>
      </w:r>
      <w:r w:rsidR="009C7857" w:rsidRPr="00D328EF">
        <w:rPr>
          <w:sz w:val="22"/>
        </w:rPr>
        <w:t>lass</w:t>
      </w:r>
      <w:proofErr w:type="gramEnd"/>
      <w:r w:rsidR="009C7857">
        <w:rPr>
          <w:sz w:val="22"/>
        </w:rPr>
        <w:t xml:space="preserve"> Outer</w:t>
      </w:r>
      <w:r w:rsidR="009C7857" w:rsidRPr="00D328EF">
        <w:rPr>
          <w:sz w:val="22"/>
        </w:rPr>
        <w:t xml:space="preserve"> {</w:t>
      </w:r>
      <w:r w:rsidR="009C7857">
        <w:rPr>
          <w:sz w:val="22"/>
        </w:rPr>
        <w:tab/>
      </w:r>
    </w:p>
    <w:p w:rsidR="009C7857" w:rsidRDefault="001A4038" w:rsidP="009C7857">
      <w:pPr>
        <w:rPr>
          <w:color w:val="31849B" w:themeColor="accent5" w:themeShade="BF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6BE64F" wp14:editId="1A6F46DC">
                <wp:simplePos x="0" y="0"/>
                <wp:positionH relativeFrom="column">
                  <wp:posOffset>-95250</wp:posOffset>
                </wp:positionH>
                <wp:positionV relativeFrom="paragraph">
                  <wp:posOffset>210819</wp:posOffset>
                </wp:positionV>
                <wp:extent cx="952500" cy="3438525"/>
                <wp:effectExtent l="0" t="0" r="19050" b="2857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38525"/>
                        </a:xfrm>
                        <a:custGeom>
                          <a:avLst/>
                          <a:gdLst>
                            <a:gd name="connsiteX0" fmla="*/ 925349 w 925349"/>
                            <a:gd name="connsiteY0" fmla="*/ 2876550 h 2876550"/>
                            <a:gd name="connsiteX1" fmla="*/ 68099 w 925349"/>
                            <a:gd name="connsiteY1" fmla="*/ 2247900 h 2876550"/>
                            <a:gd name="connsiteX2" fmla="*/ 106199 w 925349"/>
                            <a:gd name="connsiteY2" fmla="*/ 523875 h 2876550"/>
                            <a:gd name="connsiteX3" fmla="*/ 525299 w 925349"/>
                            <a:gd name="connsiteY3" fmla="*/ 0 h 2876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349" h="2876550">
                              <a:moveTo>
                                <a:pt x="925349" y="2876550"/>
                              </a:moveTo>
                              <a:cubicBezTo>
                                <a:pt x="564986" y="2758281"/>
                                <a:pt x="204624" y="2640012"/>
                                <a:pt x="68099" y="2247900"/>
                              </a:cubicBezTo>
                              <a:cubicBezTo>
                                <a:pt x="-68426" y="1855788"/>
                                <a:pt x="29999" y="898525"/>
                                <a:pt x="106199" y="523875"/>
                              </a:cubicBezTo>
                              <a:cubicBezTo>
                                <a:pt x="182399" y="149225"/>
                                <a:pt x="353849" y="74612"/>
                                <a:pt x="525299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-7.5pt;margin-top:16.6pt;width:75pt;height:27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349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" path="m925349,2876550c564986,2758281,204624,2640012,68099,2247900,-68426,1855788,29999,898525,106199,523875,182399,149225,353849,74612,525299,e" filled="f" strokecolor="#4579b8 [3044]">
                <v:path arrowok="t" o:connecttype="custom" o:connectlocs="952500,3438525;70097,2687059;109315,626221;540712,0" o:connectangles="0,0,0,0"/>
              </v:shape>
            </w:pict>
          </mc:Fallback>
        </mc:AlternateContent>
      </w:r>
      <w:r w:rsidR="009C7857" w:rsidRPr="00D328EF">
        <w:rPr>
          <w:sz w:val="22"/>
        </w:rPr>
        <w:tab/>
      </w:r>
      <w:proofErr w:type="gramStart"/>
      <w:r w:rsidR="009C7857" w:rsidRPr="00D37D61">
        <w:rPr>
          <w:color w:val="auto"/>
          <w:sz w:val="22"/>
        </w:rPr>
        <w:t>public</w:t>
      </w:r>
      <w:proofErr w:type="gramEnd"/>
      <w:r w:rsidR="009C7857" w:rsidRPr="00D37D61">
        <w:rPr>
          <w:color w:val="auto"/>
          <w:sz w:val="22"/>
        </w:rPr>
        <w:t xml:space="preserve"> void m1() {</w:t>
      </w:r>
      <w:r w:rsidR="009C7857" w:rsidRPr="00D37D61">
        <w:rPr>
          <w:color w:val="auto"/>
          <w:sz w:val="22"/>
        </w:rPr>
        <w:tab/>
      </w:r>
    </w:p>
    <w:p w:rsidR="009C7857" w:rsidRPr="00AD1B8F" w:rsidRDefault="00AD1B8F" w:rsidP="009C7857">
      <w:pPr>
        <w:rPr>
          <w:color w:val="auto"/>
          <w:sz w:val="22"/>
        </w:rPr>
      </w:pPr>
      <w:r>
        <w:rPr>
          <w:noProof/>
          <w:color w:val="4BACC6" w:themeColor="accent5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A9F84" wp14:editId="5316525C">
                <wp:simplePos x="0" y="0"/>
                <wp:positionH relativeFrom="column">
                  <wp:posOffset>1742440</wp:posOffset>
                </wp:positionH>
                <wp:positionV relativeFrom="paragraph">
                  <wp:posOffset>148590</wp:posOffset>
                </wp:positionV>
                <wp:extent cx="1038225" cy="219075"/>
                <wp:effectExtent l="0" t="0" r="8572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37.2pt;margin-top:11.7pt;width:81.7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A4038">
        <w:rPr>
          <w:noProof/>
          <w:color w:val="4BACC6" w:themeColor="accent5"/>
          <w:sz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A62713C" wp14:editId="4D9ECE28">
                <wp:simplePos x="0" y="0"/>
                <wp:positionH relativeFrom="column">
                  <wp:posOffset>342855</wp:posOffset>
                </wp:positionH>
                <wp:positionV relativeFrom="paragraph">
                  <wp:posOffset>-32490</wp:posOffset>
                </wp:positionV>
                <wp:extent cx="86040" cy="67320"/>
                <wp:effectExtent l="38100" t="38100" r="28575" b="279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0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6.35pt;margin-top:-3.2pt;width:8.1pt;height: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">
                <v:imagedata r:id="rId10" o:title=""/>
              </v:shape>
            </w:pict>
          </mc:Fallback>
        </mc:AlternateContent>
      </w:r>
      <w:r w:rsidR="009C7857">
        <w:rPr>
          <w:color w:val="31849B" w:themeColor="accent5" w:themeShade="BF"/>
          <w:sz w:val="22"/>
        </w:rPr>
        <w:tab/>
      </w:r>
      <w:r w:rsidR="009C7857">
        <w:rPr>
          <w:color w:val="31849B" w:themeColor="accent5" w:themeShade="BF"/>
          <w:sz w:val="22"/>
        </w:rPr>
        <w:tab/>
      </w:r>
      <w:proofErr w:type="spellStart"/>
      <w:proofErr w:type="gramStart"/>
      <w:r w:rsidR="009C7857" w:rsidRPr="00D37D61">
        <w:rPr>
          <w:color w:val="auto"/>
          <w:sz w:val="22"/>
        </w:rPr>
        <w:t>int</w:t>
      </w:r>
      <w:proofErr w:type="spellEnd"/>
      <w:proofErr w:type="gramEnd"/>
      <w:r w:rsidR="009C7857" w:rsidRPr="00D37D61">
        <w:rPr>
          <w:color w:val="auto"/>
          <w:sz w:val="22"/>
        </w:rPr>
        <w:t xml:space="preserve"> a = 10;</w:t>
      </w:r>
      <w:r w:rsidR="009C7857">
        <w:rPr>
          <w:color w:val="auto"/>
          <w:sz w:val="22"/>
        </w:rPr>
        <w:tab/>
      </w:r>
      <w:r w:rsidR="009C7857">
        <w:rPr>
          <w:color w:val="auto"/>
          <w:sz w:val="22"/>
        </w:rPr>
        <w:tab/>
      </w:r>
      <w:r w:rsidR="009C7857">
        <w:rPr>
          <w:color w:val="auto"/>
          <w:sz w:val="22"/>
        </w:rPr>
        <w:tab/>
        <w:t xml:space="preserve"> </w:t>
      </w:r>
    </w:p>
    <w:p w:rsidR="00D052B6" w:rsidRDefault="00D052B6" w:rsidP="009C7857">
      <w:pPr>
        <w:ind w:left="720" w:firstLine="720"/>
        <w:rPr>
          <w:sz w:val="22"/>
        </w:rPr>
      </w:pPr>
      <w:r>
        <w:rPr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117475</wp:posOffset>
                </wp:positionV>
                <wp:extent cx="0" cy="112395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67.5pt;margin-top:9.25pt;width:0;height:8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" strokecolor="#f68c36 [3049]">
                <v:stroke endarrow="open"/>
              </v:shape>
            </w:pict>
          </mc:Fallback>
        </mc:AlternateContent>
      </w:r>
      <w:r w:rsidR="00AD1B8F">
        <w:rPr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FCDAF" wp14:editId="0882B67D">
                <wp:simplePos x="0" y="0"/>
                <wp:positionH relativeFrom="column">
                  <wp:posOffset>2790190</wp:posOffset>
                </wp:positionH>
                <wp:positionV relativeFrom="paragraph">
                  <wp:posOffset>17780</wp:posOffset>
                </wp:positionV>
                <wp:extent cx="466725" cy="228600"/>
                <wp:effectExtent l="57150" t="19050" r="85725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3F0" w:rsidRPr="00AD1B8F" w:rsidRDefault="004B63F0" w:rsidP="00AD1B8F">
                            <w:pPr>
                              <w:rPr>
                                <w:sz w:val="18"/>
                              </w:rPr>
                            </w:pPr>
                            <w:r w:rsidRPr="00AD1B8F">
                              <w:rPr>
                                <w:sz w:val="16"/>
                              </w:rPr>
                              <w:t>a=10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left:0;text-align:left;margin-left:219.7pt;margin-top:1.4pt;width:36.7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63F0" w:rsidRPr="00AD1B8F" w:rsidRDefault="004B63F0" w:rsidP="00AD1B8F">
                      <w:pPr>
                        <w:rPr>
                          <w:sz w:val="18"/>
                        </w:rPr>
                      </w:pPr>
                      <w:r w:rsidRPr="00AD1B8F">
                        <w:rPr>
                          <w:sz w:val="16"/>
                        </w:rPr>
                        <w:t>a=10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C7857">
        <w:rPr>
          <w:sz w:val="22"/>
        </w:rPr>
        <w:t>c</w:t>
      </w:r>
      <w:r w:rsidR="009C7857" w:rsidRPr="00D328EF">
        <w:rPr>
          <w:sz w:val="22"/>
        </w:rPr>
        <w:t>lass</w:t>
      </w:r>
      <w:proofErr w:type="gramEnd"/>
      <w:r w:rsidR="009C7857">
        <w:rPr>
          <w:sz w:val="22"/>
        </w:rPr>
        <w:t xml:space="preserve"> Inner</w:t>
      </w:r>
      <w:r w:rsidR="009C7857" w:rsidRPr="00D328EF">
        <w:rPr>
          <w:sz w:val="22"/>
        </w:rPr>
        <w:t xml:space="preserve"> {</w:t>
      </w:r>
      <w:r w:rsidR="009C7857">
        <w:rPr>
          <w:sz w:val="22"/>
        </w:rPr>
        <w:tab/>
      </w:r>
    </w:p>
    <w:p w:rsidR="009C7857" w:rsidRPr="00D328EF" w:rsidRDefault="00D052B6" w:rsidP="009C7857">
      <w:pPr>
        <w:ind w:left="720" w:firstLine="7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561AF" wp14:editId="59814672">
                <wp:simplePos x="0" y="0"/>
                <wp:positionH relativeFrom="column">
                  <wp:posOffset>2771775</wp:posOffset>
                </wp:positionH>
                <wp:positionV relativeFrom="paragraph">
                  <wp:posOffset>18415</wp:posOffset>
                </wp:positionV>
                <wp:extent cx="4953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25pt,1.45pt" to="25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" strokecolor="#bc4542 [3045]"/>
            </w:pict>
          </mc:Fallback>
        </mc:AlternateContent>
      </w:r>
      <w:r>
        <w:rPr>
          <w:sz w:val="22"/>
        </w:rPr>
        <w:t xml:space="preserve">    </w:t>
      </w:r>
      <w:proofErr w:type="gramStart"/>
      <w:r>
        <w:rPr>
          <w:sz w:val="22"/>
        </w:rPr>
        <w:t>p</w:t>
      </w:r>
      <w:proofErr w:type="gramEnd"/>
      <w:r>
        <w:rPr>
          <w:sz w:val="22"/>
        </w:rPr>
        <w:t xml:space="preserve"> v m2(){</w:t>
      </w:r>
      <w:r>
        <w:rPr>
          <w:sz w:val="22"/>
        </w:rPr>
        <w:tab/>
      </w:r>
      <w:r w:rsidR="009C7857">
        <w:rPr>
          <w:sz w:val="22"/>
        </w:rPr>
        <w:tab/>
      </w:r>
      <w:r w:rsidR="00AD1B8F">
        <w:rPr>
          <w:sz w:val="22"/>
        </w:rPr>
        <w:tab/>
        <w:t xml:space="preserve"> </w:t>
      </w:r>
      <w:r>
        <w:rPr>
          <w:sz w:val="22"/>
        </w:rPr>
        <w:t>stack</w:t>
      </w:r>
    </w:p>
    <w:p w:rsidR="00D052B6" w:rsidRDefault="00D052B6" w:rsidP="009C785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100BC" wp14:editId="41A5FBA5">
                <wp:simplePos x="0" y="0"/>
                <wp:positionH relativeFrom="column">
                  <wp:posOffset>3267075</wp:posOffset>
                </wp:positionH>
                <wp:positionV relativeFrom="paragraph">
                  <wp:posOffset>62230</wp:posOffset>
                </wp:positionV>
                <wp:extent cx="1352550" cy="981075"/>
                <wp:effectExtent l="19050" t="0" r="38100" b="47625"/>
                <wp:wrapNone/>
                <wp:docPr id="33" name="Clou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81075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33" o:spid="_x0000_s1026" style="position:absolute;margin-left:257.25pt;margin-top:4.9pt;width:106.5pt;height:7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1pt">
                <v:path arrowok="t" o:connecttype="custom" o:connectlocs="146933,594481;67628,576382;216909,792559;182219,801211;515910,887737;494996,848221;902545,789198;894186,832551;1068546,521287;1170331,683346;1308655,348690;1263319,409463;1199887,123225;1202267,151930;910404,89750;933635,53142;693213,107192;704453,75625;438326,117911;479028,148524;129212,358569;122105,326344" o:connectangles="0,0,0,0,0,0,0,0,0,0,0,0,0,0,0,0,0,0,0,0,0,0"/>
              </v:shape>
            </w:pict>
          </mc:Fallback>
        </mc:AlternateContent>
      </w:r>
      <w:r w:rsidR="009C7857" w:rsidRPr="00D328EF">
        <w:rPr>
          <w:sz w:val="22"/>
        </w:rPr>
        <w:tab/>
      </w:r>
      <w:r w:rsidR="009C7857">
        <w:rPr>
          <w:sz w:val="22"/>
        </w:rPr>
        <w:tab/>
      </w:r>
      <w:r w:rsidR="009C7857">
        <w:rPr>
          <w:sz w:val="22"/>
        </w:rPr>
        <w:tab/>
      </w:r>
      <w:proofErr w:type="gramStart"/>
      <w:r w:rsidR="009C7857" w:rsidRPr="004B63F0">
        <w:rPr>
          <w:sz w:val="22"/>
          <w:highlight w:val="red"/>
        </w:rPr>
        <w:t>Sop(</w:t>
      </w:r>
      <w:proofErr w:type="gramEnd"/>
      <w:r w:rsidR="009C7857" w:rsidRPr="004B63F0">
        <w:rPr>
          <w:sz w:val="22"/>
          <w:highlight w:val="red"/>
        </w:rPr>
        <w:t>a);</w:t>
      </w:r>
      <w:r w:rsidR="009C7857" w:rsidRPr="001A4038">
        <w:rPr>
          <w:sz w:val="22"/>
        </w:rPr>
        <w:tab/>
      </w:r>
    </w:p>
    <w:p w:rsidR="009C7857" w:rsidRDefault="00D052B6" w:rsidP="009C785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73025</wp:posOffset>
                </wp:positionV>
                <wp:extent cx="714375" cy="495300"/>
                <wp:effectExtent l="57150" t="38100" r="85725" b="952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F0" w:rsidRPr="00D052B6" w:rsidRDefault="004B63F0" w:rsidP="00D052B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D052B6">
                              <w:rPr>
                                <w:sz w:val="20"/>
                              </w:rPr>
                              <w:t>Obj</w:t>
                            </w:r>
                            <w:proofErr w:type="spellEnd"/>
                            <w:r w:rsidRPr="00D052B6">
                              <w:rPr>
                                <w:sz w:val="20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9" style="position:absolute;margin-left:278.25pt;margin-top:5.75pt;width:56.2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B63F0" w:rsidRPr="00D052B6" w:rsidRDefault="004B63F0" w:rsidP="00D052B6">
                      <w:pPr>
                        <w:rPr>
                          <w:sz w:val="20"/>
                        </w:rPr>
                      </w:pPr>
                      <w:proofErr w:type="spellStart"/>
                      <w:r w:rsidRPr="00D052B6">
                        <w:rPr>
                          <w:sz w:val="20"/>
                        </w:rPr>
                        <w:t>Obj</w:t>
                      </w:r>
                      <w:proofErr w:type="spellEnd"/>
                      <w:r w:rsidRPr="00D052B6">
                        <w:rPr>
                          <w:sz w:val="20"/>
                        </w:rPr>
                        <w:t xml:space="preserve"> 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 xml:space="preserve">    }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C7857" w:rsidRPr="001A4038">
        <w:rPr>
          <w:sz w:val="22"/>
        </w:rPr>
        <w:tab/>
      </w:r>
      <w:r w:rsidR="00AD1B8F">
        <w:rPr>
          <w:sz w:val="22"/>
        </w:rPr>
        <w:t xml:space="preserve">  </w:t>
      </w:r>
    </w:p>
    <w:p w:rsidR="00AD1B8F" w:rsidRDefault="00504255" w:rsidP="009C785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102870</wp:posOffset>
                </wp:positionV>
                <wp:extent cx="428625" cy="47625"/>
                <wp:effectExtent l="38100" t="38100" r="28575" b="1428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33.75pt;margin-top:8.1pt;width:33.7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4056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121920</wp:posOffset>
                </wp:positionV>
                <wp:extent cx="1095375" cy="257175"/>
                <wp:effectExtent l="0" t="57150" r="952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95.7pt;margin-top:9.6pt;width:86.25pt;height:20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C7857" w:rsidRPr="009F1FFF">
        <w:rPr>
          <w:sz w:val="22"/>
        </w:rPr>
        <w:tab/>
      </w:r>
      <w:r w:rsidR="009C7857" w:rsidRPr="009F1FFF">
        <w:rPr>
          <w:sz w:val="22"/>
        </w:rPr>
        <w:tab/>
        <w:t>}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04255">
        <w:rPr>
          <w:sz w:val="28"/>
        </w:rPr>
        <w:t xml:space="preserve"> .</w:t>
      </w:r>
      <w:proofErr w:type="gramStart"/>
      <w:r w:rsidRPr="00504255">
        <w:rPr>
          <w:sz w:val="28"/>
        </w:rPr>
        <w:t>m2()</w:t>
      </w:r>
      <w:proofErr w:type="gramEnd"/>
    </w:p>
    <w:p w:rsidR="00AD1B8F" w:rsidRDefault="00AD1B8F" w:rsidP="009C785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Inner i = new </w:t>
      </w:r>
      <w:proofErr w:type="gramStart"/>
      <w:r>
        <w:rPr>
          <w:sz w:val="22"/>
        </w:rPr>
        <w:t>Inner(</w:t>
      </w:r>
      <w:proofErr w:type="gramEnd"/>
      <w:r>
        <w:rPr>
          <w:sz w:val="22"/>
        </w:rPr>
        <w:t>);</w:t>
      </w:r>
    </w:p>
    <w:p w:rsidR="00AD1B8F" w:rsidRDefault="00AD1B8F" w:rsidP="009C785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i.</w:t>
      </w:r>
      <w:r w:rsidR="00D052B6">
        <w:rPr>
          <w:sz w:val="22"/>
        </w:rPr>
        <w:t>m2(</w:t>
      </w:r>
      <w:proofErr w:type="gramEnd"/>
      <w:r w:rsidR="00D052B6">
        <w:rPr>
          <w:sz w:val="22"/>
        </w:rPr>
        <w:t>);</w:t>
      </w:r>
      <w:r w:rsidR="00D052B6">
        <w:rPr>
          <w:sz w:val="22"/>
        </w:rPr>
        <w:tab/>
      </w:r>
      <w:r w:rsidR="00D052B6">
        <w:rPr>
          <w:sz w:val="22"/>
        </w:rPr>
        <w:tab/>
      </w:r>
      <w:r w:rsidR="00D052B6">
        <w:rPr>
          <w:sz w:val="22"/>
        </w:rPr>
        <w:tab/>
      </w:r>
      <w:r w:rsidR="00D052B6">
        <w:rPr>
          <w:sz w:val="22"/>
        </w:rPr>
        <w:tab/>
      </w:r>
      <w:r w:rsidR="00D052B6">
        <w:rPr>
          <w:sz w:val="22"/>
        </w:rPr>
        <w:tab/>
        <w:t>heap</w:t>
      </w:r>
    </w:p>
    <w:p w:rsidR="009C7857" w:rsidRPr="009F1FFF" w:rsidRDefault="009C7857" w:rsidP="009C7857">
      <w:pPr>
        <w:rPr>
          <w:sz w:val="22"/>
        </w:rPr>
      </w:pPr>
      <w:r w:rsidRPr="009F1FFF">
        <w:rPr>
          <w:sz w:val="22"/>
        </w:rPr>
        <w:tab/>
        <w:t>}</w:t>
      </w:r>
    </w:p>
    <w:p w:rsidR="009C7857" w:rsidRDefault="009C7857" w:rsidP="009C7857">
      <w:r w:rsidRPr="009F1FFF">
        <w:rPr>
          <w:sz w:val="22"/>
        </w:rPr>
        <w:t>}</w:t>
      </w:r>
    </w:p>
    <w:p w:rsidR="001A4038" w:rsidRDefault="001A4038" w:rsidP="001A4038">
      <w:pPr>
        <w:rPr>
          <w:sz w:val="22"/>
        </w:rPr>
      </w:pPr>
      <w:proofErr w:type="gramStart"/>
      <w:r>
        <w:rPr>
          <w:sz w:val="22"/>
        </w:rPr>
        <w:t>c</w:t>
      </w:r>
      <w:r w:rsidRPr="00D328EF">
        <w:rPr>
          <w:sz w:val="22"/>
        </w:rPr>
        <w:t>lass</w:t>
      </w:r>
      <w:proofErr w:type="gramEnd"/>
      <w:r>
        <w:rPr>
          <w:sz w:val="22"/>
        </w:rPr>
        <w:t xml:space="preserve"> Test</w:t>
      </w:r>
      <w:r w:rsidRPr="00D328EF">
        <w:rPr>
          <w:sz w:val="22"/>
        </w:rPr>
        <w:t xml:space="preserve"> {</w:t>
      </w:r>
      <w:r>
        <w:rPr>
          <w:sz w:val="22"/>
        </w:rPr>
        <w:tab/>
      </w:r>
    </w:p>
    <w:p w:rsidR="001A4038" w:rsidRDefault="001A4038" w:rsidP="001A4038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){</w:t>
      </w:r>
    </w:p>
    <w:p w:rsidR="001A4038" w:rsidRDefault="001A4038" w:rsidP="001A403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Outer o = new </w:t>
      </w:r>
      <w:proofErr w:type="gramStart"/>
      <w:r>
        <w:rPr>
          <w:sz w:val="22"/>
        </w:rPr>
        <w:t>Outer(</w:t>
      </w:r>
      <w:proofErr w:type="gramEnd"/>
      <w:r>
        <w:rPr>
          <w:sz w:val="22"/>
        </w:rPr>
        <w:t>);</w:t>
      </w:r>
    </w:p>
    <w:p w:rsidR="001A4038" w:rsidRDefault="001A4038" w:rsidP="001A403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o.m1(</w:t>
      </w:r>
      <w:proofErr w:type="gramEnd"/>
      <w:r>
        <w:rPr>
          <w:sz w:val="22"/>
        </w:rPr>
        <w:t>);</w:t>
      </w:r>
    </w:p>
    <w:p w:rsidR="001A4038" w:rsidRPr="009F1FFF" w:rsidRDefault="001A4038" w:rsidP="001A4038">
      <w:pPr>
        <w:rPr>
          <w:sz w:val="22"/>
        </w:rPr>
      </w:pPr>
      <w:r>
        <w:rPr>
          <w:sz w:val="22"/>
        </w:rPr>
        <w:tab/>
        <w:t>}</w:t>
      </w:r>
    </w:p>
    <w:p w:rsidR="001A4038" w:rsidRDefault="001A4038" w:rsidP="001A4038">
      <w:r w:rsidRPr="009F1FFF">
        <w:rPr>
          <w:sz w:val="22"/>
        </w:rPr>
        <w:t>}</w:t>
      </w:r>
    </w:p>
    <w:p w:rsidR="00556DDA" w:rsidRDefault="00556DDA" w:rsidP="009F1FFF">
      <w:r>
        <w:t xml:space="preserve">In above case after </w:t>
      </w:r>
      <w:proofErr w:type="gramStart"/>
      <w:r>
        <w:t>m2(</w:t>
      </w:r>
      <w:proofErr w:type="gramEnd"/>
      <w:r>
        <w:t>) completion: variable a =10 will be removed form stack area.</w:t>
      </w:r>
    </w:p>
    <w:p w:rsidR="00556DDA" w:rsidRDefault="00556DDA" w:rsidP="009F1FFF">
      <w:proofErr w:type="gramStart"/>
      <w:r>
        <w:t>i.m2(</w:t>
      </w:r>
      <w:proofErr w:type="gramEnd"/>
      <w:r>
        <w:t>); can be called any time… but a is not in the stack.</w:t>
      </w:r>
    </w:p>
    <w:p w:rsidR="004B63F0" w:rsidRDefault="004B63F0" w:rsidP="009F1FFF"/>
    <w:p w:rsidR="00556DDA" w:rsidRDefault="004B63F0" w:rsidP="009F1FFF">
      <w:r>
        <w:t xml:space="preserve">That’s why local variable can’t be referenced from method-local </w:t>
      </w:r>
      <w:proofErr w:type="spellStart"/>
      <w:r>
        <w:t>innerclasses</w:t>
      </w:r>
      <w:proofErr w:type="spellEnd"/>
      <w:r>
        <w:t>.</w:t>
      </w:r>
      <w:r w:rsidR="00556DDA">
        <w:t xml:space="preserve"> </w:t>
      </w:r>
    </w:p>
    <w:p w:rsidR="00504255" w:rsidRDefault="00504255" w:rsidP="009F1FFF"/>
    <w:p w:rsidR="00F87539" w:rsidRDefault="00F87539" w:rsidP="009F1FFF"/>
    <w:p w:rsidR="00611864" w:rsidRDefault="00611864" w:rsidP="009F1FFF"/>
    <w:p w:rsidR="00611864" w:rsidRDefault="00611864" w:rsidP="009F1FFF"/>
    <w:p w:rsidR="00611864" w:rsidRDefault="00611864" w:rsidP="009F1FFF"/>
    <w:p w:rsidR="009F1FFF" w:rsidRPr="009F1FFF" w:rsidRDefault="00611864" w:rsidP="009F1FFF">
      <w:r>
        <w:t xml:space="preserve"> </w:t>
      </w:r>
    </w:p>
    <w:p w:rsidR="00FD33AE" w:rsidRDefault="00FD33AE" w:rsidP="00FE1EBA">
      <w:pPr>
        <w:pStyle w:val="Heading2"/>
      </w:pPr>
      <w:r>
        <w:lastRenderedPageBreak/>
        <w:t xml:space="preserve">Anonymous innerclass </w:t>
      </w:r>
    </w:p>
    <w:p w:rsidR="00DA346A" w:rsidRDefault="00DA346A" w:rsidP="00DA346A">
      <w:r>
        <w:t xml:space="preserve">We can declare Innerclass without name; such type </w:t>
      </w:r>
      <w:proofErr w:type="spellStart"/>
      <w:r>
        <w:t>innerclasses</w:t>
      </w:r>
      <w:proofErr w:type="spellEnd"/>
      <w:r>
        <w:t xml:space="preserve"> are called anonymous innerclass</w:t>
      </w:r>
    </w:p>
    <w:p w:rsidR="00DA346A" w:rsidRDefault="00DA346A" w:rsidP="00DA346A"/>
    <w:p w:rsidR="00DA346A" w:rsidRDefault="006675A6" w:rsidP="00DA346A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276350" cy="1694180"/>
            <wp:effectExtent l="0" t="0" r="0" b="127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bus-conductor-punches-the-tickets-mary-evans-picture-librar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There is no use of knowing this person’s name. We are not going to meet this person again. Just for instance use.</w:t>
      </w:r>
    </w:p>
    <w:p w:rsidR="006675A6" w:rsidRDefault="006675A6" w:rsidP="00DA346A"/>
    <w:p w:rsidR="006675A6" w:rsidRDefault="006675A6" w:rsidP="00DA346A">
      <w:r>
        <w:t>The main purpose of anonymous innerclass is just for instance use. (</w:t>
      </w:r>
      <w:r w:rsidRPr="006675A6">
        <w:rPr>
          <w:b/>
          <w:color w:val="31849B" w:themeColor="accent5" w:themeShade="BF"/>
        </w:rPr>
        <w:t>One time usage</w:t>
      </w:r>
      <w:r>
        <w:t xml:space="preserve">) </w:t>
      </w:r>
    </w:p>
    <w:p w:rsidR="006675A6" w:rsidRDefault="006675A6" w:rsidP="00DA346A"/>
    <w:p w:rsidR="006675A6" w:rsidRDefault="006675A6" w:rsidP="00550710">
      <w:pPr>
        <w:pStyle w:val="Heading3"/>
      </w:pPr>
      <w:r w:rsidRPr="006675A6">
        <w:t xml:space="preserve">Three type of </w:t>
      </w:r>
      <w:proofErr w:type="spellStart"/>
      <w:r w:rsidRPr="006675A6">
        <w:t>innerclasses</w:t>
      </w:r>
      <w:proofErr w:type="spellEnd"/>
    </w:p>
    <w:p w:rsidR="006675A6" w:rsidRDefault="006675A6" w:rsidP="006675A6">
      <w:pPr>
        <w:pStyle w:val="ListParagraph"/>
        <w:numPr>
          <w:ilvl w:val="0"/>
          <w:numId w:val="14"/>
        </w:numPr>
      </w:pPr>
      <w:r>
        <w:t>Extends a class</w:t>
      </w:r>
    </w:p>
    <w:p w:rsidR="006675A6" w:rsidRDefault="006675A6" w:rsidP="006675A6">
      <w:pPr>
        <w:pStyle w:val="ListParagraph"/>
        <w:numPr>
          <w:ilvl w:val="0"/>
          <w:numId w:val="14"/>
        </w:numPr>
      </w:pPr>
      <w:r>
        <w:t>Implements an interface</w:t>
      </w:r>
    </w:p>
    <w:p w:rsidR="006675A6" w:rsidRDefault="006675A6" w:rsidP="006675A6">
      <w:pPr>
        <w:pStyle w:val="ListParagraph"/>
        <w:numPr>
          <w:ilvl w:val="0"/>
          <w:numId w:val="14"/>
        </w:numPr>
      </w:pPr>
      <w:r>
        <w:t xml:space="preserve">Defined inside arguments </w:t>
      </w:r>
      <w:proofErr w:type="gramStart"/>
      <w:r>
        <w:t>m1(</w:t>
      </w:r>
      <w:proofErr w:type="gramEnd"/>
      <w:r>
        <w:t>…)</w:t>
      </w:r>
    </w:p>
    <w:p w:rsidR="006675A6" w:rsidRDefault="006675A6" w:rsidP="006675A6"/>
    <w:p w:rsidR="00F457EF" w:rsidRDefault="00F457EF" w:rsidP="006675A6"/>
    <w:p w:rsidR="00F457EF" w:rsidRDefault="00F457EF" w:rsidP="006675A6"/>
    <w:p w:rsidR="00F457EF" w:rsidRDefault="00F457EF" w:rsidP="006675A6"/>
    <w:p w:rsidR="00F457EF" w:rsidRDefault="00F457EF" w:rsidP="006675A6"/>
    <w:p w:rsidR="00F457EF" w:rsidRDefault="00F457EF" w:rsidP="006675A6"/>
    <w:p w:rsidR="00F457EF" w:rsidRDefault="00F457EF" w:rsidP="006675A6"/>
    <w:p w:rsidR="00F457EF" w:rsidRDefault="00F457EF" w:rsidP="006675A6"/>
    <w:p w:rsidR="00F457EF" w:rsidRDefault="00F457EF" w:rsidP="006675A6"/>
    <w:p w:rsidR="00F457EF" w:rsidRDefault="00F457EF" w:rsidP="006675A6"/>
    <w:p w:rsidR="006675A6" w:rsidRDefault="006675A6" w:rsidP="006675A6">
      <w:pPr>
        <w:pStyle w:val="Heading4"/>
      </w:pPr>
      <w:r>
        <w:lastRenderedPageBreak/>
        <w:t>Anonymous innerclass that extends 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57EF" w:rsidTr="00F457EF">
        <w:tc>
          <w:tcPr>
            <w:tcW w:w="4788" w:type="dxa"/>
          </w:tcPr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public class </w:t>
            </w:r>
            <w:proofErr w:type="spellStart"/>
            <w:r w:rsidRPr="00F457EF">
              <w:rPr>
                <w:sz w:val="22"/>
              </w:rPr>
              <w:t>PopCorn</w:t>
            </w:r>
            <w:proofErr w:type="spellEnd"/>
            <w:r w:rsidRPr="00F457EF">
              <w:rPr>
                <w:sz w:val="22"/>
              </w:rPr>
              <w:t xml:space="preserve"> {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// + 100 methods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public void </w:t>
            </w:r>
            <w:r w:rsidR="00CF544C" w:rsidRPr="00F457EF">
              <w:rPr>
                <w:sz w:val="22"/>
              </w:rPr>
              <w:t>taste</w:t>
            </w:r>
            <w:r w:rsidRPr="00F457EF">
              <w:rPr>
                <w:sz w:val="22"/>
              </w:rPr>
              <w:t>(){</w:t>
            </w:r>
          </w:p>
          <w:p w:rsidR="00F457EF" w:rsidRPr="00F457EF" w:rsidRDefault="002648CB" w:rsidP="00F457EF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190500</wp:posOffset>
                      </wp:positionV>
                      <wp:extent cx="1009650" cy="672465"/>
                      <wp:effectExtent l="38100" t="19050" r="57150" b="8953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672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96.5pt;margin-top:15pt;width:79.5pt;height:52.9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" strokecolor="#4bacc6 [3208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457EF" w:rsidRPr="00F457EF">
              <w:rPr>
                <w:sz w:val="22"/>
              </w:rPr>
              <w:t xml:space="preserve">        </w:t>
            </w:r>
            <w:r w:rsidR="00F457EF">
              <w:rPr>
                <w:sz w:val="22"/>
              </w:rPr>
              <w:t>Sop</w:t>
            </w:r>
            <w:r w:rsidR="00F457EF" w:rsidRPr="00F457EF">
              <w:rPr>
                <w:sz w:val="22"/>
              </w:rPr>
              <w:t>("Salt");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}</w:t>
            </w:r>
          </w:p>
          <w:p w:rsid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>}</w:t>
            </w:r>
          </w:p>
          <w:p w:rsidR="00F457EF" w:rsidRDefault="002648CB" w:rsidP="00F457EF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31750</wp:posOffset>
                      </wp:positionV>
                      <wp:extent cx="1343025" cy="381000"/>
                      <wp:effectExtent l="57150" t="38100" r="66675" b="1143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30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184.5pt;margin-top:2.5pt;width:105.75pt;height:30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457EF">
              <w:rPr>
                <w:sz w:val="22"/>
              </w:rPr>
              <w:t xml:space="preserve">                      Parent Reference</w:t>
            </w:r>
          </w:p>
          <w:p w:rsidR="00F457EF" w:rsidRDefault="00F457EF" w:rsidP="00F457EF">
            <w:r>
              <w:t xml:space="preserve">                  Child Object</w:t>
            </w:r>
          </w:p>
          <w:p w:rsidR="002648CB" w:rsidRDefault="002648CB" w:rsidP="00F457EF">
            <w:r>
              <w:t xml:space="preserve">                  (no name)</w:t>
            </w:r>
          </w:p>
        </w:tc>
        <w:tc>
          <w:tcPr>
            <w:tcW w:w="4788" w:type="dxa"/>
          </w:tcPr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>public class Test {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main(String[] </w:t>
            </w:r>
            <w:proofErr w:type="spellStart"/>
            <w:r w:rsidRPr="00F457EF">
              <w:rPr>
                <w:sz w:val="22"/>
              </w:rPr>
              <w:t>args</w:t>
            </w:r>
            <w:proofErr w:type="spellEnd"/>
            <w:r w:rsidRPr="00F457EF">
              <w:rPr>
                <w:sz w:val="22"/>
              </w:rPr>
              <w:t>) {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</w:t>
            </w:r>
            <w:proofErr w:type="spellStart"/>
            <w:r w:rsidRPr="00F457EF">
              <w:rPr>
                <w:sz w:val="22"/>
              </w:rPr>
              <w:t>PopCorn</w:t>
            </w:r>
            <w:proofErr w:type="spellEnd"/>
            <w:r w:rsidRPr="00F457EF">
              <w:rPr>
                <w:sz w:val="22"/>
              </w:rPr>
              <w:t xml:space="preserve"> p1 = new </w:t>
            </w:r>
            <w:proofErr w:type="spellStart"/>
            <w:r w:rsidRPr="00F457EF">
              <w:rPr>
                <w:sz w:val="22"/>
              </w:rPr>
              <w:t>PopCorn</w:t>
            </w:r>
            <w:proofErr w:type="spellEnd"/>
            <w:r w:rsidRPr="00F457EF">
              <w:rPr>
                <w:sz w:val="22"/>
              </w:rPr>
              <w:t>();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0</wp:posOffset>
                      </wp:positionV>
                      <wp:extent cx="2172100" cy="863520"/>
                      <wp:effectExtent l="0" t="0" r="19050" b="13335"/>
                      <wp:wrapNone/>
                      <wp:docPr id="38" name="Freeform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2100" cy="863520"/>
                              </a:xfrm>
                              <a:custGeom>
                                <a:avLst/>
                                <a:gdLst>
                                  <a:gd name="connsiteX0" fmla="*/ 918178 w 2172100"/>
                                  <a:gd name="connsiteY0" fmla="*/ 75139 h 863520"/>
                                  <a:gd name="connsiteX1" fmla="*/ 584803 w 2172100"/>
                                  <a:gd name="connsiteY1" fmla="*/ 284689 h 863520"/>
                                  <a:gd name="connsiteX2" fmla="*/ 79978 w 2172100"/>
                                  <a:gd name="connsiteY2" fmla="*/ 294214 h 863520"/>
                                  <a:gd name="connsiteX3" fmla="*/ 137128 w 2172100"/>
                                  <a:gd name="connsiteY3" fmla="*/ 818089 h 863520"/>
                                  <a:gd name="connsiteX4" fmla="*/ 1365853 w 2172100"/>
                                  <a:gd name="connsiteY4" fmla="*/ 770464 h 863520"/>
                                  <a:gd name="connsiteX5" fmla="*/ 2070703 w 2172100"/>
                                  <a:gd name="connsiteY5" fmla="*/ 237064 h 863520"/>
                                  <a:gd name="connsiteX6" fmla="*/ 2042128 w 2172100"/>
                                  <a:gd name="connsiteY6" fmla="*/ 8464 h 863520"/>
                                  <a:gd name="connsiteX7" fmla="*/ 918178 w 2172100"/>
                                  <a:gd name="connsiteY7" fmla="*/ 75139 h 8635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172100" h="863520">
                                    <a:moveTo>
                                      <a:pt x="918178" y="75139"/>
                                    </a:moveTo>
                                    <a:cubicBezTo>
                                      <a:pt x="675290" y="121177"/>
                                      <a:pt x="724503" y="248177"/>
                                      <a:pt x="584803" y="284689"/>
                                    </a:cubicBezTo>
                                    <a:cubicBezTo>
                                      <a:pt x="445103" y="321201"/>
                                      <a:pt x="154590" y="205314"/>
                                      <a:pt x="79978" y="294214"/>
                                    </a:cubicBezTo>
                                    <a:cubicBezTo>
                                      <a:pt x="5365" y="383114"/>
                                      <a:pt x="-77185" y="738714"/>
                                      <a:pt x="137128" y="818089"/>
                                    </a:cubicBezTo>
                                    <a:cubicBezTo>
                                      <a:pt x="351441" y="897464"/>
                                      <a:pt x="1043590" y="867302"/>
                                      <a:pt x="1365853" y="770464"/>
                                    </a:cubicBezTo>
                                    <a:cubicBezTo>
                                      <a:pt x="1688116" y="673626"/>
                                      <a:pt x="1957991" y="364064"/>
                                      <a:pt x="2070703" y="237064"/>
                                    </a:cubicBezTo>
                                    <a:cubicBezTo>
                                      <a:pt x="2183415" y="110064"/>
                                      <a:pt x="2237390" y="37039"/>
                                      <a:pt x="2042128" y="8464"/>
                                    </a:cubicBezTo>
                                    <a:cubicBezTo>
                                      <a:pt x="1846866" y="-20111"/>
                                      <a:pt x="1161066" y="29101"/>
                                      <a:pt x="918178" y="75139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38" o:spid="_x0000_s1026" style="position:absolute;margin-left:46.35pt;margin-top:0;width:171.05pt;height:68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2100,86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" path="m918178,75139c675290,121177,724503,248177,584803,284689,445103,321201,154590,205314,79978,294214,5365,383114,-77185,738714,137128,818089v214313,79375,906462,49213,1228725,-47625c1688116,673626,1957991,364064,2070703,237064,2183415,110064,2237390,37039,2042128,8464,1846866,-20111,1161066,29101,918178,75139xe" fillcolor="white [3201]" strokecolor="#f79646 [3209]" strokeweight="2pt">
                      <v:path arrowok="t" o:connecttype="custom" o:connectlocs="918178,75139;584803,284689;79978,294214;137128,818089;1365853,770464;2070703,237064;2042128,8464;918178,75139" o:connectangles="0,0,0,0,0,0,0,0"/>
                    </v:shape>
                  </w:pict>
                </mc:Fallback>
              </mc:AlternateContent>
            </w:r>
            <w:r w:rsidRPr="00F457EF">
              <w:rPr>
                <w:sz w:val="22"/>
              </w:rPr>
              <w:t xml:space="preserve">        </w:t>
            </w:r>
            <w:proofErr w:type="spellStart"/>
            <w:r w:rsidRPr="00F457EF">
              <w:rPr>
                <w:sz w:val="22"/>
              </w:rPr>
              <w:t>PopCorn</w:t>
            </w:r>
            <w:proofErr w:type="spellEnd"/>
            <w:r w:rsidRPr="00F457EF">
              <w:rPr>
                <w:sz w:val="22"/>
              </w:rPr>
              <w:t xml:space="preserve"> p2 = new </w:t>
            </w:r>
            <w:proofErr w:type="spellStart"/>
            <w:r w:rsidRPr="00F457EF">
              <w:rPr>
                <w:sz w:val="22"/>
              </w:rPr>
              <w:t>PopCorn</w:t>
            </w:r>
            <w:proofErr w:type="spellEnd"/>
            <w:r w:rsidRPr="00F457EF">
              <w:rPr>
                <w:sz w:val="22"/>
              </w:rPr>
              <w:t>(){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    public void </w:t>
            </w:r>
            <w:r w:rsidR="00CF544C" w:rsidRPr="00F457EF">
              <w:rPr>
                <w:sz w:val="22"/>
              </w:rPr>
              <w:t>taste</w:t>
            </w:r>
            <w:r w:rsidRPr="00F457EF">
              <w:rPr>
                <w:sz w:val="22"/>
              </w:rPr>
              <w:t>(){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        </w:t>
            </w:r>
            <w:r>
              <w:rPr>
                <w:sz w:val="22"/>
              </w:rPr>
              <w:t>Sop</w:t>
            </w:r>
            <w:r w:rsidRPr="00F457EF">
              <w:rPr>
                <w:sz w:val="22"/>
              </w:rPr>
              <w:t>("sug</w:t>
            </w:r>
            <w:r w:rsidR="00CF544C">
              <w:rPr>
                <w:sz w:val="22"/>
              </w:rPr>
              <w:t>a</w:t>
            </w:r>
            <w:r w:rsidRPr="00F457EF">
              <w:rPr>
                <w:sz w:val="22"/>
              </w:rPr>
              <w:t>r");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    }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};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p1.tast</w:t>
            </w:r>
            <w:r w:rsidR="00CF544C">
              <w:rPr>
                <w:sz w:val="22"/>
              </w:rPr>
              <w:t>e</w:t>
            </w:r>
            <w:r w:rsidRPr="00F457EF">
              <w:rPr>
                <w:sz w:val="22"/>
              </w:rPr>
              <w:t>();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p2.tast</w:t>
            </w:r>
            <w:r w:rsidR="00CF544C">
              <w:rPr>
                <w:sz w:val="22"/>
              </w:rPr>
              <w:t>e</w:t>
            </w:r>
            <w:r w:rsidRPr="00F457EF">
              <w:rPr>
                <w:sz w:val="22"/>
              </w:rPr>
              <w:t>();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</w:t>
            </w:r>
            <w:r>
              <w:rPr>
                <w:sz w:val="22"/>
              </w:rPr>
              <w:t>Sop</w:t>
            </w:r>
            <w:r w:rsidRPr="00F457EF">
              <w:rPr>
                <w:sz w:val="22"/>
              </w:rPr>
              <w:t>(p1.getClass().</w:t>
            </w:r>
            <w:proofErr w:type="spellStart"/>
            <w:r w:rsidRPr="00F457EF">
              <w:rPr>
                <w:sz w:val="22"/>
              </w:rPr>
              <w:t>getName</w:t>
            </w:r>
            <w:proofErr w:type="spellEnd"/>
            <w:r w:rsidRPr="00F457EF">
              <w:rPr>
                <w:sz w:val="22"/>
              </w:rPr>
              <w:t>());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</w:t>
            </w:r>
            <w:r>
              <w:rPr>
                <w:sz w:val="22"/>
              </w:rPr>
              <w:t>Sop</w:t>
            </w:r>
            <w:r w:rsidRPr="00F457EF">
              <w:rPr>
                <w:sz w:val="22"/>
              </w:rPr>
              <w:t>(p2.getClass().</w:t>
            </w:r>
            <w:proofErr w:type="spellStart"/>
            <w:r w:rsidRPr="00F457EF">
              <w:rPr>
                <w:sz w:val="22"/>
              </w:rPr>
              <w:t>getName</w:t>
            </w:r>
            <w:proofErr w:type="spellEnd"/>
            <w:r w:rsidRPr="00F457EF">
              <w:rPr>
                <w:sz w:val="22"/>
              </w:rPr>
              <w:t>());</w:t>
            </w:r>
          </w:p>
          <w:p w:rsidR="00F457EF" w:rsidRPr="00F457EF" w:rsidRDefault="00F457EF" w:rsidP="00F457EF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}</w:t>
            </w:r>
          </w:p>
          <w:p w:rsidR="00F457EF" w:rsidRDefault="00F457EF" w:rsidP="00F457EF">
            <w:r w:rsidRPr="00F457EF">
              <w:rPr>
                <w:sz w:val="22"/>
              </w:rPr>
              <w:t>}</w:t>
            </w:r>
          </w:p>
        </w:tc>
      </w:tr>
    </w:tbl>
    <w:p w:rsidR="006675A6" w:rsidRDefault="006675A6" w:rsidP="006675A6"/>
    <w:p w:rsidR="00F457EF" w:rsidRDefault="00F457EF" w:rsidP="006675A6">
      <w:proofErr w:type="spellStart"/>
      <w:proofErr w:type="gramStart"/>
      <w:r>
        <w:t>javac</w:t>
      </w:r>
      <w:proofErr w:type="spellEnd"/>
      <w:proofErr w:type="gramEnd"/>
      <w:r>
        <w:t xml:space="preserve"> Test.java </w:t>
      </w:r>
      <w:r>
        <w:sym w:font="Wingdings" w:char="F0E8"/>
      </w:r>
      <w:r>
        <w:t xml:space="preserve"> </w:t>
      </w:r>
      <w:proofErr w:type="spellStart"/>
      <w:r>
        <w:t>PopCorn.class</w:t>
      </w:r>
      <w:proofErr w:type="spellEnd"/>
      <w:r>
        <w:t xml:space="preserve">, </w:t>
      </w:r>
      <w:proofErr w:type="spellStart"/>
      <w:r>
        <w:t>Test.class</w:t>
      </w:r>
      <w:proofErr w:type="spellEnd"/>
      <w:r>
        <w:t>, Test$1.class</w:t>
      </w:r>
    </w:p>
    <w:p w:rsidR="00F457EF" w:rsidRDefault="00F457EF" w:rsidP="006675A6">
      <w:proofErr w:type="gramStart"/>
      <w:r>
        <w:t>output</w:t>
      </w:r>
      <w:proofErr w:type="gramEnd"/>
      <w:r>
        <w:t xml:space="preserve"> </w:t>
      </w:r>
      <w:r>
        <w:sym w:font="Wingdings" w:char="F0E8"/>
      </w:r>
      <w:r>
        <w:t xml:space="preserve"> salt, </w:t>
      </w:r>
      <w:proofErr w:type="spellStart"/>
      <w:r>
        <w:t>suger</w:t>
      </w:r>
      <w:proofErr w:type="spellEnd"/>
      <w:r>
        <w:t xml:space="preserve">, </w:t>
      </w:r>
      <w:proofErr w:type="spellStart"/>
      <w:r>
        <w:t>PopCorn</w:t>
      </w:r>
      <w:proofErr w:type="spellEnd"/>
      <w:r>
        <w:t>, Test$1</w:t>
      </w:r>
    </w:p>
    <w:p w:rsidR="00F457EF" w:rsidRDefault="00F457EF" w:rsidP="006675A6"/>
    <w:p w:rsidR="00F457EF" w:rsidRPr="00CF544C" w:rsidRDefault="002648CB" w:rsidP="002648CB">
      <w:pPr>
        <w:pStyle w:val="ListParagraph"/>
        <w:numPr>
          <w:ilvl w:val="0"/>
          <w:numId w:val="15"/>
        </w:numPr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Popcorn p = new Popcorn();</w:t>
      </w:r>
    </w:p>
    <w:p w:rsidR="002648CB" w:rsidRDefault="002648CB" w:rsidP="002648CB">
      <w:pPr>
        <w:pStyle w:val="ListParagraph"/>
      </w:pPr>
      <w:r>
        <w:t>Just creating object for Popcorn class</w:t>
      </w:r>
    </w:p>
    <w:p w:rsidR="002648CB" w:rsidRDefault="002648CB" w:rsidP="002648CB"/>
    <w:p w:rsidR="002648CB" w:rsidRPr="00CF544C" w:rsidRDefault="002648CB" w:rsidP="002648CB">
      <w:pPr>
        <w:pStyle w:val="ListParagraph"/>
        <w:numPr>
          <w:ilvl w:val="0"/>
          <w:numId w:val="15"/>
        </w:numPr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Popcorn p = new Popcorn(){</w:t>
      </w:r>
    </w:p>
    <w:p w:rsidR="002648CB" w:rsidRPr="00CF544C" w:rsidRDefault="002648CB" w:rsidP="002648CB">
      <w:pPr>
        <w:pStyle w:val="ListParagraph"/>
        <w:ind w:left="1440"/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…….</w:t>
      </w:r>
    </w:p>
    <w:p w:rsidR="002648CB" w:rsidRPr="00CF544C" w:rsidRDefault="002648CB" w:rsidP="002648CB">
      <w:pPr>
        <w:pStyle w:val="ListParagraph"/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}</w:t>
      </w:r>
    </w:p>
    <w:p w:rsidR="002648CB" w:rsidRDefault="002648CB" w:rsidP="002648CB">
      <w:pPr>
        <w:pStyle w:val="ListParagraph"/>
      </w:pPr>
      <w:r>
        <w:t>We are declaring a class that extends Popcorn without name</w:t>
      </w:r>
    </w:p>
    <w:p w:rsidR="002648CB" w:rsidRDefault="002648CB" w:rsidP="002648CB">
      <w:pPr>
        <w:pStyle w:val="ListParagraph"/>
      </w:pPr>
      <w:r>
        <w:t>(Anonymous innerclass)</w:t>
      </w:r>
    </w:p>
    <w:p w:rsidR="002648CB" w:rsidRDefault="00CF544C" w:rsidP="002648CB">
      <w:pPr>
        <w:pStyle w:val="ListParagraph"/>
      </w:pPr>
      <w:r>
        <w:t>For that child class we are creating object with parent reference</w:t>
      </w:r>
    </w:p>
    <w:p w:rsidR="002648CB" w:rsidRDefault="002648CB" w:rsidP="002648CB">
      <w:pPr>
        <w:pStyle w:val="ListParagraph"/>
      </w:pPr>
    </w:p>
    <w:p w:rsidR="00CF544C" w:rsidRPr="00CF544C" w:rsidRDefault="00CF544C" w:rsidP="00CF544C">
      <w:pPr>
        <w:pStyle w:val="ListParagraph"/>
        <w:numPr>
          <w:ilvl w:val="0"/>
          <w:numId w:val="15"/>
        </w:numPr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Popcorn p = new Popcorn(){</w:t>
      </w:r>
    </w:p>
    <w:p w:rsidR="00CF544C" w:rsidRPr="00CF544C" w:rsidRDefault="00CF544C" w:rsidP="00CF544C">
      <w:pPr>
        <w:pStyle w:val="ListParagraph"/>
        <w:ind w:left="1440"/>
        <w:rPr>
          <w:color w:val="808080" w:themeColor="background1" w:themeShade="80"/>
        </w:rPr>
      </w:pPr>
      <w:proofErr w:type="gramStart"/>
      <w:r w:rsidRPr="00CF544C">
        <w:rPr>
          <w:color w:val="808080" w:themeColor="background1" w:themeShade="80"/>
        </w:rPr>
        <w:t>public</w:t>
      </w:r>
      <w:proofErr w:type="gramEnd"/>
      <w:r w:rsidRPr="00CF544C">
        <w:rPr>
          <w:color w:val="808080" w:themeColor="background1" w:themeShade="80"/>
        </w:rPr>
        <w:t xml:space="preserve"> void taste(){</w:t>
      </w:r>
    </w:p>
    <w:p w:rsidR="00CF544C" w:rsidRPr="00CF544C" w:rsidRDefault="00CF544C" w:rsidP="00CF544C">
      <w:pPr>
        <w:pStyle w:val="ListParagraph"/>
        <w:ind w:left="1440"/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ab/>
      </w:r>
      <w:proofErr w:type="gramStart"/>
      <w:r w:rsidRPr="00CF544C">
        <w:rPr>
          <w:color w:val="808080" w:themeColor="background1" w:themeShade="80"/>
        </w:rPr>
        <w:t>Sop(</w:t>
      </w:r>
      <w:proofErr w:type="gramEnd"/>
      <w:r w:rsidRPr="00CF544C">
        <w:rPr>
          <w:color w:val="808080" w:themeColor="background1" w:themeShade="80"/>
        </w:rPr>
        <w:t>“sugar”);</w:t>
      </w:r>
    </w:p>
    <w:p w:rsidR="00CF544C" w:rsidRPr="00CF544C" w:rsidRDefault="00CF544C" w:rsidP="00CF544C">
      <w:pPr>
        <w:pStyle w:val="ListParagraph"/>
        <w:ind w:left="1440"/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}</w:t>
      </w:r>
    </w:p>
    <w:p w:rsidR="00CF544C" w:rsidRPr="00CF544C" w:rsidRDefault="00CF544C" w:rsidP="00CF544C">
      <w:pPr>
        <w:pStyle w:val="ListParagraph"/>
        <w:rPr>
          <w:color w:val="808080" w:themeColor="background1" w:themeShade="80"/>
        </w:rPr>
      </w:pPr>
      <w:r w:rsidRPr="00CF544C">
        <w:rPr>
          <w:color w:val="808080" w:themeColor="background1" w:themeShade="80"/>
        </w:rPr>
        <w:t>}</w:t>
      </w:r>
    </w:p>
    <w:p w:rsidR="00CF544C" w:rsidRDefault="00CF544C" w:rsidP="00CF544C">
      <w:pPr>
        <w:pStyle w:val="ListParagraph"/>
      </w:pPr>
      <w:r>
        <w:t>We are declaring a class that extends Popcorn</w:t>
      </w:r>
      <w:r>
        <w:t xml:space="preserve"> without name</w:t>
      </w:r>
    </w:p>
    <w:p w:rsidR="00CF544C" w:rsidRDefault="00CF544C" w:rsidP="00CF544C">
      <w:pPr>
        <w:pStyle w:val="ListParagraph"/>
      </w:pPr>
      <w:r>
        <w:t xml:space="preserve">In that child class Override </w:t>
      </w:r>
      <w:proofErr w:type="gramStart"/>
      <w:r>
        <w:t>taste(</w:t>
      </w:r>
      <w:proofErr w:type="gramEnd"/>
      <w:r>
        <w:t>) method</w:t>
      </w:r>
    </w:p>
    <w:p w:rsidR="00CF544C" w:rsidRDefault="00CF544C" w:rsidP="00CF544C">
      <w:pPr>
        <w:pStyle w:val="ListParagraph"/>
      </w:pPr>
      <w:r>
        <w:t xml:space="preserve">For that child class we are creating object with parent </w:t>
      </w:r>
      <w:r>
        <w:t>reference</w:t>
      </w:r>
    </w:p>
    <w:p w:rsidR="00CF544C" w:rsidRDefault="00CF544C" w:rsidP="00CF544C">
      <w:pPr>
        <w:pStyle w:val="ListParagraph"/>
      </w:pPr>
    </w:p>
    <w:p w:rsidR="00CF544C" w:rsidRPr="006805A6" w:rsidRDefault="00CF544C" w:rsidP="00CF544C">
      <w:pPr>
        <w:rPr>
          <w:color w:val="FFC000"/>
        </w:rPr>
      </w:pPr>
      <w:r w:rsidRPr="00CF544C">
        <w:rPr>
          <w:color w:val="FFC000"/>
        </w:rPr>
        <w:t>Defining a thread by extending Thread class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428"/>
      </w:tblGrid>
      <w:tr w:rsidR="006805A6" w:rsidTr="00E82E74">
        <w:tc>
          <w:tcPr>
            <w:tcW w:w="5148" w:type="dxa"/>
          </w:tcPr>
          <w:p w:rsidR="006805A6" w:rsidRPr="00F457EF" w:rsidRDefault="006805A6" w:rsidP="006805A6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class </w:t>
            </w:r>
            <w:proofErr w:type="spellStart"/>
            <w:r>
              <w:rPr>
                <w:sz w:val="22"/>
              </w:rPr>
              <w:t>MyThread</w:t>
            </w:r>
            <w:proofErr w:type="spellEnd"/>
            <w:r>
              <w:rPr>
                <w:sz w:val="22"/>
              </w:rPr>
              <w:t xml:space="preserve"> extends Thread</w:t>
            </w:r>
            <w:r w:rsidRPr="00F457EF">
              <w:rPr>
                <w:sz w:val="22"/>
              </w:rPr>
              <w:t xml:space="preserve"> {</w:t>
            </w:r>
          </w:p>
          <w:p w:rsidR="006805A6" w:rsidRDefault="006805A6" w:rsidP="006805A6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</w:t>
            </w:r>
            <w:r>
              <w:rPr>
                <w:sz w:val="22"/>
              </w:rPr>
              <w:t xml:space="preserve">  public void run(){</w:t>
            </w:r>
          </w:p>
          <w:p w:rsidR="006805A6" w:rsidRDefault="006805A6" w:rsidP="006805A6">
            <w:pPr>
              <w:rPr>
                <w:sz w:val="22"/>
              </w:rPr>
            </w:pPr>
            <w:r>
              <w:rPr>
                <w:sz w:val="22"/>
              </w:rPr>
              <w:t xml:space="preserve">         for(i=0 to 10)</w:t>
            </w:r>
          </w:p>
          <w:p w:rsidR="006805A6" w:rsidRDefault="006805A6" w:rsidP="006805A6">
            <w:pPr>
              <w:rPr>
                <w:sz w:val="22"/>
              </w:rPr>
            </w:pPr>
            <w:r>
              <w:rPr>
                <w:sz w:val="22"/>
              </w:rPr>
              <w:t xml:space="preserve">            Sop(“</w:t>
            </w:r>
            <w:proofErr w:type="spellStart"/>
            <w:r>
              <w:rPr>
                <w:sz w:val="22"/>
              </w:rPr>
              <w:t>childT</w:t>
            </w:r>
            <w:proofErr w:type="spellEnd"/>
            <w:r>
              <w:rPr>
                <w:sz w:val="22"/>
              </w:rPr>
              <w:t>”);</w:t>
            </w:r>
          </w:p>
          <w:p w:rsidR="006805A6" w:rsidRDefault="006805A6" w:rsidP="006805A6">
            <w:pPr>
              <w:rPr>
                <w:sz w:val="22"/>
              </w:rPr>
            </w:pPr>
            <w:r>
              <w:rPr>
                <w:sz w:val="22"/>
              </w:rPr>
              <w:t xml:space="preserve">      }</w:t>
            </w:r>
          </w:p>
          <w:p w:rsidR="00E82E74" w:rsidRDefault="00E82E74" w:rsidP="006805A6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6805A6" w:rsidRDefault="00E82E74" w:rsidP="006805A6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class </w:t>
            </w:r>
            <w:r>
              <w:rPr>
                <w:sz w:val="22"/>
              </w:rPr>
              <w:t>Test{</w:t>
            </w:r>
          </w:p>
          <w:p w:rsidR="006805A6" w:rsidRPr="00F457EF" w:rsidRDefault="00E82E74" w:rsidP="006805A6">
            <w:pPr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6805A6" w:rsidRPr="00F457EF">
              <w:rPr>
                <w:sz w:val="22"/>
              </w:rPr>
              <w:t xml:space="preserve">main(String[] </w:t>
            </w:r>
            <w:proofErr w:type="spellStart"/>
            <w:r w:rsidR="006805A6" w:rsidRPr="00F457EF">
              <w:rPr>
                <w:sz w:val="22"/>
              </w:rPr>
              <w:t>args</w:t>
            </w:r>
            <w:proofErr w:type="spellEnd"/>
            <w:r w:rsidR="006805A6" w:rsidRPr="00F457EF">
              <w:rPr>
                <w:sz w:val="22"/>
              </w:rPr>
              <w:t>) {</w:t>
            </w:r>
          </w:p>
          <w:p w:rsidR="006805A6" w:rsidRPr="00F457EF" w:rsidRDefault="006805A6" w:rsidP="006805A6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    </w:t>
            </w:r>
            <w:proofErr w:type="spellStart"/>
            <w:r w:rsidR="00E82E74">
              <w:rPr>
                <w:sz w:val="22"/>
              </w:rPr>
              <w:t>MyThread</w:t>
            </w:r>
            <w:proofErr w:type="spellEnd"/>
            <w:r w:rsidR="00E82E74">
              <w:rPr>
                <w:sz w:val="22"/>
              </w:rPr>
              <w:t xml:space="preserve"> </w:t>
            </w:r>
            <w:r w:rsidR="00E82E74">
              <w:rPr>
                <w:sz w:val="22"/>
              </w:rPr>
              <w:t>t</w:t>
            </w:r>
            <w:r w:rsidRPr="00F457EF">
              <w:rPr>
                <w:sz w:val="22"/>
              </w:rPr>
              <w:t xml:space="preserve"> = new </w:t>
            </w:r>
            <w:proofErr w:type="spellStart"/>
            <w:r w:rsidR="00E82E74">
              <w:rPr>
                <w:sz w:val="22"/>
              </w:rPr>
              <w:t>MyThread</w:t>
            </w:r>
            <w:proofErr w:type="spellEnd"/>
            <w:r w:rsidR="00E82E74">
              <w:rPr>
                <w:sz w:val="22"/>
              </w:rPr>
              <w:t xml:space="preserve"> </w:t>
            </w:r>
            <w:r w:rsidRPr="00F457EF">
              <w:rPr>
                <w:sz w:val="22"/>
              </w:rPr>
              <w:t>();</w:t>
            </w:r>
          </w:p>
          <w:p w:rsidR="00E82E74" w:rsidRPr="00F457EF" w:rsidRDefault="006805A6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    </w:t>
            </w:r>
            <w:proofErr w:type="spellStart"/>
            <w:r w:rsidR="00E82E74">
              <w:rPr>
                <w:sz w:val="22"/>
              </w:rPr>
              <w:t>t.start</w:t>
            </w:r>
            <w:proofErr w:type="spellEnd"/>
            <w:r w:rsidR="00E82E74">
              <w:rPr>
                <w:sz w:val="22"/>
              </w:rPr>
              <w:t>();</w:t>
            </w:r>
          </w:p>
          <w:p w:rsidR="006805A6" w:rsidRDefault="00E82E74" w:rsidP="006805A6">
            <w:pPr>
              <w:rPr>
                <w:sz w:val="22"/>
              </w:rPr>
            </w:pPr>
            <w:r>
              <w:rPr>
                <w:sz w:val="22"/>
              </w:rPr>
              <w:t xml:space="preserve">     }</w:t>
            </w:r>
          </w:p>
          <w:p w:rsidR="00E82E74" w:rsidRPr="00E82E74" w:rsidRDefault="00E82E74" w:rsidP="006805A6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  <w:tc>
          <w:tcPr>
            <w:tcW w:w="4428" w:type="dxa"/>
          </w:tcPr>
          <w:p w:rsidR="00E82E74" w:rsidRDefault="00E82E74" w:rsidP="00E82E74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class 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 xml:space="preserve"> </w:t>
            </w:r>
            <w:r w:rsidRPr="00F457EF">
              <w:rPr>
                <w:sz w:val="22"/>
              </w:rPr>
              <w:t>{</w:t>
            </w:r>
          </w:p>
          <w:p w:rsidR="00E82E74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F457EF">
              <w:rPr>
                <w:sz w:val="22"/>
              </w:rPr>
              <w:t xml:space="preserve">main(String[] </w:t>
            </w:r>
            <w:proofErr w:type="spellStart"/>
            <w:r w:rsidRPr="00F457EF">
              <w:rPr>
                <w:sz w:val="22"/>
              </w:rPr>
              <w:t>args</w:t>
            </w:r>
            <w:proofErr w:type="spellEnd"/>
            <w:r w:rsidRPr="00F457EF">
              <w:rPr>
                <w:sz w:val="22"/>
              </w:rPr>
              <w:t>) {</w:t>
            </w:r>
          </w:p>
          <w:p w:rsidR="00E82E74" w:rsidRPr="00F457EF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  Thread t = new Thread(){</w:t>
            </w:r>
          </w:p>
          <w:p w:rsidR="00E82E74" w:rsidRDefault="00E82E74" w:rsidP="00E82E74">
            <w:pPr>
              <w:rPr>
                <w:sz w:val="22"/>
              </w:rPr>
            </w:pPr>
            <w:r w:rsidRPr="00F457EF">
              <w:rPr>
                <w:sz w:val="22"/>
              </w:rPr>
              <w:t xml:space="preserve">    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public void run(){</w:t>
            </w:r>
          </w:p>
          <w:p w:rsidR="00E82E74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for(i=0 to 10)</w:t>
            </w:r>
          </w:p>
          <w:p w:rsidR="00E82E74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Sop(“</w:t>
            </w:r>
            <w:proofErr w:type="spellStart"/>
            <w:r>
              <w:rPr>
                <w:sz w:val="22"/>
              </w:rPr>
              <w:t>childT</w:t>
            </w:r>
            <w:proofErr w:type="spellEnd"/>
            <w:r>
              <w:rPr>
                <w:sz w:val="22"/>
              </w:rPr>
              <w:t>”);</w:t>
            </w:r>
          </w:p>
          <w:p w:rsidR="00E82E74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}</w:t>
            </w:r>
          </w:p>
          <w:p w:rsidR="00006A4C" w:rsidRPr="00F457EF" w:rsidRDefault="00E82E74" w:rsidP="00006A4C">
            <w:pPr>
              <w:rPr>
                <w:sz w:val="22"/>
              </w:rPr>
            </w:pPr>
            <w:r>
              <w:rPr>
                <w:sz w:val="22"/>
              </w:rPr>
              <w:t xml:space="preserve">       };</w:t>
            </w:r>
          </w:p>
          <w:p w:rsidR="00006A4C" w:rsidRDefault="00006A4C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t.start</w:t>
            </w:r>
            <w:proofErr w:type="spellEnd"/>
            <w:r>
              <w:rPr>
                <w:sz w:val="22"/>
              </w:rPr>
              <w:t>();</w:t>
            </w:r>
          </w:p>
          <w:p w:rsidR="00E82E74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>
              <w:rPr>
                <w:sz w:val="22"/>
              </w:rPr>
              <w:t>}</w:t>
            </w:r>
          </w:p>
          <w:p w:rsidR="006805A6" w:rsidRPr="00E82E74" w:rsidRDefault="00E82E74" w:rsidP="00E82E74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 w:rsidR="00CF544C" w:rsidRDefault="00CF544C" w:rsidP="00CF544C"/>
    <w:p w:rsidR="00E82E74" w:rsidRDefault="00006A4C" w:rsidP="00CF544C">
      <w:r>
        <w:t xml:space="preserve">At both examples defining class extends Thread, override </w:t>
      </w:r>
      <w:proofErr w:type="gramStart"/>
      <w:r>
        <w:t>run(</w:t>
      </w:r>
      <w:proofErr w:type="gramEnd"/>
      <w:r>
        <w:t xml:space="preserve">) method. </w:t>
      </w:r>
      <w:proofErr w:type="gramStart"/>
      <w:r>
        <w:t>Then creating child class object.</w:t>
      </w:r>
      <w:proofErr w:type="gramEnd"/>
      <w:r>
        <w:t xml:space="preserve"> From that thread-object calling </w:t>
      </w:r>
      <w:proofErr w:type="gramStart"/>
      <w:r>
        <w:t>start()</w:t>
      </w:r>
      <w:proofErr w:type="gramEnd"/>
    </w:p>
    <w:p w:rsidR="00006A4C" w:rsidRDefault="00006A4C" w:rsidP="00CF544C">
      <w:r>
        <w:t>We use 2</w:t>
      </w:r>
      <w:r w:rsidRPr="00006A4C">
        <w:rPr>
          <w:vertAlign w:val="superscript"/>
        </w:rPr>
        <w:t>nd</w:t>
      </w:r>
      <w:r>
        <w:t xml:space="preserve"> approach when one time use.</w:t>
      </w:r>
    </w:p>
    <w:p w:rsidR="005E2A5D" w:rsidRDefault="005E2A5D" w:rsidP="005E2A5D">
      <w:pPr>
        <w:pStyle w:val="Heading4"/>
      </w:pPr>
      <w:r>
        <w:lastRenderedPageBreak/>
        <w:t>Anonymous innerclass</w:t>
      </w:r>
      <w:r>
        <w:t xml:space="preserve"> that</w:t>
      </w:r>
      <w:r>
        <w:t xml:space="preserve"> Implements an interface</w:t>
      </w:r>
    </w:p>
    <w:p w:rsidR="00006A4C" w:rsidRDefault="00006A4C" w:rsidP="005E2A5D">
      <w:pPr>
        <w:pStyle w:val="Heading4"/>
      </w:pPr>
      <w:bookmarkStart w:id="0" w:name="_GoBack"/>
      <w:bookmarkEnd w:id="0"/>
    </w:p>
    <w:p w:rsidR="00006A4C" w:rsidRDefault="00006A4C" w:rsidP="00FE1EBA">
      <w:pPr>
        <w:pStyle w:val="Heading2"/>
      </w:pPr>
    </w:p>
    <w:p w:rsidR="00006A4C" w:rsidRDefault="00006A4C" w:rsidP="00FE1EBA">
      <w:pPr>
        <w:pStyle w:val="Heading2"/>
      </w:pPr>
    </w:p>
    <w:p w:rsidR="00006A4C" w:rsidRDefault="00006A4C" w:rsidP="00FE1EBA">
      <w:pPr>
        <w:pStyle w:val="Heading2"/>
      </w:pPr>
    </w:p>
    <w:p w:rsidR="00006A4C" w:rsidRDefault="00006A4C" w:rsidP="00FE1EBA">
      <w:pPr>
        <w:pStyle w:val="Heading2"/>
      </w:pPr>
    </w:p>
    <w:p w:rsidR="00FD33AE" w:rsidRPr="00FD33AE" w:rsidRDefault="00FD33AE" w:rsidP="00FE1EBA">
      <w:pPr>
        <w:pStyle w:val="Heading2"/>
      </w:pPr>
      <w:r>
        <w:t xml:space="preserve">Static </w:t>
      </w:r>
      <w:r w:rsidR="00581830">
        <w:t>nested</w:t>
      </w:r>
      <w:r>
        <w:t xml:space="preserve"> class</w:t>
      </w:r>
    </w:p>
    <w:p w:rsidR="00FD33AE" w:rsidRDefault="00FD33AE" w:rsidP="00D328EF"/>
    <w:p w:rsidR="00581830" w:rsidRDefault="00581830" w:rsidP="00D328EF"/>
    <w:p w:rsidR="00FD33AE" w:rsidRDefault="00FD33AE" w:rsidP="00D328EF"/>
    <w:p w:rsidR="00FD33AE" w:rsidRDefault="00FD33AE" w:rsidP="00D328EF"/>
    <w:p w:rsidR="00FD33AE" w:rsidRPr="00D328EF" w:rsidRDefault="00FD33AE" w:rsidP="00D328EF"/>
    <w:sectPr w:rsidR="00FD33AE" w:rsidRPr="00D3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BD" w:rsidRDefault="00AE70BD" w:rsidP="00DB0244">
      <w:pPr>
        <w:spacing w:line="240" w:lineRule="auto"/>
      </w:pPr>
      <w:r>
        <w:separator/>
      </w:r>
    </w:p>
  </w:endnote>
  <w:endnote w:type="continuationSeparator" w:id="0">
    <w:p w:rsidR="00AE70BD" w:rsidRDefault="00AE70BD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BD" w:rsidRDefault="00AE70BD" w:rsidP="00DB0244">
      <w:pPr>
        <w:spacing w:line="240" w:lineRule="auto"/>
      </w:pPr>
      <w:r>
        <w:separator/>
      </w:r>
    </w:p>
  </w:footnote>
  <w:footnote w:type="continuationSeparator" w:id="0">
    <w:p w:rsidR="00AE70BD" w:rsidRDefault="00AE70BD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13B1F"/>
    <w:multiLevelType w:val="hybridMultilevel"/>
    <w:tmpl w:val="9DC0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42E64"/>
    <w:multiLevelType w:val="hybridMultilevel"/>
    <w:tmpl w:val="D880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644439"/>
    <w:multiLevelType w:val="hybridMultilevel"/>
    <w:tmpl w:val="D7825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4366F"/>
    <w:multiLevelType w:val="hybridMultilevel"/>
    <w:tmpl w:val="DD32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D37FD"/>
    <w:multiLevelType w:val="hybridMultilevel"/>
    <w:tmpl w:val="5ECA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12887"/>
    <w:multiLevelType w:val="hybridMultilevel"/>
    <w:tmpl w:val="055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10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02326"/>
    <w:rsid w:val="00006A4C"/>
    <w:rsid w:val="0001342A"/>
    <w:rsid w:val="00015B07"/>
    <w:rsid w:val="00022BD5"/>
    <w:rsid w:val="000274AD"/>
    <w:rsid w:val="00064B17"/>
    <w:rsid w:val="000802F9"/>
    <w:rsid w:val="000839CF"/>
    <w:rsid w:val="0009037D"/>
    <w:rsid w:val="00094F1B"/>
    <w:rsid w:val="000B3BBD"/>
    <w:rsid w:val="000D3F51"/>
    <w:rsid w:val="000E7C10"/>
    <w:rsid w:val="000F197F"/>
    <w:rsid w:val="00105F01"/>
    <w:rsid w:val="00107759"/>
    <w:rsid w:val="00107813"/>
    <w:rsid w:val="001140E8"/>
    <w:rsid w:val="0011714F"/>
    <w:rsid w:val="00137F3F"/>
    <w:rsid w:val="00185599"/>
    <w:rsid w:val="00192A93"/>
    <w:rsid w:val="001A4038"/>
    <w:rsid w:val="001C0F2D"/>
    <w:rsid w:val="001E2D15"/>
    <w:rsid w:val="00206CDB"/>
    <w:rsid w:val="00210AEC"/>
    <w:rsid w:val="00214505"/>
    <w:rsid w:val="0022336A"/>
    <w:rsid w:val="00234457"/>
    <w:rsid w:val="00234EF6"/>
    <w:rsid w:val="00241877"/>
    <w:rsid w:val="0024736C"/>
    <w:rsid w:val="0024791A"/>
    <w:rsid w:val="002577EA"/>
    <w:rsid w:val="002625D7"/>
    <w:rsid w:val="00263447"/>
    <w:rsid w:val="002648CB"/>
    <w:rsid w:val="00267949"/>
    <w:rsid w:val="0027382A"/>
    <w:rsid w:val="00280732"/>
    <w:rsid w:val="00292F3C"/>
    <w:rsid w:val="002A40CD"/>
    <w:rsid w:val="002A4256"/>
    <w:rsid w:val="002B1A7F"/>
    <w:rsid w:val="002C1D00"/>
    <w:rsid w:val="002D1682"/>
    <w:rsid w:val="002F3DB5"/>
    <w:rsid w:val="00300311"/>
    <w:rsid w:val="00301263"/>
    <w:rsid w:val="0032393D"/>
    <w:rsid w:val="00337D17"/>
    <w:rsid w:val="003432AE"/>
    <w:rsid w:val="00370BAE"/>
    <w:rsid w:val="003714EE"/>
    <w:rsid w:val="00371D1E"/>
    <w:rsid w:val="0037410A"/>
    <w:rsid w:val="00376C2F"/>
    <w:rsid w:val="003809B3"/>
    <w:rsid w:val="00392E02"/>
    <w:rsid w:val="0039572E"/>
    <w:rsid w:val="003A169C"/>
    <w:rsid w:val="003A6087"/>
    <w:rsid w:val="003D4CCC"/>
    <w:rsid w:val="003E07F2"/>
    <w:rsid w:val="003E26E8"/>
    <w:rsid w:val="003E637E"/>
    <w:rsid w:val="00403FD1"/>
    <w:rsid w:val="004068F3"/>
    <w:rsid w:val="0042495C"/>
    <w:rsid w:val="00425FA2"/>
    <w:rsid w:val="00427199"/>
    <w:rsid w:val="00436882"/>
    <w:rsid w:val="00447FF2"/>
    <w:rsid w:val="00450C3F"/>
    <w:rsid w:val="00460ADC"/>
    <w:rsid w:val="00465620"/>
    <w:rsid w:val="00477FC8"/>
    <w:rsid w:val="0049505D"/>
    <w:rsid w:val="004A3DEE"/>
    <w:rsid w:val="004B63F0"/>
    <w:rsid w:val="004B6C2B"/>
    <w:rsid w:val="004C28DA"/>
    <w:rsid w:val="004E3096"/>
    <w:rsid w:val="005001B0"/>
    <w:rsid w:val="00504255"/>
    <w:rsid w:val="00543390"/>
    <w:rsid w:val="00543D3A"/>
    <w:rsid w:val="00550710"/>
    <w:rsid w:val="00556DDA"/>
    <w:rsid w:val="00562A3D"/>
    <w:rsid w:val="005655E8"/>
    <w:rsid w:val="00574202"/>
    <w:rsid w:val="005756BD"/>
    <w:rsid w:val="00575DF5"/>
    <w:rsid w:val="00581830"/>
    <w:rsid w:val="005835DE"/>
    <w:rsid w:val="005A21CF"/>
    <w:rsid w:val="005A4CF5"/>
    <w:rsid w:val="005C1651"/>
    <w:rsid w:val="005D6D57"/>
    <w:rsid w:val="005E2A5D"/>
    <w:rsid w:val="005E481C"/>
    <w:rsid w:val="005E628B"/>
    <w:rsid w:val="00602111"/>
    <w:rsid w:val="00611864"/>
    <w:rsid w:val="006625B6"/>
    <w:rsid w:val="006675A6"/>
    <w:rsid w:val="00667A5D"/>
    <w:rsid w:val="006805A6"/>
    <w:rsid w:val="006A5274"/>
    <w:rsid w:val="006B3606"/>
    <w:rsid w:val="006B4994"/>
    <w:rsid w:val="006B7A83"/>
    <w:rsid w:val="006D34D5"/>
    <w:rsid w:val="006E06CC"/>
    <w:rsid w:val="006E28B8"/>
    <w:rsid w:val="00726AB0"/>
    <w:rsid w:val="0075047B"/>
    <w:rsid w:val="007A03FE"/>
    <w:rsid w:val="007A12E8"/>
    <w:rsid w:val="007B2243"/>
    <w:rsid w:val="007C1830"/>
    <w:rsid w:val="007D3BBD"/>
    <w:rsid w:val="007E13DB"/>
    <w:rsid w:val="00823732"/>
    <w:rsid w:val="0083414F"/>
    <w:rsid w:val="0084056F"/>
    <w:rsid w:val="008564B4"/>
    <w:rsid w:val="008A0A2C"/>
    <w:rsid w:val="008A49B9"/>
    <w:rsid w:val="008B3EED"/>
    <w:rsid w:val="008D46B5"/>
    <w:rsid w:val="008E24DB"/>
    <w:rsid w:val="008F416D"/>
    <w:rsid w:val="009270E2"/>
    <w:rsid w:val="00946217"/>
    <w:rsid w:val="0095298E"/>
    <w:rsid w:val="00967489"/>
    <w:rsid w:val="00972506"/>
    <w:rsid w:val="00975706"/>
    <w:rsid w:val="00981479"/>
    <w:rsid w:val="00987829"/>
    <w:rsid w:val="0099612C"/>
    <w:rsid w:val="0099690A"/>
    <w:rsid w:val="009A1AD1"/>
    <w:rsid w:val="009C0221"/>
    <w:rsid w:val="009C64A2"/>
    <w:rsid w:val="009C7857"/>
    <w:rsid w:val="009E28C1"/>
    <w:rsid w:val="009E3A88"/>
    <w:rsid w:val="009F1FFF"/>
    <w:rsid w:val="009F2B52"/>
    <w:rsid w:val="009F5E5C"/>
    <w:rsid w:val="00A00A1E"/>
    <w:rsid w:val="00A11336"/>
    <w:rsid w:val="00A11ECC"/>
    <w:rsid w:val="00A2024C"/>
    <w:rsid w:val="00A361C3"/>
    <w:rsid w:val="00A47B37"/>
    <w:rsid w:val="00A625BC"/>
    <w:rsid w:val="00A640AD"/>
    <w:rsid w:val="00A7566D"/>
    <w:rsid w:val="00A8574F"/>
    <w:rsid w:val="00A91F60"/>
    <w:rsid w:val="00AD1962"/>
    <w:rsid w:val="00AD1B8F"/>
    <w:rsid w:val="00AD5B89"/>
    <w:rsid w:val="00AE70BD"/>
    <w:rsid w:val="00B007D7"/>
    <w:rsid w:val="00B02668"/>
    <w:rsid w:val="00B0436B"/>
    <w:rsid w:val="00B06D81"/>
    <w:rsid w:val="00B13FFC"/>
    <w:rsid w:val="00B35299"/>
    <w:rsid w:val="00B46FDC"/>
    <w:rsid w:val="00B83D0F"/>
    <w:rsid w:val="00B85B59"/>
    <w:rsid w:val="00B87115"/>
    <w:rsid w:val="00B970E0"/>
    <w:rsid w:val="00BA6E3B"/>
    <w:rsid w:val="00BC270E"/>
    <w:rsid w:val="00BC2E80"/>
    <w:rsid w:val="00BD24A5"/>
    <w:rsid w:val="00BD715F"/>
    <w:rsid w:val="00BD755B"/>
    <w:rsid w:val="00BE6F96"/>
    <w:rsid w:val="00C00452"/>
    <w:rsid w:val="00C00980"/>
    <w:rsid w:val="00C14728"/>
    <w:rsid w:val="00C30338"/>
    <w:rsid w:val="00C570AE"/>
    <w:rsid w:val="00C62F1E"/>
    <w:rsid w:val="00C63C40"/>
    <w:rsid w:val="00C96D7B"/>
    <w:rsid w:val="00CB693E"/>
    <w:rsid w:val="00CE4B44"/>
    <w:rsid w:val="00CF1751"/>
    <w:rsid w:val="00CF544C"/>
    <w:rsid w:val="00D052B6"/>
    <w:rsid w:val="00D06682"/>
    <w:rsid w:val="00D155ED"/>
    <w:rsid w:val="00D260DB"/>
    <w:rsid w:val="00D328EF"/>
    <w:rsid w:val="00D32AD7"/>
    <w:rsid w:val="00D37D61"/>
    <w:rsid w:val="00D46ADC"/>
    <w:rsid w:val="00D47E2D"/>
    <w:rsid w:val="00D73223"/>
    <w:rsid w:val="00D85752"/>
    <w:rsid w:val="00DA346A"/>
    <w:rsid w:val="00DB0244"/>
    <w:rsid w:val="00DC7041"/>
    <w:rsid w:val="00DF44F4"/>
    <w:rsid w:val="00E4446A"/>
    <w:rsid w:val="00E82E74"/>
    <w:rsid w:val="00EA36C6"/>
    <w:rsid w:val="00EA414D"/>
    <w:rsid w:val="00EB2536"/>
    <w:rsid w:val="00EB4F8A"/>
    <w:rsid w:val="00EC35A9"/>
    <w:rsid w:val="00EE4C76"/>
    <w:rsid w:val="00EF6A35"/>
    <w:rsid w:val="00F1113A"/>
    <w:rsid w:val="00F11977"/>
    <w:rsid w:val="00F20375"/>
    <w:rsid w:val="00F41E65"/>
    <w:rsid w:val="00F43EF5"/>
    <w:rsid w:val="00F457EF"/>
    <w:rsid w:val="00F52ABA"/>
    <w:rsid w:val="00F54BE0"/>
    <w:rsid w:val="00F5518C"/>
    <w:rsid w:val="00F5720A"/>
    <w:rsid w:val="00F6002F"/>
    <w:rsid w:val="00F87539"/>
    <w:rsid w:val="00FC7A4B"/>
    <w:rsid w:val="00FD2BF2"/>
    <w:rsid w:val="00FD33AE"/>
    <w:rsid w:val="00FD74E0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0-11-23T20:11:40.79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0,'27'0,"-1"0,0 0,1 0,-1 0,1 0,-1 0,1 0,-1 0,-26 27,-26-27,26 26,-27-26,27 27,0-1,-26-26,26 27,0-1,0 1,-27-27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BD68B-9B5D-4208-A3BB-1F689939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2280</TotalTime>
  <Pages>17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2020-11-23T02:14:00Z</dcterms:created>
  <dcterms:modified xsi:type="dcterms:W3CDTF">2020-11-24T18:51:00Z</dcterms:modified>
</cp:coreProperties>
</file>