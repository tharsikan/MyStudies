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32" w:rsidRDefault="00F04D32" w:rsidP="00F04D32">
      <w:pPr>
        <w:pStyle w:val="Heading1"/>
      </w:pPr>
      <w:r>
        <w:t>Servlet</w:t>
      </w:r>
    </w:p>
    <w:p w:rsidR="00F04D32" w:rsidRPr="00F04D32" w:rsidRDefault="002F0FCB" w:rsidP="002F0FCB">
      <w:pPr>
        <w:pStyle w:val="Heading2"/>
      </w:pPr>
      <w:r>
        <w:t>Create Dynamic-web-application</w:t>
      </w:r>
    </w:p>
    <w:p w:rsidR="00F04D32" w:rsidRDefault="00F04D32" w:rsidP="00F04D32">
      <w:r>
        <w:t>Eclipse, navigate tomcat, new project =&gt; Dynamic Web project (with web.xml)</w:t>
      </w:r>
    </w:p>
    <w:p w:rsidR="00F04D32" w:rsidRDefault="00F04D32" w:rsidP="00F04D32"/>
    <w:p w:rsidR="00F04D32" w:rsidRDefault="00F04D32" w:rsidP="00F04D32">
      <w:r>
        <w:t xml:space="preserve">New Html (index.html) </w:t>
      </w:r>
    </w:p>
    <w:p w:rsidR="00F04D32" w:rsidRDefault="00F04D32" w:rsidP="00F04D32">
      <w:r>
        <w:t>(</w:t>
      </w:r>
      <w:proofErr w:type="gramStart"/>
      <w:r>
        <w:t>automatically</w:t>
      </w:r>
      <w:proofErr w:type="gramEnd"/>
      <w:r>
        <w:t xml:space="preserve"> placed within </w:t>
      </w:r>
      <w:proofErr w:type="spellStart"/>
      <w:r>
        <w:t>WebContent</w:t>
      </w:r>
      <w:proofErr w:type="spellEnd"/>
      <w:r>
        <w:t>)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8426E1">
        <w:rPr>
          <w:rFonts w:ascii="Consolas" w:hAnsi="Consolas" w:cs="Consolas"/>
          <w:i/>
          <w:iCs/>
          <w:color w:val="2A00FF"/>
          <w:sz w:val="20"/>
          <w:szCs w:val="20"/>
        </w:rPr>
        <w:t>num1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Secound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8426E1">
        <w:rPr>
          <w:rFonts w:ascii="Consolas" w:hAnsi="Consolas" w:cs="Consolas"/>
          <w:i/>
          <w:iCs/>
          <w:color w:val="2A00FF"/>
          <w:sz w:val="20"/>
          <w:szCs w:val="20"/>
        </w:rPr>
        <w:t>num2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4D32" w:rsidRDefault="00F04D32" w:rsidP="00F04D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4D32" w:rsidRDefault="00F04D32" w:rsidP="00F04D32"/>
    <w:p w:rsidR="00B52BAA" w:rsidRDefault="00B52BAA" w:rsidP="00F04D32">
      <w:r>
        <w:t>Start tomcat</w:t>
      </w:r>
    </w:p>
    <w:p w:rsidR="00B52BAA" w:rsidRDefault="00B52BAA" w:rsidP="00F04D32">
      <w:r>
        <w:t>When opens index.html</w:t>
      </w:r>
    </w:p>
    <w:p w:rsidR="00B52BAA" w:rsidRDefault="00B52BAA" w:rsidP="00F04D32">
      <w:r>
        <w:t xml:space="preserve">Browser starts with index.html </w:t>
      </w:r>
      <w:proofErr w:type="spellStart"/>
      <w:proofErr w:type="gramStart"/>
      <w:r>
        <w:t>url</w:t>
      </w:r>
      <w:proofErr w:type="spellEnd"/>
      <w:proofErr w:type="gramEnd"/>
    </w:p>
    <w:p w:rsidR="00B52BAA" w:rsidRPr="00B52BAA" w:rsidRDefault="008C5EB2" w:rsidP="00F04D32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285115</wp:posOffset>
                </wp:positionV>
                <wp:extent cx="1019175" cy="657225"/>
                <wp:effectExtent l="57150" t="38100" r="0" b="1619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572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10.75pt;margin-top:22.45pt;width:80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52BAA" w:rsidRPr="00B52BAA">
        <w:rPr>
          <w:color w:val="00B0F0"/>
        </w:rPr>
        <w:t>http://localhost:8080/</w:t>
      </w:r>
      <w:r w:rsidR="00B52BAA" w:rsidRPr="008C5EB2">
        <w:rPr>
          <w:color w:val="FFC000"/>
        </w:rPr>
        <w:t>firstDinamicWeb</w:t>
      </w:r>
      <w:r w:rsidR="00B52BAA" w:rsidRPr="00B52BAA">
        <w:rPr>
          <w:color w:val="00B0F0"/>
        </w:rPr>
        <w:t>/index.html</w:t>
      </w:r>
    </w:p>
    <w:p w:rsidR="00B52BAA" w:rsidRDefault="00B52BAA" w:rsidP="00F04D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8C978" wp14:editId="2FE5B592">
                <wp:simplePos x="0" y="0"/>
                <wp:positionH relativeFrom="column">
                  <wp:posOffset>1066800</wp:posOffset>
                </wp:positionH>
                <wp:positionV relativeFrom="paragraph">
                  <wp:posOffset>66040</wp:posOffset>
                </wp:positionV>
                <wp:extent cx="914400" cy="2095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4pt;margin-top:5.2pt;width:1in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t xml:space="preserve">First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</w:p>
    <w:p w:rsidR="00B52BAA" w:rsidRDefault="00B52BAA" w:rsidP="00F04D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585ED" wp14:editId="0FAF8B33">
                <wp:simplePos x="0" y="0"/>
                <wp:positionH relativeFrom="column">
                  <wp:posOffset>1409700</wp:posOffset>
                </wp:positionH>
                <wp:positionV relativeFrom="paragraph">
                  <wp:posOffset>48895</wp:posOffset>
                </wp:positionV>
                <wp:extent cx="914400" cy="20955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1pt;margin-top:3.85pt;width:1in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>
        <w:t>Secound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</w:p>
    <w:p w:rsidR="003C1C3E" w:rsidRDefault="00B52BAA" w:rsidP="00F04D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28576</wp:posOffset>
                </wp:positionH>
                <wp:positionV relativeFrom="paragraph">
                  <wp:posOffset>32385</wp:posOffset>
                </wp:positionV>
                <wp:extent cx="990600" cy="314325"/>
                <wp:effectExtent l="57150" t="38100" r="76200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C24" w:rsidRPr="00B52BAA" w:rsidRDefault="007C0C24" w:rsidP="00B52BA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B52BAA">
                              <w:rPr>
                                <w:sz w:val="22"/>
                              </w:rP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.25pt;margin-top:2.55pt;width:7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C24" w:rsidRPr="00B52BAA" w:rsidRDefault="007C0C24" w:rsidP="00B52BA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B52BAA">
                        <w:rPr>
                          <w:sz w:val="22"/>
                        </w:rPr>
                        <w:t>submit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 w:rsidR="008C5EB2">
        <w:tab/>
      </w:r>
      <w:r w:rsidR="008C5EB2">
        <w:tab/>
      </w:r>
      <w:r w:rsidR="008C5EB2">
        <w:tab/>
      </w:r>
      <w:r w:rsidR="008C5EB2">
        <w:tab/>
      </w:r>
      <w:r w:rsidR="008C5EB2">
        <w:tab/>
        <w:t xml:space="preserve"> My project Name</w:t>
      </w:r>
    </w:p>
    <w:p w:rsidR="003C1C3E" w:rsidRDefault="003C1C3E" w:rsidP="00F04D32"/>
    <w:p w:rsidR="003C1C3E" w:rsidRDefault="003C1C3E" w:rsidP="00F04D32"/>
    <w:p w:rsidR="008C5EB2" w:rsidRDefault="008C5EB2" w:rsidP="00F04D32">
      <w:r>
        <w:t xml:space="preserve">After submit </w:t>
      </w:r>
      <w:proofErr w:type="spellStart"/>
      <w:proofErr w:type="gramStart"/>
      <w:r>
        <w:t>url</w:t>
      </w:r>
      <w:proofErr w:type="spellEnd"/>
      <w:proofErr w:type="gramEnd"/>
      <w:r>
        <w:t xml:space="preserve"> changes </w:t>
      </w:r>
    </w:p>
    <w:p w:rsidR="008C5EB2" w:rsidRPr="008C5EB2" w:rsidRDefault="008C5EB2" w:rsidP="00F04D32">
      <w:pPr>
        <w:rPr>
          <w:color w:val="00B0F0"/>
        </w:rPr>
      </w:pPr>
      <w:r w:rsidRPr="008C5EB2">
        <w:rPr>
          <w:color w:val="00B0F0"/>
        </w:rPr>
        <w:t>http://localhost:8080/firstDinamicWeb/add?</w:t>
      </w:r>
      <w:r w:rsidR="008426E1">
        <w:rPr>
          <w:color w:val="00B0F0"/>
        </w:rPr>
        <w:t>num1</w:t>
      </w:r>
      <w:r w:rsidRPr="008C5EB2">
        <w:rPr>
          <w:color w:val="00B0F0"/>
        </w:rPr>
        <w:t>=2&amp;</w:t>
      </w:r>
      <w:r w:rsidR="008426E1">
        <w:rPr>
          <w:color w:val="00B0F0"/>
        </w:rPr>
        <w:t>num2</w:t>
      </w:r>
      <w:r w:rsidRPr="008C5EB2">
        <w:rPr>
          <w:color w:val="00B0F0"/>
        </w:rPr>
        <w:t>=3</w:t>
      </w:r>
    </w:p>
    <w:p w:rsidR="008C5EB2" w:rsidRDefault="008C5EB2" w:rsidP="00F04D32">
      <w:r>
        <w:t>form action=”add”</w:t>
      </w:r>
      <w:proofErr w:type="gramStart"/>
      <w:r>
        <w:t>,  input</w:t>
      </w:r>
      <w:proofErr w:type="gramEnd"/>
      <w:r>
        <w:t xml:space="preserve"> name=”</w:t>
      </w:r>
      <w:r w:rsidR="008426E1">
        <w:t>num1</w:t>
      </w:r>
      <w:r>
        <w:t>”, “</w:t>
      </w:r>
      <w:r w:rsidR="008426E1">
        <w:t>num2</w:t>
      </w:r>
      <w:r>
        <w:t>”</w:t>
      </w:r>
    </w:p>
    <w:p w:rsidR="008C5EB2" w:rsidRDefault="008C5EB2" w:rsidP="00F04D32">
      <w:r>
        <w:t xml:space="preserve"> </w:t>
      </w:r>
      <w:r>
        <w:tab/>
      </w:r>
      <w:proofErr w:type="gramStart"/>
      <w:r>
        <w:t>so</w:t>
      </w:r>
      <w:proofErr w:type="gramEnd"/>
      <w:r>
        <w:t xml:space="preserve"> page not fount 404</w:t>
      </w:r>
    </w:p>
    <w:p w:rsidR="00F04D32" w:rsidRDefault="00F04D32" w:rsidP="00F04D32">
      <w:r>
        <w:lastRenderedPageBreak/>
        <w:t xml:space="preserve">New class (AddServlet.java) </w:t>
      </w:r>
    </w:p>
    <w:p w:rsidR="00682470" w:rsidRDefault="00F04D32" w:rsidP="00F04D32">
      <w:r>
        <w:t>(</w:t>
      </w:r>
      <w:proofErr w:type="gramStart"/>
      <w:r>
        <w:t>automatically</w:t>
      </w:r>
      <w:proofErr w:type="gramEnd"/>
      <w:r>
        <w:t xml:space="preserve"> placed within </w:t>
      </w:r>
      <w:proofErr w:type="spellStart"/>
      <w:r>
        <w:t>javaResource</w:t>
      </w:r>
      <w:proofErr w:type="spellEnd"/>
      <w:r>
        <w:t>/</w:t>
      </w:r>
      <w:proofErr w:type="spellStart"/>
      <w:r>
        <w:t>src</w:t>
      </w:r>
      <w:proofErr w:type="spellEnd"/>
      <w:r>
        <w:t xml:space="preserve">/package/)  </w:t>
      </w:r>
      <w:r w:rsidR="00682470" w:rsidRPr="00F04D32">
        <w:t xml:space="preserve"> 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BAA" w:rsidRDefault="00B52BAA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</w:p>
    <w:p w:rsidR="00F04D32" w:rsidRDefault="00F04D32" w:rsidP="00F04D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BAA" w:rsidRDefault="00B52BAA" w:rsidP="00B52BAA"/>
    <w:p w:rsidR="00B52BAA" w:rsidRDefault="008C5EB2" w:rsidP="00F04D32">
      <w:r>
        <w:t xml:space="preserve">Now we need to map that </w:t>
      </w:r>
      <w:proofErr w:type="spellStart"/>
      <w:proofErr w:type="gramStart"/>
      <w:r>
        <w:t>url</w:t>
      </w:r>
      <w:proofErr w:type="spellEnd"/>
      <w:proofErr w:type="gramEnd"/>
      <w:r>
        <w:t xml:space="preserve"> with this servlet </w:t>
      </w:r>
    </w:p>
    <w:p w:rsidR="008C5EB2" w:rsidRDefault="008C5EB2" w:rsidP="00F04D32">
      <w:r>
        <w:t xml:space="preserve">Use web.xml (deployment descriptor) 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142875</wp:posOffset>
                </wp:positionV>
                <wp:extent cx="838200" cy="257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1.25pt" to="191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" strokecolor="#94b64e [3046]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8426E1">
        <w:rPr>
          <w:rFonts w:ascii="Consolas" w:hAnsi="Consolas" w:cs="Consolas"/>
          <w:color w:val="00B050"/>
          <w:sz w:val="20"/>
          <w:szCs w:val="20"/>
        </w:rPr>
        <w:t>add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com.firstDinamicWeb.servlet.AddServlet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926C3" wp14:editId="1200C82E">
                <wp:simplePos x="0" y="0"/>
                <wp:positionH relativeFrom="column">
                  <wp:posOffset>1590675</wp:posOffset>
                </wp:positionH>
                <wp:positionV relativeFrom="paragraph">
                  <wp:posOffset>102870</wp:posOffset>
                </wp:positionV>
                <wp:extent cx="83820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8.1pt" to="191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" strokecolor="#94b64e [3046]"/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 xml:space="preserve">   just linker can be any same name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8426E1">
        <w:rPr>
          <w:rFonts w:ascii="Consolas" w:hAnsi="Consolas" w:cs="Consolas"/>
          <w:color w:val="00B050"/>
          <w:sz w:val="20"/>
          <w:szCs w:val="20"/>
        </w:rPr>
        <w:t>add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8426E1" w:rsidRDefault="008426E1" w:rsidP="008426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8426E1">
        <w:rPr>
          <w:rFonts w:ascii="Consolas" w:hAnsi="Consolas" w:cs="Consolas"/>
          <w:color w:val="FF0000"/>
          <w:sz w:val="20"/>
          <w:szCs w:val="20"/>
        </w:rPr>
        <w:t>/add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3175</wp:posOffset>
                </wp:positionV>
                <wp:extent cx="1257300" cy="5429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5.5pt;margin-top:.25pt;width:99pt;height:42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6E1" w:rsidRDefault="008426E1" w:rsidP="008426E1"/>
    <w:p w:rsidR="008426E1" w:rsidRPr="008426E1" w:rsidRDefault="001E1987" w:rsidP="008426E1">
      <w:pPr>
        <w:rPr>
          <w:color w:val="00B0F0"/>
          <w:sz w:val="20"/>
        </w:rPr>
      </w:pPr>
      <w:r>
        <w:rPr>
          <w:noProof/>
          <w:color w:val="00B0F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E0A0A" wp14:editId="43C3E944">
                <wp:simplePos x="0" y="0"/>
                <wp:positionH relativeFrom="column">
                  <wp:posOffset>1676400</wp:posOffset>
                </wp:positionH>
                <wp:positionV relativeFrom="paragraph">
                  <wp:posOffset>186690</wp:posOffset>
                </wp:positionV>
                <wp:extent cx="1390650" cy="295275"/>
                <wp:effectExtent l="38100" t="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32pt;margin-top:14.7pt;width:109.5pt;height:23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" strokecolor="#f68c36 [3049]">
                <v:stroke endarrow="open"/>
              </v:shape>
            </w:pict>
          </mc:Fallback>
        </mc:AlternateContent>
      </w:r>
      <w:r w:rsidR="008426E1" w:rsidRPr="008426E1">
        <w:rPr>
          <w:color w:val="00B0F0"/>
          <w:sz w:val="20"/>
        </w:rPr>
        <w:t>http://localhost:8080/firstDinamicWeb</w:t>
      </w:r>
      <w:r w:rsidR="008426E1" w:rsidRPr="008426E1">
        <w:rPr>
          <w:color w:val="FF0000"/>
          <w:sz w:val="20"/>
        </w:rPr>
        <w:t>/add</w:t>
      </w:r>
      <w:r w:rsidR="008426E1" w:rsidRPr="008426E1">
        <w:rPr>
          <w:color w:val="00B0F0"/>
          <w:sz w:val="20"/>
        </w:rPr>
        <w:t>?</w:t>
      </w:r>
      <w:r w:rsidR="008426E1" w:rsidRPr="001E1987">
        <w:rPr>
          <w:color w:val="E36C0A" w:themeColor="accent6" w:themeShade="BF"/>
          <w:sz w:val="20"/>
        </w:rPr>
        <w:t>num1</w:t>
      </w:r>
      <w:r w:rsidR="008426E1" w:rsidRPr="008426E1">
        <w:rPr>
          <w:color w:val="00B0F0"/>
          <w:sz w:val="20"/>
        </w:rPr>
        <w:t>=2&amp;num2=3</w:t>
      </w:r>
    </w:p>
    <w:p w:rsidR="008426E1" w:rsidRDefault="003C1C3E" w:rsidP="00F04D32">
      <w:pPr>
        <w:rPr>
          <w:rFonts w:ascii="Consolas" w:hAnsi="Consolas" w:cs="Consolas"/>
          <w:color w:val="6A3E3E"/>
          <w:sz w:val="20"/>
          <w:szCs w:val="20"/>
        </w:rPr>
      </w:pPr>
      <w:r>
        <w:rPr>
          <w:noProof/>
          <w:color w:val="00B0F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4AECC" wp14:editId="16A26ABB">
                <wp:simplePos x="0" y="0"/>
                <wp:positionH relativeFrom="column">
                  <wp:posOffset>3371850</wp:posOffset>
                </wp:positionH>
                <wp:positionV relativeFrom="paragraph">
                  <wp:posOffset>1905</wp:posOffset>
                </wp:positionV>
                <wp:extent cx="1200150" cy="638175"/>
                <wp:effectExtent l="38100" t="38100" r="57150" b="14287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38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265.5pt;margin-top:.15pt;width:94.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 w:rsidR="008426E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="008426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426E1"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</w:p>
    <w:p w:rsidR="008426E1" w:rsidRDefault="008426E1" w:rsidP="00F04D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26E1" w:rsidRDefault="008426E1" w:rsidP="00F04D32">
      <w:pPr>
        <w:rPr>
          <w:rFonts w:ascii="Consolas" w:hAnsi="Consolas" w:cs="Consolas"/>
          <w:color w:val="000000"/>
          <w:sz w:val="20"/>
          <w:szCs w:val="20"/>
        </w:rPr>
      </w:pPr>
    </w:p>
    <w:p w:rsidR="008426E1" w:rsidRDefault="008426E1" w:rsidP="00F04D32">
      <w:pPr>
        <w:rPr>
          <w:rFonts w:ascii="Consolas" w:hAnsi="Consolas" w:cs="Consolas"/>
          <w:color w:val="000000"/>
          <w:sz w:val="20"/>
          <w:szCs w:val="20"/>
        </w:rPr>
      </w:pPr>
    </w:p>
    <w:p w:rsidR="001E1987" w:rsidRDefault="003C1C3E" w:rsidP="001E1987">
      <w:r>
        <w:t>To</w:t>
      </w:r>
      <w:r w:rsidR="001E1987">
        <w:t xml:space="preserve"> display result at browser</w:t>
      </w:r>
      <w:r>
        <w:t xml:space="preserve"> (Making page for that /add link)</w:t>
      </w:r>
    </w:p>
    <w:p w:rsidR="008426E1" w:rsidRDefault="001310C6" w:rsidP="008426E1">
      <w:proofErr w:type="spellStart"/>
      <w:r w:rsidRPr="003C1C3E">
        <w:rPr>
          <w:sz w:val="22"/>
        </w:rPr>
        <w:t>Alt+Shift+L</w:t>
      </w:r>
      <w:proofErr w:type="spellEnd"/>
      <w:r w:rsidRPr="003C1C3E">
        <w:rPr>
          <w:sz w:val="22"/>
        </w:rPr>
        <w:t xml:space="preserve"> =&gt; create variable in eclipse</w:t>
      </w:r>
    </w:p>
    <w:p w:rsidR="001E1987" w:rsidRDefault="001E1987" w:rsidP="001E19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1987" w:rsidRDefault="001E1987" w:rsidP="001E1987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1987" w:rsidRDefault="001E1987" w:rsidP="008426E1"/>
    <w:p w:rsidR="001A31E0" w:rsidRDefault="0067665B" w:rsidP="00A3090D">
      <w:pPr>
        <w:pStyle w:val="Heading4"/>
      </w:pPr>
      <w:r>
        <w:t xml:space="preserve">All </w:t>
      </w:r>
      <w:r w:rsidR="00A3090D">
        <w:t xml:space="preserve">type </w:t>
      </w:r>
      <w:r>
        <w:t xml:space="preserve">Http methods can Reach </w:t>
      </w:r>
      <w:r w:rsidR="00A3090D">
        <w:t xml:space="preserve">servlet </w:t>
      </w:r>
      <w:proofErr w:type="gramStart"/>
      <w:r>
        <w:t>service(</w:t>
      </w:r>
      <w:proofErr w:type="gramEnd"/>
      <w:r>
        <w:t>)</w:t>
      </w:r>
      <w:r w:rsidR="00A3090D">
        <w:t xml:space="preserve"> method</w:t>
      </w:r>
    </w:p>
    <w:p w:rsidR="001A31E0" w:rsidRDefault="001A31E0" w:rsidP="001A31E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10C6" w:rsidRDefault="001A31E0" w:rsidP="008426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8255</wp:posOffset>
                </wp:positionV>
                <wp:extent cx="1076325" cy="304800"/>
                <wp:effectExtent l="57150" t="76200" r="28575" b="1333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048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2" o:spid="_x0000_s1026" type="#_x0000_t38" style="position:absolute;margin-left:121.5pt;margin-top:.65pt;width:84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" adj="10800" strokecolor="#8064a2 [3207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1A31E0" w:rsidRDefault="001A31E0" w:rsidP="001A31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 by default it is Get: /add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31E0" w:rsidRDefault="001A31E0" w:rsidP="001A31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65B" w:rsidRDefault="0067665B" w:rsidP="008426E1"/>
    <w:p w:rsidR="0067665B" w:rsidRDefault="0067665B" w:rsidP="00A3090D">
      <w:pPr>
        <w:pStyle w:val="Heading4"/>
      </w:pPr>
      <w:r>
        <w:lastRenderedPageBreak/>
        <w:t xml:space="preserve">In order to Specific </w:t>
      </w:r>
      <w:r w:rsidR="00A3090D">
        <w:t xml:space="preserve">accessible http </w:t>
      </w:r>
      <w:r>
        <w:t>method</w:t>
      </w:r>
      <w:r w:rsidR="00A3090D">
        <w:t xml:space="preserve"> </w:t>
      </w:r>
    </w:p>
    <w:p w:rsidR="00F85DD1" w:rsidRPr="00F85DD1" w:rsidRDefault="00F85DD1" w:rsidP="00F85D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135255</wp:posOffset>
                </wp:positionV>
                <wp:extent cx="19050" cy="923925"/>
                <wp:effectExtent l="95250" t="3810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1.75pt;margin-top:10.65pt;width:1.5pt;height:7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665B" w:rsidRDefault="0067665B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665B" w:rsidRDefault="00F85DD1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133350</wp:posOffset>
                </wp:positionV>
                <wp:extent cx="400050" cy="628650"/>
                <wp:effectExtent l="57150" t="3810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3.75pt;margin-top:10.5pt;width:31.5pt;height:49.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6766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6766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66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766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7665B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="0067665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7665B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="006766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7665B"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 w:rsidR="0067665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67665B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="006766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7665B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="0067665B">
        <w:rPr>
          <w:rFonts w:ascii="Consolas" w:hAnsi="Consolas" w:cs="Consolas"/>
          <w:color w:val="000000"/>
          <w:sz w:val="20"/>
          <w:szCs w:val="20"/>
        </w:rPr>
        <w:t>){</w:t>
      </w:r>
    </w:p>
    <w:p w:rsidR="0067665B" w:rsidRDefault="0067665B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665B" w:rsidRDefault="0067665B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665B" w:rsidRDefault="0067665B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F85DD1" w:rsidRDefault="00F85DD1" w:rsidP="0067665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DD1">
        <w:rPr>
          <w:rFonts w:ascii="Consolas" w:hAnsi="Consolas" w:cs="Consolas"/>
          <w:color w:val="FF0000"/>
          <w:sz w:val="20"/>
          <w:szCs w:val="20"/>
        </w:rPr>
        <w:t>web.xml</w:t>
      </w:r>
    </w:p>
    <w:p w:rsidR="00F85DD1" w:rsidRDefault="00F85DD1" w:rsidP="00A30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"add"</w:t>
      </w:r>
      <w:r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"post"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A3090D" w:rsidRDefault="00A3090D" w:rsidP="00A30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65B" w:rsidRDefault="0067665B" w:rsidP="0067665B"/>
    <w:p w:rsidR="00F85DD1" w:rsidRDefault="00F85DD1" w:rsidP="0067665B">
      <w:r>
        <w:t xml:space="preserve">In above post case </w:t>
      </w:r>
      <w:proofErr w:type="spellStart"/>
      <w:proofErr w:type="gramStart"/>
      <w:r>
        <w:t>url</w:t>
      </w:r>
      <w:proofErr w:type="spellEnd"/>
      <w:proofErr w:type="gramEnd"/>
      <w:r>
        <w:t xml:space="preserve"> will be</w:t>
      </w:r>
    </w:p>
    <w:p w:rsidR="00F85DD1" w:rsidRDefault="00F85DD1" w:rsidP="0067665B">
      <w:pPr>
        <w:rPr>
          <w:color w:val="FF0000"/>
          <w:sz w:val="20"/>
        </w:rPr>
      </w:pPr>
      <w:r w:rsidRPr="008426E1">
        <w:rPr>
          <w:color w:val="00B0F0"/>
          <w:sz w:val="20"/>
        </w:rPr>
        <w:t>http://localhost:8080/firstDinamicWeb</w:t>
      </w:r>
      <w:r w:rsidRPr="008426E1">
        <w:rPr>
          <w:color w:val="FF0000"/>
          <w:sz w:val="20"/>
        </w:rPr>
        <w:t>/add</w:t>
      </w:r>
    </w:p>
    <w:p w:rsidR="00F85DD1" w:rsidRDefault="00F85DD1" w:rsidP="00F85DD1">
      <w:pPr>
        <w:ind w:firstLine="720"/>
      </w:pPr>
      <w:proofErr w:type="gramStart"/>
      <w:r>
        <w:t>number</w:t>
      </w:r>
      <w:proofErr w:type="gramEnd"/>
      <w:r>
        <w:t xml:space="preserve"> potion won’t be there</w:t>
      </w:r>
    </w:p>
    <w:p w:rsidR="00F85DD1" w:rsidRDefault="00F85DD1" w:rsidP="00F85DD1"/>
    <w:p w:rsidR="00A41752" w:rsidRDefault="00A41752" w:rsidP="00F85DD1"/>
    <w:p w:rsidR="00F85DD1" w:rsidRDefault="00F85DD1" w:rsidP="00F85DD1">
      <w:pPr>
        <w:pStyle w:val="Heading4"/>
      </w:pPr>
      <w:r>
        <w:t>Calling one Servlet form another Servlet</w:t>
      </w:r>
    </w:p>
    <w:p w:rsidR="00F85DD1" w:rsidRDefault="00F85DD1" w:rsidP="00F85DD1">
      <w:r>
        <w:t>There is two way</w:t>
      </w:r>
    </w:p>
    <w:p w:rsidR="00F85DD1" w:rsidRPr="00F85DD1" w:rsidRDefault="00F85DD1" w:rsidP="00F85DD1">
      <w:r>
        <w:tab/>
        <w:t xml:space="preserve">Request Dispatcher </w:t>
      </w:r>
    </w:p>
    <w:p w:rsidR="00F85DD1" w:rsidRDefault="00F85DD1" w:rsidP="0067665B">
      <w:r>
        <w:tab/>
        <w:t>Redirect</w:t>
      </w:r>
    </w:p>
    <w:p w:rsidR="00F85DD1" w:rsidRDefault="00F85DD1" w:rsidP="0067665B"/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9525" cy="1295400"/>
                <wp:effectExtent l="95250" t="19050" r="1238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7pt;margin-top:8.75pt;width:.75pt;height:10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64767F" w:rsidRPr="0064767F" w:rsidRDefault="0064767F" w:rsidP="0064767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1" w:rsidRDefault="0064767F" w:rsidP="0064767F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80985" wp14:editId="3C31F76D">
                <wp:simplePos x="0" y="0"/>
                <wp:positionH relativeFrom="column">
                  <wp:posOffset>1571625</wp:posOffset>
                </wp:positionH>
                <wp:positionV relativeFrom="paragraph">
                  <wp:posOffset>635</wp:posOffset>
                </wp:positionV>
                <wp:extent cx="2818765" cy="476250"/>
                <wp:effectExtent l="38100" t="0" r="19685" b="11430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18765" cy="4762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23.75pt;margin-top:.05pt;width:221.95pt;height:37.5pt;rotation:180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" adj="10800" strokecolor="#f68c36 [3049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26E1" w:rsidRDefault="008426E1" w:rsidP="00F04D32"/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SqrtServlet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(web.xml 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there)</w:t>
      </w:r>
    </w:p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767F" w:rsidRDefault="0064767F" w:rsidP="006476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767F" w:rsidRDefault="0064767F" w:rsidP="006476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767F" w:rsidRPr="00F04D32" w:rsidRDefault="0064767F" w:rsidP="0064767F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767F" w:rsidRDefault="0064767F" w:rsidP="0064767F"/>
    <w:p w:rsidR="0064767F" w:rsidRDefault="0064767F" w:rsidP="0064767F">
      <w:r>
        <w:t xml:space="preserve">But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calls </w:t>
      </w:r>
      <w:proofErr w:type="spellStart"/>
      <w:r>
        <w:t>doPost</w:t>
      </w:r>
      <w:proofErr w:type="spellEnd"/>
      <w:r>
        <w:t>()</w:t>
      </w:r>
    </w:p>
    <w:p w:rsidR="0064767F" w:rsidRDefault="00A41752" w:rsidP="0064767F">
      <w:r>
        <w:t>If there is no matching no methods will be called (no display)</w:t>
      </w:r>
    </w:p>
    <w:p w:rsidR="00A41752" w:rsidRDefault="00A41752" w:rsidP="0064767F"/>
    <w:p w:rsidR="0064767F" w:rsidRDefault="00A41752" w:rsidP="00A41752">
      <w:pPr>
        <w:pStyle w:val="Heading4"/>
      </w:pPr>
      <w:r>
        <w:lastRenderedPageBreak/>
        <w:t xml:space="preserve">Parsing data one Servlet to another Servlet </w:t>
      </w:r>
    </w:p>
    <w:p w:rsidR="00A41752" w:rsidRPr="0075283D" w:rsidRDefault="00A41752" w:rsidP="00A41752">
      <w:pPr>
        <w:rPr>
          <w:color w:val="FF0000"/>
        </w:rPr>
      </w:pPr>
      <w:r w:rsidRPr="0075283D">
        <w:rPr>
          <w:color w:val="FF0000"/>
        </w:rPr>
        <w:t>Session management</w:t>
      </w:r>
    </w:p>
    <w:p w:rsidR="0075283D" w:rsidRDefault="0075283D" w:rsidP="00A41752">
      <w:r>
        <w:t xml:space="preserve">Request dispatcher going to forward my </w:t>
      </w:r>
      <w:proofErr w:type="spellStart"/>
      <w:r w:rsidRPr="0075283D">
        <w:rPr>
          <w:color w:val="00B0F0"/>
        </w:rPr>
        <w:t>req</w:t>
      </w:r>
      <w:proofErr w:type="spellEnd"/>
    </w:p>
    <w:p w:rsidR="0064767F" w:rsidRDefault="0075283D" w:rsidP="0064767F">
      <w:r>
        <w:t xml:space="preserve">Before that we </w:t>
      </w:r>
      <w:proofErr w:type="spellStart"/>
      <w:r>
        <w:t>setAttribute</w:t>
      </w:r>
      <w:proofErr w:type="spellEnd"/>
      <w:r>
        <w:t xml:space="preserve"> </w:t>
      </w:r>
    </w:p>
    <w:p w:rsidR="0075283D" w:rsidRDefault="0075283D" w:rsidP="007528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283D" w:rsidRDefault="0075283D" w:rsidP="007528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283D" w:rsidRPr="0075283D" w:rsidRDefault="0075283D" w:rsidP="007528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75283D" w:rsidRDefault="0075283D" w:rsidP="0075283D">
      <w:pPr>
        <w:ind w:firstLine="720"/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</w:p>
    <w:p w:rsidR="0075283D" w:rsidRDefault="0075283D" w:rsidP="0075283D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"key"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75283D" w:rsidRPr="0075283D" w:rsidRDefault="0075283D" w:rsidP="0075283D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75283D" w:rsidRDefault="0075283D" w:rsidP="0075283D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83D" w:rsidRDefault="0075283D" w:rsidP="007528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83D" w:rsidRDefault="0075283D" w:rsidP="0075283D"/>
    <w:p w:rsidR="0075283D" w:rsidRDefault="0075283D" w:rsidP="0075283D">
      <w:proofErr w:type="spellStart"/>
      <w:r>
        <w:t>GetAttribute</w:t>
      </w:r>
      <w:proofErr w:type="spellEnd"/>
      <w:r>
        <w:t xml:space="preserve"> from other Servlet</w:t>
      </w:r>
    </w:p>
    <w:p w:rsidR="00916BB6" w:rsidRDefault="00916BB6" w:rsidP="0075283D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SqrtServlet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:rsidR="0075283D" w:rsidRDefault="0075283D" w:rsidP="0075283D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283D" w:rsidRDefault="0075283D" w:rsidP="0075283D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5283D" w:rsidRDefault="0075283D" w:rsidP="007528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BB6" w:rsidRDefault="00916BB6" w:rsidP="0075283D">
      <w:pPr>
        <w:rPr>
          <w:rFonts w:ascii="Consolas" w:hAnsi="Consolas" w:cs="Consolas"/>
          <w:color w:val="000000"/>
          <w:sz w:val="20"/>
          <w:szCs w:val="20"/>
        </w:rPr>
      </w:pPr>
    </w:p>
    <w:p w:rsidR="00916BB6" w:rsidRDefault="00916BB6" w:rsidP="0075283D"/>
    <w:p w:rsidR="00132E3E" w:rsidRDefault="008F5530" w:rsidP="008F5530">
      <w:pPr>
        <w:pStyle w:val="Heading4"/>
      </w:pP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 Objects </w:t>
      </w:r>
    </w:p>
    <w:p w:rsidR="00132E3E" w:rsidRPr="00B52BAA" w:rsidRDefault="00132E3E" w:rsidP="00132E3E">
      <w:pPr>
        <w:rPr>
          <w:color w:val="00B0F0"/>
        </w:rPr>
      </w:pPr>
      <w:r w:rsidRPr="00B52BAA">
        <w:rPr>
          <w:color w:val="00B0F0"/>
        </w:rPr>
        <w:t>http://localhost:8080/</w:t>
      </w:r>
      <w:r w:rsidRPr="008C5EB2">
        <w:rPr>
          <w:color w:val="FFC000"/>
        </w:rPr>
        <w:t>firstDinamicWeb</w:t>
      </w:r>
      <w:r w:rsidRPr="00B52BAA">
        <w:rPr>
          <w:color w:val="00B0F0"/>
        </w:rPr>
        <w:t>/</w:t>
      </w:r>
      <w:r w:rsidRPr="00132E3E">
        <w:rPr>
          <w:color w:val="943634" w:themeColor="accent2" w:themeShade="BF"/>
        </w:rPr>
        <w:t>index.html</w:t>
      </w:r>
    </w:p>
    <w:p w:rsidR="00132E3E" w:rsidRDefault="00132E3E" w:rsidP="00132E3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03D2C" wp14:editId="77C799D9">
                <wp:simplePos x="0" y="0"/>
                <wp:positionH relativeFrom="column">
                  <wp:posOffset>1066800</wp:posOffset>
                </wp:positionH>
                <wp:positionV relativeFrom="paragraph">
                  <wp:posOffset>66040</wp:posOffset>
                </wp:positionV>
                <wp:extent cx="914400" cy="209550"/>
                <wp:effectExtent l="57150" t="3810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84pt;margin-top:5.2pt;width:1in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t xml:space="preserve">First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</w:p>
    <w:p w:rsidR="00132E3E" w:rsidRDefault="00132E3E" w:rsidP="00132E3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60401" wp14:editId="47B4830A">
                <wp:simplePos x="0" y="0"/>
                <wp:positionH relativeFrom="column">
                  <wp:posOffset>1409700</wp:posOffset>
                </wp:positionH>
                <wp:positionV relativeFrom="paragraph">
                  <wp:posOffset>48895</wp:posOffset>
                </wp:positionV>
                <wp:extent cx="914400" cy="20955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11pt;margin-top:3.85pt;width:1in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>
        <w:t>Secound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</w:p>
    <w:p w:rsidR="00132E3E" w:rsidRDefault="00132E3E" w:rsidP="00132E3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207645</wp:posOffset>
                </wp:positionV>
                <wp:extent cx="323850" cy="552450"/>
                <wp:effectExtent l="57150" t="38100" r="57150" b="1333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524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9" o:spid="_x0000_s1026" type="#_x0000_t38" style="position:absolute;margin-left:45pt;margin-top:16.35pt;width:25.5pt;height:4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" adj="10800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3E6F4" wp14:editId="5D90140D">
                <wp:simplePos x="0" y="0"/>
                <wp:positionH relativeFrom="column">
                  <wp:posOffset>28576</wp:posOffset>
                </wp:positionH>
                <wp:positionV relativeFrom="paragraph">
                  <wp:posOffset>32385</wp:posOffset>
                </wp:positionV>
                <wp:extent cx="990600" cy="314325"/>
                <wp:effectExtent l="57150" t="38100" r="76200" b="1047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E3E" w:rsidRPr="00B52BAA" w:rsidRDefault="00132E3E" w:rsidP="00132E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B52BAA">
                              <w:rPr>
                                <w:sz w:val="22"/>
                              </w:rP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7" style="position:absolute;margin-left:2.25pt;margin-top:2.55pt;width:7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2E3E" w:rsidRPr="00B52BAA" w:rsidRDefault="00132E3E" w:rsidP="00132E3E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B52BAA">
                        <w:rPr>
                          <w:sz w:val="22"/>
                        </w:rPr>
                        <w:t>submit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</w:p>
    <w:p w:rsidR="00132E3E" w:rsidRDefault="00132E3E" w:rsidP="00132E3E"/>
    <w:p w:rsidR="00132E3E" w:rsidRDefault="00AE4386" w:rsidP="00132E3E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78740</wp:posOffset>
                </wp:positionV>
                <wp:extent cx="1038225" cy="1257300"/>
                <wp:effectExtent l="57150" t="38100" r="85725" b="952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386" w:rsidRPr="00AE4386" w:rsidRDefault="00AE4386" w:rsidP="00AE438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E4386">
                              <w:rPr>
                                <w:sz w:val="22"/>
                              </w:rPr>
                              <w:t>Web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8" style="position:absolute;margin-left:384pt;margin-top:6.2pt;width:81.75pt;height:9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4386" w:rsidRPr="00AE4386" w:rsidRDefault="00AE4386" w:rsidP="00AE4386">
                      <w:pPr>
                        <w:jc w:val="center"/>
                        <w:rPr>
                          <w:sz w:val="22"/>
                        </w:rPr>
                      </w:pPr>
                      <w:r w:rsidRPr="00AE4386">
                        <w:rPr>
                          <w:sz w:val="22"/>
                        </w:rPr>
                        <w:t>Web Container</w:t>
                      </w:r>
                    </w:p>
                  </w:txbxContent>
                </v:textbox>
              </v:roundrect>
            </w:pict>
          </mc:Fallback>
        </mc:AlternateContent>
      </w:r>
      <w:r w:rsidR="00132E3E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132E3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 w:rsidR="00132E3E"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 w:rsidR="00132E3E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action</w:t>
      </w:r>
      <w:r w:rsidR="00132E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132E3E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"add"</w:t>
      </w:r>
      <w:r w:rsidR="00132E3E"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 w:rsidR="00132E3E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method</w:t>
      </w:r>
      <w:r w:rsidR="00132E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132E3E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"get"</w:t>
      </w:r>
      <w:r w:rsidR="00132E3E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132E3E" w:rsidRPr="00132E3E" w:rsidRDefault="00132E3E" w:rsidP="00132E3E">
      <w:pPr>
        <w:rPr>
          <w:color w:val="00B0F0"/>
          <w:sz w:val="20"/>
        </w:rPr>
      </w:pPr>
      <w:r w:rsidRPr="008426E1">
        <w:rPr>
          <w:color w:val="00B0F0"/>
          <w:sz w:val="20"/>
        </w:rPr>
        <w:t>http://localhost:8080/firstDinamicWeb</w:t>
      </w:r>
      <w:r w:rsidRPr="008426E1">
        <w:rPr>
          <w:color w:val="FF0000"/>
          <w:sz w:val="20"/>
        </w:rPr>
        <w:t>/add</w:t>
      </w:r>
      <w:r w:rsidRPr="008426E1">
        <w:rPr>
          <w:color w:val="00B0F0"/>
          <w:sz w:val="20"/>
        </w:rPr>
        <w:t>?</w:t>
      </w:r>
      <w:r w:rsidRPr="001E1987">
        <w:rPr>
          <w:color w:val="E36C0A" w:themeColor="accent6" w:themeShade="BF"/>
          <w:sz w:val="20"/>
        </w:rPr>
        <w:t>num1</w:t>
      </w:r>
      <w:r w:rsidRPr="008426E1">
        <w:rPr>
          <w:color w:val="00B0F0"/>
          <w:sz w:val="20"/>
        </w:rPr>
        <w:t>=2&amp;num2=3</w:t>
      </w:r>
    </w:p>
    <w:p w:rsidR="00132E3E" w:rsidRDefault="00132E3E" w:rsidP="00132E3E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"add"</w:t>
      </w:r>
      <w:r>
        <w:rPr>
          <w:rFonts w:ascii="Consolas" w:hAnsi="Consolas" w:cs="Consolas"/>
          <w:color w:val="auto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Pr="008F5530">
        <w:rPr>
          <w:rFonts w:ascii="Consolas" w:hAnsi="Consolas" w:cs="Consolas"/>
          <w:i/>
          <w:iCs/>
          <w:color w:val="FF0000"/>
          <w:sz w:val="20"/>
          <w:szCs w:val="20"/>
          <w:shd w:val="clear" w:color="auto" w:fill="E8F2FE"/>
        </w:rPr>
        <w:t>post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132E3E" w:rsidRDefault="00CB12E0" w:rsidP="00132E3E">
      <w:pPr>
        <w:rPr>
          <w:color w:val="FF0000"/>
          <w:sz w:val="20"/>
        </w:rPr>
      </w:pPr>
      <w:r>
        <w:rPr>
          <w:noProof/>
          <w:color w:val="00B0F0"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130810</wp:posOffset>
                </wp:positionV>
                <wp:extent cx="2009775" cy="2571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10.3pt" to="388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" strokecolor="#40a7c2 [3048]"/>
            </w:pict>
          </mc:Fallback>
        </mc:AlternateContent>
      </w:r>
      <w:r w:rsidR="00132E3E" w:rsidRPr="008426E1">
        <w:rPr>
          <w:color w:val="00B0F0"/>
          <w:sz w:val="20"/>
        </w:rPr>
        <w:t>http://localhost:8080/firstDinamicWeb</w:t>
      </w:r>
      <w:r w:rsidR="00132E3E" w:rsidRPr="008426E1">
        <w:rPr>
          <w:color w:val="FF0000"/>
          <w:sz w:val="20"/>
        </w:rPr>
        <w:t>/add</w:t>
      </w:r>
      <w:r w:rsidR="00AE4386">
        <w:rPr>
          <w:color w:val="D9D9D9" w:themeColor="background1" w:themeShade="D9"/>
          <w:sz w:val="20"/>
        </w:rPr>
        <w:t xml:space="preserve"> </w:t>
      </w:r>
      <w:r w:rsidR="00AE4386" w:rsidRPr="00AE4386">
        <w:rPr>
          <w:color w:val="D9D9D9" w:themeColor="background1" w:themeShade="D9"/>
          <w:sz w:val="20"/>
        </w:rPr>
        <w:t>num1=2&amp;num2=3</w:t>
      </w:r>
    </w:p>
    <w:p w:rsidR="008F5530" w:rsidRDefault="008F5530" w:rsidP="00132E3E">
      <w:pPr>
        <w:rPr>
          <w:color w:val="FF0000"/>
          <w:sz w:val="14"/>
        </w:rPr>
      </w:pP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  <w:r>
        <w:rPr>
          <w:color w:val="FF0000"/>
          <w:sz w:val="14"/>
        </w:rPr>
        <w:tab/>
      </w:r>
    </w:p>
    <w:p w:rsidR="008F5530" w:rsidRPr="00132E3E" w:rsidRDefault="00CB12E0" w:rsidP="00132E3E">
      <w:pPr>
        <w:rPr>
          <w:color w:val="FF0000"/>
          <w:sz w:val="14"/>
        </w:rPr>
      </w:pPr>
      <w:r>
        <w:rPr>
          <w:noProof/>
          <w:color w:val="FF0000"/>
          <w:sz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11430</wp:posOffset>
                </wp:positionV>
                <wp:extent cx="3305175" cy="781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.9pt" to="388.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" strokecolor="#40a7c2 [3048]"/>
            </w:pict>
          </mc:Fallback>
        </mc:AlternateContent>
      </w:r>
      <w:r w:rsidR="00AE4386">
        <w:rPr>
          <w:color w:val="FF0000"/>
          <w:sz w:val="14"/>
        </w:rPr>
        <w:tab/>
      </w:r>
      <w:r w:rsidR="00AE4386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>
        <w:rPr>
          <w:color w:val="FF0000"/>
          <w:sz w:val="14"/>
        </w:rPr>
        <w:tab/>
      </w:r>
      <w:r w:rsidR="008F5530" w:rsidRPr="008F5530">
        <w:rPr>
          <w:color w:val="auto"/>
          <w:sz w:val="14"/>
        </w:rPr>
        <w:t xml:space="preserve">Creates </w:t>
      </w:r>
      <w:proofErr w:type="spellStart"/>
      <w:r w:rsidR="008F5530" w:rsidRPr="008F5530">
        <w:rPr>
          <w:b/>
          <w:color w:val="FF0000"/>
          <w:sz w:val="14"/>
        </w:rPr>
        <w:t>req</w:t>
      </w:r>
      <w:proofErr w:type="spellEnd"/>
      <w:r w:rsidR="008F5530" w:rsidRPr="008F5530">
        <w:rPr>
          <w:b/>
          <w:color w:val="FF0000"/>
          <w:sz w:val="14"/>
        </w:rPr>
        <w:t xml:space="preserve">, </w:t>
      </w:r>
      <w:proofErr w:type="spellStart"/>
      <w:r w:rsidR="008F5530" w:rsidRPr="008F5530">
        <w:rPr>
          <w:b/>
          <w:color w:val="FF0000"/>
          <w:sz w:val="14"/>
        </w:rPr>
        <w:t>resp</w:t>
      </w:r>
      <w:proofErr w:type="spellEnd"/>
      <w:r w:rsidR="008F5530">
        <w:rPr>
          <w:color w:val="FF0000"/>
          <w:sz w:val="14"/>
        </w:rPr>
        <w:t xml:space="preserve"> </w:t>
      </w:r>
      <w:r w:rsidR="008F5530" w:rsidRPr="008F5530">
        <w:rPr>
          <w:color w:val="auto"/>
          <w:sz w:val="14"/>
        </w:rPr>
        <w:t>objects</w:t>
      </w:r>
    </w:p>
    <w:p w:rsidR="00132E3E" w:rsidRPr="00132E3E" w:rsidRDefault="00132E3E" w:rsidP="00132E3E">
      <w:pPr>
        <w:rPr>
          <w:color w:val="00B0F0"/>
          <w:sz w:val="20"/>
        </w:rPr>
      </w:pPr>
      <w:r>
        <w:rPr>
          <w:color w:val="FF0000"/>
          <w:sz w:val="20"/>
        </w:rPr>
        <w:t>web.xml</w:t>
      </w:r>
    </w:p>
    <w:p w:rsidR="00132E3E" w:rsidRDefault="00132E3E" w:rsidP="00132E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77470</wp:posOffset>
                </wp:positionV>
                <wp:extent cx="514350" cy="9525"/>
                <wp:effectExtent l="57150" t="76200" r="19050" b="142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5.25pt;margin-top:6.1pt;width:40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com.firstDinamicWeb.servlet.AddServlet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/add</w:t>
      </w:r>
    </w:p>
    <w:p w:rsidR="00132E3E" w:rsidRDefault="00132E3E" w:rsidP="00132E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E4386" w:rsidRDefault="00CB12E0" w:rsidP="00AE43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106680</wp:posOffset>
                </wp:positionV>
                <wp:extent cx="171450" cy="18097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28.25pt;margin-top:8.4pt;width:13.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" strokecolor="#40a7c2 [3048]">
                <v:stroke endarrow="open"/>
              </v:shape>
            </w:pict>
          </mc:Fallback>
        </mc:AlternateContent>
      </w:r>
      <w:proofErr w:type="gramStart"/>
      <w:r w:rsidR="00AE43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E43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438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E4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4386"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 w:rsidR="00AE43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438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AE4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E438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="00AE4386">
        <w:rPr>
          <w:rFonts w:ascii="Consolas" w:hAnsi="Consolas" w:cs="Consolas"/>
          <w:color w:val="000000"/>
          <w:sz w:val="20"/>
          <w:szCs w:val="20"/>
        </w:rPr>
        <w:t>{</w:t>
      </w:r>
    </w:p>
    <w:p w:rsidR="00AE4386" w:rsidRDefault="00CB12E0" w:rsidP="00AE43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139065</wp:posOffset>
                </wp:positionV>
                <wp:extent cx="37528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95pt" to="40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" strokecolor="#40a7c2 [3048]"/>
            </w:pict>
          </mc:Fallback>
        </mc:AlternateContent>
      </w:r>
      <w:r w:rsidR="00AE4386">
        <w:rPr>
          <w:rFonts w:ascii="Consolas" w:hAnsi="Consolas" w:cs="Consolas"/>
          <w:color w:val="000000"/>
          <w:sz w:val="20"/>
          <w:szCs w:val="20"/>
        </w:rPr>
        <w:tab/>
      </w:r>
      <w:r w:rsidR="00AE438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4386" w:rsidRDefault="00AE4386" w:rsidP="00AE43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5530">
        <w:rPr>
          <w:rFonts w:ascii="Consolas" w:hAnsi="Consolas" w:cs="Consolas"/>
          <w:color w:val="FF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:rsidR="00132E3E" w:rsidRDefault="00AE4386" w:rsidP="00AE43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055E" w:rsidRPr="00C9055E" w:rsidRDefault="008F5530" w:rsidP="00C9055E">
      <w:pPr>
        <w:pStyle w:val="Heading2"/>
      </w:pPr>
      <w:r>
        <w:lastRenderedPageBreak/>
        <w:t xml:space="preserve"> </w:t>
      </w:r>
      <w:r w:rsidR="00C9055E">
        <w:t xml:space="preserve">MVC </w:t>
      </w:r>
    </w:p>
    <w:p w:rsidR="00C9055E" w:rsidRDefault="00741FA9" w:rsidP="00C9055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2CF5D" wp14:editId="65F9E7A4">
                <wp:simplePos x="0" y="0"/>
                <wp:positionH relativeFrom="column">
                  <wp:posOffset>4391025</wp:posOffset>
                </wp:positionH>
                <wp:positionV relativeFrom="paragraph">
                  <wp:posOffset>1009015</wp:posOffset>
                </wp:positionV>
                <wp:extent cx="257175" cy="381000"/>
                <wp:effectExtent l="57150" t="76200" r="0" b="13335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810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5" o:spid="_x0000_s1026" type="#_x0000_t38" style="position:absolute;margin-left:345.75pt;margin-top:79.45pt;width:20.25pt;height:30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" adj="10800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94BB5" wp14:editId="070A4CFA">
                <wp:simplePos x="0" y="0"/>
                <wp:positionH relativeFrom="column">
                  <wp:posOffset>4495800</wp:posOffset>
                </wp:positionH>
                <wp:positionV relativeFrom="paragraph">
                  <wp:posOffset>742315</wp:posOffset>
                </wp:positionV>
                <wp:extent cx="447675" cy="361950"/>
                <wp:effectExtent l="57150" t="38100" r="85725" b="95250"/>
                <wp:wrapNone/>
                <wp:docPr id="30" name="Snip and Round Singl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A9" w:rsidRPr="00741FA9" w:rsidRDefault="00741FA9" w:rsidP="00741FA9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and Round Single Corner Rectangle 30" o:spid="_x0000_s1029" style="position:absolute;margin-left:354pt;margin-top:58.45pt;width:35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" adj="-11796480,,5400" path="m60326,l387349,r60326,60326l447675,361950,,361950,,60326c,27009,27009,,60326,xe" fillcolor="#fbcaa2 [1625]" strokecolor="#f68c36 [3049]">
                <v:fill color2="#fdefe3 [505]" rotate="t" angle="180" colors="0 #ffbe86;22938f #ffd0aa;1 #ffebdb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60326,0;387349,0;447675,60326;447675,361950;0,361950;0,60326;60326,0" o:connectangles="0,0,0,0,0,0,0" textboxrect="0,0,447675,361950"/>
                <v:textbox>
                  <w:txbxContent>
                    <w:p w:rsidR="00741FA9" w:rsidRPr="00741FA9" w:rsidRDefault="00741FA9" w:rsidP="00741FA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5BF9F" wp14:editId="17B531CC">
                <wp:simplePos x="0" y="0"/>
                <wp:positionH relativeFrom="column">
                  <wp:posOffset>3238500</wp:posOffset>
                </wp:positionH>
                <wp:positionV relativeFrom="paragraph">
                  <wp:posOffset>1471930</wp:posOffset>
                </wp:positionV>
                <wp:extent cx="419100" cy="447675"/>
                <wp:effectExtent l="57150" t="114300" r="0" b="1619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4767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" o:spid="_x0000_s1026" type="#_x0000_t38" style="position:absolute;margin-left:255pt;margin-top:115.9pt;width:33pt;height:35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" adj="10800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170A2FC" wp14:editId="792969D2">
            <wp:simplePos x="0" y="0"/>
            <wp:positionH relativeFrom="column">
              <wp:posOffset>3657600</wp:posOffset>
            </wp:positionH>
            <wp:positionV relativeFrom="paragraph">
              <wp:posOffset>1101090</wp:posOffset>
            </wp:positionV>
            <wp:extent cx="733425" cy="737235"/>
            <wp:effectExtent l="0" t="0" r="9525" b="5715"/>
            <wp:wrapThrough wrapText="bothSides">
              <wp:wrapPolygon edited="0">
                <wp:start x="0" y="0"/>
                <wp:lineTo x="0" y="21209"/>
                <wp:lineTo x="21319" y="21209"/>
                <wp:lineTo x="2131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-wrench-icon-spanner-logo-design-element-key-vector-264393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6E601" wp14:editId="66B28A27">
                <wp:simplePos x="0" y="0"/>
                <wp:positionH relativeFrom="column">
                  <wp:posOffset>4819650</wp:posOffset>
                </wp:positionH>
                <wp:positionV relativeFrom="paragraph">
                  <wp:posOffset>666115</wp:posOffset>
                </wp:positionV>
                <wp:extent cx="323850" cy="219075"/>
                <wp:effectExtent l="38100" t="76200" r="0" b="8572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1907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6" o:spid="_x0000_s1026" type="#_x0000_t38" style="position:absolute;margin-left:379.5pt;margin-top:52.45pt;width:25.5pt;height:17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6975C3E" wp14:editId="07BAA98B">
            <wp:simplePos x="0" y="0"/>
            <wp:positionH relativeFrom="column">
              <wp:posOffset>5076825</wp:posOffset>
            </wp:positionH>
            <wp:positionV relativeFrom="paragraph">
              <wp:posOffset>258445</wp:posOffset>
            </wp:positionV>
            <wp:extent cx="573405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0811" y="21246"/>
                <wp:lineTo x="2081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386" w:rsidRPr="00C9055E" w:rsidRDefault="00AE4386" w:rsidP="00C9055E"/>
    <w:p w:rsidR="00132E3E" w:rsidRDefault="00132E3E" w:rsidP="00132E3E">
      <w:pPr>
        <w:rPr>
          <w:noProof/>
        </w:rPr>
      </w:pPr>
    </w:p>
    <w:p w:rsidR="001410B0" w:rsidRDefault="001410B0" w:rsidP="001410B0">
      <w:r>
        <w:t xml:space="preserve"> </w:t>
      </w:r>
    </w:p>
    <w:p w:rsidR="001410B0" w:rsidRDefault="001410B0" w:rsidP="001410B0"/>
    <w:p w:rsidR="001410B0" w:rsidRDefault="001410B0" w:rsidP="001410B0">
      <w:r>
        <w:rPr>
          <w:noProof/>
        </w:rPr>
        <w:drawing>
          <wp:anchor distT="0" distB="0" distL="114300" distR="114300" simplePos="0" relativeHeight="251689984" behindDoc="1" locked="0" layoutInCell="1" allowOverlap="1" wp14:anchorId="673F035D" wp14:editId="7770E27F">
            <wp:simplePos x="0" y="0"/>
            <wp:positionH relativeFrom="column">
              <wp:posOffset>19050</wp:posOffset>
            </wp:positionH>
            <wp:positionV relativeFrom="paragraph">
              <wp:posOffset>975360</wp:posOffset>
            </wp:positionV>
            <wp:extent cx="1428750" cy="1428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414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CE547" wp14:editId="7C54C9E7">
                <wp:simplePos x="0" y="0"/>
                <wp:positionH relativeFrom="column">
                  <wp:posOffset>1257300</wp:posOffset>
                </wp:positionH>
                <wp:positionV relativeFrom="paragraph">
                  <wp:posOffset>967105</wp:posOffset>
                </wp:positionV>
                <wp:extent cx="904875" cy="580390"/>
                <wp:effectExtent l="57150" t="114300" r="0" b="8636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039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" o:spid="_x0000_s1026" type="#_x0000_t38" style="position:absolute;margin-left:99pt;margin-top:76.15pt;width:71.25pt;height:45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45FA134" wp14:editId="23B8276D">
            <wp:simplePos x="0" y="0"/>
            <wp:positionH relativeFrom="column">
              <wp:posOffset>2162175</wp:posOffset>
            </wp:positionH>
            <wp:positionV relativeFrom="paragraph">
              <wp:posOffset>2518410</wp:posOffset>
            </wp:positionV>
            <wp:extent cx="1262380" cy="16668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a8115fd356086b0cf8871c9c43d8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571BA7" wp14:editId="12CCCC95">
                <wp:simplePos x="0" y="0"/>
                <wp:positionH relativeFrom="column">
                  <wp:posOffset>2619375</wp:posOffset>
                </wp:positionH>
                <wp:positionV relativeFrom="paragraph">
                  <wp:posOffset>1210310</wp:posOffset>
                </wp:positionV>
                <wp:extent cx="9525" cy="1381125"/>
                <wp:effectExtent l="133350" t="19050" r="1428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6.25pt;margin-top:95.3pt;width:.75pt;height:10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746201" wp14:editId="4BE0A511">
                <wp:simplePos x="0" y="0"/>
                <wp:positionH relativeFrom="column">
                  <wp:posOffset>2733675</wp:posOffset>
                </wp:positionH>
                <wp:positionV relativeFrom="paragraph">
                  <wp:posOffset>1594485</wp:posOffset>
                </wp:positionV>
                <wp:extent cx="504825" cy="571500"/>
                <wp:effectExtent l="57150" t="38100" r="85725" b="95250"/>
                <wp:wrapSquare wrapText="bothSides"/>
                <wp:docPr id="38" name="Snip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715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A9" w:rsidRPr="00741FA9" w:rsidRDefault="00741FA9" w:rsidP="00741FA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p</w:t>
                            </w:r>
                            <w:r w:rsidRPr="00741FA9">
                              <w:rPr>
                                <w:b/>
                                <w:sz w:val="20"/>
                              </w:rPr>
                              <w:t>ojo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8" o:spid="_x0000_s1030" style="position:absolute;margin-left:215.25pt;margin-top:125.55pt;width:39.75pt;height:4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" adj="-11796480,,5400" path="m,l420686,r84139,84139l504825,571500,,571500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420686,0;504825,84139;504825,571500;0,571500;0,0" o:connectangles="0,0,0,0,0,0" textboxrect="0,0,504825,571500"/>
                <v:textbox>
                  <w:txbxContent>
                    <w:p w:rsidR="00741FA9" w:rsidRPr="00741FA9" w:rsidRDefault="00741FA9" w:rsidP="00741FA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0"/>
                        </w:rPr>
                        <w:t>p</w:t>
                      </w:r>
                      <w:r w:rsidRPr="00741FA9">
                        <w:rPr>
                          <w:b/>
                          <w:sz w:val="20"/>
                        </w:rPr>
                        <w:t>ojo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2B2AD" wp14:editId="24BD65AD">
                <wp:simplePos x="0" y="0"/>
                <wp:positionH relativeFrom="column">
                  <wp:posOffset>1057275</wp:posOffset>
                </wp:positionH>
                <wp:positionV relativeFrom="paragraph">
                  <wp:posOffset>1915795</wp:posOffset>
                </wp:positionV>
                <wp:extent cx="1162050" cy="1104900"/>
                <wp:effectExtent l="57150" t="114300" r="57150" b="9525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104900"/>
                        </a:xfrm>
                        <a:prstGeom prst="curvedConnector3">
                          <a:avLst>
                            <a:gd name="adj1" fmla="val 254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0" o:spid="_x0000_s1026" type="#_x0000_t38" style="position:absolute;margin-left:83.25pt;margin-top:150.85pt;width:91.5pt;height:8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" adj="5489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6CDD54A7" wp14:editId="02057F56">
            <wp:simplePos x="0" y="0"/>
            <wp:positionH relativeFrom="column">
              <wp:posOffset>2165985</wp:posOffset>
            </wp:positionH>
            <wp:positionV relativeFrom="paragraph">
              <wp:posOffset>156210</wp:posOffset>
            </wp:positionV>
            <wp:extent cx="1072515" cy="10572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0B0" w:rsidRDefault="001410B0" w:rsidP="001410B0"/>
    <w:p w:rsidR="001410B0" w:rsidRDefault="001410B0" w:rsidP="001410B0"/>
    <w:p w:rsidR="001410B0" w:rsidRDefault="001410B0" w:rsidP="001410B0"/>
    <w:p w:rsidR="001410B0" w:rsidRPr="00B74A57" w:rsidRDefault="001410B0" w:rsidP="001410B0">
      <w:pPr>
        <w:rPr>
          <w:color w:val="FF0000"/>
        </w:rPr>
      </w:pPr>
      <w:proofErr w:type="gramStart"/>
      <w:r w:rsidRPr="00B74A57">
        <w:rPr>
          <w:color w:val="FF0000"/>
        </w:rPr>
        <w:t>1.req</w:t>
      </w:r>
      <w:proofErr w:type="gramEnd"/>
    </w:p>
    <w:p w:rsidR="001410B0" w:rsidRDefault="001410B0" w:rsidP="001410B0"/>
    <w:p w:rsidR="001410B0" w:rsidRPr="00B74A57" w:rsidRDefault="001410B0" w:rsidP="001410B0">
      <w:pPr>
        <w:rPr>
          <w:color w:val="FF0000"/>
        </w:rPr>
      </w:pPr>
      <w:r w:rsidRPr="00B74A57">
        <w:rPr>
          <w:color w:val="FF0000"/>
        </w:rPr>
        <w:tab/>
        <w:t xml:space="preserve">     3.</w:t>
      </w:r>
    </w:p>
    <w:p w:rsidR="001410B0" w:rsidRPr="00B74A57" w:rsidRDefault="001410B0" w:rsidP="001410B0">
      <w:pPr>
        <w:ind w:left="2160"/>
        <w:rPr>
          <w:color w:val="FF0000"/>
        </w:rPr>
      </w:pPr>
      <w:proofErr w:type="gramStart"/>
      <w:r w:rsidRPr="00B74A57">
        <w:rPr>
          <w:color w:val="FF0000"/>
        </w:rPr>
        <w:t>2.</w:t>
      </w:r>
      <w:r w:rsidRPr="00B74A57">
        <w:rPr>
          <w:color w:val="FF0000"/>
        </w:rPr>
        <w:t>resp</w:t>
      </w:r>
      <w:proofErr w:type="gramEnd"/>
    </w:p>
    <w:p w:rsidR="001410B0" w:rsidRDefault="001410B0" w:rsidP="001410B0"/>
    <w:p w:rsidR="00B74A57" w:rsidRDefault="00B74A57" w:rsidP="001410B0"/>
    <w:p w:rsidR="00B74A57" w:rsidRDefault="00B74A57" w:rsidP="001410B0"/>
    <w:p w:rsidR="00B74A57" w:rsidRDefault="00B74A57" w:rsidP="001410B0"/>
    <w:p w:rsidR="00B74A57" w:rsidRDefault="00B74A57" w:rsidP="001410B0"/>
    <w:p w:rsidR="00B74A57" w:rsidRDefault="00B74A57" w:rsidP="001410B0"/>
    <w:p w:rsidR="00B74A57" w:rsidRDefault="00B74A57" w:rsidP="001410B0"/>
    <w:p w:rsidR="00B74A57" w:rsidRDefault="00B74A57" w:rsidP="001410B0">
      <w:bookmarkStart w:id="0" w:name="_GoBack"/>
      <w:bookmarkEnd w:id="0"/>
    </w:p>
    <w:sectPr w:rsidR="00B7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24" w:rsidRDefault="00EA3A24" w:rsidP="00DB0244">
      <w:pPr>
        <w:spacing w:line="240" w:lineRule="auto"/>
      </w:pPr>
      <w:r>
        <w:separator/>
      </w:r>
    </w:p>
  </w:endnote>
  <w:endnote w:type="continuationSeparator" w:id="0">
    <w:p w:rsidR="00EA3A24" w:rsidRDefault="00EA3A24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24" w:rsidRDefault="00EA3A24" w:rsidP="00DB0244">
      <w:pPr>
        <w:spacing w:line="240" w:lineRule="auto"/>
      </w:pPr>
      <w:r>
        <w:separator/>
      </w:r>
    </w:p>
  </w:footnote>
  <w:footnote w:type="continuationSeparator" w:id="0">
    <w:p w:rsidR="00EA3A24" w:rsidRDefault="00EA3A24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A4B12"/>
    <w:multiLevelType w:val="hybridMultilevel"/>
    <w:tmpl w:val="5344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D48C3"/>
    <w:multiLevelType w:val="hybridMultilevel"/>
    <w:tmpl w:val="4C7E028E"/>
    <w:lvl w:ilvl="0" w:tplc="0960E0F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4EEF627E"/>
    <w:multiLevelType w:val="hybridMultilevel"/>
    <w:tmpl w:val="AC4A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45EF7"/>
    <w:multiLevelType w:val="hybridMultilevel"/>
    <w:tmpl w:val="1A1E37BE"/>
    <w:lvl w:ilvl="0" w:tplc="06C88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51F93"/>
    <w:multiLevelType w:val="hybridMultilevel"/>
    <w:tmpl w:val="278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52847"/>
    <w:multiLevelType w:val="hybridMultilevel"/>
    <w:tmpl w:val="F58E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E659D"/>
    <w:multiLevelType w:val="hybridMultilevel"/>
    <w:tmpl w:val="27C4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802F9"/>
    <w:rsid w:val="000B796A"/>
    <w:rsid w:val="00107813"/>
    <w:rsid w:val="0011714F"/>
    <w:rsid w:val="001310C6"/>
    <w:rsid w:val="00132E3E"/>
    <w:rsid w:val="00137F3F"/>
    <w:rsid w:val="001410B0"/>
    <w:rsid w:val="001803C9"/>
    <w:rsid w:val="00180445"/>
    <w:rsid w:val="00192A93"/>
    <w:rsid w:val="001A31E0"/>
    <w:rsid w:val="001E1987"/>
    <w:rsid w:val="0024736C"/>
    <w:rsid w:val="002625D7"/>
    <w:rsid w:val="00272737"/>
    <w:rsid w:val="0027382A"/>
    <w:rsid w:val="002965CC"/>
    <w:rsid w:val="002A40CD"/>
    <w:rsid w:val="002F0FCB"/>
    <w:rsid w:val="002F3DB5"/>
    <w:rsid w:val="00325FB9"/>
    <w:rsid w:val="003704B6"/>
    <w:rsid w:val="00371D1E"/>
    <w:rsid w:val="003A1467"/>
    <w:rsid w:val="003C1C3E"/>
    <w:rsid w:val="003D4CCC"/>
    <w:rsid w:val="003F3479"/>
    <w:rsid w:val="0042495C"/>
    <w:rsid w:val="00425FA2"/>
    <w:rsid w:val="00450C3F"/>
    <w:rsid w:val="00460ADC"/>
    <w:rsid w:val="00465620"/>
    <w:rsid w:val="00477FC8"/>
    <w:rsid w:val="004C0DAA"/>
    <w:rsid w:val="004D1419"/>
    <w:rsid w:val="004D47D3"/>
    <w:rsid w:val="004E13E9"/>
    <w:rsid w:val="004E3096"/>
    <w:rsid w:val="00521EF3"/>
    <w:rsid w:val="00562A3D"/>
    <w:rsid w:val="00575DF5"/>
    <w:rsid w:val="00594021"/>
    <w:rsid w:val="005A4CF5"/>
    <w:rsid w:val="005D6D57"/>
    <w:rsid w:val="0064767F"/>
    <w:rsid w:val="0067665B"/>
    <w:rsid w:val="00682470"/>
    <w:rsid w:val="006E30C8"/>
    <w:rsid w:val="00725C89"/>
    <w:rsid w:val="00725D80"/>
    <w:rsid w:val="00726AB0"/>
    <w:rsid w:val="00741FA9"/>
    <w:rsid w:val="0075283D"/>
    <w:rsid w:val="007B2243"/>
    <w:rsid w:val="007C0C24"/>
    <w:rsid w:val="007D3BBD"/>
    <w:rsid w:val="007D6BDD"/>
    <w:rsid w:val="007E13DB"/>
    <w:rsid w:val="007F31BA"/>
    <w:rsid w:val="008225D4"/>
    <w:rsid w:val="008426E1"/>
    <w:rsid w:val="00873C94"/>
    <w:rsid w:val="008A1D49"/>
    <w:rsid w:val="008C5EB2"/>
    <w:rsid w:val="008D38F8"/>
    <w:rsid w:val="008F416D"/>
    <w:rsid w:val="008F5530"/>
    <w:rsid w:val="00916BB6"/>
    <w:rsid w:val="0095298E"/>
    <w:rsid w:val="009566B6"/>
    <w:rsid w:val="00967489"/>
    <w:rsid w:val="009A0761"/>
    <w:rsid w:val="009A1AD1"/>
    <w:rsid w:val="00A07219"/>
    <w:rsid w:val="00A3090D"/>
    <w:rsid w:val="00A361C3"/>
    <w:rsid w:val="00A412E3"/>
    <w:rsid w:val="00A41752"/>
    <w:rsid w:val="00A52962"/>
    <w:rsid w:val="00A91F60"/>
    <w:rsid w:val="00AA4A69"/>
    <w:rsid w:val="00AE4386"/>
    <w:rsid w:val="00B007D7"/>
    <w:rsid w:val="00B52BAA"/>
    <w:rsid w:val="00B74A57"/>
    <w:rsid w:val="00BE508F"/>
    <w:rsid w:val="00C00452"/>
    <w:rsid w:val="00C40065"/>
    <w:rsid w:val="00C42196"/>
    <w:rsid w:val="00C9055E"/>
    <w:rsid w:val="00CB12E0"/>
    <w:rsid w:val="00CE7CD9"/>
    <w:rsid w:val="00D31252"/>
    <w:rsid w:val="00D54C87"/>
    <w:rsid w:val="00DA16D0"/>
    <w:rsid w:val="00DB0244"/>
    <w:rsid w:val="00E91196"/>
    <w:rsid w:val="00EA3A24"/>
    <w:rsid w:val="00F02A45"/>
    <w:rsid w:val="00F04D32"/>
    <w:rsid w:val="00F1113A"/>
    <w:rsid w:val="00F242CE"/>
    <w:rsid w:val="00F41E65"/>
    <w:rsid w:val="00F5720A"/>
    <w:rsid w:val="00F6002F"/>
    <w:rsid w:val="00F85DD1"/>
    <w:rsid w:val="00FD2BF2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5E"/>
    <w:rPr>
      <w:rFonts w:ascii="Tahoma" w:hAnsi="Tahoma" w:cs="Tahoma"/>
      <w:color w:val="262626" w:themeColor="text1" w:themeTint="D9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5E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B0B78-4969-4B10-8F00-C712F009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1626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2020-11-17T16:42:00Z</dcterms:created>
  <dcterms:modified xsi:type="dcterms:W3CDTF">2020-11-20T06:35:00Z</dcterms:modified>
</cp:coreProperties>
</file>