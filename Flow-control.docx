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E85" w:rsidRDefault="00FD7E85" w:rsidP="00FD7E85">
      <w:pPr>
        <w:pStyle w:val="Heading1"/>
      </w:pPr>
      <w:r>
        <w:t xml:space="preserve">Follow </w:t>
      </w:r>
      <w:proofErr w:type="spellStart"/>
      <w:r>
        <w:t>controll</w:t>
      </w:r>
      <w:proofErr w:type="spellEnd"/>
    </w:p>
    <w:p w:rsidR="002625D7" w:rsidRDefault="003704B6" w:rsidP="00521EF3">
      <w:r>
        <w:t xml:space="preserve">Follow control </w:t>
      </w:r>
      <w:r w:rsidR="00FD7E85">
        <w:t>describe</w:t>
      </w:r>
      <w:r>
        <w:t xml:space="preserve"> the order in which </w:t>
      </w:r>
      <w:r w:rsidR="00FD7E85">
        <w:t>statements</w:t>
      </w:r>
      <w:r>
        <w:t xml:space="preserve"> will be executed </w:t>
      </w:r>
      <w:r w:rsidR="00FD7E85">
        <w:t xml:space="preserve">at runtime </w:t>
      </w:r>
    </w:p>
    <w:p w:rsidR="00FD7E85" w:rsidRDefault="00FD7E85" w:rsidP="00521E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306A9" wp14:editId="35635850">
                <wp:simplePos x="0" y="0"/>
                <wp:positionH relativeFrom="column">
                  <wp:posOffset>2343150</wp:posOffset>
                </wp:positionH>
                <wp:positionV relativeFrom="paragraph">
                  <wp:posOffset>261620</wp:posOffset>
                </wp:positionV>
                <wp:extent cx="0" cy="1809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0.6pt" to="184.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Follow-control </w:t>
      </w:r>
    </w:p>
    <w:p w:rsidR="003704B6" w:rsidRDefault="00FD7E85" w:rsidP="00521E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FC383" wp14:editId="0C3C5940">
                <wp:simplePos x="0" y="0"/>
                <wp:positionH relativeFrom="column">
                  <wp:posOffset>695325</wp:posOffset>
                </wp:positionH>
                <wp:positionV relativeFrom="paragraph">
                  <wp:posOffset>130175</wp:posOffset>
                </wp:positionV>
                <wp:extent cx="39052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0.25pt" to="362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8ABDE" wp14:editId="53261F4A">
                <wp:simplePos x="0" y="0"/>
                <wp:positionH relativeFrom="column">
                  <wp:posOffset>4572000</wp:posOffset>
                </wp:positionH>
                <wp:positionV relativeFrom="paragraph">
                  <wp:posOffset>149225</wp:posOffset>
                </wp:positionV>
                <wp:extent cx="1" cy="2095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in;margin-top:11.75pt;width:0;height:1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B4A33" wp14:editId="12AA8216">
                <wp:simplePos x="0" y="0"/>
                <wp:positionH relativeFrom="column">
                  <wp:posOffset>2571750</wp:posOffset>
                </wp:positionH>
                <wp:positionV relativeFrom="paragraph">
                  <wp:posOffset>149225</wp:posOffset>
                </wp:positionV>
                <wp:extent cx="1" cy="2095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2.5pt;margin-top:11.75pt;width:0;height:1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D4DB3" wp14:editId="5AAA9F59">
                <wp:simplePos x="0" y="0"/>
                <wp:positionH relativeFrom="column">
                  <wp:posOffset>714375</wp:posOffset>
                </wp:positionH>
                <wp:positionV relativeFrom="paragraph">
                  <wp:posOffset>130175</wp:posOffset>
                </wp:positionV>
                <wp:extent cx="0" cy="2286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6.25pt;margin-top:10.2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521EF3" w:rsidRPr="003704B6" w:rsidRDefault="00521EF3" w:rsidP="00521EF3">
      <w:pPr>
        <w:rPr>
          <w:sz w:val="24"/>
        </w:rPr>
      </w:pPr>
      <w:r w:rsidRPr="003704B6">
        <w:rPr>
          <w:sz w:val="24"/>
        </w:rPr>
        <w:t xml:space="preserve">Selection statements </w:t>
      </w:r>
      <w:r w:rsidRPr="003704B6">
        <w:rPr>
          <w:sz w:val="24"/>
        </w:rPr>
        <w:tab/>
      </w:r>
      <w:r w:rsidR="003704B6">
        <w:rPr>
          <w:sz w:val="24"/>
        </w:rPr>
        <w:t xml:space="preserve">   I</w:t>
      </w:r>
      <w:r w:rsidRPr="003704B6">
        <w:rPr>
          <w:sz w:val="24"/>
        </w:rPr>
        <w:t xml:space="preserve">terative </w:t>
      </w:r>
      <w:r w:rsidR="003704B6">
        <w:rPr>
          <w:sz w:val="24"/>
        </w:rPr>
        <w:t xml:space="preserve">statements </w:t>
      </w:r>
      <w:r w:rsidR="003704B6">
        <w:rPr>
          <w:sz w:val="24"/>
        </w:rPr>
        <w:tab/>
      </w:r>
      <w:r w:rsidR="003704B6">
        <w:rPr>
          <w:sz w:val="24"/>
        </w:rPr>
        <w:tab/>
      </w:r>
      <w:r w:rsidR="003704B6" w:rsidRPr="003704B6">
        <w:rPr>
          <w:sz w:val="24"/>
        </w:rPr>
        <w:t>Transfer statement</w:t>
      </w:r>
    </w:p>
    <w:p w:rsidR="003704B6" w:rsidRDefault="00521EF3" w:rsidP="00521EF3">
      <w:pPr>
        <w:rPr>
          <w:sz w:val="16"/>
        </w:rPr>
      </w:pPr>
      <w:r>
        <w:t>If-else</w:t>
      </w:r>
      <w:r w:rsidR="003704B6">
        <w:tab/>
      </w:r>
      <w:r w:rsidR="003704B6">
        <w:tab/>
      </w:r>
      <w:r w:rsidR="003704B6">
        <w:tab/>
        <w:t xml:space="preserve">  </w:t>
      </w:r>
      <w:r w:rsidRPr="00521EF3">
        <w:rPr>
          <w:sz w:val="16"/>
        </w:rPr>
        <w:t>(group of statement</w:t>
      </w:r>
      <w:r>
        <w:rPr>
          <w:sz w:val="16"/>
        </w:rPr>
        <w:t>s</w:t>
      </w:r>
      <w:r w:rsidRPr="00521EF3">
        <w:rPr>
          <w:sz w:val="16"/>
        </w:rPr>
        <w:t xml:space="preserve"> execute raptly)</w:t>
      </w:r>
      <w:r w:rsidR="003704B6">
        <w:rPr>
          <w:sz w:val="16"/>
        </w:rPr>
        <w:t xml:space="preserve">    (transfer the control one to another)</w:t>
      </w:r>
    </w:p>
    <w:p w:rsidR="00521EF3" w:rsidRDefault="003704B6" w:rsidP="00521EF3">
      <w:r w:rsidRPr="00521EF3">
        <w:rPr>
          <w:sz w:val="16"/>
        </w:rPr>
        <w:t xml:space="preserve"> </w:t>
      </w:r>
      <w:r w:rsidR="00521EF3" w:rsidRPr="00521EF3">
        <w:rPr>
          <w:sz w:val="16"/>
        </w:rPr>
        <w:t>(</w:t>
      </w:r>
      <w:proofErr w:type="gramStart"/>
      <w:r w:rsidR="00521EF3" w:rsidRPr="00521EF3">
        <w:rPr>
          <w:sz w:val="16"/>
        </w:rPr>
        <w:t>only</w:t>
      </w:r>
      <w:proofErr w:type="gramEnd"/>
      <w:r w:rsidR="00521EF3" w:rsidRPr="00521EF3">
        <w:rPr>
          <w:sz w:val="16"/>
        </w:rPr>
        <w:t xml:space="preserve"> 2 options)</w:t>
      </w:r>
      <w:r>
        <w:tab/>
      </w:r>
      <w:r>
        <w:tab/>
      </w:r>
      <w:r>
        <w:tab/>
        <w:t xml:space="preserve">  </w:t>
      </w:r>
      <w:r w:rsidR="00521EF3">
        <w:t>while()</w:t>
      </w:r>
      <w:r>
        <w:tab/>
      </w:r>
      <w:r>
        <w:tab/>
      </w:r>
      <w:r>
        <w:tab/>
      </w:r>
      <w:r>
        <w:tab/>
      </w:r>
      <w:r w:rsidRPr="003704B6">
        <w:t>break</w:t>
      </w:r>
    </w:p>
    <w:p w:rsidR="00521EF3" w:rsidRDefault="003704B6" w:rsidP="00521EF3">
      <w:proofErr w:type="gramStart"/>
      <w:r>
        <w:t>s</w:t>
      </w:r>
      <w:r w:rsidR="00521EF3">
        <w:t>witch</w:t>
      </w:r>
      <w:proofErr w:type="gramEnd"/>
      <w:r w:rsidR="00521EF3">
        <w:t xml:space="preserve"> </w:t>
      </w:r>
      <w:r>
        <w:tab/>
      </w:r>
      <w:r>
        <w:tab/>
      </w:r>
      <w:r>
        <w:tab/>
        <w:t xml:space="preserve">  </w:t>
      </w:r>
      <w:r w:rsidR="00521EF3">
        <w:t>do-while()</w:t>
      </w:r>
      <w:r>
        <w:tab/>
      </w:r>
      <w:r>
        <w:tab/>
      </w:r>
      <w:r>
        <w:tab/>
        <w:t>continue</w:t>
      </w:r>
    </w:p>
    <w:p w:rsidR="00521EF3" w:rsidRPr="00521EF3" w:rsidRDefault="00521EF3" w:rsidP="00521EF3">
      <w:pPr>
        <w:rPr>
          <w:sz w:val="28"/>
        </w:rPr>
      </w:pPr>
      <w:r w:rsidRPr="00521EF3">
        <w:rPr>
          <w:sz w:val="16"/>
        </w:rPr>
        <w:t>(More options select</w:t>
      </w:r>
      <w:r w:rsidRPr="00521EF3">
        <w:rPr>
          <w:sz w:val="32"/>
        </w:rPr>
        <w:tab/>
      </w:r>
      <w:r w:rsidRPr="00521EF3">
        <w:rPr>
          <w:sz w:val="28"/>
        </w:rPr>
        <w:tab/>
      </w:r>
      <w:r w:rsidR="003704B6">
        <w:rPr>
          <w:sz w:val="28"/>
        </w:rPr>
        <w:t xml:space="preserve">  </w:t>
      </w:r>
      <w:proofErr w:type="gramStart"/>
      <w:r w:rsidR="003704B6">
        <w:rPr>
          <w:sz w:val="28"/>
        </w:rPr>
        <w:t>f</w:t>
      </w:r>
      <w:r w:rsidRPr="00521EF3">
        <w:rPr>
          <w:sz w:val="28"/>
        </w:rPr>
        <w:t>or(</w:t>
      </w:r>
      <w:proofErr w:type="gramEnd"/>
      <w:r w:rsidRPr="00521EF3">
        <w:rPr>
          <w:sz w:val="28"/>
        </w:rPr>
        <w:t>)</w:t>
      </w:r>
      <w:r w:rsidR="003704B6">
        <w:rPr>
          <w:sz w:val="28"/>
        </w:rPr>
        <w:tab/>
      </w:r>
      <w:r w:rsidR="003704B6">
        <w:rPr>
          <w:sz w:val="28"/>
        </w:rPr>
        <w:tab/>
      </w:r>
      <w:r w:rsidR="003704B6">
        <w:rPr>
          <w:sz w:val="28"/>
        </w:rPr>
        <w:tab/>
      </w:r>
      <w:r w:rsidR="003704B6">
        <w:rPr>
          <w:sz w:val="28"/>
        </w:rPr>
        <w:tab/>
      </w:r>
      <w:r w:rsidR="003704B6">
        <w:t>return</w:t>
      </w:r>
    </w:p>
    <w:p w:rsidR="00521EF3" w:rsidRDefault="00521EF3" w:rsidP="00521EF3">
      <w:proofErr w:type="gramStart"/>
      <w:r w:rsidRPr="00521EF3">
        <w:rPr>
          <w:sz w:val="16"/>
        </w:rPr>
        <w:t>one</w:t>
      </w:r>
      <w:proofErr w:type="gramEnd"/>
      <w:r w:rsidRPr="00521EF3">
        <w:rPr>
          <w:sz w:val="16"/>
        </w:rPr>
        <w:t xml:space="preserve"> and execute it)</w:t>
      </w:r>
      <w:r w:rsidRPr="00521EF3">
        <w:rPr>
          <w:sz w:val="32"/>
        </w:rPr>
        <w:tab/>
      </w:r>
      <w:r w:rsidRPr="00521EF3">
        <w:rPr>
          <w:sz w:val="28"/>
        </w:rPr>
        <w:tab/>
      </w:r>
      <w:r w:rsidR="003704B6">
        <w:t xml:space="preserve">  </w:t>
      </w:r>
      <w:proofErr w:type="spellStart"/>
      <w:r w:rsidR="003704B6">
        <w:t>f</w:t>
      </w:r>
      <w:r>
        <w:t>oreach</w:t>
      </w:r>
      <w:proofErr w:type="spellEnd"/>
      <w:r>
        <w:t>()</w:t>
      </w:r>
      <w:r w:rsidR="003704B6">
        <w:tab/>
      </w:r>
      <w:r w:rsidR="00FD7E85">
        <w:t xml:space="preserve">  </w:t>
      </w:r>
      <w:r w:rsidR="00FD7E85" w:rsidRPr="00FD7E85">
        <w:rPr>
          <w:sz w:val="18"/>
        </w:rPr>
        <w:t>1.5v</w:t>
      </w:r>
      <w:r w:rsidR="003704B6">
        <w:tab/>
      </w:r>
      <w:r w:rsidR="003704B6">
        <w:tab/>
      </w:r>
      <w:r w:rsidR="003704B6">
        <w:tab/>
      </w:r>
      <w:r w:rsidR="003704B6">
        <w:rPr>
          <w:sz w:val="28"/>
        </w:rPr>
        <w:t>try-cutch-finally</w:t>
      </w:r>
    </w:p>
    <w:p w:rsidR="003704B6" w:rsidRDefault="003704B6" w:rsidP="00521E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assert</w:t>
      </w:r>
      <w:proofErr w:type="gramEnd"/>
      <w:r w:rsidR="00FD7E85">
        <w:tab/>
      </w:r>
      <w:r w:rsidR="00FD7E85" w:rsidRPr="00FD7E85">
        <w:rPr>
          <w:sz w:val="18"/>
        </w:rPr>
        <w:t>1.4v</w:t>
      </w:r>
    </w:p>
    <w:p w:rsidR="00FD7E85" w:rsidRDefault="00FD7E85" w:rsidP="00521EF3"/>
    <w:p w:rsidR="00FD7E85" w:rsidRPr="008225D4" w:rsidRDefault="00FD7E85" w:rsidP="008225D4">
      <w:pPr>
        <w:pStyle w:val="Heading2"/>
      </w:pPr>
      <w:r w:rsidRPr="008225D4">
        <w:t xml:space="preserve">Selection statement </w:t>
      </w:r>
      <w:r w:rsidR="00521EF3" w:rsidRPr="008225D4">
        <w:tab/>
      </w:r>
      <w:r w:rsidR="00521EF3" w:rsidRPr="008225D4">
        <w:tab/>
      </w:r>
      <w:r w:rsidR="00521EF3" w:rsidRPr="008225D4">
        <w:tab/>
      </w:r>
    </w:p>
    <w:p w:rsidR="00FD7E85" w:rsidRPr="008225D4" w:rsidRDefault="00FD7E85" w:rsidP="008225D4">
      <w:pPr>
        <w:pStyle w:val="Heading3"/>
      </w:pPr>
      <w:r w:rsidRPr="008225D4">
        <w:t>If-else</w:t>
      </w:r>
    </w:p>
    <w:p w:rsidR="00FD7E85" w:rsidRPr="00F02A45" w:rsidRDefault="00FD7E85" w:rsidP="00FD7E85">
      <w:pPr>
        <w:rPr>
          <w:color w:val="808080" w:themeColor="background1" w:themeShade="80"/>
          <w:sz w:val="22"/>
          <w:szCs w:val="22"/>
        </w:rPr>
      </w:pPr>
      <w:proofErr w:type="gramStart"/>
      <w:r w:rsidRPr="00F02A45">
        <w:rPr>
          <w:color w:val="808080" w:themeColor="background1" w:themeShade="80"/>
          <w:sz w:val="22"/>
          <w:szCs w:val="22"/>
        </w:rPr>
        <w:t>if(</w:t>
      </w:r>
      <w:proofErr w:type="spellStart"/>
      <w:proofErr w:type="gramEnd"/>
      <w:r w:rsidRPr="00F02A45">
        <w:rPr>
          <w:color w:val="808080" w:themeColor="background1" w:themeShade="80"/>
          <w:sz w:val="22"/>
          <w:szCs w:val="22"/>
        </w:rPr>
        <w:t>boolean</w:t>
      </w:r>
      <w:proofErr w:type="spellEnd"/>
      <w:r w:rsidRPr="00F02A45">
        <w:rPr>
          <w:color w:val="808080" w:themeColor="background1" w:themeShade="80"/>
          <w:sz w:val="22"/>
          <w:szCs w:val="22"/>
        </w:rPr>
        <w:t xml:space="preserve"> b){</w:t>
      </w:r>
    </w:p>
    <w:p w:rsidR="00FD7E85" w:rsidRPr="00F02A45" w:rsidRDefault="00FD7E85" w:rsidP="00FD7E85">
      <w:pPr>
        <w:rPr>
          <w:color w:val="808080" w:themeColor="background1" w:themeShade="80"/>
          <w:sz w:val="22"/>
          <w:szCs w:val="22"/>
        </w:rPr>
      </w:pPr>
      <w:r w:rsidRPr="00F02A45">
        <w:rPr>
          <w:color w:val="808080" w:themeColor="background1" w:themeShade="80"/>
          <w:sz w:val="22"/>
          <w:szCs w:val="22"/>
        </w:rPr>
        <w:tab/>
        <w:t>// action if b is true</w:t>
      </w:r>
    </w:p>
    <w:p w:rsidR="00521EF3" w:rsidRPr="00F02A45" w:rsidRDefault="00521EF3" w:rsidP="00FD7E85">
      <w:pPr>
        <w:rPr>
          <w:color w:val="808080" w:themeColor="background1" w:themeShade="80"/>
          <w:sz w:val="22"/>
          <w:szCs w:val="22"/>
        </w:rPr>
      </w:pPr>
      <w:r w:rsidRPr="00F02A45">
        <w:rPr>
          <w:color w:val="808080" w:themeColor="background1" w:themeShade="80"/>
          <w:sz w:val="22"/>
          <w:szCs w:val="22"/>
        </w:rPr>
        <w:t xml:space="preserve"> </w:t>
      </w:r>
      <w:r w:rsidR="00FD7E85" w:rsidRPr="00F02A45">
        <w:rPr>
          <w:color w:val="808080" w:themeColor="background1" w:themeShade="80"/>
          <w:sz w:val="22"/>
          <w:szCs w:val="22"/>
        </w:rPr>
        <w:t>}</w:t>
      </w:r>
    </w:p>
    <w:p w:rsidR="00FD7E85" w:rsidRPr="00F02A45" w:rsidRDefault="00FD7E85" w:rsidP="00FD7E85">
      <w:pPr>
        <w:rPr>
          <w:color w:val="808080" w:themeColor="background1" w:themeShade="80"/>
          <w:sz w:val="22"/>
          <w:szCs w:val="22"/>
        </w:rPr>
      </w:pPr>
      <w:proofErr w:type="gramStart"/>
      <w:r w:rsidRPr="00F02A45">
        <w:rPr>
          <w:color w:val="808080" w:themeColor="background1" w:themeShade="80"/>
          <w:sz w:val="22"/>
          <w:szCs w:val="22"/>
        </w:rPr>
        <w:t>else{</w:t>
      </w:r>
      <w:proofErr w:type="gramEnd"/>
    </w:p>
    <w:p w:rsidR="00FD7E85" w:rsidRPr="00F02A45" w:rsidRDefault="00FD7E85" w:rsidP="00FD7E85">
      <w:pPr>
        <w:rPr>
          <w:color w:val="808080" w:themeColor="background1" w:themeShade="80"/>
          <w:sz w:val="22"/>
          <w:szCs w:val="22"/>
        </w:rPr>
      </w:pPr>
      <w:r w:rsidRPr="00F02A45">
        <w:rPr>
          <w:color w:val="808080" w:themeColor="background1" w:themeShade="80"/>
          <w:sz w:val="22"/>
          <w:szCs w:val="22"/>
        </w:rPr>
        <w:tab/>
        <w:t>// action if b is false</w:t>
      </w:r>
    </w:p>
    <w:p w:rsidR="00FD7E85" w:rsidRPr="00F02A45" w:rsidRDefault="00FD7E85" w:rsidP="00FD7E85">
      <w:pPr>
        <w:rPr>
          <w:color w:val="808080" w:themeColor="background1" w:themeShade="80"/>
          <w:sz w:val="22"/>
          <w:szCs w:val="22"/>
        </w:rPr>
      </w:pPr>
      <w:r w:rsidRPr="00F02A45">
        <w:rPr>
          <w:color w:val="808080" w:themeColor="background1" w:themeShade="80"/>
          <w:sz w:val="22"/>
          <w:szCs w:val="22"/>
        </w:rPr>
        <w:t>}</w:t>
      </w:r>
    </w:p>
    <w:p w:rsidR="00F02A45" w:rsidRDefault="00F02A45" w:rsidP="00FD7E85">
      <w:pPr>
        <w:rPr>
          <w:color w:val="808080" w:themeColor="background1" w:themeShade="80"/>
        </w:rPr>
      </w:pPr>
    </w:p>
    <w:p w:rsidR="00F02A45" w:rsidRDefault="00F02A45" w:rsidP="00FD7E85">
      <w:pPr>
        <w:rPr>
          <w:color w:val="808080" w:themeColor="background1" w:themeShade="80"/>
        </w:rPr>
      </w:pPr>
    </w:p>
    <w:p w:rsidR="00F02A45" w:rsidRDefault="00F02A45" w:rsidP="00FD7E85">
      <w:pPr>
        <w:rPr>
          <w:color w:val="808080" w:themeColor="background1" w:themeShade="80"/>
        </w:rPr>
      </w:pPr>
    </w:p>
    <w:p w:rsidR="00F02A45" w:rsidRDefault="004D47D3" w:rsidP="00F02A45">
      <w:pPr>
        <w:rPr>
          <w:color w:val="808080" w:themeColor="background1" w:themeShade="80"/>
        </w:rPr>
      </w:pPr>
      <w:r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28604" wp14:editId="694C3991">
                <wp:simplePos x="0" y="0"/>
                <wp:positionH relativeFrom="column">
                  <wp:posOffset>4295775</wp:posOffset>
                </wp:positionH>
                <wp:positionV relativeFrom="paragraph">
                  <wp:posOffset>-85725</wp:posOffset>
                </wp:positionV>
                <wp:extent cx="1228725" cy="16383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boole</w:t>
                            </w:r>
                            <w:proofErr w:type="spellEnd"/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x = 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true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f(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= false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}else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{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“hi”);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38.25pt;margin-top:-6.75pt;width:96.75pt;height:12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" fillcolor="white [3201]" strokeweight=".5pt">
                <v:textbox>
                  <w:txbxContent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boole</w:t>
                      </w:r>
                      <w:proofErr w:type="spellEnd"/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x = 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true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f(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x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= false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}else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{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“hi”);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A412E3" w:rsidRPr="00F02A45" w:rsidRDefault="00A412E3" w:rsidP="00F02A4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96218" wp14:editId="1644F435">
                <wp:simplePos x="0" y="0"/>
                <wp:positionH relativeFrom="column">
                  <wp:posOffset>2762250</wp:posOffset>
                </wp:positionH>
                <wp:positionV relativeFrom="paragraph">
                  <wp:posOffset>-85725</wp:posOffset>
                </wp:positionV>
                <wp:extent cx="1228725" cy="16383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x = 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2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f(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== 5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}else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{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“hi”);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margin-left:217.5pt;margin-top:-6.75pt;width:96.75pt;height:12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" fillcolor="white [3201]" strokeweight=".5pt">
                <v:textbox>
                  <w:txbxContent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x = 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2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f(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x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== 5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}else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{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“hi”);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A412E3" w:rsidRPr="00F02A45" w:rsidRDefault="00A412E3" w:rsidP="00F02A4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A4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965A6" wp14:editId="769D8DAF">
                <wp:simplePos x="0" y="0"/>
                <wp:positionH relativeFrom="column">
                  <wp:posOffset>1343025</wp:posOffset>
                </wp:positionH>
                <wp:positionV relativeFrom="paragraph">
                  <wp:posOffset>-85725</wp:posOffset>
                </wp:positionV>
                <wp:extent cx="1152525" cy="16383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x = 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1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0;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f(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= 20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}else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{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“hi”);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8" type="#_x0000_t202" style="position:absolute;margin-left:105.75pt;margin-top:-6.75pt;width:90.75pt;height:12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" fillcolor="white [3201]" strokeweight=".5pt">
                <v:textbox>
                  <w:txbxContent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nt</w:t>
                      </w:r>
                      <w:proofErr w:type="spellEnd"/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x = 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1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0;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f(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x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= 20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}else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{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“hi”);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A412E3" w:rsidRPr="00F02A45" w:rsidRDefault="00A412E3" w:rsidP="00F02A4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A4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1607F" wp14:editId="6DEFAD98">
                <wp:simplePos x="0" y="0"/>
                <wp:positionH relativeFrom="column">
                  <wp:posOffset>-104776</wp:posOffset>
                </wp:positionH>
                <wp:positionV relativeFrom="paragraph">
                  <wp:posOffset>-85725</wp:posOffset>
                </wp:positionV>
                <wp:extent cx="1152525" cy="16383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x = 0;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f(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x){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}else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{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“hi”);</w:t>
                            </w:r>
                          </w:p>
                          <w:p w:rsidR="00A412E3" w:rsidRPr="00F02A45" w:rsidRDefault="00A412E3" w:rsidP="00F02A45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A412E3" w:rsidRPr="00F02A45" w:rsidRDefault="00A412E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9" type="#_x0000_t202" style="position:absolute;margin-left:-8.25pt;margin-top:-6.75pt;width:90.75pt;height:12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" fillcolor="white [3201]" strokeweight=".5pt">
                <v:textbox>
                  <w:txbxContent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nt</w:t>
                      </w:r>
                      <w:proofErr w:type="spellEnd"/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x = 0;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f(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x){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}else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{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“hi”);</w:t>
                      </w:r>
                    </w:p>
                    <w:p w:rsidR="00A412E3" w:rsidRPr="00F02A45" w:rsidRDefault="00A412E3" w:rsidP="00F02A45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A412E3" w:rsidRPr="00F02A45" w:rsidRDefault="00A412E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2A45" w:rsidRDefault="00F02A45" w:rsidP="00FD7E85">
      <w:pPr>
        <w:rPr>
          <w:color w:val="808080" w:themeColor="background1" w:themeShade="80"/>
        </w:rPr>
      </w:pPr>
    </w:p>
    <w:p w:rsidR="00F02A45" w:rsidRDefault="00F02A45" w:rsidP="00FD7E85">
      <w:pPr>
        <w:rPr>
          <w:color w:val="808080" w:themeColor="background1" w:themeShade="80"/>
        </w:rPr>
      </w:pPr>
    </w:p>
    <w:p w:rsidR="00F02A45" w:rsidRDefault="00F02A45" w:rsidP="00FD7E85">
      <w:pPr>
        <w:rPr>
          <w:color w:val="808080" w:themeColor="background1" w:themeShade="80"/>
        </w:rPr>
      </w:pPr>
    </w:p>
    <w:p w:rsidR="00F02A45" w:rsidRDefault="004D47D3" w:rsidP="00FD7E85">
      <w:pPr>
        <w:rPr>
          <w:color w:val="808080" w:themeColor="background1" w:themeShade="80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388AC" wp14:editId="19FEEA0E">
                <wp:simplePos x="0" y="0"/>
                <wp:positionH relativeFrom="column">
                  <wp:posOffset>1343025</wp:posOffset>
                </wp:positionH>
                <wp:positionV relativeFrom="paragraph">
                  <wp:posOffset>170815</wp:posOffset>
                </wp:positionV>
                <wp:extent cx="495300" cy="504825"/>
                <wp:effectExtent l="57150" t="3810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05.75pt;margin-top:13.45pt;width:39pt;height:39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5DE12" wp14:editId="56054136">
                <wp:simplePos x="0" y="0"/>
                <wp:positionH relativeFrom="column">
                  <wp:posOffset>323850</wp:posOffset>
                </wp:positionH>
                <wp:positionV relativeFrom="paragraph">
                  <wp:posOffset>170815</wp:posOffset>
                </wp:positionV>
                <wp:extent cx="209550" cy="504825"/>
                <wp:effectExtent l="76200" t="38100" r="571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5.5pt;margin-top:13.45pt;width:16.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02A45" w:rsidRDefault="004D47D3" w:rsidP="00FD7E8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 xml:space="preserve">  </w:t>
      </w:r>
      <w:proofErr w:type="gramStart"/>
      <w:r>
        <w:rPr>
          <w:color w:val="808080" w:themeColor="background1" w:themeShade="80"/>
        </w:rPr>
        <w:t>o/p</w:t>
      </w:r>
      <w:proofErr w:type="gramEnd"/>
      <w:r>
        <w:rPr>
          <w:color w:val="808080" w:themeColor="background1" w:themeShade="80"/>
        </w:rPr>
        <w:t>: “hi”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o/p: “hi”</w:t>
      </w:r>
    </w:p>
    <w:p w:rsidR="004D47D3" w:rsidRDefault="004D47D3" w:rsidP="004D47D3">
      <w:pPr>
        <w:rPr>
          <w:color w:val="auto"/>
        </w:rPr>
      </w:pPr>
      <w:proofErr w:type="spellStart"/>
      <w:proofErr w:type="gramStart"/>
      <w:r>
        <w:rPr>
          <w:color w:val="auto"/>
        </w:rPr>
        <w:t>compileTimeError</w:t>
      </w:r>
      <w:proofErr w:type="spellEnd"/>
      <w:proofErr w:type="gramEnd"/>
      <w:r>
        <w:rPr>
          <w:color w:val="auto"/>
        </w:rPr>
        <w:t>:</w:t>
      </w:r>
    </w:p>
    <w:p w:rsidR="004D47D3" w:rsidRDefault="004D47D3" w:rsidP="004D47D3">
      <w:pPr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incompatible</w:t>
      </w:r>
      <w:proofErr w:type="gramEnd"/>
      <w:r>
        <w:rPr>
          <w:color w:val="auto"/>
        </w:rPr>
        <w:t xml:space="preserve"> type (found: </w:t>
      </w:r>
      <w:proofErr w:type="spellStart"/>
      <w:r>
        <w:rPr>
          <w:color w:val="auto"/>
        </w:rPr>
        <w:t>int</w:t>
      </w:r>
      <w:proofErr w:type="spellEnd"/>
      <w:r>
        <w:rPr>
          <w:color w:val="auto"/>
        </w:rPr>
        <w:t xml:space="preserve">, required: </w:t>
      </w:r>
      <w:proofErr w:type="spellStart"/>
      <w:r>
        <w:rPr>
          <w:color w:val="auto"/>
        </w:rPr>
        <w:t>boolean</w:t>
      </w:r>
      <w:proofErr w:type="spellEnd"/>
      <w:r>
        <w:rPr>
          <w:color w:val="auto"/>
        </w:rPr>
        <w:t>)</w:t>
      </w:r>
    </w:p>
    <w:p w:rsidR="004D47D3" w:rsidRDefault="004D47D3" w:rsidP="004D47D3">
      <w:pPr>
        <w:rPr>
          <w:color w:val="auto"/>
        </w:rPr>
      </w:pPr>
    </w:p>
    <w:p w:rsidR="00F242CE" w:rsidRDefault="003F3479" w:rsidP="004D47D3">
      <w:pPr>
        <w:rPr>
          <w:color w:val="auto"/>
        </w:rPr>
      </w:pPr>
      <w:proofErr w:type="gramStart"/>
      <w:r>
        <w:rPr>
          <w:color w:val="auto"/>
        </w:rPr>
        <w:t>else</w:t>
      </w:r>
      <w:proofErr w:type="gramEnd"/>
      <w:r>
        <w:rPr>
          <w:color w:val="auto"/>
        </w:rPr>
        <w:t xml:space="preserve"> part and curly braces are optional. </w:t>
      </w:r>
    </w:p>
    <w:p w:rsidR="003F3479" w:rsidRDefault="003F3479" w:rsidP="004D47D3">
      <w:pPr>
        <w:rPr>
          <w:color w:val="auto"/>
        </w:rPr>
      </w:pPr>
      <w:r>
        <w:rPr>
          <w:color w:val="auto"/>
        </w:rPr>
        <w:t xml:space="preserve">Without curly braces only one statement is allowed under if which should not be declarative statement. </w:t>
      </w:r>
    </w:p>
    <w:p w:rsidR="004D47D3" w:rsidRPr="004D47D3" w:rsidRDefault="003F3479" w:rsidP="004D47D3">
      <w:pPr>
        <w:rPr>
          <w:color w:val="auto"/>
        </w:rPr>
      </w:pPr>
      <w:r>
        <w:rPr>
          <w:color w:val="auto"/>
        </w:rPr>
        <w:t xml:space="preserve"> </w:t>
      </w:r>
    </w:p>
    <w:p w:rsidR="00F02A45" w:rsidRPr="003F3479" w:rsidRDefault="003F3479" w:rsidP="003F3479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3F3479">
        <w:rPr>
          <w:color w:val="808080" w:themeColor="background1" w:themeShade="80"/>
        </w:rPr>
        <w:t xml:space="preserve">if(true) </w:t>
      </w:r>
    </w:p>
    <w:p w:rsidR="003F3479" w:rsidRDefault="003F3479" w:rsidP="00FD7E8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gramStart"/>
      <w:r>
        <w:rPr>
          <w:color w:val="808080" w:themeColor="background1" w:themeShade="80"/>
        </w:rPr>
        <w:t>sop(</w:t>
      </w:r>
      <w:proofErr w:type="gramEnd"/>
      <w:r>
        <w:rPr>
          <w:color w:val="808080" w:themeColor="background1" w:themeShade="80"/>
        </w:rPr>
        <w:t>“hello”);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3F3479">
        <w:rPr>
          <w:color w:val="auto"/>
        </w:rPr>
        <w:t>correct</w:t>
      </w:r>
    </w:p>
    <w:p w:rsidR="003F3479" w:rsidRDefault="003F3479" w:rsidP="00FD7E85">
      <w:pPr>
        <w:rPr>
          <w:color w:val="808080" w:themeColor="background1" w:themeShade="80"/>
        </w:rPr>
      </w:pPr>
    </w:p>
    <w:p w:rsidR="003F3479" w:rsidRPr="003F3479" w:rsidRDefault="003F3479" w:rsidP="003F3479">
      <w:pPr>
        <w:pStyle w:val="ListParagraph"/>
        <w:numPr>
          <w:ilvl w:val="0"/>
          <w:numId w:val="3"/>
        </w:numPr>
        <w:rPr>
          <w:color w:val="auto"/>
        </w:rPr>
      </w:pPr>
      <w:r w:rsidRPr="003F3479">
        <w:rPr>
          <w:color w:val="808080" w:themeColor="background1" w:themeShade="80"/>
        </w:rPr>
        <w:t>if(true);</w:t>
      </w:r>
      <w:r w:rsidRPr="003F3479">
        <w:rPr>
          <w:color w:val="808080" w:themeColor="background1" w:themeShade="80"/>
        </w:rPr>
        <w:tab/>
      </w:r>
      <w:r w:rsidRPr="003F3479">
        <w:rPr>
          <w:color w:val="808080" w:themeColor="background1" w:themeShade="80"/>
        </w:rPr>
        <w:tab/>
      </w:r>
      <w:r w:rsidRPr="003F3479">
        <w:rPr>
          <w:color w:val="808080" w:themeColor="background1" w:themeShade="80"/>
        </w:rPr>
        <w:tab/>
      </w:r>
      <w:r w:rsidRPr="003F3479">
        <w:rPr>
          <w:color w:val="808080" w:themeColor="background1" w:themeShade="80"/>
        </w:rPr>
        <w:tab/>
      </w:r>
      <w:r w:rsidRPr="003F3479">
        <w:rPr>
          <w:color w:val="auto"/>
        </w:rPr>
        <w:t>correct (; is empty statement)</w:t>
      </w:r>
    </w:p>
    <w:p w:rsidR="003F3479" w:rsidRDefault="003F3479" w:rsidP="003F3479">
      <w:pPr>
        <w:pStyle w:val="ListParagraph"/>
        <w:rPr>
          <w:color w:val="808080" w:themeColor="background1" w:themeShade="80"/>
        </w:rPr>
      </w:pPr>
    </w:p>
    <w:p w:rsidR="003F3479" w:rsidRPr="003F3479" w:rsidRDefault="003F3479" w:rsidP="003F3479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3F3479">
        <w:rPr>
          <w:color w:val="808080" w:themeColor="background1" w:themeShade="80"/>
        </w:rPr>
        <w:t>if(true)</w:t>
      </w:r>
    </w:p>
    <w:p w:rsidR="00F242CE" w:rsidRPr="00F242CE" w:rsidRDefault="003F3479" w:rsidP="00FD7E85">
      <w:pPr>
        <w:rPr>
          <w:color w:val="auto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spellStart"/>
      <w:proofErr w:type="gramStart"/>
      <w:r>
        <w:rPr>
          <w:color w:val="808080" w:themeColor="background1" w:themeShade="80"/>
        </w:rPr>
        <w:t>int</w:t>
      </w:r>
      <w:proofErr w:type="spellEnd"/>
      <w:proofErr w:type="gramEnd"/>
      <w:r>
        <w:rPr>
          <w:color w:val="808080" w:themeColor="background1" w:themeShade="80"/>
        </w:rPr>
        <w:t xml:space="preserve"> x=10;  </w:t>
      </w:r>
      <w:r>
        <w:rPr>
          <w:color w:val="808080" w:themeColor="background1" w:themeShade="80"/>
        </w:rPr>
        <w:tab/>
      </w:r>
      <w:r w:rsidR="00F242CE">
        <w:rPr>
          <w:color w:val="808080" w:themeColor="background1" w:themeShade="80"/>
        </w:rPr>
        <w:tab/>
      </w:r>
      <w:r w:rsidR="00F242CE" w:rsidRPr="00F242CE">
        <w:rPr>
          <w:color w:val="auto"/>
        </w:rPr>
        <w:t xml:space="preserve">wrong </w:t>
      </w:r>
    </w:p>
    <w:p w:rsidR="003F3479" w:rsidRPr="00F242CE" w:rsidRDefault="00F242CE" w:rsidP="00FD7E85">
      <w:pPr>
        <w:rPr>
          <w:color w:val="auto"/>
        </w:rPr>
      </w:pPr>
      <w:r w:rsidRPr="00F242CE">
        <w:rPr>
          <w:color w:val="auto"/>
        </w:rPr>
        <w:t xml:space="preserve">   (</w:t>
      </w:r>
      <w:proofErr w:type="spellStart"/>
      <w:proofErr w:type="gramStart"/>
      <w:r w:rsidRPr="00F242CE">
        <w:rPr>
          <w:color w:val="auto"/>
        </w:rPr>
        <w:t>int</w:t>
      </w:r>
      <w:proofErr w:type="spellEnd"/>
      <w:proofErr w:type="gramEnd"/>
      <w:r w:rsidRPr="00F242CE">
        <w:rPr>
          <w:color w:val="auto"/>
        </w:rPr>
        <w:t xml:space="preserve"> x is available within this if block, but if is finished then why)</w:t>
      </w:r>
    </w:p>
    <w:p w:rsidR="003F3479" w:rsidRPr="003F3479" w:rsidRDefault="003F3479" w:rsidP="003F3479">
      <w:pPr>
        <w:pStyle w:val="ListParagraph"/>
        <w:numPr>
          <w:ilvl w:val="0"/>
          <w:numId w:val="4"/>
        </w:numPr>
        <w:rPr>
          <w:color w:val="808080" w:themeColor="background1" w:themeShade="80"/>
        </w:rPr>
      </w:pPr>
      <w:r w:rsidRPr="003F3479">
        <w:rPr>
          <w:color w:val="808080" w:themeColor="background1" w:themeShade="80"/>
        </w:rPr>
        <w:t>if(true){</w:t>
      </w:r>
    </w:p>
    <w:p w:rsidR="003F3479" w:rsidRDefault="003F3479" w:rsidP="00FD7E8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spellStart"/>
      <w:proofErr w:type="gramStart"/>
      <w:r>
        <w:rPr>
          <w:color w:val="808080" w:themeColor="background1" w:themeShade="80"/>
        </w:rPr>
        <w:t>int</w:t>
      </w:r>
      <w:proofErr w:type="spellEnd"/>
      <w:proofErr w:type="gramEnd"/>
      <w:r>
        <w:rPr>
          <w:color w:val="808080" w:themeColor="background1" w:themeShade="80"/>
        </w:rPr>
        <w:t xml:space="preserve"> x=20;</w:t>
      </w:r>
      <w:r w:rsidR="00F242CE">
        <w:rPr>
          <w:color w:val="808080" w:themeColor="background1" w:themeShade="80"/>
        </w:rPr>
        <w:tab/>
      </w:r>
      <w:r w:rsidR="00F242CE">
        <w:rPr>
          <w:color w:val="808080" w:themeColor="background1" w:themeShade="80"/>
        </w:rPr>
        <w:tab/>
      </w:r>
      <w:r w:rsidR="00F242CE">
        <w:rPr>
          <w:color w:val="808080" w:themeColor="background1" w:themeShade="80"/>
        </w:rPr>
        <w:tab/>
      </w:r>
      <w:r w:rsidR="00F242CE" w:rsidRPr="00F242CE">
        <w:rPr>
          <w:color w:val="auto"/>
        </w:rPr>
        <w:t>correct</w:t>
      </w:r>
    </w:p>
    <w:p w:rsidR="003F3479" w:rsidRDefault="003F3479" w:rsidP="003F3479">
      <w:pPr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F242CE" w:rsidRDefault="00F242CE" w:rsidP="00F242CE">
      <w:pPr>
        <w:rPr>
          <w:color w:val="808080" w:themeColor="background1" w:themeShade="80"/>
        </w:rPr>
      </w:pPr>
    </w:p>
    <w:p w:rsidR="00F242CE" w:rsidRDefault="00F242CE" w:rsidP="00F242CE">
      <w:pPr>
        <w:rPr>
          <w:color w:val="808080" w:themeColor="background1" w:themeShade="80"/>
        </w:rPr>
      </w:pPr>
    </w:p>
    <w:p w:rsidR="00F242CE" w:rsidRDefault="00F242CE" w:rsidP="00F242CE">
      <w:pPr>
        <w:rPr>
          <w:color w:val="808080" w:themeColor="background1" w:themeShade="80"/>
        </w:rPr>
      </w:pPr>
    </w:p>
    <w:p w:rsidR="00F242CE" w:rsidRDefault="00F242CE" w:rsidP="00F242CE">
      <w:pPr>
        <w:rPr>
          <w:color w:val="auto"/>
        </w:rPr>
      </w:pPr>
      <w:r w:rsidRPr="00F242CE">
        <w:rPr>
          <w:color w:val="auto"/>
        </w:rPr>
        <w:lastRenderedPageBreak/>
        <w:t xml:space="preserve">Every else </w:t>
      </w:r>
      <w:r>
        <w:rPr>
          <w:color w:val="auto"/>
        </w:rPr>
        <w:t>is mapped to the neatest if.</w:t>
      </w:r>
    </w:p>
    <w:p w:rsidR="00F242CE" w:rsidRDefault="00F242CE" w:rsidP="00F242CE">
      <w:pPr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true)</w:t>
      </w:r>
    </w:p>
    <w:p w:rsidR="00F242CE" w:rsidRDefault="00F242CE" w:rsidP="00F242C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If(</w:t>
      </w:r>
      <w:proofErr w:type="gramEnd"/>
      <w:r w:rsidR="00BE508F">
        <w:rPr>
          <w:color w:val="auto"/>
        </w:rPr>
        <w:t>false)</w:t>
      </w:r>
    </w:p>
    <w:p w:rsidR="00BE508F" w:rsidRDefault="00BE508F" w:rsidP="00F242C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else{</w:t>
      </w:r>
      <w:proofErr w:type="gramEnd"/>
      <w:r>
        <w:rPr>
          <w:color w:val="auto"/>
        </w:rPr>
        <w:t xml:space="preserve"> sop(“printing”);</w:t>
      </w:r>
    </w:p>
    <w:p w:rsidR="00BE508F" w:rsidRDefault="00BE508F" w:rsidP="00F242CE">
      <w:pPr>
        <w:rPr>
          <w:color w:val="auto"/>
        </w:rPr>
      </w:pPr>
    </w:p>
    <w:p w:rsidR="00BE508F" w:rsidRDefault="00BE508F" w:rsidP="008225D4">
      <w:pPr>
        <w:pStyle w:val="Heading3"/>
      </w:pPr>
      <w:r>
        <w:t>Switch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proofErr w:type="gramStart"/>
      <w:r>
        <w:rPr>
          <w:color w:val="808080" w:themeColor="background1" w:themeShade="80"/>
          <w:sz w:val="22"/>
          <w:szCs w:val="22"/>
        </w:rPr>
        <w:t>switch</w:t>
      </w:r>
      <w:r w:rsidRPr="00F02A45">
        <w:rPr>
          <w:color w:val="808080" w:themeColor="background1" w:themeShade="80"/>
          <w:sz w:val="22"/>
          <w:szCs w:val="22"/>
        </w:rPr>
        <w:t>(</w:t>
      </w:r>
      <w:proofErr w:type="gramEnd"/>
      <w:r>
        <w:rPr>
          <w:color w:val="808080" w:themeColor="background1" w:themeShade="80"/>
          <w:sz w:val="22"/>
          <w:szCs w:val="22"/>
        </w:rPr>
        <w:t>x</w:t>
      </w:r>
      <w:r w:rsidRPr="00F02A45">
        <w:rPr>
          <w:color w:val="808080" w:themeColor="background1" w:themeShade="80"/>
          <w:sz w:val="22"/>
          <w:szCs w:val="22"/>
        </w:rPr>
        <w:t>)</w:t>
      </w:r>
    </w:p>
    <w:p w:rsidR="00725D80" w:rsidRPr="00F02A45" w:rsidRDefault="00725D80" w:rsidP="00725D80">
      <w:pPr>
        <w:rPr>
          <w:color w:val="808080" w:themeColor="background1" w:themeShade="80"/>
          <w:sz w:val="22"/>
          <w:szCs w:val="22"/>
        </w:rPr>
      </w:pPr>
      <w:r w:rsidRPr="00F02A45">
        <w:rPr>
          <w:color w:val="808080" w:themeColor="background1" w:themeShade="80"/>
          <w:sz w:val="22"/>
          <w:szCs w:val="22"/>
        </w:rPr>
        <w:t>{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</w:r>
      <w:proofErr w:type="gramStart"/>
      <w:r>
        <w:rPr>
          <w:color w:val="808080" w:themeColor="background1" w:themeShade="80"/>
          <w:sz w:val="22"/>
          <w:szCs w:val="22"/>
        </w:rPr>
        <w:t>case</w:t>
      </w:r>
      <w:proofErr w:type="gramEnd"/>
      <w:r>
        <w:rPr>
          <w:color w:val="808080" w:themeColor="background1" w:themeShade="80"/>
          <w:sz w:val="22"/>
          <w:szCs w:val="22"/>
        </w:rPr>
        <w:t xml:space="preserve"> 1: 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</w:r>
      <w:r>
        <w:rPr>
          <w:color w:val="808080" w:themeColor="background1" w:themeShade="80"/>
          <w:sz w:val="22"/>
          <w:szCs w:val="22"/>
        </w:rPr>
        <w:tab/>
      </w:r>
      <w:proofErr w:type="gramStart"/>
      <w:r>
        <w:rPr>
          <w:color w:val="808080" w:themeColor="background1" w:themeShade="80"/>
          <w:sz w:val="22"/>
          <w:szCs w:val="22"/>
        </w:rPr>
        <w:t>action-1</w:t>
      </w:r>
      <w:proofErr w:type="gramEnd"/>
      <w:r>
        <w:rPr>
          <w:color w:val="808080" w:themeColor="background1" w:themeShade="80"/>
          <w:sz w:val="22"/>
          <w:szCs w:val="22"/>
        </w:rPr>
        <w:t>;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</w:r>
      <w:r>
        <w:rPr>
          <w:color w:val="808080" w:themeColor="background1" w:themeShade="80"/>
          <w:sz w:val="22"/>
          <w:szCs w:val="22"/>
        </w:rPr>
        <w:tab/>
      </w:r>
      <w:proofErr w:type="gramStart"/>
      <w:r>
        <w:rPr>
          <w:color w:val="808080" w:themeColor="background1" w:themeShade="80"/>
          <w:sz w:val="22"/>
          <w:szCs w:val="22"/>
        </w:rPr>
        <w:t>break</w:t>
      </w:r>
      <w:proofErr w:type="gramEnd"/>
      <w:r>
        <w:rPr>
          <w:color w:val="808080" w:themeColor="background1" w:themeShade="80"/>
          <w:sz w:val="22"/>
          <w:szCs w:val="22"/>
        </w:rPr>
        <w:t>;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  <w:t>…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</w:r>
      <w:proofErr w:type="gramStart"/>
      <w:r>
        <w:rPr>
          <w:color w:val="808080" w:themeColor="background1" w:themeShade="80"/>
          <w:sz w:val="22"/>
          <w:szCs w:val="22"/>
        </w:rPr>
        <w:t>case</w:t>
      </w:r>
      <w:proofErr w:type="gramEnd"/>
      <w:r>
        <w:rPr>
          <w:color w:val="808080" w:themeColor="background1" w:themeShade="80"/>
          <w:sz w:val="22"/>
          <w:szCs w:val="22"/>
        </w:rPr>
        <w:t xml:space="preserve"> n: 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</w:r>
      <w:r>
        <w:rPr>
          <w:color w:val="808080" w:themeColor="background1" w:themeShade="80"/>
          <w:sz w:val="22"/>
          <w:szCs w:val="22"/>
        </w:rPr>
        <w:tab/>
      </w:r>
      <w:proofErr w:type="gramStart"/>
      <w:r>
        <w:rPr>
          <w:color w:val="808080" w:themeColor="background1" w:themeShade="80"/>
          <w:sz w:val="22"/>
          <w:szCs w:val="22"/>
        </w:rPr>
        <w:t>action-n</w:t>
      </w:r>
      <w:proofErr w:type="gramEnd"/>
      <w:r>
        <w:rPr>
          <w:color w:val="808080" w:themeColor="background1" w:themeShade="80"/>
          <w:sz w:val="22"/>
          <w:szCs w:val="22"/>
        </w:rPr>
        <w:t>;</w:t>
      </w:r>
    </w:p>
    <w:p w:rsidR="00725D80" w:rsidRPr="00F02A45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</w:r>
      <w:r>
        <w:rPr>
          <w:color w:val="808080" w:themeColor="background1" w:themeShade="80"/>
          <w:sz w:val="22"/>
          <w:szCs w:val="22"/>
        </w:rPr>
        <w:tab/>
      </w:r>
      <w:proofErr w:type="gramStart"/>
      <w:r>
        <w:rPr>
          <w:color w:val="808080" w:themeColor="background1" w:themeShade="80"/>
          <w:sz w:val="22"/>
          <w:szCs w:val="22"/>
        </w:rPr>
        <w:t>break</w:t>
      </w:r>
      <w:proofErr w:type="gramEnd"/>
      <w:r>
        <w:rPr>
          <w:color w:val="808080" w:themeColor="background1" w:themeShade="80"/>
          <w:sz w:val="22"/>
          <w:szCs w:val="22"/>
        </w:rPr>
        <w:t>;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</w:r>
      <w:proofErr w:type="gramStart"/>
      <w:r>
        <w:rPr>
          <w:color w:val="808080" w:themeColor="background1" w:themeShade="80"/>
          <w:sz w:val="22"/>
          <w:szCs w:val="22"/>
        </w:rPr>
        <w:t>default</w:t>
      </w:r>
      <w:proofErr w:type="gramEnd"/>
      <w:r>
        <w:rPr>
          <w:color w:val="808080" w:themeColor="background1" w:themeShade="80"/>
          <w:sz w:val="22"/>
          <w:szCs w:val="22"/>
        </w:rPr>
        <w:t>: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ab/>
      </w:r>
      <w:r>
        <w:rPr>
          <w:color w:val="808080" w:themeColor="background1" w:themeShade="80"/>
          <w:sz w:val="22"/>
          <w:szCs w:val="22"/>
        </w:rPr>
        <w:tab/>
      </w:r>
      <w:proofErr w:type="gramStart"/>
      <w:r>
        <w:rPr>
          <w:color w:val="808080" w:themeColor="background1" w:themeShade="80"/>
          <w:sz w:val="22"/>
          <w:szCs w:val="22"/>
        </w:rPr>
        <w:t>default</w:t>
      </w:r>
      <w:proofErr w:type="gramEnd"/>
      <w:r>
        <w:rPr>
          <w:color w:val="808080" w:themeColor="background1" w:themeShade="80"/>
          <w:sz w:val="22"/>
          <w:szCs w:val="22"/>
        </w:rPr>
        <w:t xml:space="preserve"> action;</w:t>
      </w:r>
    </w:p>
    <w:p w:rsidR="00725D80" w:rsidRDefault="00725D80" w:rsidP="00725D80">
      <w:pPr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>}</w:t>
      </w:r>
    </w:p>
    <w:p w:rsidR="00725D80" w:rsidRPr="00725D80" w:rsidRDefault="00725D80" w:rsidP="00725D80">
      <w:pPr>
        <w:rPr>
          <w:color w:val="808080" w:themeColor="background1" w:themeShade="80"/>
          <w:sz w:val="22"/>
          <w:szCs w:val="22"/>
        </w:rPr>
      </w:pPr>
    </w:p>
    <w:p w:rsidR="00BE508F" w:rsidRDefault="00BE508F" w:rsidP="00BE508F">
      <w:r>
        <w:t xml:space="preserve">If several options are available then not recommended to go </w:t>
      </w:r>
    </w:p>
    <w:p w:rsidR="00BE508F" w:rsidRPr="00725D80" w:rsidRDefault="00725D80" w:rsidP="00BE508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EB9A9" wp14:editId="00856E3A">
                <wp:simplePos x="0" y="0"/>
                <wp:positionH relativeFrom="column">
                  <wp:posOffset>2933700</wp:posOffset>
                </wp:positionH>
                <wp:positionV relativeFrom="paragraph">
                  <wp:posOffset>226695</wp:posOffset>
                </wp:positionV>
                <wp:extent cx="19050" cy="21431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pt,17.85pt" to="232.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" strokecolor="#4579b8 [3044]"/>
            </w:pict>
          </mc:Fallback>
        </mc:AlternateContent>
      </w:r>
      <w:r w:rsidR="00BE508F">
        <w:t xml:space="preserve">For </w:t>
      </w:r>
      <w:r w:rsidR="00BE508F" w:rsidRPr="00BE508F">
        <w:rPr>
          <w:b/>
        </w:rPr>
        <w:t xml:space="preserve">if-else </w:t>
      </w:r>
    </w:p>
    <w:p w:rsidR="00BE508F" w:rsidRDefault="00BE508F" w:rsidP="00BE508F">
      <w:proofErr w:type="gramStart"/>
      <w:r>
        <w:t>if(</w:t>
      </w:r>
      <w:proofErr w:type="gramEnd"/>
      <w:r>
        <w:t>x==1){ sop(“</w:t>
      </w:r>
      <w:proofErr w:type="spellStart"/>
      <w:r>
        <w:t>jan</w:t>
      </w:r>
      <w:proofErr w:type="spellEnd"/>
      <w:r>
        <w:t>”)</w:t>
      </w:r>
      <w:r>
        <w:tab/>
      </w:r>
      <w:r>
        <w:tab/>
      </w:r>
      <w:r>
        <w:tab/>
      </w:r>
      <w:r>
        <w:tab/>
      </w:r>
      <w:r>
        <w:tab/>
        <w:t>switch(x){</w:t>
      </w:r>
    </w:p>
    <w:p w:rsidR="00BE508F" w:rsidRDefault="00BE508F" w:rsidP="00BE508F">
      <w:proofErr w:type="gramStart"/>
      <w:r>
        <w:t>}else</w:t>
      </w:r>
      <w:proofErr w:type="gramEnd"/>
      <w:r>
        <w:t xml:space="preserve"> if(x==2){ sop(“</w:t>
      </w:r>
      <w:proofErr w:type="spellStart"/>
      <w:r>
        <w:t>feb</w:t>
      </w:r>
      <w:proofErr w:type="spellEnd"/>
      <w:r>
        <w:t>”);</w:t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BE508F" w:rsidRDefault="00BE508F" w:rsidP="00BE508F">
      <w:proofErr w:type="gramStart"/>
      <w:r>
        <w:t>}else</w:t>
      </w:r>
      <w:proofErr w:type="gramEnd"/>
      <w:r>
        <w:t xml:space="preserve"> if(x==3){ sop(“mar”);</w:t>
      </w:r>
      <w:r>
        <w:tab/>
      </w:r>
      <w:r>
        <w:tab/>
      </w:r>
      <w:r>
        <w:tab/>
      </w:r>
      <w:r>
        <w:tab/>
      </w:r>
      <w:r>
        <w:tab/>
        <w:t>sop(“</w:t>
      </w:r>
      <w:proofErr w:type="spellStart"/>
      <w:r>
        <w:t>jan</w:t>
      </w:r>
      <w:proofErr w:type="spellEnd"/>
      <w:r>
        <w:t>”);</w:t>
      </w:r>
    </w:p>
    <w:p w:rsidR="00BE508F" w:rsidRDefault="00BE508F" w:rsidP="00BE508F">
      <w:proofErr w:type="gramStart"/>
      <w:r>
        <w:t>}else</w:t>
      </w:r>
      <w:proofErr w:type="gramEnd"/>
      <w:r>
        <w:t xml:space="preserve"> if(x==4){ sop(“</w:t>
      </w:r>
      <w:proofErr w:type="spellStart"/>
      <w:r>
        <w:t>apr</w:t>
      </w:r>
      <w:proofErr w:type="spellEnd"/>
      <w:r>
        <w:t>”);</w:t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E508F" w:rsidRDefault="00BE508F" w:rsidP="00BE508F"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BE508F" w:rsidRPr="00BE508F" w:rsidRDefault="00BE508F" w:rsidP="00BE508F">
      <w:proofErr w:type="gramStart"/>
      <w:r>
        <w:t>else</w:t>
      </w:r>
      <w:proofErr w:type="gramEnd"/>
      <w:r>
        <w:t xml:space="preserve"> if(x==12){ sop(“des”);}</w:t>
      </w:r>
      <w:r>
        <w:tab/>
      </w:r>
      <w:r>
        <w:tab/>
      </w:r>
      <w:r>
        <w:tab/>
      </w:r>
      <w:r>
        <w:tab/>
      </w:r>
      <w:r>
        <w:tab/>
        <w:t>sop(“</w:t>
      </w:r>
      <w:proofErr w:type="spellStart"/>
      <w:r>
        <w:t>feb</w:t>
      </w:r>
      <w:proofErr w:type="spellEnd"/>
      <w:r>
        <w:t>”);</w:t>
      </w:r>
    </w:p>
    <w:p w:rsidR="00BE508F" w:rsidRDefault="00BE508F" w:rsidP="00F242C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break</w:t>
      </w:r>
      <w:proofErr w:type="gramEnd"/>
      <w:r>
        <w:rPr>
          <w:color w:val="auto"/>
        </w:rPr>
        <w:t>;</w:t>
      </w:r>
    </w:p>
    <w:p w:rsidR="00BE508F" w:rsidRDefault="008225D4" w:rsidP="008225D4">
      <w:pPr>
        <w:pStyle w:val="Heading4"/>
      </w:pPr>
      <w:r w:rsidRPr="008225D4">
        <w:lastRenderedPageBreak/>
        <w:t>Allowed argument type of switch</w:t>
      </w:r>
    </w:p>
    <w:p w:rsidR="008225D4" w:rsidRDefault="008225D4" w:rsidP="008225D4">
      <w:r>
        <w:t>Switch(x)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2970"/>
        <w:gridCol w:w="1440"/>
      </w:tblGrid>
      <w:tr w:rsidR="008225D4" w:rsidTr="00180445">
        <w:tc>
          <w:tcPr>
            <w:tcW w:w="1638" w:type="dxa"/>
          </w:tcPr>
          <w:p w:rsidR="008225D4" w:rsidRDefault="00180445" w:rsidP="008225D4">
            <w:r>
              <w:t>1.4</w:t>
            </w:r>
          </w:p>
        </w:tc>
        <w:tc>
          <w:tcPr>
            <w:tcW w:w="2970" w:type="dxa"/>
          </w:tcPr>
          <w:p w:rsidR="008225D4" w:rsidRDefault="00180445" w:rsidP="008225D4">
            <w:r>
              <w:t>1.5</w:t>
            </w:r>
          </w:p>
        </w:tc>
        <w:tc>
          <w:tcPr>
            <w:tcW w:w="1440" w:type="dxa"/>
          </w:tcPr>
          <w:p w:rsidR="008225D4" w:rsidRDefault="00180445" w:rsidP="008225D4">
            <w:r>
              <w:t>1.7</w:t>
            </w:r>
          </w:p>
        </w:tc>
      </w:tr>
      <w:tr w:rsidR="008225D4" w:rsidTr="00180445">
        <w:tc>
          <w:tcPr>
            <w:tcW w:w="1638" w:type="dxa"/>
          </w:tcPr>
          <w:p w:rsidR="008225D4" w:rsidRDefault="00180445" w:rsidP="008225D4">
            <w:r>
              <w:t>byte</w:t>
            </w:r>
          </w:p>
        </w:tc>
        <w:tc>
          <w:tcPr>
            <w:tcW w:w="2970" w:type="dxa"/>
          </w:tcPr>
          <w:p w:rsidR="00180445" w:rsidRPr="00180445" w:rsidRDefault="00180445" w:rsidP="008225D4">
            <w:pPr>
              <w:rPr>
                <w:sz w:val="16"/>
              </w:rPr>
            </w:pPr>
            <w:r w:rsidRPr="00180445">
              <w:rPr>
                <w:sz w:val="16"/>
              </w:rPr>
              <w:t>Corresponding wrapper classes</w:t>
            </w:r>
          </w:p>
          <w:p w:rsidR="008225D4" w:rsidRDefault="00180445" w:rsidP="008225D4">
            <w:r>
              <w:t>Byte</w:t>
            </w:r>
          </w:p>
        </w:tc>
        <w:tc>
          <w:tcPr>
            <w:tcW w:w="1440" w:type="dxa"/>
          </w:tcPr>
          <w:p w:rsidR="008225D4" w:rsidRDefault="00180445" w:rsidP="00180445">
            <w:r>
              <w:t>+ String</w:t>
            </w:r>
          </w:p>
        </w:tc>
      </w:tr>
      <w:tr w:rsidR="008225D4" w:rsidTr="00180445">
        <w:tc>
          <w:tcPr>
            <w:tcW w:w="1638" w:type="dxa"/>
          </w:tcPr>
          <w:p w:rsidR="008225D4" w:rsidRDefault="00180445" w:rsidP="00180445">
            <w:r>
              <w:t>short</w:t>
            </w:r>
          </w:p>
        </w:tc>
        <w:tc>
          <w:tcPr>
            <w:tcW w:w="2970" w:type="dxa"/>
          </w:tcPr>
          <w:p w:rsidR="008225D4" w:rsidRDefault="00180445" w:rsidP="008225D4">
            <w:r>
              <w:t>Short</w:t>
            </w:r>
          </w:p>
        </w:tc>
        <w:tc>
          <w:tcPr>
            <w:tcW w:w="1440" w:type="dxa"/>
          </w:tcPr>
          <w:p w:rsidR="008225D4" w:rsidRDefault="008225D4" w:rsidP="008225D4"/>
        </w:tc>
      </w:tr>
      <w:tr w:rsidR="008225D4" w:rsidTr="00180445">
        <w:tc>
          <w:tcPr>
            <w:tcW w:w="1638" w:type="dxa"/>
          </w:tcPr>
          <w:p w:rsidR="00180445" w:rsidRDefault="00180445" w:rsidP="008225D4">
            <w:r>
              <w:t xml:space="preserve">char </w:t>
            </w:r>
          </w:p>
        </w:tc>
        <w:tc>
          <w:tcPr>
            <w:tcW w:w="2970" w:type="dxa"/>
          </w:tcPr>
          <w:p w:rsidR="008225D4" w:rsidRDefault="00180445" w:rsidP="008225D4">
            <w:r>
              <w:t xml:space="preserve">Character </w:t>
            </w:r>
          </w:p>
        </w:tc>
        <w:tc>
          <w:tcPr>
            <w:tcW w:w="1440" w:type="dxa"/>
          </w:tcPr>
          <w:p w:rsidR="008225D4" w:rsidRDefault="008225D4" w:rsidP="008225D4"/>
        </w:tc>
      </w:tr>
      <w:tr w:rsidR="00180445" w:rsidTr="00180445">
        <w:tc>
          <w:tcPr>
            <w:tcW w:w="1638" w:type="dxa"/>
          </w:tcPr>
          <w:p w:rsidR="00180445" w:rsidRDefault="00180445" w:rsidP="008225D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970" w:type="dxa"/>
          </w:tcPr>
          <w:p w:rsidR="00180445" w:rsidRDefault="00180445" w:rsidP="008225D4">
            <w:r>
              <w:t xml:space="preserve">Integer </w:t>
            </w:r>
          </w:p>
        </w:tc>
        <w:tc>
          <w:tcPr>
            <w:tcW w:w="1440" w:type="dxa"/>
          </w:tcPr>
          <w:p w:rsidR="00180445" w:rsidRDefault="00180445" w:rsidP="008225D4"/>
        </w:tc>
      </w:tr>
      <w:tr w:rsidR="00180445" w:rsidTr="00180445">
        <w:tc>
          <w:tcPr>
            <w:tcW w:w="1638" w:type="dxa"/>
          </w:tcPr>
          <w:p w:rsidR="00180445" w:rsidRDefault="00180445" w:rsidP="008225D4"/>
        </w:tc>
        <w:tc>
          <w:tcPr>
            <w:tcW w:w="2970" w:type="dxa"/>
          </w:tcPr>
          <w:p w:rsidR="00180445" w:rsidRDefault="00180445" w:rsidP="008225D4">
            <w:r>
              <w:t xml:space="preserve">+ </w:t>
            </w:r>
            <w:proofErr w:type="spellStart"/>
            <w:r>
              <w:t>enum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180445" w:rsidRDefault="00180445" w:rsidP="008225D4"/>
        </w:tc>
      </w:tr>
    </w:tbl>
    <w:p w:rsidR="008225D4" w:rsidRDefault="008225D4" w:rsidP="008225D4"/>
    <w:p w:rsidR="00180445" w:rsidRDefault="00180445" w:rsidP="008225D4">
      <w:r>
        <w:t xml:space="preserve">Not allowed </w:t>
      </w:r>
    </w:p>
    <w:p w:rsidR="00180445" w:rsidRDefault="00180445" w:rsidP="008225D4">
      <w:r>
        <w:tab/>
      </w:r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  <w:r>
        <w:t xml:space="preserve"> only 2 cases will be available so no need </w:t>
      </w:r>
    </w:p>
    <w:p w:rsidR="00180445" w:rsidRDefault="00180445" w:rsidP="008225D4">
      <w:r>
        <w:tab/>
      </w:r>
      <w:proofErr w:type="gramStart"/>
      <w:r>
        <w:t>long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range cases is more than enough </w:t>
      </w:r>
    </w:p>
    <w:p w:rsidR="00180445" w:rsidRDefault="00180445" w:rsidP="008225D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113665</wp:posOffset>
                </wp:positionV>
                <wp:extent cx="333375" cy="409575"/>
                <wp:effectExtent l="57150" t="38100" r="28575" b="10477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095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81pt;margin-top:8.95pt;width:26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" adj="1465" strokecolor="#4f81bd [3204]" strokeweight="3pt">
                <v:shadow on="t" color="black" opacity="22937f" origin=",.5" offset="0,.63889mm"/>
              </v:shape>
            </w:pict>
          </mc:Fallback>
        </mc:AlternateContent>
      </w:r>
      <w:r>
        <w:tab/>
      </w:r>
      <w:proofErr w:type="gramStart"/>
      <w:r>
        <w:t>float</w:t>
      </w:r>
      <w:proofErr w:type="gramEnd"/>
    </w:p>
    <w:p w:rsidR="00180445" w:rsidRDefault="00180445" w:rsidP="008225D4">
      <w:r>
        <w:tab/>
      </w:r>
      <w:proofErr w:type="gramStart"/>
      <w:r>
        <w:t>double</w:t>
      </w:r>
      <w:proofErr w:type="gramEnd"/>
      <w:r>
        <w:tab/>
        <w:t xml:space="preserve"> 0 … 1 there are infinity cases. Not possible</w:t>
      </w:r>
    </w:p>
    <w:p w:rsidR="00180445" w:rsidRDefault="00180445" w:rsidP="008225D4"/>
    <w:p w:rsidR="00180445" w:rsidRDefault="00D54C87" w:rsidP="008225D4">
      <w:r>
        <w:t>Curly braces are mandatory in switch statement only. Otherwise curly braces are optional.</w:t>
      </w:r>
    </w:p>
    <w:p w:rsidR="00D54C87" w:rsidRPr="004C0DAA" w:rsidRDefault="00D54C87" w:rsidP="004C0DAA">
      <w:pPr>
        <w:rPr>
          <w:color w:val="A6A6A6" w:themeColor="background1" w:themeShade="A6"/>
        </w:rPr>
      </w:pPr>
      <w:proofErr w:type="spellStart"/>
      <w:r w:rsidRPr="004C0DAA">
        <w:rPr>
          <w:color w:val="A6A6A6" w:themeColor="background1" w:themeShade="A6"/>
        </w:rPr>
        <w:t>Int</w:t>
      </w:r>
      <w:proofErr w:type="spellEnd"/>
      <w:r w:rsidRPr="004C0DAA">
        <w:rPr>
          <w:color w:val="A6A6A6" w:themeColor="background1" w:themeShade="A6"/>
        </w:rPr>
        <w:t xml:space="preserve"> x =10;</w:t>
      </w:r>
    </w:p>
    <w:p w:rsidR="00D54C87" w:rsidRPr="00D54C87" w:rsidRDefault="00D54C87" w:rsidP="008225D4">
      <w:pPr>
        <w:rPr>
          <w:color w:val="A6A6A6" w:themeColor="background1" w:themeShade="A6"/>
        </w:rPr>
      </w:pPr>
      <w:r w:rsidRPr="00D54C87">
        <w:rPr>
          <w:color w:val="A6A6A6" w:themeColor="background1" w:themeShade="A6"/>
        </w:rPr>
        <w:t>Switch(x</w:t>
      </w:r>
      <w:proofErr w:type="gramStart"/>
      <w:r w:rsidRPr="00D54C87">
        <w:rPr>
          <w:color w:val="A6A6A6" w:themeColor="background1" w:themeShade="A6"/>
        </w:rPr>
        <w:t>){</w:t>
      </w:r>
      <w:proofErr w:type="gramEnd"/>
    </w:p>
    <w:p w:rsidR="00D54C87" w:rsidRDefault="00D54C87" w:rsidP="008225D4"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Is valid.</w:t>
      </w:r>
      <w:proofErr w:type="gramEnd"/>
      <w:r>
        <w:t xml:space="preserve"> </w:t>
      </w:r>
      <w:proofErr w:type="gramStart"/>
      <w:r>
        <w:t>Because  both</w:t>
      </w:r>
      <w:proofErr w:type="gramEnd"/>
      <w:r>
        <w:t xml:space="preserve"> case and default are</w:t>
      </w:r>
    </w:p>
    <w:p w:rsidR="00D54C87" w:rsidRDefault="00D54C87" w:rsidP="008225D4">
      <w:r w:rsidRPr="00D54C87">
        <w:rPr>
          <w:color w:val="A6A6A6" w:themeColor="background1" w:themeShade="A6"/>
        </w:rPr>
        <w:t>}</w:t>
      </w:r>
      <w:r w:rsidRPr="00D54C87">
        <w:rPr>
          <w:color w:val="A6A6A6" w:themeColor="background1" w:themeShade="A6"/>
        </w:rPr>
        <w:tab/>
      </w:r>
      <w:r>
        <w:tab/>
      </w:r>
      <w:r>
        <w:tab/>
      </w:r>
      <w:r>
        <w:tab/>
        <w:t xml:space="preserve">     optional</w:t>
      </w:r>
    </w:p>
    <w:p w:rsidR="00D54C87" w:rsidRDefault="00D54C87" w:rsidP="008225D4">
      <w:r>
        <w:t xml:space="preserve">But </w:t>
      </w:r>
    </w:p>
    <w:p w:rsidR="00D54C87" w:rsidRPr="00D54C87" w:rsidRDefault="00D54C87" w:rsidP="00D54C87">
      <w:pPr>
        <w:rPr>
          <w:color w:val="A6A6A6" w:themeColor="background1" w:themeShade="A6"/>
        </w:rPr>
      </w:pPr>
      <w:proofErr w:type="spellStart"/>
      <w:r w:rsidRPr="00D54C87">
        <w:rPr>
          <w:color w:val="A6A6A6" w:themeColor="background1" w:themeShade="A6"/>
        </w:rPr>
        <w:t>Int</w:t>
      </w:r>
      <w:proofErr w:type="spellEnd"/>
      <w:r w:rsidRPr="00D54C87">
        <w:rPr>
          <w:color w:val="A6A6A6" w:themeColor="background1" w:themeShade="A6"/>
        </w:rPr>
        <w:t xml:space="preserve"> x =10;</w:t>
      </w:r>
    </w:p>
    <w:p w:rsidR="00D54C87" w:rsidRDefault="00D54C87" w:rsidP="008225D4">
      <w:pPr>
        <w:rPr>
          <w:color w:val="A6A6A6" w:themeColor="background1" w:themeShade="A6"/>
        </w:rPr>
      </w:pPr>
      <w:r w:rsidRPr="00D54C87">
        <w:rPr>
          <w:color w:val="A6A6A6" w:themeColor="background1" w:themeShade="A6"/>
        </w:rPr>
        <w:t>Switch(x</w:t>
      </w:r>
      <w:proofErr w:type="gramStart"/>
      <w:r>
        <w:rPr>
          <w:color w:val="A6A6A6" w:themeColor="background1" w:themeShade="A6"/>
        </w:rPr>
        <w:t>){</w:t>
      </w:r>
      <w:proofErr w:type="gramEnd"/>
    </w:p>
    <w:p w:rsidR="00D54C87" w:rsidRPr="004C0DAA" w:rsidRDefault="00D54C87" w:rsidP="008225D4">
      <w:pPr>
        <w:rPr>
          <w:color w:val="auto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“hi”);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4C0DAA">
        <w:rPr>
          <w:color w:val="auto"/>
        </w:rPr>
        <w:t xml:space="preserve">is wrong </w:t>
      </w:r>
      <w:proofErr w:type="spellStart"/>
      <w:r w:rsidRPr="004C0DAA">
        <w:rPr>
          <w:color w:val="auto"/>
        </w:rPr>
        <w:t>complieTimeError</w:t>
      </w:r>
      <w:proofErr w:type="spellEnd"/>
      <w:r w:rsidRPr="004C0DAA">
        <w:rPr>
          <w:color w:val="auto"/>
        </w:rPr>
        <w:t>:</w:t>
      </w:r>
    </w:p>
    <w:p w:rsidR="00D54C87" w:rsidRDefault="004C0DAA" w:rsidP="008225D4">
      <w:pPr>
        <w:rPr>
          <w:color w:val="auto"/>
        </w:rPr>
      </w:pPr>
      <w:r w:rsidRPr="004C0DAA">
        <w:rPr>
          <w:color w:val="808080" w:themeColor="background1" w:themeShade="80"/>
        </w:rPr>
        <w:t>}</w:t>
      </w:r>
      <w:r w:rsidR="00D54C87" w:rsidRPr="004C0DAA">
        <w:rPr>
          <w:color w:val="auto"/>
        </w:rPr>
        <w:tab/>
      </w:r>
      <w:r w:rsidR="00D54C87" w:rsidRPr="004C0DAA">
        <w:rPr>
          <w:color w:val="auto"/>
        </w:rPr>
        <w:tab/>
      </w:r>
      <w:r w:rsidR="00D54C87" w:rsidRPr="004C0DAA">
        <w:rPr>
          <w:color w:val="auto"/>
        </w:rPr>
        <w:tab/>
      </w:r>
      <w:r w:rsidR="00D54C87" w:rsidRPr="004C0DAA">
        <w:rPr>
          <w:color w:val="auto"/>
        </w:rPr>
        <w:tab/>
      </w:r>
      <w:r w:rsidR="00D54C87" w:rsidRPr="004C0DAA">
        <w:rPr>
          <w:color w:val="auto"/>
        </w:rPr>
        <w:tab/>
      </w:r>
      <w:r w:rsidRPr="004C0DAA">
        <w:rPr>
          <w:color w:val="auto"/>
        </w:rPr>
        <w:t>C</w:t>
      </w:r>
      <w:r w:rsidR="00D54C87" w:rsidRPr="004C0DAA">
        <w:rPr>
          <w:color w:val="auto"/>
        </w:rPr>
        <w:t>ase</w:t>
      </w:r>
      <w:r w:rsidRPr="004C0DAA">
        <w:rPr>
          <w:color w:val="auto"/>
        </w:rPr>
        <w:t xml:space="preserve">, default, </w:t>
      </w:r>
      <w:proofErr w:type="gramStart"/>
      <w:r w:rsidRPr="004C0DAA">
        <w:rPr>
          <w:color w:val="auto"/>
        </w:rPr>
        <w:t>or }</w:t>
      </w:r>
      <w:proofErr w:type="gramEnd"/>
      <w:r w:rsidRPr="004C0DAA">
        <w:rPr>
          <w:color w:val="auto"/>
        </w:rPr>
        <w:t xml:space="preserve"> is expected </w:t>
      </w:r>
    </w:p>
    <w:p w:rsidR="00D54C87" w:rsidRDefault="004C0DAA" w:rsidP="008225D4">
      <w:pPr>
        <w:rPr>
          <w:color w:val="auto"/>
        </w:rPr>
      </w:pPr>
      <w:r>
        <w:rPr>
          <w:color w:val="auto"/>
        </w:rPr>
        <w:lastRenderedPageBreak/>
        <w:t>Within switch every statement should be under case or default.</w:t>
      </w:r>
    </w:p>
    <w:p w:rsidR="004C0DAA" w:rsidRDefault="004C0DAA" w:rsidP="008225D4">
      <w:pPr>
        <w:rPr>
          <w:color w:val="auto"/>
        </w:rPr>
      </w:pPr>
      <w:r>
        <w:rPr>
          <w:color w:val="auto"/>
        </w:rPr>
        <w:t>Independent statements are not allowed</w:t>
      </w:r>
    </w:p>
    <w:p w:rsidR="004C0DAA" w:rsidRDefault="004C0DAA" w:rsidP="008225D4">
      <w:pPr>
        <w:rPr>
          <w:color w:val="auto"/>
        </w:rPr>
      </w:pPr>
    </w:p>
    <w:p w:rsidR="004C0DAA" w:rsidRDefault="004C0DAA" w:rsidP="008225D4">
      <w:pPr>
        <w:rPr>
          <w:color w:val="auto"/>
        </w:rPr>
      </w:pPr>
      <w:r>
        <w:rPr>
          <w:color w:val="auto"/>
        </w:rPr>
        <w:t>Every cased should be compile-time constant. (Constant expression)</w:t>
      </w:r>
    </w:p>
    <w:p w:rsidR="004C0DAA" w:rsidRDefault="004C0DAA" w:rsidP="004C0DAA">
      <w:pPr>
        <w:rPr>
          <w:color w:val="A6A6A6" w:themeColor="background1" w:themeShade="A6"/>
        </w:rPr>
      </w:pPr>
      <w:proofErr w:type="spellStart"/>
      <w:proofErr w:type="gramStart"/>
      <w:r>
        <w:rPr>
          <w:color w:val="A6A6A6" w:themeColor="background1" w:themeShade="A6"/>
        </w:rPr>
        <w:t>i</w:t>
      </w:r>
      <w:r w:rsidRPr="00D54C87">
        <w:rPr>
          <w:color w:val="A6A6A6" w:themeColor="background1" w:themeShade="A6"/>
        </w:rPr>
        <w:t>nt</w:t>
      </w:r>
      <w:proofErr w:type="spellEnd"/>
      <w:proofErr w:type="gramEnd"/>
      <w:r w:rsidRPr="00D54C87">
        <w:rPr>
          <w:color w:val="A6A6A6" w:themeColor="background1" w:themeShade="A6"/>
        </w:rPr>
        <w:t xml:space="preserve"> x =10;</w:t>
      </w:r>
    </w:p>
    <w:p w:rsidR="00AA4A69" w:rsidRPr="00D54C87" w:rsidRDefault="00AA4A69" w:rsidP="004C0DAA">
      <w:pPr>
        <w:rPr>
          <w:color w:val="A6A6A6" w:themeColor="background1" w:themeShade="A6"/>
        </w:rPr>
      </w:pPr>
      <w:proofErr w:type="spellStart"/>
      <w:proofErr w:type="gramStart"/>
      <w:r>
        <w:rPr>
          <w:color w:val="A6A6A6" w:themeColor="background1" w:themeShade="A6"/>
        </w:rPr>
        <w:t>int</w:t>
      </w:r>
      <w:proofErr w:type="spellEnd"/>
      <w:proofErr w:type="gramEnd"/>
      <w:r>
        <w:rPr>
          <w:color w:val="A6A6A6" w:themeColor="background1" w:themeShade="A6"/>
        </w:rPr>
        <w:t xml:space="preserve"> y = 12;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AA4A69">
        <w:rPr>
          <w:color w:val="auto"/>
        </w:rPr>
        <w:t xml:space="preserve">but ::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 xml:space="preserve">final </w:t>
      </w:r>
      <w:proofErr w:type="spellStart"/>
      <w:r>
        <w:rPr>
          <w:color w:val="A6A6A6" w:themeColor="background1" w:themeShade="A6"/>
        </w:rPr>
        <w:t>int</w:t>
      </w:r>
      <w:proofErr w:type="spellEnd"/>
      <w:r>
        <w:rPr>
          <w:color w:val="A6A6A6" w:themeColor="background1" w:themeShade="A6"/>
        </w:rPr>
        <w:t xml:space="preserve"> y = 12;</w:t>
      </w:r>
    </w:p>
    <w:p w:rsidR="004C0DAA" w:rsidRDefault="00AA4A69" w:rsidP="004C0DAA">
      <w:pPr>
        <w:rPr>
          <w:color w:val="A6A6A6" w:themeColor="background1" w:themeShade="A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3174</wp:posOffset>
                </wp:positionV>
                <wp:extent cx="2933700" cy="1000125"/>
                <wp:effectExtent l="38100" t="57150" r="0" b="1238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1000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9.5pt;margin-top:.25pt;width:231pt;height:78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" strokecolor="#9bbb59 [3206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3174</wp:posOffset>
                </wp:positionV>
                <wp:extent cx="495300" cy="1000125"/>
                <wp:effectExtent l="57150" t="3810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00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1.5pt;margin-top:.25pt;width:39pt;height:7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 w:rsidR="004C0DAA">
        <w:rPr>
          <w:color w:val="A6A6A6" w:themeColor="background1" w:themeShade="A6"/>
        </w:rPr>
        <w:t>s</w:t>
      </w:r>
      <w:r w:rsidR="004C0DAA" w:rsidRPr="00D54C87">
        <w:rPr>
          <w:color w:val="A6A6A6" w:themeColor="background1" w:themeShade="A6"/>
        </w:rPr>
        <w:t>witch(</w:t>
      </w:r>
      <w:proofErr w:type="gramEnd"/>
      <w:r w:rsidR="004C0DAA" w:rsidRPr="00D54C87">
        <w:rPr>
          <w:color w:val="A6A6A6" w:themeColor="background1" w:themeShade="A6"/>
        </w:rPr>
        <w:t>x){</w:t>
      </w:r>
    </w:p>
    <w:p w:rsidR="004C0DAA" w:rsidRDefault="004C0DAA" w:rsidP="004C0DA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10:</w:t>
      </w:r>
    </w:p>
    <w:p w:rsidR="004C0DAA" w:rsidRDefault="004C0DAA" w:rsidP="004C0DA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“ten”);</w:t>
      </w:r>
    </w:p>
    <w:p w:rsidR="004C0DAA" w:rsidRDefault="004C0DAA" w:rsidP="004C0DA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y:</w:t>
      </w:r>
    </w:p>
    <w:p w:rsidR="00AA4A69" w:rsidRDefault="004C0DAA" w:rsidP="008225D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</w:t>
      </w:r>
      <w:proofErr w:type="spellStart"/>
      <w:r>
        <w:rPr>
          <w:color w:val="A6A6A6" w:themeColor="background1" w:themeShade="A6"/>
        </w:rPr>
        <w:t>nop</w:t>
      </w:r>
      <w:proofErr w:type="spellEnd"/>
      <w:r>
        <w:rPr>
          <w:color w:val="A6A6A6" w:themeColor="background1" w:themeShade="A6"/>
        </w:rPr>
        <w:t>”</w:t>
      </w:r>
      <w:r w:rsidR="00AA4A69">
        <w:rPr>
          <w:color w:val="A6A6A6" w:themeColor="background1" w:themeShade="A6"/>
        </w:rPr>
        <w:t>);</w:t>
      </w:r>
    </w:p>
    <w:p w:rsidR="00AA4A69" w:rsidRDefault="00AA4A69" w:rsidP="008225D4">
      <w:pPr>
        <w:rPr>
          <w:color w:val="auto"/>
        </w:rPr>
      </w:pPr>
      <w:r>
        <w:rPr>
          <w:color w:val="A6A6A6" w:themeColor="background1" w:themeShade="A6"/>
        </w:rPr>
        <w:t>}</w:t>
      </w:r>
      <w:r>
        <w:rPr>
          <w:color w:val="auto"/>
        </w:rPr>
        <w:t xml:space="preserve"> </w:t>
      </w:r>
    </w:p>
    <w:p w:rsidR="004C0DAA" w:rsidRDefault="00AA4A69" w:rsidP="008225D4">
      <w:pPr>
        <w:rPr>
          <w:color w:val="auto"/>
        </w:rPr>
      </w:pPr>
      <w:proofErr w:type="spellStart"/>
      <w:proofErr w:type="gramStart"/>
      <w:r>
        <w:rPr>
          <w:color w:val="auto"/>
        </w:rPr>
        <w:t>compileTimeError</w:t>
      </w:r>
      <w:proofErr w:type="spellEnd"/>
      <w:proofErr w:type="gramEnd"/>
      <w:r>
        <w:rPr>
          <w:color w:val="auto"/>
        </w:rPr>
        <w:t>:</w:t>
      </w:r>
    </w:p>
    <w:p w:rsidR="00AA4A69" w:rsidRDefault="00AA4A69" w:rsidP="008225D4">
      <w:pPr>
        <w:rPr>
          <w:color w:val="auto"/>
        </w:rPr>
      </w:pPr>
      <w:r>
        <w:rPr>
          <w:color w:val="auto"/>
        </w:rPr>
        <w:tab/>
      </w:r>
      <w:proofErr w:type="gramStart"/>
      <w:r w:rsidRPr="00AA4A69">
        <w:rPr>
          <w:color w:val="auto"/>
        </w:rPr>
        <w:t>constant</w:t>
      </w:r>
      <w:proofErr w:type="gramEnd"/>
      <w:r w:rsidRPr="00AA4A69">
        <w:rPr>
          <w:color w:val="auto"/>
        </w:rPr>
        <w:t xml:space="preserve"> expression required</w:t>
      </w:r>
    </w:p>
    <w:p w:rsidR="00AA4A69" w:rsidRDefault="00AA4A69" w:rsidP="008225D4">
      <w:pPr>
        <w:rPr>
          <w:color w:val="auto"/>
        </w:rPr>
      </w:pPr>
      <w:r>
        <w:rPr>
          <w:color w:val="auto"/>
        </w:rPr>
        <w:t>But if y is final then we won’t get any error</w:t>
      </w:r>
    </w:p>
    <w:p w:rsidR="00AA4A69" w:rsidRDefault="00AA4A69" w:rsidP="008225D4">
      <w:pPr>
        <w:rPr>
          <w:color w:val="auto"/>
        </w:rPr>
      </w:pPr>
    </w:p>
    <w:p w:rsidR="00AA4A69" w:rsidRDefault="00AA4A69" w:rsidP="008225D4">
      <w:pPr>
        <w:rPr>
          <w:color w:val="auto"/>
        </w:rPr>
      </w:pPr>
      <w:r>
        <w:rPr>
          <w:color w:val="auto"/>
        </w:rPr>
        <w:t xml:space="preserve">Both switch level and case level argument can be expressions. But case level should be constant expression </w:t>
      </w:r>
    </w:p>
    <w:p w:rsidR="00AA4A69" w:rsidRDefault="00AA4A69" w:rsidP="00AA4A69">
      <w:pPr>
        <w:rPr>
          <w:color w:val="auto"/>
        </w:rPr>
      </w:pPr>
      <w:proofErr w:type="spellStart"/>
      <w:proofErr w:type="gramStart"/>
      <w:r>
        <w:rPr>
          <w:color w:val="A6A6A6" w:themeColor="background1" w:themeShade="A6"/>
        </w:rPr>
        <w:t>int</w:t>
      </w:r>
      <w:proofErr w:type="spellEnd"/>
      <w:proofErr w:type="gramEnd"/>
      <w:r>
        <w:rPr>
          <w:color w:val="A6A6A6" w:themeColor="background1" w:themeShade="A6"/>
        </w:rPr>
        <w:t xml:space="preserve"> x = 10;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</w:p>
    <w:p w:rsidR="00AA4A69" w:rsidRDefault="00AA4A69" w:rsidP="00AA4A69">
      <w:p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s</w:t>
      </w:r>
      <w:r w:rsidRPr="00D54C87">
        <w:rPr>
          <w:color w:val="A6A6A6" w:themeColor="background1" w:themeShade="A6"/>
        </w:rPr>
        <w:t>witch(</w:t>
      </w:r>
      <w:proofErr w:type="gramEnd"/>
      <w:r w:rsidRPr="00AA4A69">
        <w:rPr>
          <w:color w:val="00B050"/>
        </w:rPr>
        <w:t>x + 12</w:t>
      </w:r>
      <w:r w:rsidRPr="00D54C87">
        <w:rPr>
          <w:color w:val="A6A6A6" w:themeColor="background1" w:themeShade="A6"/>
        </w:rPr>
        <w:t>){</w:t>
      </w:r>
    </w:p>
    <w:p w:rsidR="00AA4A69" w:rsidRDefault="00AA4A69" w:rsidP="00AA4A69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10:</w:t>
      </w:r>
    </w:p>
    <w:p w:rsidR="00AA4A69" w:rsidRDefault="00AA4A69" w:rsidP="00AA4A69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“ten”);</w:t>
      </w:r>
    </w:p>
    <w:p w:rsidR="00AA4A69" w:rsidRPr="00AA4A69" w:rsidRDefault="00AA4A69" w:rsidP="00AA4A69">
      <w:pPr>
        <w:rPr>
          <w:color w:val="auto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</w:t>
      </w:r>
      <w:r w:rsidRPr="00AA4A69">
        <w:rPr>
          <w:color w:val="00B050"/>
        </w:rPr>
        <w:t>12+13</w:t>
      </w:r>
      <w:r>
        <w:rPr>
          <w:color w:val="A6A6A6" w:themeColor="background1" w:themeShade="A6"/>
        </w:rPr>
        <w:t>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AA4A69">
        <w:rPr>
          <w:color w:val="auto"/>
        </w:rPr>
        <w:t>is valid</w:t>
      </w:r>
    </w:p>
    <w:p w:rsidR="00AA4A69" w:rsidRDefault="00AA4A69" w:rsidP="00AA4A69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</w:t>
      </w:r>
      <w:r w:rsidR="00D31252">
        <w:rPr>
          <w:color w:val="A6A6A6" w:themeColor="background1" w:themeShade="A6"/>
        </w:rPr>
        <w:t>hi</w:t>
      </w:r>
      <w:r>
        <w:rPr>
          <w:color w:val="A6A6A6" w:themeColor="background1" w:themeShade="A6"/>
        </w:rPr>
        <w:t>”);</w:t>
      </w:r>
    </w:p>
    <w:p w:rsidR="00AA4A69" w:rsidRDefault="00AA4A69" w:rsidP="00AA4A69">
      <w:pPr>
        <w:rPr>
          <w:color w:val="auto"/>
        </w:rPr>
      </w:pPr>
      <w:r>
        <w:rPr>
          <w:color w:val="A6A6A6" w:themeColor="background1" w:themeShade="A6"/>
        </w:rPr>
        <w:t>}</w:t>
      </w:r>
      <w:r>
        <w:rPr>
          <w:color w:val="auto"/>
        </w:rPr>
        <w:t xml:space="preserve"> </w:t>
      </w:r>
    </w:p>
    <w:p w:rsidR="00AA4A69" w:rsidRDefault="00AA4A69" w:rsidP="008225D4">
      <w:pPr>
        <w:rPr>
          <w:color w:val="auto"/>
        </w:rPr>
      </w:pPr>
    </w:p>
    <w:p w:rsidR="00AA4A69" w:rsidRDefault="00AA4A69" w:rsidP="008225D4">
      <w:pPr>
        <w:rPr>
          <w:color w:val="auto"/>
        </w:rPr>
      </w:pPr>
    </w:p>
    <w:p w:rsidR="00D31252" w:rsidRDefault="00D31252" w:rsidP="00D31252">
      <w:pPr>
        <w:rPr>
          <w:color w:val="auto"/>
        </w:rPr>
      </w:pPr>
      <w:proofErr w:type="gramStart"/>
      <w:r>
        <w:rPr>
          <w:color w:val="A6A6A6" w:themeColor="background1" w:themeShade="A6"/>
        </w:rPr>
        <w:lastRenderedPageBreak/>
        <w:t>byte</w:t>
      </w:r>
      <w:proofErr w:type="gramEnd"/>
      <w:r>
        <w:rPr>
          <w:color w:val="A6A6A6" w:themeColor="background1" w:themeShade="A6"/>
        </w:rPr>
        <w:t xml:space="preserve"> x = 10;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</w:p>
    <w:p w:rsidR="00D31252" w:rsidRDefault="00D31252" w:rsidP="00D31252">
      <w:p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switch(</w:t>
      </w:r>
      <w:proofErr w:type="gramEnd"/>
      <w:r>
        <w:rPr>
          <w:color w:val="A6A6A6" w:themeColor="background1" w:themeShade="A6"/>
        </w:rPr>
        <w:t>x</w:t>
      </w:r>
      <w:r w:rsidRPr="00D54C87">
        <w:rPr>
          <w:color w:val="A6A6A6" w:themeColor="background1" w:themeShade="A6"/>
        </w:rPr>
        <w:t>){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</w:p>
    <w:p w:rsidR="00D31252" w:rsidRDefault="00D31252" w:rsidP="00D3125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10:</w:t>
      </w:r>
    </w:p>
    <w:p w:rsidR="00D31252" w:rsidRDefault="00D31252" w:rsidP="00D3125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“ten”);</w:t>
      </w:r>
    </w:p>
    <w:p w:rsidR="00D31252" w:rsidRDefault="00D31252" w:rsidP="00D31252">
      <w:pPr>
        <w:rPr>
          <w:color w:val="auto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</w:t>
      </w:r>
      <w:r w:rsidRPr="00AA4A69">
        <w:rPr>
          <w:color w:val="00B050"/>
        </w:rPr>
        <w:t>12+13</w:t>
      </w:r>
      <w:r>
        <w:rPr>
          <w:color w:val="A6A6A6" w:themeColor="background1" w:themeShade="A6"/>
        </w:rPr>
        <w:t>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</w:p>
    <w:p w:rsidR="00D31252" w:rsidRDefault="00D31252" w:rsidP="00D3125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</w:t>
      </w:r>
      <w:proofErr w:type="spellStart"/>
      <w:r>
        <w:rPr>
          <w:color w:val="A6A6A6" w:themeColor="background1" w:themeShade="A6"/>
        </w:rPr>
        <w:t>nop</w:t>
      </w:r>
      <w:proofErr w:type="spellEnd"/>
      <w:r>
        <w:rPr>
          <w:color w:val="A6A6A6" w:themeColor="background1" w:themeShade="A6"/>
        </w:rPr>
        <w:t>”);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D31252">
        <w:rPr>
          <w:color w:val="auto"/>
        </w:rPr>
        <w:t xml:space="preserve">invalid </w:t>
      </w:r>
    </w:p>
    <w:p w:rsidR="00D31252" w:rsidRPr="00D31252" w:rsidRDefault="00D31252" w:rsidP="00D31252">
      <w:pPr>
        <w:rPr>
          <w:color w:val="auto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</w:t>
      </w:r>
      <w:r w:rsidRPr="00D31252">
        <w:rPr>
          <w:color w:val="FF0000"/>
        </w:rPr>
        <w:t>1002</w:t>
      </w:r>
      <w:r>
        <w:rPr>
          <w:color w:val="A6A6A6" w:themeColor="background1" w:themeShade="A6"/>
        </w:rPr>
        <w:t>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D31252">
        <w:rPr>
          <w:color w:val="auto"/>
        </w:rPr>
        <w:t>byte range is -128 to 127</w:t>
      </w:r>
    </w:p>
    <w:p w:rsidR="00D31252" w:rsidRDefault="00D31252" w:rsidP="00D3125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“hi”);</w:t>
      </w:r>
    </w:p>
    <w:p w:rsidR="00D31252" w:rsidRDefault="00D31252" w:rsidP="00D31252">
      <w:pPr>
        <w:rPr>
          <w:color w:val="auto"/>
        </w:rPr>
      </w:pPr>
      <w:r>
        <w:rPr>
          <w:color w:val="A6A6A6" w:themeColor="background1" w:themeShade="A6"/>
        </w:rPr>
        <w:t>}</w:t>
      </w:r>
      <w:r>
        <w:rPr>
          <w:color w:val="auto"/>
        </w:rPr>
        <w:t xml:space="preserve"> </w:t>
      </w:r>
    </w:p>
    <w:p w:rsidR="00D31252" w:rsidRDefault="00D31252" w:rsidP="00D31252">
      <w:pPr>
        <w:rPr>
          <w:color w:val="auto"/>
        </w:rPr>
      </w:pPr>
      <w:proofErr w:type="spellStart"/>
      <w:proofErr w:type="gramStart"/>
      <w:r>
        <w:rPr>
          <w:color w:val="auto"/>
        </w:rPr>
        <w:t>compileTimeError</w:t>
      </w:r>
      <w:proofErr w:type="spellEnd"/>
      <w:proofErr w:type="gramEnd"/>
      <w:r>
        <w:rPr>
          <w:color w:val="auto"/>
        </w:rPr>
        <w:t>:</w:t>
      </w:r>
    </w:p>
    <w:p w:rsidR="00D31252" w:rsidRDefault="00D31252" w:rsidP="00D31252">
      <w:pPr>
        <w:rPr>
          <w:color w:val="auto"/>
        </w:rPr>
      </w:pPr>
      <w:r>
        <w:rPr>
          <w:color w:val="auto"/>
        </w:rPr>
        <w:tab/>
      </w:r>
      <w:proofErr w:type="gramStart"/>
      <w:r w:rsidRPr="00D31252">
        <w:rPr>
          <w:color w:val="auto"/>
        </w:rPr>
        <w:t>incompatible</w:t>
      </w:r>
      <w:proofErr w:type="gramEnd"/>
      <w:r w:rsidRPr="00D31252">
        <w:rPr>
          <w:color w:val="auto"/>
        </w:rPr>
        <w:t xml:space="preserve"> types: possible </w:t>
      </w:r>
      <w:proofErr w:type="spellStart"/>
      <w:r w:rsidRPr="00D31252">
        <w:rPr>
          <w:color w:val="auto"/>
        </w:rPr>
        <w:t>lossy</w:t>
      </w:r>
      <w:proofErr w:type="spellEnd"/>
      <w:r w:rsidRPr="00D31252">
        <w:rPr>
          <w:color w:val="auto"/>
        </w:rPr>
        <w:t xml:space="preserve"> conversion from </w:t>
      </w:r>
      <w:proofErr w:type="spellStart"/>
      <w:r w:rsidRPr="00D31252">
        <w:rPr>
          <w:color w:val="auto"/>
        </w:rPr>
        <w:t>int</w:t>
      </w:r>
      <w:proofErr w:type="spellEnd"/>
      <w:r w:rsidRPr="00D31252">
        <w:rPr>
          <w:color w:val="auto"/>
        </w:rPr>
        <w:t xml:space="preserve"> to byte</w:t>
      </w:r>
    </w:p>
    <w:p w:rsidR="00D31252" w:rsidRDefault="00D31252" w:rsidP="00D31252">
      <w:pPr>
        <w:rPr>
          <w:color w:val="auto"/>
        </w:rPr>
      </w:pPr>
    </w:p>
    <w:p w:rsidR="00D31252" w:rsidRDefault="00D31252" w:rsidP="00D31252">
      <w:pPr>
        <w:rPr>
          <w:color w:val="auto"/>
        </w:rPr>
      </w:pPr>
      <w:proofErr w:type="gramStart"/>
      <w:r>
        <w:rPr>
          <w:color w:val="A6A6A6" w:themeColor="background1" w:themeShade="A6"/>
        </w:rPr>
        <w:t>byte</w:t>
      </w:r>
      <w:proofErr w:type="gramEnd"/>
      <w:r>
        <w:rPr>
          <w:color w:val="A6A6A6" w:themeColor="background1" w:themeShade="A6"/>
        </w:rPr>
        <w:t xml:space="preserve"> x = 10;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</w:p>
    <w:p w:rsidR="00D31252" w:rsidRPr="00D31252" w:rsidRDefault="00D31252" w:rsidP="00D31252">
      <w:pPr>
        <w:rPr>
          <w:color w:val="auto"/>
        </w:rPr>
      </w:pPr>
      <w:proofErr w:type="gramStart"/>
      <w:r>
        <w:rPr>
          <w:color w:val="A6A6A6" w:themeColor="background1" w:themeShade="A6"/>
        </w:rPr>
        <w:t>s</w:t>
      </w:r>
      <w:r w:rsidRPr="00D54C87">
        <w:rPr>
          <w:color w:val="A6A6A6" w:themeColor="background1" w:themeShade="A6"/>
        </w:rPr>
        <w:t>witch(</w:t>
      </w:r>
      <w:proofErr w:type="gramEnd"/>
      <w:r w:rsidRPr="00AA4A69">
        <w:rPr>
          <w:color w:val="00B050"/>
        </w:rPr>
        <w:t>x + 1</w:t>
      </w:r>
      <w:r w:rsidRPr="00D54C87">
        <w:rPr>
          <w:color w:val="A6A6A6" w:themeColor="background1" w:themeShade="A6"/>
        </w:rPr>
        <w:t>){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D31252">
        <w:rPr>
          <w:color w:val="auto"/>
        </w:rPr>
        <w:t xml:space="preserve">now byte come </w:t>
      </w:r>
      <w:proofErr w:type="spellStart"/>
      <w:r w:rsidRPr="00D31252">
        <w:rPr>
          <w:color w:val="auto"/>
        </w:rPr>
        <w:t>int</w:t>
      </w:r>
      <w:proofErr w:type="spellEnd"/>
      <w:r w:rsidRPr="00D31252">
        <w:rPr>
          <w:color w:val="auto"/>
        </w:rPr>
        <w:t xml:space="preserve"> </w:t>
      </w:r>
    </w:p>
    <w:p w:rsidR="00D31252" w:rsidRDefault="00D31252" w:rsidP="00D3125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10:</w:t>
      </w:r>
    </w:p>
    <w:p w:rsidR="00D31252" w:rsidRDefault="00D31252" w:rsidP="00D3125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“ten”);</w:t>
      </w:r>
    </w:p>
    <w:p w:rsidR="00D31252" w:rsidRPr="00AA4A69" w:rsidRDefault="00D31252" w:rsidP="00D31252">
      <w:pPr>
        <w:rPr>
          <w:color w:val="auto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</w:t>
      </w:r>
      <w:r>
        <w:rPr>
          <w:color w:val="00B050"/>
        </w:rPr>
        <w:t>1003</w:t>
      </w:r>
      <w:r>
        <w:rPr>
          <w:color w:val="A6A6A6" w:themeColor="background1" w:themeShade="A6"/>
        </w:rPr>
        <w:t>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AA4A69">
        <w:rPr>
          <w:color w:val="auto"/>
        </w:rPr>
        <w:t>is valid</w:t>
      </w:r>
    </w:p>
    <w:p w:rsidR="00D31252" w:rsidRDefault="00D31252" w:rsidP="00D3125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</w:t>
      </w:r>
      <w:proofErr w:type="spellStart"/>
      <w:r>
        <w:rPr>
          <w:color w:val="A6A6A6" w:themeColor="background1" w:themeShade="A6"/>
        </w:rPr>
        <w:t>nop</w:t>
      </w:r>
      <w:proofErr w:type="spellEnd"/>
      <w:r>
        <w:rPr>
          <w:color w:val="A6A6A6" w:themeColor="background1" w:themeShade="A6"/>
        </w:rPr>
        <w:t>”);</w:t>
      </w:r>
    </w:p>
    <w:p w:rsidR="00D31252" w:rsidRDefault="00D31252" w:rsidP="00D31252">
      <w:pPr>
        <w:rPr>
          <w:color w:val="auto"/>
        </w:rPr>
      </w:pPr>
      <w:r>
        <w:rPr>
          <w:color w:val="A6A6A6" w:themeColor="background1" w:themeShade="A6"/>
        </w:rPr>
        <w:t>}</w:t>
      </w:r>
      <w:r>
        <w:rPr>
          <w:color w:val="auto"/>
        </w:rPr>
        <w:t xml:space="preserve"> </w:t>
      </w:r>
    </w:p>
    <w:p w:rsidR="00D31252" w:rsidRDefault="00D31252" w:rsidP="008225D4">
      <w:pPr>
        <w:rPr>
          <w:color w:val="auto"/>
        </w:rPr>
      </w:pPr>
    </w:p>
    <w:p w:rsidR="00A52962" w:rsidRDefault="00A52962" w:rsidP="00A52962">
      <w:pPr>
        <w:rPr>
          <w:color w:val="auto"/>
        </w:rPr>
      </w:pPr>
      <w:proofErr w:type="gramStart"/>
      <w:r>
        <w:rPr>
          <w:color w:val="A6A6A6" w:themeColor="background1" w:themeShade="A6"/>
        </w:rPr>
        <w:t>byte</w:t>
      </w:r>
      <w:proofErr w:type="gramEnd"/>
      <w:r>
        <w:rPr>
          <w:color w:val="A6A6A6" w:themeColor="background1" w:themeShade="A6"/>
        </w:rPr>
        <w:t xml:space="preserve"> x = 10;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</w:p>
    <w:p w:rsidR="00A52962" w:rsidRDefault="00A52962" w:rsidP="00A52962">
      <w:pPr>
        <w:rPr>
          <w:color w:val="auto"/>
        </w:rPr>
      </w:pPr>
      <w:proofErr w:type="gramStart"/>
      <w:r>
        <w:rPr>
          <w:color w:val="A6A6A6" w:themeColor="background1" w:themeShade="A6"/>
        </w:rPr>
        <w:t>s</w:t>
      </w:r>
      <w:r w:rsidRPr="00D54C87">
        <w:rPr>
          <w:color w:val="A6A6A6" w:themeColor="background1" w:themeShade="A6"/>
        </w:rPr>
        <w:t>witch(</w:t>
      </w:r>
      <w:proofErr w:type="gramEnd"/>
      <w:r>
        <w:rPr>
          <w:color w:val="00B050"/>
        </w:rPr>
        <w:t>x</w:t>
      </w:r>
      <w:r w:rsidRPr="00D54C87">
        <w:rPr>
          <w:color w:val="A6A6A6" w:themeColor="background1" w:themeShade="A6"/>
        </w:rPr>
        <w:t>){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</w:p>
    <w:p w:rsidR="00A52962" w:rsidRPr="008A1D49" w:rsidRDefault="00A52962" w:rsidP="00A52962">
      <w:pPr>
        <w:rPr>
          <w:color w:val="auto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</w:t>
      </w:r>
      <w:r w:rsidRPr="008A1D49">
        <w:rPr>
          <w:color w:val="00B050"/>
        </w:rPr>
        <w:t>‘a’</w:t>
      </w:r>
      <w:r>
        <w:rPr>
          <w:color w:val="A6A6A6" w:themeColor="background1" w:themeShade="A6"/>
        </w:rPr>
        <w:t>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Pr="008A1D49">
        <w:rPr>
          <w:color w:val="auto"/>
        </w:rPr>
        <w:t>will be converted to byte</w:t>
      </w:r>
      <w:r w:rsidR="008A1D49">
        <w:rPr>
          <w:color w:val="auto"/>
        </w:rPr>
        <w:t>(97)</w:t>
      </w:r>
    </w:p>
    <w:p w:rsidR="00A52962" w:rsidRDefault="00A52962" w:rsidP="00A5296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“ten”);</w:t>
      </w:r>
    </w:p>
    <w:p w:rsidR="00A52962" w:rsidRPr="00AA4A69" w:rsidRDefault="008A1D49" w:rsidP="00A52962">
      <w:pPr>
        <w:rPr>
          <w:color w:val="auto"/>
        </w:rPr>
      </w:pP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case</w:t>
      </w:r>
      <w:proofErr w:type="gramEnd"/>
      <w:r>
        <w:rPr>
          <w:color w:val="A6A6A6" w:themeColor="background1" w:themeShade="A6"/>
        </w:rPr>
        <w:t xml:space="preserve"> </w:t>
      </w:r>
      <w:r w:rsidRPr="008A1D49">
        <w:rPr>
          <w:color w:val="FF0000"/>
        </w:rPr>
        <w:t>97</w:t>
      </w:r>
      <w:r w:rsidR="00A52962">
        <w:rPr>
          <w:color w:val="A6A6A6" w:themeColor="background1" w:themeShade="A6"/>
        </w:rPr>
        <w:t>:</w:t>
      </w:r>
      <w:r w:rsidR="00A52962">
        <w:rPr>
          <w:color w:val="A6A6A6" w:themeColor="background1" w:themeShade="A6"/>
        </w:rPr>
        <w:tab/>
      </w:r>
      <w:r w:rsidR="00A52962">
        <w:rPr>
          <w:color w:val="A6A6A6" w:themeColor="background1" w:themeShade="A6"/>
        </w:rPr>
        <w:tab/>
      </w:r>
      <w:r w:rsidR="00A52962">
        <w:rPr>
          <w:color w:val="A6A6A6" w:themeColor="background1" w:themeShade="A6"/>
        </w:rPr>
        <w:tab/>
      </w:r>
      <w:r>
        <w:rPr>
          <w:color w:val="auto"/>
        </w:rPr>
        <w:tab/>
        <w:t>but duplicate case level (2 time 97)</w:t>
      </w:r>
    </w:p>
    <w:p w:rsidR="00A52962" w:rsidRDefault="00A52962" w:rsidP="00A5296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gramStart"/>
      <w:r>
        <w:rPr>
          <w:color w:val="A6A6A6" w:themeColor="background1" w:themeShade="A6"/>
        </w:rPr>
        <w:t>sop(</w:t>
      </w:r>
      <w:proofErr w:type="gramEnd"/>
      <w:r>
        <w:rPr>
          <w:color w:val="A6A6A6" w:themeColor="background1" w:themeShade="A6"/>
        </w:rPr>
        <w:t>“</w:t>
      </w:r>
      <w:proofErr w:type="spellStart"/>
      <w:r>
        <w:rPr>
          <w:color w:val="A6A6A6" w:themeColor="background1" w:themeShade="A6"/>
        </w:rPr>
        <w:t>nop</w:t>
      </w:r>
      <w:proofErr w:type="spellEnd"/>
      <w:r>
        <w:rPr>
          <w:color w:val="A6A6A6" w:themeColor="background1" w:themeShade="A6"/>
        </w:rPr>
        <w:t>”);</w:t>
      </w:r>
      <w:r w:rsidR="008A1D49">
        <w:rPr>
          <w:color w:val="A6A6A6" w:themeColor="background1" w:themeShade="A6"/>
        </w:rPr>
        <w:tab/>
      </w:r>
      <w:r w:rsidR="008A1D49">
        <w:rPr>
          <w:color w:val="A6A6A6" w:themeColor="background1" w:themeShade="A6"/>
        </w:rPr>
        <w:tab/>
      </w:r>
      <w:r w:rsidR="008A1D49" w:rsidRPr="008A1D49">
        <w:rPr>
          <w:color w:val="auto"/>
        </w:rPr>
        <w:t>so not valid</w:t>
      </w:r>
    </w:p>
    <w:p w:rsidR="00AA4A69" w:rsidRDefault="00A52962" w:rsidP="008225D4">
      <w:pPr>
        <w:rPr>
          <w:color w:val="auto"/>
        </w:rPr>
      </w:pPr>
      <w:r>
        <w:rPr>
          <w:color w:val="A6A6A6" w:themeColor="background1" w:themeShade="A6"/>
        </w:rPr>
        <w:t>}</w:t>
      </w:r>
      <w:r>
        <w:rPr>
          <w:color w:val="auto"/>
        </w:rPr>
        <w:t xml:space="preserve"> </w:t>
      </w:r>
    </w:p>
    <w:p w:rsidR="00594021" w:rsidRDefault="008D38F8" w:rsidP="008D38F8">
      <w:pPr>
        <w:pStyle w:val="Heading4"/>
      </w:pPr>
      <w:r>
        <w:lastRenderedPageBreak/>
        <w:t>Switch summary</w:t>
      </w:r>
    </w:p>
    <w:p w:rsidR="008D38F8" w:rsidRDefault="008D38F8" w:rsidP="008D38F8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B50A1" wp14:editId="26012C1F">
                <wp:simplePos x="0" y="0"/>
                <wp:positionH relativeFrom="column">
                  <wp:posOffset>304799</wp:posOffset>
                </wp:positionH>
                <wp:positionV relativeFrom="paragraph">
                  <wp:posOffset>192405</wp:posOffset>
                </wp:positionV>
                <wp:extent cx="1304925" cy="942975"/>
                <wp:effectExtent l="57150" t="38100" r="85725" b="1047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E3" w:rsidRDefault="00A412E3" w:rsidP="008D38F8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F31BA">
                              <w:rPr>
                                <w:color w:val="FF0000"/>
                              </w:rPr>
                              <w:t>12</w:t>
                            </w:r>
                            <w:r>
                              <w:t>:</w:t>
                            </w:r>
                          </w:p>
                          <w:p w:rsidR="00A412E3" w:rsidRDefault="00A412E3" w:rsidP="008D38F8">
                            <w:pPr>
                              <w:jc w:val="center"/>
                            </w:pPr>
                            <w:proofErr w:type="gramStart"/>
                            <w:r>
                              <w:t>level</w:t>
                            </w:r>
                            <w:proofErr w:type="gramEnd"/>
                          </w:p>
                          <w:p w:rsidR="00A412E3" w:rsidRDefault="00A412E3" w:rsidP="008D38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0" style="position:absolute;left:0;text-align:left;margin-left:24pt;margin-top:15.15pt;width:102.75pt;height:7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412E3" w:rsidRDefault="00A412E3" w:rsidP="008D38F8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</w:t>
                      </w:r>
                      <w:r w:rsidRPr="007F31BA">
                        <w:rPr>
                          <w:color w:val="FF0000"/>
                        </w:rPr>
                        <w:t>12</w:t>
                      </w:r>
                      <w:r>
                        <w:t>:</w:t>
                      </w:r>
                    </w:p>
                    <w:p w:rsidR="00A412E3" w:rsidRDefault="00A412E3" w:rsidP="008D38F8">
                      <w:pPr>
                        <w:jc w:val="center"/>
                      </w:pPr>
                      <w:proofErr w:type="gramStart"/>
                      <w:r>
                        <w:t>level</w:t>
                      </w:r>
                      <w:proofErr w:type="gramEnd"/>
                    </w:p>
                    <w:p w:rsidR="00A412E3" w:rsidRDefault="00A412E3" w:rsidP="008D38F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Should be constant expression (2+3, not </w:t>
      </w:r>
      <w:proofErr w:type="spellStart"/>
      <w:r>
        <w:t>x,y</w:t>
      </w:r>
      <w:proofErr w:type="spellEnd"/>
      <w:r>
        <w:t>)</w:t>
      </w:r>
    </w:p>
    <w:p w:rsidR="008D38F8" w:rsidRDefault="008D38F8" w:rsidP="008D38F8">
      <w:pPr>
        <w:pStyle w:val="ListParagraph"/>
        <w:numPr>
          <w:ilvl w:val="0"/>
          <w:numId w:val="8"/>
        </w:numPr>
      </w:pPr>
      <w:r>
        <w:t xml:space="preserve">Value should be in the range of switch </w:t>
      </w:r>
    </w:p>
    <w:p w:rsidR="008D38F8" w:rsidRDefault="008D38F8" w:rsidP="008D38F8">
      <w:pPr>
        <w:ind w:left="2880"/>
      </w:pPr>
      <w:r>
        <w:t xml:space="preserve">  </w:t>
      </w:r>
      <w:r>
        <w:tab/>
      </w:r>
      <w:proofErr w:type="gramStart"/>
      <w:r>
        <w:t>argument</w:t>
      </w:r>
      <w:proofErr w:type="gramEnd"/>
      <w:r>
        <w:t xml:space="preserve"> type (byte -128 to 127)</w:t>
      </w:r>
    </w:p>
    <w:p w:rsidR="008D38F8" w:rsidRDefault="007F31BA" w:rsidP="008D38F8">
      <w:pPr>
        <w:pStyle w:val="ListParagraph"/>
        <w:numPr>
          <w:ilvl w:val="0"/>
          <w:numId w:val="8"/>
        </w:numPr>
      </w:pPr>
      <w:r>
        <w:t xml:space="preserve">Duplicate case levels are not allowed </w:t>
      </w:r>
    </w:p>
    <w:p w:rsidR="007F31BA" w:rsidRDefault="007F31BA" w:rsidP="007F31BA"/>
    <w:p w:rsidR="007F31BA" w:rsidRDefault="007F31BA" w:rsidP="007F31BA"/>
    <w:p w:rsidR="007F31BA" w:rsidRDefault="007F31BA" w:rsidP="007F31BA">
      <w:pPr>
        <w:pStyle w:val="Heading4"/>
      </w:pPr>
      <w:r>
        <w:t>Fall through inside switch</w:t>
      </w:r>
    </w:p>
    <w:p w:rsidR="007F31BA" w:rsidRDefault="007F31BA" w:rsidP="007F31BA">
      <w:r>
        <w:t>Within the switch if any case is matched, from that case onward all statements will be executed until break or end of the switch.</w:t>
      </w:r>
    </w:p>
    <w:p w:rsidR="007F31BA" w:rsidRDefault="007F31BA" w:rsidP="007F31BA">
      <w:r>
        <w:t>Advantage:</w:t>
      </w:r>
    </w:p>
    <w:p w:rsidR="007F31BA" w:rsidRDefault="007F31BA" w:rsidP="007F31BA">
      <w:r>
        <w:t xml:space="preserve">We can </w:t>
      </w:r>
      <w:r w:rsidR="00A412E3">
        <w:t>define</w:t>
      </w:r>
      <w:r>
        <w:t xml:space="preserve"> common action for m</w:t>
      </w:r>
      <w:r w:rsidR="00A412E3">
        <w:t>ultiple cases (code reusability</w:t>
      </w:r>
      <w:r>
        <w:t>)</w:t>
      </w:r>
    </w:p>
    <w:p w:rsidR="007F31BA" w:rsidRPr="00C42196" w:rsidRDefault="00A412E3" w:rsidP="007F31BA">
      <w:pPr>
        <w:rPr>
          <w:color w:val="808080" w:themeColor="background1" w:themeShade="80"/>
          <w:sz w:val="24"/>
        </w:rPr>
      </w:pPr>
      <w:proofErr w:type="gramStart"/>
      <w:r w:rsidRPr="00C42196">
        <w:rPr>
          <w:color w:val="808080" w:themeColor="background1" w:themeShade="80"/>
          <w:sz w:val="24"/>
        </w:rPr>
        <w:t>switch(</w:t>
      </w:r>
      <w:proofErr w:type="gramEnd"/>
      <w:r w:rsidRPr="00C42196">
        <w:rPr>
          <w:color w:val="808080" w:themeColor="background1" w:themeShade="80"/>
          <w:sz w:val="24"/>
        </w:rPr>
        <w:t>x){</w:t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  <w:t>switch(x){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case</w:t>
      </w:r>
      <w:proofErr w:type="gramEnd"/>
      <w:r w:rsidRPr="00C42196">
        <w:rPr>
          <w:color w:val="808080" w:themeColor="background1" w:themeShade="80"/>
          <w:sz w:val="24"/>
        </w:rPr>
        <w:t xml:space="preserve"> 1:</w:t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>case o: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case</w:t>
      </w:r>
      <w:proofErr w:type="gramEnd"/>
      <w:r w:rsidRPr="00C42196">
        <w:rPr>
          <w:color w:val="808080" w:themeColor="background1" w:themeShade="80"/>
          <w:sz w:val="24"/>
        </w:rPr>
        <w:t xml:space="preserve"> 2:</w:t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>sop(0);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Sop(</w:t>
      </w:r>
      <w:proofErr w:type="gramEnd"/>
      <w:r w:rsidRPr="00C42196">
        <w:rPr>
          <w:color w:val="808080" w:themeColor="background1" w:themeShade="80"/>
          <w:sz w:val="24"/>
        </w:rPr>
        <w:t>“q1”);</w:t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  <w:t>case 1: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break</w:t>
      </w:r>
      <w:proofErr w:type="gramEnd"/>
      <w:r w:rsidRPr="00C42196">
        <w:rPr>
          <w:color w:val="808080" w:themeColor="background1" w:themeShade="80"/>
          <w:sz w:val="24"/>
        </w:rPr>
        <w:t>;</w:t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>sop(1)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case</w:t>
      </w:r>
      <w:proofErr w:type="gramEnd"/>
      <w:r w:rsidRPr="00C42196">
        <w:rPr>
          <w:color w:val="808080" w:themeColor="background1" w:themeShade="80"/>
          <w:sz w:val="24"/>
        </w:rPr>
        <w:t xml:space="preserve"> 3:</w:t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>break;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case</w:t>
      </w:r>
      <w:proofErr w:type="gramEnd"/>
      <w:r w:rsidRPr="00C42196">
        <w:rPr>
          <w:color w:val="808080" w:themeColor="background1" w:themeShade="80"/>
          <w:sz w:val="24"/>
        </w:rPr>
        <w:t xml:space="preserve"> 4:</w:t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>case 2: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case</w:t>
      </w:r>
      <w:proofErr w:type="gramEnd"/>
      <w:r w:rsidRPr="00C42196">
        <w:rPr>
          <w:color w:val="808080" w:themeColor="background1" w:themeShade="80"/>
          <w:sz w:val="24"/>
        </w:rPr>
        <w:t xml:space="preserve"> 5:</w:t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>sop(2);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sop(</w:t>
      </w:r>
      <w:proofErr w:type="gramEnd"/>
      <w:r w:rsidRPr="00C42196">
        <w:rPr>
          <w:color w:val="808080" w:themeColor="background1" w:themeShade="80"/>
          <w:sz w:val="24"/>
        </w:rPr>
        <w:t>“q2”);</w:t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  <w:t>default: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break</w:t>
      </w:r>
      <w:proofErr w:type="gramEnd"/>
      <w:r w:rsidRPr="00C42196">
        <w:rPr>
          <w:color w:val="808080" w:themeColor="background1" w:themeShade="80"/>
          <w:sz w:val="24"/>
        </w:rPr>
        <w:t>;</w:t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="00DA16D0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>sop(“</w:t>
      </w:r>
      <w:proofErr w:type="spellStart"/>
      <w:r w:rsidRPr="00C42196">
        <w:rPr>
          <w:color w:val="808080" w:themeColor="background1" w:themeShade="80"/>
          <w:sz w:val="24"/>
        </w:rPr>
        <w:t>def</w:t>
      </w:r>
      <w:proofErr w:type="spellEnd"/>
      <w:r w:rsidRPr="00C42196">
        <w:rPr>
          <w:color w:val="808080" w:themeColor="background1" w:themeShade="80"/>
          <w:sz w:val="24"/>
        </w:rPr>
        <w:t>”);</w:t>
      </w:r>
    </w:p>
    <w:p w:rsidR="00A412E3" w:rsidRPr="00C42196" w:rsidRDefault="00A412E3" w:rsidP="007F31BA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  <w:t>....</w:t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  <w:t>}</w:t>
      </w:r>
    </w:p>
    <w:p w:rsidR="00A412E3" w:rsidRDefault="00A412E3" w:rsidP="007F31B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2196">
        <w:rPr>
          <w:sz w:val="20"/>
        </w:rPr>
        <w:tab/>
      </w:r>
      <w:r w:rsidRPr="00A412E3">
        <w:rPr>
          <w:sz w:val="24"/>
          <w:szCs w:val="24"/>
        </w:rPr>
        <w:t xml:space="preserve">x = 0 </w:t>
      </w:r>
      <w:r w:rsidR="00C42196">
        <w:rPr>
          <w:sz w:val="24"/>
          <w:szCs w:val="24"/>
        </w:rPr>
        <w:t>output</w:t>
      </w:r>
      <w:r w:rsidR="00C42196">
        <w:rPr>
          <w:sz w:val="24"/>
          <w:szCs w:val="24"/>
        </w:rPr>
        <w:tab/>
      </w:r>
      <w:r w:rsidR="00C42196">
        <w:rPr>
          <w:sz w:val="24"/>
          <w:szCs w:val="24"/>
        </w:rPr>
        <w:tab/>
      </w:r>
      <w:r w:rsidRPr="00A412E3">
        <w:rPr>
          <w:sz w:val="24"/>
          <w:szCs w:val="24"/>
        </w:rPr>
        <w:t xml:space="preserve">0 </w:t>
      </w:r>
      <w:r w:rsidR="00C42196">
        <w:rPr>
          <w:sz w:val="24"/>
          <w:szCs w:val="24"/>
        </w:rPr>
        <w:tab/>
      </w:r>
      <w:r w:rsidRPr="00A412E3">
        <w:rPr>
          <w:sz w:val="24"/>
          <w:szCs w:val="24"/>
        </w:rPr>
        <w:t>1</w:t>
      </w:r>
    </w:p>
    <w:p w:rsidR="00A412E3" w:rsidRDefault="00C42196" w:rsidP="007F31BA">
      <w:pPr>
        <w:rPr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4"/>
          <w:szCs w:val="24"/>
        </w:rPr>
        <w:t>x</w:t>
      </w:r>
      <w:r w:rsidR="00A412E3" w:rsidRPr="00A412E3">
        <w:rPr>
          <w:sz w:val="24"/>
          <w:szCs w:val="24"/>
        </w:rPr>
        <w:t xml:space="preserve"> = 1 </w:t>
      </w:r>
      <w:r>
        <w:rPr>
          <w:sz w:val="24"/>
          <w:szCs w:val="24"/>
        </w:rPr>
        <w:t>output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12E3">
        <w:rPr>
          <w:sz w:val="24"/>
          <w:szCs w:val="24"/>
        </w:rPr>
        <w:t>1</w:t>
      </w:r>
    </w:p>
    <w:p w:rsidR="00A412E3" w:rsidRDefault="00A412E3" w:rsidP="007F31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42196">
        <w:rPr>
          <w:sz w:val="24"/>
          <w:szCs w:val="24"/>
        </w:rPr>
        <w:t>x = 2 output</w:t>
      </w:r>
      <w:r w:rsidR="00C42196">
        <w:rPr>
          <w:sz w:val="24"/>
          <w:szCs w:val="24"/>
        </w:rPr>
        <w:tab/>
      </w:r>
      <w:r w:rsidR="00C42196">
        <w:rPr>
          <w:sz w:val="24"/>
          <w:szCs w:val="24"/>
        </w:rPr>
        <w:tab/>
        <w:t xml:space="preserve">2 </w:t>
      </w:r>
      <w:r w:rsidR="00C42196">
        <w:rPr>
          <w:sz w:val="24"/>
          <w:szCs w:val="24"/>
        </w:rPr>
        <w:tab/>
      </w:r>
      <w:proofErr w:type="spellStart"/>
      <w:r w:rsidR="00C42196">
        <w:rPr>
          <w:sz w:val="24"/>
          <w:szCs w:val="24"/>
        </w:rPr>
        <w:t>def</w:t>
      </w:r>
      <w:proofErr w:type="spellEnd"/>
    </w:p>
    <w:p w:rsidR="00C42196" w:rsidRPr="00A412E3" w:rsidRDefault="00C42196" w:rsidP="007F31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= 3 output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def</w:t>
      </w:r>
      <w:proofErr w:type="spellEnd"/>
    </w:p>
    <w:p w:rsidR="00A412E3" w:rsidRDefault="00A412E3" w:rsidP="00A412E3"/>
    <w:p w:rsidR="00C42196" w:rsidRDefault="00C42196" w:rsidP="00C42196">
      <w:pPr>
        <w:pStyle w:val="Heading4"/>
      </w:pPr>
      <w:r>
        <w:lastRenderedPageBreak/>
        <w:t>Default case</w:t>
      </w:r>
    </w:p>
    <w:p w:rsidR="00C42196" w:rsidRPr="00C42196" w:rsidRDefault="00C42196" w:rsidP="00C42196">
      <w:pPr>
        <w:pStyle w:val="ListParagraph"/>
        <w:numPr>
          <w:ilvl w:val="0"/>
          <w:numId w:val="9"/>
        </w:numPr>
      </w:pPr>
      <w:r>
        <w:t xml:space="preserve">Within the switch we can write default case at most once </w:t>
      </w:r>
    </w:p>
    <w:p w:rsidR="00C42196" w:rsidRDefault="00C42196" w:rsidP="00C42196">
      <w:pPr>
        <w:pStyle w:val="ListParagraph"/>
        <w:numPr>
          <w:ilvl w:val="0"/>
          <w:numId w:val="9"/>
        </w:numPr>
      </w:pPr>
      <w:r>
        <w:t xml:space="preserve">Default case will be executed if and only if there is no case matched </w:t>
      </w:r>
    </w:p>
    <w:p w:rsidR="00C42196" w:rsidRDefault="00C42196" w:rsidP="00C42196">
      <w:pPr>
        <w:pStyle w:val="ListParagraph"/>
        <w:numPr>
          <w:ilvl w:val="0"/>
          <w:numId w:val="9"/>
        </w:numPr>
      </w:pPr>
      <w:r>
        <w:t xml:space="preserve">Within the switch we can write anywhere but recommended to write as last case  </w:t>
      </w:r>
    </w:p>
    <w:p w:rsidR="00C42196" w:rsidRDefault="00C42196" w:rsidP="00C42196"/>
    <w:p w:rsidR="00DA16D0" w:rsidRPr="00C42196" w:rsidRDefault="00DA16D0" w:rsidP="00DA16D0">
      <w:pPr>
        <w:rPr>
          <w:color w:val="808080" w:themeColor="background1" w:themeShade="80"/>
          <w:sz w:val="24"/>
        </w:rPr>
      </w:pPr>
      <w:proofErr w:type="gramStart"/>
      <w:r w:rsidRPr="00C42196">
        <w:rPr>
          <w:color w:val="808080" w:themeColor="background1" w:themeShade="80"/>
          <w:sz w:val="24"/>
        </w:rPr>
        <w:t>switch(</w:t>
      </w:r>
      <w:proofErr w:type="gramEnd"/>
      <w:r w:rsidRPr="00C42196">
        <w:rPr>
          <w:color w:val="808080" w:themeColor="background1" w:themeShade="80"/>
          <w:sz w:val="24"/>
        </w:rPr>
        <w:t>x){</w:t>
      </w:r>
    </w:p>
    <w:p w:rsidR="00DA16D0" w:rsidRDefault="00DA16D0" w:rsidP="00DA16D0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>
        <w:rPr>
          <w:color w:val="808080" w:themeColor="background1" w:themeShade="80"/>
          <w:sz w:val="24"/>
        </w:rPr>
        <w:t xml:space="preserve">default </w:t>
      </w:r>
      <w:r w:rsidRPr="00C42196">
        <w:rPr>
          <w:color w:val="808080" w:themeColor="background1" w:themeShade="80"/>
          <w:sz w:val="24"/>
        </w:rPr>
        <w:t>:</w:t>
      </w:r>
      <w:proofErr w:type="gramEnd"/>
    </w:p>
    <w:p w:rsidR="00DA16D0" w:rsidRPr="00DA16D0" w:rsidRDefault="00DA16D0" w:rsidP="00DA16D0">
      <w:pPr>
        <w:rPr>
          <w:color w:val="auto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proofErr w:type="gramStart"/>
      <w:r>
        <w:rPr>
          <w:color w:val="808080" w:themeColor="background1" w:themeShade="80"/>
          <w:sz w:val="24"/>
        </w:rPr>
        <w:t>sop(</w:t>
      </w:r>
      <w:proofErr w:type="gramEnd"/>
      <w:r>
        <w:rPr>
          <w:color w:val="808080" w:themeColor="background1" w:themeShade="80"/>
          <w:sz w:val="24"/>
        </w:rPr>
        <w:t>“</w:t>
      </w:r>
      <w:proofErr w:type="spellStart"/>
      <w:r>
        <w:rPr>
          <w:color w:val="808080" w:themeColor="background1" w:themeShade="80"/>
          <w:sz w:val="24"/>
        </w:rPr>
        <w:t>def</w:t>
      </w:r>
      <w:proofErr w:type="spellEnd"/>
      <w:r>
        <w:rPr>
          <w:color w:val="808080" w:themeColor="background1" w:themeShade="80"/>
          <w:sz w:val="24"/>
        </w:rPr>
        <w:t>”);</w:t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DA16D0">
        <w:rPr>
          <w:color w:val="auto"/>
          <w:sz w:val="24"/>
        </w:rPr>
        <w:t>x=0</w:t>
      </w:r>
      <w:r w:rsidRPr="00DA16D0">
        <w:rPr>
          <w:color w:val="auto"/>
          <w:sz w:val="24"/>
        </w:rPr>
        <w:tab/>
        <w:t xml:space="preserve">output </w:t>
      </w:r>
      <w:r w:rsidRPr="00DA16D0">
        <w:rPr>
          <w:color w:val="auto"/>
          <w:sz w:val="24"/>
        </w:rPr>
        <w:tab/>
        <w:t>0</w:t>
      </w:r>
    </w:p>
    <w:p w:rsidR="00DA16D0" w:rsidRPr="00DA16D0" w:rsidRDefault="00DA16D0" w:rsidP="00DA16D0">
      <w:pPr>
        <w:rPr>
          <w:color w:val="auto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case</w:t>
      </w:r>
      <w:proofErr w:type="gramEnd"/>
      <w:r w:rsidRPr="00C42196">
        <w:rPr>
          <w:color w:val="808080" w:themeColor="background1" w:themeShade="80"/>
          <w:sz w:val="24"/>
        </w:rPr>
        <w:t xml:space="preserve"> </w:t>
      </w:r>
      <w:r>
        <w:rPr>
          <w:color w:val="808080" w:themeColor="background1" w:themeShade="80"/>
          <w:sz w:val="24"/>
        </w:rPr>
        <w:t>0</w:t>
      </w:r>
      <w:r w:rsidRPr="00C42196">
        <w:rPr>
          <w:color w:val="808080" w:themeColor="background1" w:themeShade="80"/>
          <w:sz w:val="24"/>
        </w:rPr>
        <w:t>:</w:t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DA16D0">
        <w:rPr>
          <w:color w:val="auto"/>
          <w:sz w:val="24"/>
        </w:rPr>
        <w:t>x=</w:t>
      </w:r>
      <w:r>
        <w:rPr>
          <w:color w:val="auto"/>
          <w:sz w:val="24"/>
        </w:rPr>
        <w:t>1</w:t>
      </w:r>
      <w:r w:rsidRPr="00DA16D0">
        <w:rPr>
          <w:color w:val="auto"/>
          <w:sz w:val="24"/>
        </w:rPr>
        <w:tab/>
        <w:t xml:space="preserve">output </w:t>
      </w:r>
      <w:r w:rsidRPr="00DA16D0">
        <w:rPr>
          <w:color w:val="auto"/>
          <w:sz w:val="24"/>
        </w:rPr>
        <w:tab/>
      </w:r>
      <w:r>
        <w:rPr>
          <w:color w:val="auto"/>
          <w:sz w:val="24"/>
        </w:rPr>
        <w:t xml:space="preserve">1 </w:t>
      </w:r>
      <w:r>
        <w:rPr>
          <w:color w:val="auto"/>
          <w:sz w:val="24"/>
        </w:rPr>
        <w:tab/>
        <w:t>2</w:t>
      </w:r>
    </w:p>
    <w:p w:rsidR="00DA16D0" w:rsidRPr="00DA16D0" w:rsidRDefault="00DA16D0" w:rsidP="00DA16D0">
      <w:pPr>
        <w:rPr>
          <w:color w:val="auto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proofErr w:type="gramStart"/>
      <w:r>
        <w:rPr>
          <w:color w:val="808080" w:themeColor="background1" w:themeShade="80"/>
          <w:sz w:val="24"/>
        </w:rPr>
        <w:t>s</w:t>
      </w:r>
      <w:r w:rsidRPr="00C42196">
        <w:rPr>
          <w:color w:val="808080" w:themeColor="background1" w:themeShade="80"/>
          <w:sz w:val="24"/>
        </w:rPr>
        <w:t>op</w:t>
      </w:r>
      <w:r>
        <w:rPr>
          <w:color w:val="808080" w:themeColor="background1" w:themeShade="80"/>
          <w:sz w:val="24"/>
        </w:rPr>
        <w:t>(</w:t>
      </w:r>
      <w:proofErr w:type="gramEnd"/>
      <w:r>
        <w:rPr>
          <w:color w:val="808080" w:themeColor="background1" w:themeShade="80"/>
          <w:sz w:val="24"/>
        </w:rPr>
        <w:t>0);</w:t>
      </w:r>
      <w:r w:rsidRPr="00C42196"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DA16D0">
        <w:rPr>
          <w:color w:val="auto"/>
          <w:sz w:val="24"/>
        </w:rPr>
        <w:t>x=</w:t>
      </w:r>
      <w:r>
        <w:rPr>
          <w:color w:val="auto"/>
          <w:sz w:val="24"/>
        </w:rPr>
        <w:t>2</w:t>
      </w:r>
      <w:r w:rsidRPr="00DA16D0">
        <w:rPr>
          <w:color w:val="auto"/>
          <w:sz w:val="24"/>
        </w:rPr>
        <w:tab/>
        <w:t xml:space="preserve">output </w:t>
      </w:r>
      <w:r w:rsidRPr="00DA16D0">
        <w:rPr>
          <w:color w:val="auto"/>
          <w:sz w:val="24"/>
        </w:rPr>
        <w:tab/>
      </w:r>
      <w:r>
        <w:rPr>
          <w:color w:val="auto"/>
          <w:sz w:val="24"/>
        </w:rPr>
        <w:t>2</w:t>
      </w:r>
    </w:p>
    <w:p w:rsidR="00DA16D0" w:rsidRPr="00DA16D0" w:rsidRDefault="00DA16D0" w:rsidP="00DA16D0">
      <w:pPr>
        <w:rPr>
          <w:color w:val="auto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break</w:t>
      </w:r>
      <w:proofErr w:type="gramEnd"/>
      <w:r w:rsidRPr="00C42196">
        <w:rPr>
          <w:color w:val="808080" w:themeColor="background1" w:themeShade="80"/>
          <w:sz w:val="24"/>
        </w:rPr>
        <w:t>;</w:t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DA16D0">
        <w:rPr>
          <w:color w:val="auto"/>
          <w:sz w:val="24"/>
        </w:rPr>
        <w:t>x=</w:t>
      </w:r>
      <w:r>
        <w:rPr>
          <w:color w:val="auto"/>
          <w:sz w:val="24"/>
        </w:rPr>
        <w:t>3</w:t>
      </w:r>
      <w:r w:rsidRPr="00DA16D0">
        <w:rPr>
          <w:color w:val="auto"/>
          <w:sz w:val="24"/>
        </w:rPr>
        <w:tab/>
        <w:t xml:space="preserve">output </w:t>
      </w:r>
      <w:r w:rsidRPr="00DA16D0">
        <w:rPr>
          <w:color w:val="auto"/>
          <w:sz w:val="24"/>
        </w:rPr>
        <w:tab/>
      </w:r>
      <w:proofErr w:type="spellStart"/>
      <w:r>
        <w:rPr>
          <w:color w:val="auto"/>
          <w:sz w:val="24"/>
        </w:rPr>
        <w:t>def</w:t>
      </w:r>
      <w:proofErr w:type="spellEnd"/>
      <w:r>
        <w:rPr>
          <w:color w:val="auto"/>
          <w:sz w:val="24"/>
        </w:rPr>
        <w:tab/>
        <w:t>0</w:t>
      </w:r>
    </w:p>
    <w:p w:rsidR="00DA16D0" w:rsidRDefault="00DA16D0" w:rsidP="00DA16D0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case</w:t>
      </w:r>
      <w:proofErr w:type="gramEnd"/>
      <w:r w:rsidRPr="00C42196">
        <w:rPr>
          <w:color w:val="808080" w:themeColor="background1" w:themeShade="80"/>
          <w:sz w:val="24"/>
        </w:rPr>
        <w:t xml:space="preserve"> </w:t>
      </w:r>
      <w:r>
        <w:rPr>
          <w:color w:val="808080" w:themeColor="background1" w:themeShade="80"/>
          <w:sz w:val="24"/>
        </w:rPr>
        <w:t>1</w:t>
      </w:r>
      <w:r w:rsidRPr="00C42196">
        <w:rPr>
          <w:color w:val="808080" w:themeColor="background1" w:themeShade="80"/>
          <w:sz w:val="24"/>
        </w:rPr>
        <w:t>:</w:t>
      </w:r>
    </w:p>
    <w:p w:rsidR="00DA16D0" w:rsidRDefault="00DA16D0" w:rsidP="00DA16D0">
      <w:p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proofErr w:type="gramStart"/>
      <w:r>
        <w:rPr>
          <w:color w:val="808080" w:themeColor="background1" w:themeShade="80"/>
          <w:sz w:val="24"/>
        </w:rPr>
        <w:t>sop(</w:t>
      </w:r>
      <w:proofErr w:type="gramEnd"/>
      <w:r>
        <w:rPr>
          <w:color w:val="808080" w:themeColor="background1" w:themeShade="80"/>
          <w:sz w:val="24"/>
        </w:rPr>
        <w:t>1);</w:t>
      </w:r>
    </w:p>
    <w:p w:rsidR="00DA16D0" w:rsidRPr="00C42196" w:rsidRDefault="00DA16D0" w:rsidP="00DA16D0">
      <w:pPr>
        <w:rPr>
          <w:color w:val="808080" w:themeColor="background1" w:themeShade="80"/>
          <w:sz w:val="24"/>
        </w:rPr>
      </w:pPr>
      <w:r w:rsidRPr="00C42196">
        <w:rPr>
          <w:color w:val="808080" w:themeColor="background1" w:themeShade="80"/>
          <w:sz w:val="24"/>
        </w:rPr>
        <w:tab/>
      </w:r>
      <w:proofErr w:type="gramStart"/>
      <w:r w:rsidRPr="00C42196">
        <w:rPr>
          <w:color w:val="808080" w:themeColor="background1" w:themeShade="80"/>
          <w:sz w:val="24"/>
        </w:rPr>
        <w:t>case</w:t>
      </w:r>
      <w:proofErr w:type="gramEnd"/>
      <w:r w:rsidRPr="00C42196">
        <w:rPr>
          <w:color w:val="808080" w:themeColor="background1" w:themeShade="80"/>
          <w:sz w:val="24"/>
        </w:rPr>
        <w:t xml:space="preserve"> </w:t>
      </w:r>
      <w:r>
        <w:rPr>
          <w:color w:val="808080" w:themeColor="background1" w:themeShade="80"/>
          <w:sz w:val="24"/>
        </w:rPr>
        <w:t>2</w:t>
      </w:r>
      <w:r w:rsidRPr="00C42196">
        <w:rPr>
          <w:color w:val="808080" w:themeColor="background1" w:themeShade="80"/>
          <w:sz w:val="24"/>
        </w:rPr>
        <w:t>:</w:t>
      </w:r>
    </w:p>
    <w:p w:rsidR="00DA16D0" w:rsidRPr="00C42196" w:rsidRDefault="00DA16D0" w:rsidP="00DA16D0">
      <w:p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proofErr w:type="gramStart"/>
      <w:r>
        <w:rPr>
          <w:color w:val="808080" w:themeColor="background1" w:themeShade="80"/>
          <w:sz w:val="24"/>
        </w:rPr>
        <w:t>sop(</w:t>
      </w:r>
      <w:proofErr w:type="gramEnd"/>
      <w:r>
        <w:rPr>
          <w:color w:val="808080" w:themeColor="background1" w:themeShade="80"/>
          <w:sz w:val="24"/>
        </w:rPr>
        <w:t>2</w:t>
      </w:r>
      <w:r w:rsidRPr="00C42196">
        <w:rPr>
          <w:color w:val="808080" w:themeColor="background1" w:themeShade="80"/>
          <w:sz w:val="24"/>
        </w:rPr>
        <w:t>);</w:t>
      </w:r>
      <w:r w:rsidRPr="00C42196">
        <w:rPr>
          <w:color w:val="808080" w:themeColor="background1" w:themeShade="80"/>
          <w:sz w:val="24"/>
        </w:rPr>
        <w:tab/>
      </w:r>
    </w:p>
    <w:p w:rsidR="00DA16D0" w:rsidRPr="00C42196" w:rsidRDefault="00DA16D0" w:rsidP="00DA16D0">
      <w:pPr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>}</w:t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</w:p>
    <w:p w:rsidR="00C42196" w:rsidRDefault="00C42196" w:rsidP="00C42196"/>
    <w:p w:rsidR="00DA16D0" w:rsidRDefault="006E30C8" w:rsidP="006E30C8">
      <w:pPr>
        <w:pStyle w:val="Heading2"/>
      </w:pPr>
      <w:r>
        <w:t xml:space="preserve">Iterative statement </w:t>
      </w:r>
    </w:p>
    <w:p w:rsidR="006E30C8" w:rsidRPr="006E30C8" w:rsidRDefault="006E30C8" w:rsidP="006E30C8">
      <w:pPr>
        <w:pStyle w:val="Heading3"/>
      </w:pPr>
      <w:r>
        <w:t>While</w:t>
      </w:r>
    </w:p>
    <w:p w:rsidR="00A412E3" w:rsidRDefault="006E30C8" w:rsidP="00C42196">
      <w:r>
        <w:t>If we don’t know number of iterations in advanced then we should go for while loop.</w:t>
      </w:r>
    </w:p>
    <w:p w:rsidR="006E30C8" w:rsidRDefault="006E30C8" w:rsidP="00C42196"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()){}</w:t>
      </w:r>
    </w:p>
    <w:p w:rsidR="006E30C8" w:rsidRPr="00A412E3" w:rsidRDefault="006E30C8" w:rsidP="006E30C8">
      <w:proofErr w:type="gramStart"/>
      <w:r>
        <w:t>while(</w:t>
      </w:r>
      <w:proofErr w:type="spellStart"/>
      <w:proofErr w:type="gramEnd"/>
      <w:r>
        <w:t>e.hasMoreElements</w:t>
      </w:r>
      <w:proofErr w:type="spellEnd"/>
      <w:r>
        <w:t>()){}</w:t>
      </w:r>
    </w:p>
    <w:p w:rsidR="006E30C8" w:rsidRPr="00A412E3" w:rsidRDefault="006E30C8" w:rsidP="006E30C8"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()){}</w:t>
      </w:r>
    </w:p>
    <w:p w:rsidR="006E30C8" w:rsidRDefault="006E30C8" w:rsidP="00C42196">
      <w:proofErr w:type="gramStart"/>
      <w:r>
        <w:lastRenderedPageBreak/>
        <w:t>while(</w:t>
      </w:r>
      <w:proofErr w:type="gramEnd"/>
      <w:r>
        <w:t>b){</w:t>
      </w:r>
      <w:r>
        <w:tab/>
      </w:r>
      <w:r>
        <w:tab/>
      </w:r>
      <w:r>
        <w:tab/>
        <w:t xml:space="preserve">argument type should be </w:t>
      </w:r>
      <w:proofErr w:type="spellStart"/>
      <w:r>
        <w:t>boolean</w:t>
      </w:r>
      <w:proofErr w:type="spellEnd"/>
      <w:r>
        <w:t xml:space="preserve"> </w:t>
      </w:r>
    </w:p>
    <w:p w:rsidR="006E30C8" w:rsidRDefault="006E30C8" w:rsidP="00C42196">
      <w:r>
        <w:tab/>
      </w:r>
      <w:proofErr w:type="gramStart"/>
      <w:r>
        <w:t>action</w:t>
      </w:r>
      <w:proofErr w:type="gramEnd"/>
    </w:p>
    <w:p w:rsidR="006E30C8" w:rsidRPr="00A412E3" w:rsidRDefault="006E30C8" w:rsidP="00C42196">
      <w:r>
        <w:t>}</w:t>
      </w:r>
    </w:p>
    <w:p w:rsidR="007F31BA" w:rsidRDefault="007F31BA" w:rsidP="007F31BA"/>
    <w:p w:rsidR="006E30C8" w:rsidRDefault="006E30C8" w:rsidP="007F31BA">
      <w:proofErr w:type="gramStart"/>
      <w:r>
        <w:t>while(</w:t>
      </w:r>
      <w:proofErr w:type="gramEnd"/>
      <w:r>
        <w:t>1)</w:t>
      </w:r>
      <w:r w:rsidR="002965CC">
        <w:t>{</w:t>
      </w:r>
    </w:p>
    <w:p w:rsidR="006E30C8" w:rsidRDefault="006E30C8" w:rsidP="007F31BA">
      <w:r>
        <w:tab/>
      </w:r>
      <w:proofErr w:type="gramStart"/>
      <w:r>
        <w:t>sop(</w:t>
      </w:r>
      <w:proofErr w:type="gramEnd"/>
      <w:r>
        <w:t>“hi”);</w:t>
      </w:r>
      <w:r>
        <w:tab/>
      </w:r>
      <w:r>
        <w:tab/>
        <w:t xml:space="preserve">not valid </w:t>
      </w:r>
      <w:r w:rsidR="002965CC">
        <w:t>(incompatible type)</w:t>
      </w:r>
    </w:p>
    <w:p w:rsidR="006E30C8" w:rsidRDefault="006E30C8" w:rsidP="007F31BA">
      <w:r>
        <w:t>}</w:t>
      </w:r>
    </w:p>
    <w:p w:rsidR="002965CC" w:rsidRDefault="002965CC" w:rsidP="007F31BA"/>
    <w:p w:rsidR="002965CC" w:rsidRPr="002965CC" w:rsidRDefault="002965CC" w:rsidP="002965CC">
      <w:pPr>
        <w:rPr>
          <w:color w:val="auto"/>
        </w:rPr>
      </w:pPr>
      <w:r>
        <w:rPr>
          <w:color w:val="auto"/>
        </w:rPr>
        <w:t>C</w:t>
      </w:r>
      <w:r w:rsidRPr="002965CC">
        <w:rPr>
          <w:color w:val="auto"/>
        </w:rPr>
        <w:t xml:space="preserve">urly braces are optional. </w:t>
      </w:r>
    </w:p>
    <w:p w:rsidR="002965CC" w:rsidRPr="002965CC" w:rsidRDefault="002965CC" w:rsidP="002965CC">
      <w:pPr>
        <w:rPr>
          <w:color w:val="auto"/>
        </w:rPr>
      </w:pPr>
      <w:r w:rsidRPr="002965CC">
        <w:rPr>
          <w:color w:val="auto"/>
        </w:rPr>
        <w:t xml:space="preserve">Without curly braces only one statement is allowed under if which should not be declarative statement. </w:t>
      </w:r>
    </w:p>
    <w:p w:rsidR="002965CC" w:rsidRPr="003F3479" w:rsidRDefault="002965CC" w:rsidP="002965CC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while</w:t>
      </w:r>
      <w:r w:rsidRPr="003F3479">
        <w:rPr>
          <w:color w:val="808080" w:themeColor="background1" w:themeShade="80"/>
        </w:rPr>
        <w:t xml:space="preserve">(true) </w:t>
      </w:r>
    </w:p>
    <w:p w:rsidR="002965CC" w:rsidRDefault="002965CC" w:rsidP="002965C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gramStart"/>
      <w:r>
        <w:rPr>
          <w:color w:val="808080" w:themeColor="background1" w:themeShade="80"/>
        </w:rPr>
        <w:t>sop(</w:t>
      </w:r>
      <w:proofErr w:type="gramEnd"/>
      <w:r>
        <w:rPr>
          <w:color w:val="808080" w:themeColor="background1" w:themeShade="80"/>
        </w:rPr>
        <w:t>“hello”);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3F3479">
        <w:rPr>
          <w:color w:val="auto"/>
        </w:rPr>
        <w:t>correct</w:t>
      </w:r>
    </w:p>
    <w:p w:rsidR="002965CC" w:rsidRDefault="002965CC" w:rsidP="002965CC">
      <w:pPr>
        <w:rPr>
          <w:color w:val="808080" w:themeColor="background1" w:themeShade="80"/>
        </w:rPr>
      </w:pPr>
    </w:p>
    <w:p w:rsidR="002965CC" w:rsidRPr="003F3479" w:rsidRDefault="002965CC" w:rsidP="002965CC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808080" w:themeColor="background1" w:themeShade="80"/>
        </w:rPr>
        <w:t>while(true);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3F3479">
        <w:rPr>
          <w:color w:val="auto"/>
        </w:rPr>
        <w:t>correct (; is empty statement)</w:t>
      </w:r>
    </w:p>
    <w:p w:rsidR="002965CC" w:rsidRDefault="002965CC" w:rsidP="002965CC">
      <w:pPr>
        <w:pStyle w:val="ListParagraph"/>
        <w:rPr>
          <w:color w:val="808080" w:themeColor="background1" w:themeShade="80"/>
        </w:rPr>
      </w:pPr>
    </w:p>
    <w:p w:rsidR="002965CC" w:rsidRPr="003F3479" w:rsidRDefault="002965CC" w:rsidP="002965CC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while</w:t>
      </w:r>
      <w:r w:rsidRPr="003F3479">
        <w:rPr>
          <w:color w:val="808080" w:themeColor="background1" w:themeShade="80"/>
        </w:rPr>
        <w:t>(true)</w:t>
      </w:r>
    </w:p>
    <w:p w:rsidR="002965CC" w:rsidRPr="00F242CE" w:rsidRDefault="002965CC" w:rsidP="002965CC">
      <w:pPr>
        <w:rPr>
          <w:color w:val="auto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spellStart"/>
      <w:proofErr w:type="gramStart"/>
      <w:r>
        <w:rPr>
          <w:color w:val="808080" w:themeColor="background1" w:themeShade="80"/>
        </w:rPr>
        <w:t>int</w:t>
      </w:r>
      <w:proofErr w:type="spellEnd"/>
      <w:proofErr w:type="gramEnd"/>
      <w:r>
        <w:rPr>
          <w:color w:val="808080" w:themeColor="background1" w:themeShade="80"/>
        </w:rPr>
        <w:t xml:space="preserve"> x=10; 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auto"/>
        </w:rPr>
        <w:t xml:space="preserve">not valid </w:t>
      </w:r>
      <w:r w:rsidRPr="00F242CE">
        <w:rPr>
          <w:color w:val="auto"/>
        </w:rPr>
        <w:t xml:space="preserve"> </w:t>
      </w:r>
    </w:p>
    <w:p w:rsidR="002965CC" w:rsidRPr="00F242CE" w:rsidRDefault="002965CC" w:rsidP="002965CC">
      <w:pPr>
        <w:rPr>
          <w:color w:val="auto"/>
        </w:rPr>
      </w:pPr>
      <w:r w:rsidRPr="00F242CE">
        <w:rPr>
          <w:color w:val="auto"/>
        </w:rPr>
        <w:t xml:space="preserve">   (</w:t>
      </w:r>
      <w:proofErr w:type="spellStart"/>
      <w:proofErr w:type="gramStart"/>
      <w:r w:rsidRPr="00F242CE">
        <w:rPr>
          <w:color w:val="auto"/>
        </w:rPr>
        <w:t>int</w:t>
      </w:r>
      <w:proofErr w:type="spellEnd"/>
      <w:proofErr w:type="gramEnd"/>
      <w:r w:rsidRPr="00F242CE">
        <w:rPr>
          <w:color w:val="auto"/>
        </w:rPr>
        <w:t xml:space="preserve"> x is available within this if block, but if is finished then why)</w:t>
      </w:r>
    </w:p>
    <w:p w:rsidR="002965CC" w:rsidRPr="003F3479" w:rsidRDefault="002965CC" w:rsidP="002965CC">
      <w:pPr>
        <w:pStyle w:val="ListParagraph"/>
        <w:numPr>
          <w:ilvl w:val="0"/>
          <w:numId w:val="4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while</w:t>
      </w:r>
      <w:r w:rsidRPr="003F3479">
        <w:rPr>
          <w:color w:val="808080" w:themeColor="background1" w:themeShade="80"/>
        </w:rPr>
        <w:t>(true){</w:t>
      </w:r>
    </w:p>
    <w:p w:rsidR="002965CC" w:rsidRDefault="002965CC" w:rsidP="002965C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spellStart"/>
      <w:proofErr w:type="gramStart"/>
      <w:r>
        <w:rPr>
          <w:color w:val="808080" w:themeColor="background1" w:themeShade="80"/>
        </w:rPr>
        <w:t>int</w:t>
      </w:r>
      <w:proofErr w:type="spellEnd"/>
      <w:proofErr w:type="gramEnd"/>
      <w:r>
        <w:rPr>
          <w:color w:val="808080" w:themeColor="background1" w:themeShade="80"/>
        </w:rPr>
        <w:t xml:space="preserve"> x=20;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F242CE">
        <w:rPr>
          <w:color w:val="auto"/>
        </w:rPr>
        <w:t>correct</w:t>
      </w:r>
    </w:p>
    <w:p w:rsidR="002965CC" w:rsidRDefault="002965CC" w:rsidP="002965CC">
      <w:pPr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3A1467" w:rsidRDefault="003A1467" w:rsidP="002965CC">
      <w:pPr>
        <w:ind w:firstLine="720"/>
        <w:rPr>
          <w:color w:val="808080" w:themeColor="background1" w:themeShade="80"/>
        </w:rPr>
      </w:pPr>
    </w:p>
    <w:p w:rsidR="003A1467" w:rsidRDefault="003A1467" w:rsidP="002965CC">
      <w:pPr>
        <w:ind w:firstLine="720"/>
        <w:rPr>
          <w:color w:val="808080" w:themeColor="background1" w:themeShade="80"/>
        </w:rPr>
      </w:pPr>
    </w:p>
    <w:p w:rsidR="003A1467" w:rsidRDefault="003A1467" w:rsidP="002965CC">
      <w:pPr>
        <w:ind w:firstLine="720"/>
        <w:rPr>
          <w:color w:val="808080" w:themeColor="background1" w:themeShade="80"/>
        </w:rPr>
      </w:pPr>
    </w:p>
    <w:p w:rsidR="003A1467" w:rsidRDefault="003A1467" w:rsidP="002965CC">
      <w:pPr>
        <w:ind w:firstLine="720"/>
        <w:rPr>
          <w:color w:val="808080" w:themeColor="background1" w:themeShade="80"/>
        </w:rPr>
      </w:pPr>
    </w:p>
    <w:p w:rsidR="003A1467" w:rsidRDefault="003A1467" w:rsidP="002965CC">
      <w:pPr>
        <w:ind w:firstLine="720"/>
        <w:rPr>
          <w:color w:val="808080" w:themeColor="background1" w:themeShade="80"/>
        </w:rPr>
      </w:pPr>
    </w:p>
    <w:p w:rsidR="003A1467" w:rsidRDefault="003A1467" w:rsidP="003A1467">
      <w:pPr>
        <w:rPr>
          <w:color w:val="808080" w:themeColor="background1" w:themeShade="80"/>
        </w:rPr>
      </w:pPr>
      <w:r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2D7CC" wp14:editId="66AD8CDE">
                <wp:simplePos x="0" y="0"/>
                <wp:positionH relativeFrom="column">
                  <wp:posOffset>4410075</wp:posOffset>
                </wp:positionH>
                <wp:positionV relativeFrom="paragraph">
                  <wp:posOffset>-85725</wp:posOffset>
                </wp:positionV>
                <wp:extent cx="1362075" cy="1409700"/>
                <wp:effectExtent l="57150" t="38100" r="85725" b="952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40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x = 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2, y = 3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false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3A1467" w:rsidRPr="003A1467" w:rsidRDefault="003A1467" w:rsidP="003A1467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sop(</w:t>
                            </w:r>
                            <w:proofErr w:type="gramEnd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“hi”);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</w:p>
                          <w:p w:rsidR="003A1467" w:rsidRPr="00F02A45" w:rsidRDefault="003A1467" w:rsidP="003A146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347.25pt;margin-top:-6.75pt;width:107.25pt;height:11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x = 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2, y = 3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while(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>false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3A1467" w:rsidRPr="003A1467" w:rsidRDefault="003A1467" w:rsidP="003A1467">
                      <w:pPr>
                        <w:rPr>
                          <w:color w:val="FF0000"/>
                          <w:sz w:val="22"/>
                        </w:rPr>
                      </w:pPr>
                      <w:proofErr w:type="gramStart"/>
                      <w:r w:rsidRPr="003A1467">
                        <w:rPr>
                          <w:color w:val="FF0000"/>
                          <w:sz w:val="22"/>
                        </w:rPr>
                        <w:t>sop(</w:t>
                      </w:r>
                      <w:proofErr w:type="gramEnd"/>
                      <w:r w:rsidRPr="003A1467">
                        <w:rPr>
                          <w:color w:val="FF0000"/>
                          <w:sz w:val="22"/>
                        </w:rPr>
                        <w:t>“hi”);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</w:p>
                    <w:p w:rsidR="003A1467" w:rsidRPr="00F02A45" w:rsidRDefault="003A1467" w:rsidP="003A146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E3C4C0" wp14:editId="11FFCEA6">
                <wp:simplePos x="0" y="0"/>
                <wp:positionH relativeFrom="column">
                  <wp:posOffset>2762250</wp:posOffset>
                </wp:positionH>
                <wp:positionV relativeFrom="paragraph">
                  <wp:posOffset>-85725</wp:posOffset>
                </wp:positionV>
                <wp:extent cx="1362075" cy="1409700"/>
                <wp:effectExtent l="57150" t="38100" r="85725" b="952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40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x = 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2, y = 3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false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3A1467" w:rsidRPr="003A1467" w:rsidRDefault="003A1467" w:rsidP="003A1467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sop(</w:t>
                            </w:r>
                            <w:proofErr w:type="gramEnd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“hi”);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</w:p>
                          <w:p w:rsidR="003A1467" w:rsidRPr="00F02A45" w:rsidRDefault="003A1467" w:rsidP="003A146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217.5pt;margin-top:-6.75pt;width:107.25pt;height:11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x = 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2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, y = 3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while(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>false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3A1467" w:rsidRPr="003A1467" w:rsidRDefault="003A1467" w:rsidP="003A1467">
                      <w:pPr>
                        <w:rPr>
                          <w:color w:val="FF0000"/>
                          <w:sz w:val="22"/>
                        </w:rPr>
                      </w:pPr>
                      <w:proofErr w:type="gramStart"/>
                      <w:r w:rsidRPr="003A1467">
                        <w:rPr>
                          <w:color w:val="FF0000"/>
                          <w:sz w:val="22"/>
                        </w:rPr>
                        <w:t>sop(</w:t>
                      </w:r>
                      <w:proofErr w:type="gramEnd"/>
                      <w:r w:rsidRPr="003A1467">
                        <w:rPr>
                          <w:color w:val="FF0000"/>
                          <w:sz w:val="22"/>
                        </w:rPr>
                        <w:t>“hi”);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</w:p>
                    <w:p w:rsidR="003A1467" w:rsidRPr="00F02A45" w:rsidRDefault="003A1467" w:rsidP="003A146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45850" wp14:editId="21FCE8FB">
                <wp:simplePos x="0" y="0"/>
                <wp:positionH relativeFrom="column">
                  <wp:posOffset>-104775</wp:posOffset>
                </wp:positionH>
                <wp:positionV relativeFrom="paragraph">
                  <wp:posOffset>-85725</wp:posOffset>
                </wp:positionV>
                <wp:extent cx="1152525" cy="1409700"/>
                <wp:effectExtent l="57150" t="38100" r="85725" b="952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40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true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3A1467" w:rsidRPr="003A1467" w:rsidRDefault="003A1467" w:rsidP="003A1467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sop(</w:t>
                            </w:r>
                            <w:proofErr w:type="gramEnd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“hi”);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</w:p>
                          <w:p w:rsidR="003A1467" w:rsidRPr="00F02A45" w:rsidRDefault="003A1467" w:rsidP="003A146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-8.25pt;margin-top:-6.75pt;width:90.75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while(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>true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3A1467" w:rsidRPr="003A1467" w:rsidRDefault="003A1467" w:rsidP="003A1467">
                      <w:pPr>
                        <w:rPr>
                          <w:color w:val="FF0000"/>
                          <w:sz w:val="22"/>
                        </w:rPr>
                      </w:pPr>
                      <w:proofErr w:type="gramStart"/>
                      <w:r w:rsidRPr="003A1467">
                        <w:rPr>
                          <w:color w:val="FF0000"/>
                          <w:sz w:val="22"/>
                        </w:rPr>
                        <w:t>sop(</w:t>
                      </w:r>
                      <w:proofErr w:type="gramEnd"/>
                      <w:r w:rsidRPr="003A1467">
                        <w:rPr>
                          <w:color w:val="FF0000"/>
                          <w:sz w:val="22"/>
                        </w:rPr>
                        <w:t>“hi”);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</w:p>
                    <w:p w:rsidR="003A1467" w:rsidRPr="00F02A45" w:rsidRDefault="003A1467" w:rsidP="003A146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29895" wp14:editId="73247D31">
                <wp:simplePos x="0" y="0"/>
                <wp:positionH relativeFrom="column">
                  <wp:posOffset>1343025</wp:posOffset>
                </wp:positionH>
                <wp:positionV relativeFrom="paragraph">
                  <wp:posOffset>-85725</wp:posOffset>
                </wp:positionV>
                <wp:extent cx="1152525" cy="1409700"/>
                <wp:effectExtent l="57150" t="38100" r="85725" b="952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409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false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3A1467" w:rsidRPr="003A1467" w:rsidRDefault="003A1467" w:rsidP="003A1467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sop(</w:t>
                            </w:r>
                            <w:proofErr w:type="gramEnd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“hi”);</w:t>
                            </w:r>
                          </w:p>
                          <w:p w:rsidR="003A1467" w:rsidRPr="003A1467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105.75pt;margin-top:-6.75pt;width:90.75pt;height:1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while(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>false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3A1467" w:rsidRPr="003A1467" w:rsidRDefault="003A1467" w:rsidP="003A1467">
                      <w:pPr>
                        <w:rPr>
                          <w:color w:val="FF0000"/>
                          <w:sz w:val="22"/>
                        </w:rPr>
                      </w:pPr>
                      <w:proofErr w:type="gramStart"/>
                      <w:r w:rsidRPr="003A1467">
                        <w:rPr>
                          <w:color w:val="FF0000"/>
                          <w:sz w:val="22"/>
                        </w:rPr>
                        <w:t>sop(</w:t>
                      </w:r>
                      <w:proofErr w:type="gramEnd"/>
                      <w:r w:rsidRPr="003A1467">
                        <w:rPr>
                          <w:color w:val="FF0000"/>
                          <w:sz w:val="22"/>
                        </w:rPr>
                        <w:t>“hi”);</w:t>
                      </w:r>
                    </w:p>
                    <w:p w:rsidR="003A1467" w:rsidRPr="003A1467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65CC" w:rsidRDefault="002965CC" w:rsidP="007F31BA"/>
    <w:p w:rsidR="008D38F8" w:rsidRPr="008D38F8" w:rsidRDefault="008D38F8" w:rsidP="008D38F8">
      <w:r>
        <w:tab/>
      </w:r>
      <w:r>
        <w:tab/>
      </w:r>
      <w:r>
        <w:tab/>
      </w:r>
    </w:p>
    <w:p w:rsidR="00725C89" w:rsidRDefault="003A1467" w:rsidP="008225D4">
      <w:pPr>
        <w:rPr>
          <w:color w:val="auto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9D8C4" wp14:editId="04BDAE0D">
                <wp:simplePos x="0" y="0"/>
                <wp:positionH relativeFrom="column">
                  <wp:posOffset>1581150</wp:posOffset>
                </wp:positionH>
                <wp:positionV relativeFrom="paragraph">
                  <wp:posOffset>805815</wp:posOffset>
                </wp:positionV>
                <wp:extent cx="1362075" cy="1590675"/>
                <wp:effectExtent l="57150" t="38100" r="85725" b="1047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67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final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int</w:t>
                            </w:r>
                            <w:proofErr w:type="spell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x = 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2;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final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y = 3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false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3A1467" w:rsidRPr="003A1467" w:rsidRDefault="003A1467" w:rsidP="003A1467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sop(</w:t>
                            </w:r>
                            <w:proofErr w:type="gramEnd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“hi”);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</w:p>
                          <w:p w:rsidR="003A1467" w:rsidRPr="00F02A45" w:rsidRDefault="003A1467" w:rsidP="003A146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124.5pt;margin-top:63.45pt;width:107.25pt;height:12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1467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final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2"/>
                        </w:rPr>
                        <w:t>int</w:t>
                      </w:r>
                      <w:proofErr w:type="spell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x = 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2;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final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y = 3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while(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>false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3A1467" w:rsidRPr="003A1467" w:rsidRDefault="003A1467" w:rsidP="003A1467">
                      <w:pPr>
                        <w:rPr>
                          <w:color w:val="FF0000"/>
                          <w:sz w:val="22"/>
                        </w:rPr>
                      </w:pPr>
                      <w:proofErr w:type="gramStart"/>
                      <w:r w:rsidRPr="003A1467">
                        <w:rPr>
                          <w:color w:val="FF0000"/>
                          <w:sz w:val="22"/>
                        </w:rPr>
                        <w:t>sop(</w:t>
                      </w:r>
                      <w:proofErr w:type="gramEnd"/>
                      <w:r w:rsidRPr="003A1467">
                        <w:rPr>
                          <w:color w:val="FF0000"/>
                          <w:sz w:val="22"/>
                        </w:rPr>
                        <w:t>“hi”);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</w:p>
                    <w:p w:rsidR="003A1467" w:rsidRPr="00F02A45" w:rsidRDefault="003A1467" w:rsidP="003A146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40D6B" wp14:editId="7313914B">
                <wp:simplePos x="0" y="0"/>
                <wp:positionH relativeFrom="column">
                  <wp:posOffset>-104775</wp:posOffset>
                </wp:positionH>
                <wp:positionV relativeFrom="paragraph">
                  <wp:posOffset>815975</wp:posOffset>
                </wp:positionV>
                <wp:extent cx="1362075" cy="1581150"/>
                <wp:effectExtent l="57150" t="38100" r="85725" b="952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8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467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final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int</w:t>
                            </w:r>
                            <w:proofErr w:type="spell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x = 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2;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final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y = 3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false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){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s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op(</w:t>
                            </w:r>
                            <w:proofErr w:type="gramEnd"/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“h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ello</w:t>
                            </w: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”)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</w:rPr>
                              <w:t>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  <w:r w:rsidRPr="00F02A45">
                              <w:rPr>
                                <w:color w:val="808080" w:themeColor="background1" w:themeShade="80"/>
                                <w:sz w:val="22"/>
                              </w:rPr>
                              <w:t>}</w:t>
                            </w:r>
                          </w:p>
                          <w:p w:rsidR="003A1467" w:rsidRPr="003A1467" w:rsidRDefault="003A1467" w:rsidP="003A1467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sop(</w:t>
                            </w:r>
                            <w:proofErr w:type="gramEnd"/>
                            <w:r w:rsidRPr="003A1467">
                              <w:rPr>
                                <w:color w:val="FF0000"/>
                                <w:sz w:val="22"/>
                              </w:rPr>
                              <w:t>“hi”);</w:t>
                            </w:r>
                          </w:p>
                          <w:p w:rsidR="003A1467" w:rsidRPr="00F02A45" w:rsidRDefault="003A1467" w:rsidP="003A1467">
                            <w:pPr>
                              <w:rPr>
                                <w:color w:val="808080" w:themeColor="background1" w:themeShade="80"/>
                                <w:sz w:val="22"/>
                              </w:rPr>
                            </w:pPr>
                          </w:p>
                          <w:p w:rsidR="003A1467" w:rsidRPr="00F02A45" w:rsidRDefault="003A1467" w:rsidP="003A146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-8.25pt;margin-top:64.25pt;width:107.25pt;height:1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1467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final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2"/>
                        </w:rPr>
                        <w:t>int</w:t>
                      </w:r>
                      <w:proofErr w:type="spell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x = 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2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final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y = 3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while(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2"/>
                        </w:rPr>
                        <w:t>false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){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2"/>
                        </w:rPr>
                        <w:t>s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op(</w:t>
                      </w:r>
                      <w:proofErr w:type="gramEnd"/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“h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ello</w:t>
                      </w: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”)</w:t>
                      </w:r>
                      <w:r>
                        <w:rPr>
                          <w:color w:val="808080" w:themeColor="background1" w:themeShade="80"/>
                          <w:sz w:val="22"/>
                        </w:rPr>
                        <w:t>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  <w:r w:rsidRPr="00F02A45">
                        <w:rPr>
                          <w:color w:val="808080" w:themeColor="background1" w:themeShade="80"/>
                          <w:sz w:val="22"/>
                        </w:rPr>
                        <w:t>}</w:t>
                      </w:r>
                    </w:p>
                    <w:p w:rsidR="003A1467" w:rsidRPr="003A1467" w:rsidRDefault="003A1467" w:rsidP="003A1467">
                      <w:pPr>
                        <w:rPr>
                          <w:color w:val="FF0000"/>
                          <w:sz w:val="22"/>
                        </w:rPr>
                      </w:pPr>
                      <w:proofErr w:type="gramStart"/>
                      <w:r w:rsidRPr="003A1467">
                        <w:rPr>
                          <w:color w:val="FF0000"/>
                          <w:sz w:val="22"/>
                        </w:rPr>
                        <w:t>sop(</w:t>
                      </w:r>
                      <w:proofErr w:type="gramEnd"/>
                      <w:r w:rsidRPr="003A1467">
                        <w:rPr>
                          <w:color w:val="FF0000"/>
                          <w:sz w:val="22"/>
                        </w:rPr>
                        <w:t>“hi”);</w:t>
                      </w:r>
                    </w:p>
                    <w:p w:rsidR="003A1467" w:rsidRPr="00F02A45" w:rsidRDefault="003A1467" w:rsidP="003A1467">
                      <w:pPr>
                        <w:rPr>
                          <w:color w:val="808080" w:themeColor="background1" w:themeShade="80"/>
                          <w:sz w:val="22"/>
                        </w:rPr>
                      </w:pPr>
                    </w:p>
                    <w:p w:rsidR="003A1467" w:rsidRPr="00F02A45" w:rsidRDefault="003A1467" w:rsidP="003A146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8F8">
        <w:rPr>
          <w:color w:val="auto"/>
        </w:rPr>
        <w:tab/>
      </w:r>
      <w:r w:rsidR="008D38F8">
        <w:rPr>
          <w:color w:val="auto"/>
        </w:rPr>
        <w:tab/>
      </w:r>
    </w:p>
    <w:p w:rsidR="00725C89" w:rsidRDefault="00725C89" w:rsidP="008225D4">
      <w:pPr>
        <w:rPr>
          <w:color w:val="auto"/>
        </w:rPr>
      </w:pPr>
    </w:p>
    <w:p w:rsidR="00725C89" w:rsidRDefault="00725C89" w:rsidP="008225D4">
      <w:pPr>
        <w:rPr>
          <w:color w:val="auto"/>
        </w:rPr>
      </w:pPr>
    </w:p>
    <w:p w:rsidR="00725C89" w:rsidRDefault="00725C89" w:rsidP="008225D4">
      <w:pPr>
        <w:rPr>
          <w:color w:val="auto"/>
        </w:rPr>
      </w:pPr>
    </w:p>
    <w:p w:rsidR="00725C89" w:rsidRDefault="00725C89" w:rsidP="008225D4">
      <w:pPr>
        <w:rPr>
          <w:color w:val="auto"/>
        </w:rPr>
      </w:pPr>
    </w:p>
    <w:p w:rsidR="00725C89" w:rsidRDefault="00725C89" w:rsidP="008225D4">
      <w:pPr>
        <w:rPr>
          <w:color w:val="auto"/>
        </w:rPr>
      </w:pPr>
    </w:p>
    <w:p w:rsidR="00725C89" w:rsidRDefault="00725C89" w:rsidP="008225D4">
      <w:pPr>
        <w:rPr>
          <w:color w:val="auto"/>
        </w:rPr>
      </w:pPr>
    </w:p>
    <w:p w:rsidR="00725C89" w:rsidRDefault="00725C89" w:rsidP="008225D4">
      <w:pPr>
        <w:rPr>
          <w:color w:val="auto"/>
        </w:rPr>
      </w:pPr>
    </w:p>
    <w:p w:rsidR="00725C89" w:rsidRDefault="00725C89" w:rsidP="008225D4">
      <w:pPr>
        <w:rPr>
          <w:color w:val="auto"/>
        </w:rPr>
      </w:pPr>
    </w:p>
    <w:p w:rsidR="00AA4A69" w:rsidRDefault="00725C89" w:rsidP="008225D4">
      <w:pPr>
        <w:rPr>
          <w:color w:val="auto"/>
        </w:rPr>
      </w:pPr>
      <w:r w:rsidRPr="00725C8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97330" wp14:editId="21F49F8D">
                <wp:simplePos x="0" y="0"/>
                <wp:positionH relativeFrom="column">
                  <wp:posOffset>123825</wp:posOffset>
                </wp:positionH>
                <wp:positionV relativeFrom="paragraph">
                  <wp:posOffset>140335</wp:posOffset>
                </wp:positionV>
                <wp:extent cx="428625" cy="0"/>
                <wp:effectExtent l="57150" t="38100" r="47625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1.05pt" to="43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color w:val="auto"/>
        </w:rPr>
        <w:tab/>
        <w:t xml:space="preserve">  </w:t>
      </w:r>
      <w:proofErr w:type="spellStart"/>
      <w:proofErr w:type="gramStart"/>
      <w:r>
        <w:rPr>
          <w:color w:val="auto"/>
        </w:rPr>
        <w:t>compileTimeError</w:t>
      </w:r>
      <w:proofErr w:type="spellEnd"/>
      <w:proofErr w:type="gramEnd"/>
      <w:r>
        <w:rPr>
          <w:color w:val="auto"/>
        </w:rPr>
        <w:t>:</w:t>
      </w:r>
    </w:p>
    <w:p w:rsidR="00725C89" w:rsidRDefault="00725C89" w:rsidP="008225D4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4D1419">
        <w:rPr>
          <w:b/>
          <w:color w:val="auto"/>
        </w:rPr>
        <w:t>unreachable</w:t>
      </w:r>
      <w:proofErr w:type="gramEnd"/>
      <w:r w:rsidRPr="004D1419">
        <w:rPr>
          <w:b/>
          <w:color w:val="auto"/>
        </w:rPr>
        <w:t xml:space="preserve"> statement</w:t>
      </w:r>
      <w:r>
        <w:rPr>
          <w:color w:val="auto"/>
        </w:rPr>
        <w:t xml:space="preserve"> (</w:t>
      </w:r>
      <w:r w:rsidRPr="00725C89">
        <w:rPr>
          <w:color w:val="FF0000"/>
        </w:rPr>
        <w:t>sop(“hi”</w:t>
      </w:r>
      <w:r>
        <w:rPr>
          <w:color w:val="FF0000"/>
        </w:rPr>
        <w:t>)</w:t>
      </w:r>
      <w:r>
        <w:rPr>
          <w:color w:val="auto"/>
        </w:rPr>
        <w:t>)</w:t>
      </w:r>
    </w:p>
    <w:p w:rsidR="00725C89" w:rsidRDefault="00725C89" w:rsidP="008225D4">
      <w:pPr>
        <w:rPr>
          <w:color w:val="auto"/>
        </w:rPr>
      </w:pPr>
      <w:r w:rsidRPr="00725C8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AF7429" wp14:editId="27082582">
                <wp:simplePos x="0" y="0"/>
                <wp:positionH relativeFrom="column">
                  <wp:posOffset>114300</wp:posOffset>
                </wp:positionH>
                <wp:positionV relativeFrom="paragraph">
                  <wp:posOffset>163830</wp:posOffset>
                </wp:positionV>
                <wp:extent cx="428625" cy="0"/>
                <wp:effectExtent l="57150" t="38100" r="47625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9pt" to="42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color w:val="auto"/>
        </w:rPr>
        <w:tab/>
        <w:t xml:space="preserve">  </w:t>
      </w:r>
      <w:proofErr w:type="gramStart"/>
      <w:r>
        <w:rPr>
          <w:color w:val="auto"/>
        </w:rPr>
        <w:t>also</w:t>
      </w:r>
      <w:proofErr w:type="gramEnd"/>
      <w:r>
        <w:rPr>
          <w:color w:val="auto"/>
        </w:rPr>
        <w:t xml:space="preserve"> </w:t>
      </w:r>
      <w:r w:rsidRPr="004D1419">
        <w:rPr>
          <w:color w:val="auto"/>
        </w:rPr>
        <w:t>unreachable statement</w:t>
      </w:r>
      <w:r>
        <w:rPr>
          <w:color w:val="auto"/>
        </w:rPr>
        <w:t xml:space="preserve"> is there but compiler don’t know </w:t>
      </w:r>
      <w:r>
        <w:rPr>
          <w:color w:val="auto"/>
        </w:rPr>
        <w:tab/>
      </w:r>
      <w:r>
        <w:rPr>
          <w:color w:val="auto"/>
        </w:rPr>
        <w:tab/>
        <w:t>because there is chance x, y change in runtime</w:t>
      </w:r>
    </w:p>
    <w:p w:rsidR="004D1419" w:rsidRDefault="004D1419" w:rsidP="008225D4">
      <w:pPr>
        <w:rPr>
          <w:color w:val="auto"/>
        </w:rPr>
      </w:pPr>
    </w:p>
    <w:p w:rsidR="004D1419" w:rsidRDefault="004E13E9" w:rsidP="008225D4">
      <w:pPr>
        <w:rPr>
          <w:color w:val="auto"/>
        </w:rPr>
      </w:pPr>
      <w:r>
        <w:rPr>
          <w:color w:val="auto"/>
        </w:rPr>
        <w:t xml:space="preserve">Every final variable will be replaced by the value at compile-time only </w:t>
      </w:r>
    </w:p>
    <w:p w:rsidR="004E13E9" w:rsidRDefault="004E13E9" w:rsidP="008225D4">
      <w:pPr>
        <w:rPr>
          <w:color w:val="auto"/>
        </w:rPr>
      </w:pPr>
      <w:proofErr w:type="gramStart"/>
      <w:r>
        <w:rPr>
          <w:color w:val="auto"/>
        </w:rPr>
        <w:t>final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int</w:t>
      </w:r>
      <w:proofErr w:type="spellEnd"/>
      <w:r>
        <w:rPr>
          <w:color w:val="auto"/>
        </w:rPr>
        <w:t xml:space="preserve"> a =10,b =20</w:t>
      </w:r>
    </w:p>
    <w:p w:rsidR="004E13E9" w:rsidRDefault="004E13E9" w:rsidP="008225D4">
      <w:pPr>
        <w:rPr>
          <w:color w:val="auto"/>
        </w:rPr>
      </w:pPr>
      <w:proofErr w:type="spellStart"/>
      <w:proofErr w:type="gramStart"/>
      <w:r>
        <w:rPr>
          <w:color w:val="auto"/>
        </w:rPr>
        <w:t>int</w:t>
      </w:r>
      <w:proofErr w:type="spellEnd"/>
      <w:proofErr w:type="gramEnd"/>
      <w:r>
        <w:rPr>
          <w:color w:val="auto"/>
        </w:rPr>
        <w:t xml:space="preserve"> </w:t>
      </w:r>
      <w:r w:rsidRPr="00682470">
        <w:rPr>
          <w:color w:val="FF0000"/>
        </w:rPr>
        <w:t>c</w:t>
      </w:r>
      <w:r>
        <w:rPr>
          <w:color w:val="auto"/>
        </w:rPr>
        <w:t xml:space="preserve"> =30</w:t>
      </w:r>
    </w:p>
    <w:p w:rsidR="004E13E9" w:rsidRDefault="004E13E9" w:rsidP="008225D4">
      <w:pPr>
        <w:rPr>
          <w:color w:val="auto"/>
        </w:rPr>
      </w:pPr>
      <w:proofErr w:type="gramStart"/>
      <w:r>
        <w:rPr>
          <w:color w:val="auto"/>
        </w:rPr>
        <w:t>sop(</w:t>
      </w:r>
      <w:proofErr w:type="gramEnd"/>
      <w:r>
        <w:rPr>
          <w:color w:val="auto"/>
        </w:rPr>
        <w:t>a)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sop(10)</w:t>
      </w:r>
    </w:p>
    <w:p w:rsidR="004E13E9" w:rsidRDefault="004E13E9" w:rsidP="008225D4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46AF12" wp14:editId="54B6F7BD">
                <wp:simplePos x="0" y="0"/>
                <wp:positionH relativeFrom="column">
                  <wp:posOffset>942975</wp:posOffset>
                </wp:positionH>
                <wp:positionV relativeFrom="paragraph">
                  <wp:posOffset>9525</wp:posOffset>
                </wp:positionV>
                <wp:extent cx="1600200" cy="1257300"/>
                <wp:effectExtent l="57150" t="38100" r="57150" b="9525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3E9" w:rsidRPr="004E13E9" w:rsidRDefault="004E13E9" w:rsidP="004E13E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E13E9">
                              <w:rPr>
                                <w:sz w:val="22"/>
                              </w:rPr>
                              <w:t>After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37" type="#_x0000_t13" style="position:absolute;margin-left:74.25pt;margin-top:.75pt;width:126pt;height:9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" adj="1311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13E9" w:rsidRPr="004E13E9" w:rsidRDefault="004E13E9" w:rsidP="004E13E9">
                      <w:pPr>
                        <w:jc w:val="center"/>
                        <w:rPr>
                          <w:sz w:val="22"/>
                        </w:rPr>
                      </w:pPr>
                      <w:r w:rsidRPr="004E13E9">
                        <w:rPr>
                          <w:sz w:val="22"/>
                        </w:rPr>
                        <w:t>After compilation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color w:val="auto"/>
        </w:rPr>
        <w:t>sop(</w:t>
      </w:r>
      <w:proofErr w:type="gramEnd"/>
      <w:r>
        <w:rPr>
          <w:color w:val="auto"/>
        </w:rPr>
        <w:t>c)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sop(</w:t>
      </w:r>
      <w:r w:rsidRPr="00682470">
        <w:rPr>
          <w:color w:val="FF0000"/>
        </w:rPr>
        <w:t>c</w:t>
      </w:r>
      <w:r>
        <w:rPr>
          <w:color w:val="auto"/>
        </w:rPr>
        <w:t>)</w:t>
      </w:r>
    </w:p>
    <w:p w:rsidR="004E13E9" w:rsidRDefault="004E13E9" w:rsidP="008225D4">
      <w:pPr>
        <w:rPr>
          <w:color w:val="auto"/>
        </w:rPr>
      </w:pPr>
      <w:proofErr w:type="gramStart"/>
      <w:r>
        <w:rPr>
          <w:color w:val="auto"/>
        </w:rPr>
        <w:t>sop(</w:t>
      </w:r>
      <w:proofErr w:type="spellStart"/>
      <w:proofErr w:type="gramEnd"/>
      <w:r>
        <w:rPr>
          <w:color w:val="auto"/>
        </w:rPr>
        <w:t>a+b</w:t>
      </w:r>
      <w:proofErr w:type="spellEnd"/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sop(30</w:t>
      </w:r>
      <w:r>
        <w:rPr>
          <w:color w:val="auto"/>
        </w:rPr>
        <w:t>)</w:t>
      </w:r>
    </w:p>
    <w:p w:rsidR="004E13E9" w:rsidRDefault="004E13E9" w:rsidP="008225D4">
      <w:pPr>
        <w:rPr>
          <w:color w:val="auto"/>
        </w:rPr>
      </w:pPr>
      <w:proofErr w:type="gramStart"/>
      <w:r>
        <w:rPr>
          <w:color w:val="auto"/>
        </w:rPr>
        <w:t>sop(</w:t>
      </w:r>
      <w:proofErr w:type="spellStart"/>
      <w:proofErr w:type="gramEnd"/>
      <w:r>
        <w:rPr>
          <w:color w:val="auto"/>
        </w:rPr>
        <w:t>a+c</w:t>
      </w:r>
      <w:proofErr w:type="spellEnd"/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sop(</w:t>
      </w:r>
      <w:r w:rsidR="00682470">
        <w:rPr>
          <w:color w:val="auto"/>
        </w:rPr>
        <w:t>10</w:t>
      </w:r>
      <w:r>
        <w:rPr>
          <w:color w:val="auto"/>
        </w:rPr>
        <w:t>+</w:t>
      </w:r>
      <w:r w:rsidR="00682470" w:rsidRPr="00682470">
        <w:rPr>
          <w:color w:val="FF0000"/>
        </w:rPr>
        <w:t>c</w:t>
      </w:r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ab/>
      </w:r>
    </w:p>
    <w:p w:rsidR="004E13E9" w:rsidRDefault="004E13E9" w:rsidP="008225D4">
      <w:pPr>
        <w:rPr>
          <w:color w:val="auto"/>
        </w:rPr>
      </w:pPr>
      <w:proofErr w:type="gramStart"/>
      <w:r>
        <w:rPr>
          <w:color w:val="auto"/>
        </w:rPr>
        <w:t>sop(</w:t>
      </w:r>
      <w:proofErr w:type="gramEnd"/>
      <w:r>
        <w:rPr>
          <w:color w:val="auto"/>
        </w:rPr>
        <w:t>a&lt;b)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sop(</w:t>
      </w:r>
      <w:r>
        <w:rPr>
          <w:color w:val="auto"/>
        </w:rPr>
        <w:t>true</w:t>
      </w:r>
      <w:r>
        <w:rPr>
          <w:color w:val="auto"/>
        </w:rPr>
        <w:t>)</w:t>
      </w:r>
    </w:p>
    <w:p w:rsidR="004E13E9" w:rsidRDefault="004E13E9" w:rsidP="008225D4">
      <w:pPr>
        <w:rPr>
          <w:color w:val="auto"/>
        </w:rPr>
      </w:pPr>
      <w:proofErr w:type="gramStart"/>
      <w:r>
        <w:rPr>
          <w:color w:val="auto"/>
        </w:rPr>
        <w:t>sop(</w:t>
      </w:r>
      <w:proofErr w:type="gramEnd"/>
      <w:r>
        <w:rPr>
          <w:color w:val="auto"/>
        </w:rPr>
        <w:t>a&lt;c)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sop(10&lt;</w:t>
      </w:r>
      <w:r w:rsidRPr="00682470">
        <w:rPr>
          <w:color w:val="FF0000"/>
        </w:rPr>
        <w:t>c</w:t>
      </w:r>
      <w:r>
        <w:rPr>
          <w:color w:val="auto"/>
        </w:rPr>
        <w:t>)</w:t>
      </w:r>
    </w:p>
    <w:p w:rsidR="004E13E9" w:rsidRDefault="00682470" w:rsidP="008225D4">
      <w:pPr>
        <w:rPr>
          <w:color w:val="auto"/>
        </w:rPr>
      </w:pPr>
      <w:proofErr w:type="gramStart"/>
      <w:r>
        <w:rPr>
          <w:color w:val="auto"/>
        </w:rPr>
        <w:lastRenderedPageBreak/>
        <w:t>if</w:t>
      </w:r>
      <w:proofErr w:type="gramEnd"/>
      <w:r>
        <w:rPr>
          <w:color w:val="auto"/>
        </w:rPr>
        <w:t xml:space="preserve"> every argument is a final variable then that operation should be performed at compile-time only</w:t>
      </w:r>
    </w:p>
    <w:p w:rsidR="00682470" w:rsidRDefault="00682470" w:rsidP="008225D4">
      <w:pPr>
        <w:rPr>
          <w:color w:val="auto"/>
        </w:rPr>
      </w:pPr>
    </w:p>
    <w:p w:rsidR="00682470" w:rsidRDefault="00682470" w:rsidP="00682470">
      <w:pPr>
        <w:pStyle w:val="Heading3"/>
      </w:pPr>
      <w:proofErr w:type="gramStart"/>
      <w:r>
        <w:t>do-</w:t>
      </w:r>
      <w:proofErr w:type="gramEnd"/>
      <w:r>
        <w:t xml:space="preserve">while </w:t>
      </w:r>
    </w:p>
    <w:p w:rsidR="00682470" w:rsidRPr="00682470" w:rsidRDefault="00682470" w:rsidP="00682470">
      <w:pPr>
        <w:rPr>
          <w:color w:val="808080" w:themeColor="background1" w:themeShade="80"/>
        </w:rPr>
      </w:pPr>
      <w:proofErr w:type="gramStart"/>
      <w:r w:rsidRPr="00682470">
        <w:rPr>
          <w:color w:val="808080" w:themeColor="background1" w:themeShade="80"/>
        </w:rPr>
        <w:t>do{</w:t>
      </w:r>
      <w:proofErr w:type="gramEnd"/>
    </w:p>
    <w:p w:rsidR="00682470" w:rsidRPr="00682470" w:rsidRDefault="00682470" w:rsidP="00682470">
      <w:pPr>
        <w:rPr>
          <w:color w:val="808080" w:themeColor="background1" w:themeShade="80"/>
        </w:rPr>
      </w:pPr>
      <w:r w:rsidRPr="00682470">
        <w:rPr>
          <w:color w:val="808080" w:themeColor="background1" w:themeShade="80"/>
        </w:rPr>
        <w:tab/>
      </w:r>
      <w:proofErr w:type="gramStart"/>
      <w:r w:rsidRPr="00682470">
        <w:rPr>
          <w:color w:val="808080" w:themeColor="background1" w:themeShade="80"/>
        </w:rPr>
        <w:t>body</w:t>
      </w:r>
      <w:proofErr w:type="gramEnd"/>
    </w:p>
    <w:p w:rsidR="00682470" w:rsidRDefault="00682470" w:rsidP="00682470">
      <w:proofErr w:type="gramStart"/>
      <w:r w:rsidRPr="00682470">
        <w:rPr>
          <w:color w:val="808080" w:themeColor="background1" w:themeShade="80"/>
        </w:rPr>
        <w:t>}while</w:t>
      </w:r>
      <w:proofErr w:type="gramEnd"/>
      <w:r w:rsidRPr="00682470">
        <w:rPr>
          <w:color w:val="808080" w:themeColor="background1" w:themeShade="80"/>
        </w:rPr>
        <w:t xml:space="preserve">(b);  </w:t>
      </w:r>
      <w:r>
        <w:tab/>
      </w:r>
      <w:r>
        <w:tab/>
        <w:t xml:space="preserve">b should be </w:t>
      </w:r>
      <w:proofErr w:type="spellStart"/>
      <w:r>
        <w:t>boolean</w:t>
      </w:r>
      <w:proofErr w:type="spellEnd"/>
      <w:r>
        <w:t xml:space="preserve"> </w:t>
      </w:r>
    </w:p>
    <w:p w:rsidR="00682470" w:rsidRDefault="00682470" w:rsidP="00682470"/>
    <w:p w:rsidR="00682470" w:rsidRPr="00682470" w:rsidRDefault="00682470" w:rsidP="00682470">
      <w:r>
        <w:t xml:space="preserve">If we want to execute </w:t>
      </w:r>
      <w:bookmarkStart w:id="0" w:name="_GoBack"/>
      <w:bookmarkEnd w:id="0"/>
    </w:p>
    <w:sectPr w:rsidR="00682470" w:rsidRPr="0068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96A" w:rsidRDefault="000B796A" w:rsidP="00DB0244">
      <w:pPr>
        <w:spacing w:line="240" w:lineRule="auto"/>
      </w:pPr>
      <w:r>
        <w:separator/>
      </w:r>
    </w:p>
  </w:endnote>
  <w:endnote w:type="continuationSeparator" w:id="0">
    <w:p w:rsidR="000B796A" w:rsidRDefault="000B796A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96A" w:rsidRDefault="000B796A" w:rsidP="00DB0244">
      <w:pPr>
        <w:spacing w:line="240" w:lineRule="auto"/>
      </w:pPr>
      <w:r>
        <w:separator/>
      </w:r>
    </w:p>
  </w:footnote>
  <w:footnote w:type="continuationSeparator" w:id="0">
    <w:p w:rsidR="000B796A" w:rsidRDefault="000B796A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A4B12"/>
    <w:multiLevelType w:val="hybridMultilevel"/>
    <w:tmpl w:val="5344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D48C3"/>
    <w:multiLevelType w:val="hybridMultilevel"/>
    <w:tmpl w:val="4C7E028E"/>
    <w:lvl w:ilvl="0" w:tplc="0960E0F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4EEF627E"/>
    <w:multiLevelType w:val="hybridMultilevel"/>
    <w:tmpl w:val="AC4A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45EF7"/>
    <w:multiLevelType w:val="hybridMultilevel"/>
    <w:tmpl w:val="1A1E37BE"/>
    <w:lvl w:ilvl="0" w:tplc="06C88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51F93"/>
    <w:multiLevelType w:val="hybridMultilevel"/>
    <w:tmpl w:val="2780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52847"/>
    <w:multiLevelType w:val="hybridMultilevel"/>
    <w:tmpl w:val="F58E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E659D"/>
    <w:multiLevelType w:val="hybridMultilevel"/>
    <w:tmpl w:val="27C4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802F9"/>
    <w:rsid w:val="000B796A"/>
    <w:rsid w:val="00107813"/>
    <w:rsid w:val="0011714F"/>
    <w:rsid w:val="00137F3F"/>
    <w:rsid w:val="00180445"/>
    <w:rsid w:val="00192A93"/>
    <w:rsid w:val="0024736C"/>
    <w:rsid w:val="002625D7"/>
    <w:rsid w:val="00272737"/>
    <w:rsid w:val="0027382A"/>
    <w:rsid w:val="002965CC"/>
    <w:rsid w:val="002A40CD"/>
    <w:rsid w:val="002F3DB5"/>
    <w:rsid w:val="003704B6"/>
    <w:rsid w:val="00371D1E"/>
    <w:rsid w:val="003A1467"/>
    <w:rsid w:val="003D4CCC"/>
    <w:rsid w:val="003F3479"/>
    <w:rsid w:val="0042495C"/>
    <w:rsid w:val="00425FA2"/>
    <w:rsid w:val="00450C3F"/>
    <w:rsid w:val="00460ADC"/>
    <w:rsid w:val="00465620"/>
    <w:rsid w:val="00477FC8"/>
    <w:rsid w:val="004C0DAA"/>
    <w:rsid w:val="004D1419"/>
    <w:rsid w:val="004D47D3"/>
    <w:rsid w:val="004E13E9"/>
    <w:rsid w:val="004E3096"/>
    <w:rsid w:val="00521EF3"/>
    <w:rsid w:val="00562A3D"/>
    <w:rsid w:val="00575DF5"/>
    <w:rsid w:val="00594021"/>
    <w:rsid w:val="005A4CF5"/>
    <w:rsid w:val="005D6D57"/>
    <w:rsid w:val="00682470"/>
    <w:rsid w:val="006E30C8"/>
    <w:rsid w:val="00725C89"/>
    <w:rsid w:val="00725D80"/>
    <w:rsid w:val="00726AB0"/>
    <w:rsid w:val="007B2243"/>
    <w:rsid w:val="007D3BBD"/>
    <w:rsid w:val="007E13DB"/>
    <w:rsid w:val="007F31BA"/>
    <w:rsid w:val="008225D4"/>
    <w:rsid w:val="008A1D49"/>
    <w:rsid w:val="008D38F8"/>
    <w:rsid w:val="008F416D"/>
    <w:rsid w:val="0095298E"/>
    <w:rsid w:val="00967489"/>
    <w:rsid w:val="009A1AD1"/>
    <w:rsid w:val="00A07219"/>
    <w:rsid w:val="00A361C3"/>
    <w:rsid w:val="00A412E3"/>
    <w:rsid w:val="00A52962"/>
    <w:rsid w:val="00A91F60"/>
    <w:rsid w:val="00AA4A69"/>
    <w:rsid w:val="00B007D7"/>
    <w:rsid w:val="00BE508F"/>
    <w:rsid w:val="00C00452"/>
    <w:rsid w:val="00C40065"/>
    <w:rsid w:val="00C42196"/>
    <w:rsid w:val="00D31252"/>
    <w:rsid w:val="00D54C87"/>
    <w:rsid w:val="00DA16D0"/>
    <w:rsid w:val="00DB0244"/>
    <w:rsid w:val="00E91196"/>
    <w:rsid w:val="00F02A45"/>
    <w:rsid w:val="00F1113A"/>
    <w:rsid w:val="00F242CE"/>
    <w:rsid w:val="00F41E65"/>
    <w:rsid w:val="00F5720A"/>
    <w:rsid w:val="00F6002F"/>
    <w:rsid w:val="00FD2BF2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D4"/>
    <w:pPr>
      <w:keepNext/>
      <w:keepLines/>
      <w:spacing w:before="200"/>
      <w:outlineLvl w:val="1"/>
    </w:pPr>
    <w:rPr>
      <w:rFonts w:eastAsiaTheme="majorEastAsia" w:cstheme="majorBidi"/>
      <w:b/>
      <w:bCs/>
      <w:color w:val="FFC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5D4"/>
    <w:pPr>
      <w:keepNext/>
      <w:keepLines/>
      <w:spacing w:before="200"/>
      <w:outlineLvl w:val="2"/>
    </w:pPr>
    <w:rPr>
      <w:rFonts w:eastAsiaTheme="majorEastAsia" w:cstheme="majorBidi"/>
      <w:b/>
      <w:bCs/>
      <w:color w:val="00B0F0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D4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225D4"/>
    <w:rPr>
      <w:rFonts w:ascii="Segoe Print" w:eastAsiaTheme="majorEastAsia" w:hAnsi="Segoe Print" w:cstheme="majorBidi"/>
      <w:b/>
      <w:bCs/>
      <w:color w:val="FFC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225D4"/>
    <w:rPr>
      <w:rFonts w:ascii="Segoe Print" w:eastAsiaTheme="majorEastAsia" w:hAnsi="Segoe Print" w:cstheme="majorBidi"/>
      <w:b/>
      <w:bCs/>
      <w:color w:val="00B0F0"/>
      <w:sz w:val="40"/>
      <w:szCs w:val="40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5D4"/>
    <w:rPr>
      <w:rFonts w:ascii="Segoe Print" w:eastAsiaTheme="majorEastAsia" w:hAnsi="Segoe Print" w:cstheme="majorBidi"/>
      <w:b/>
      <w:bCs/>
      <w:iCs/>
      <w:color w:val="00B05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D4"/>
    <w:pPr>
      <w:keepNext/>
      <w:keepLines/>
      <w:spacing w:before="200"/>
      <w:outlineLvl w:val="1"/>
    </w:pPr>
    <w:rPr>
      <w:rFonts w:eastAsiaTheme="majorEastAsia" w:cstheme="majorBidi"/>
      <w:b/>
      <w:bCs/>
      <w:color w:val="FFC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5D4"/>
    <w:pPr>
      <w:keepNext/>
      <w:keepLines/>
      <w:spacing w:before="200"/>
      <w:outlineLvl w:val="2"/>
    </w:pPr>
    <w:rPr>
      <w:rFonts w:eastAsiaTheme="majorEastAsia" w:cstheme="majorBidi"/>
      <w:b/>
      <w:bCs/>
      <w:color w:val="00B0F0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D4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225D4"/>
    <w:rPr>
      <w:rFonts w:ascii="Segoe Print" w:eastAsiaTheme="majorEastAsia" w:hAnsi="Segoe Print" w:cstheme="majorBidi"/>
      <w:b/>
      <w:bCs/>
      <w:color w:val="FFC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225D4"/>
    <w:rPr>
      <w:rFonts w:ascii="Segoe Print" w:eastAsiaTheme="majorEastAsia" w:hAnsi="Segoe Print" w:cstheme="majorBidi"/>
      <w:b/>
      <w:bCs/>
      <w:color w:val="00B0F0"/>
      <w:sz w:val="40"/>
      <w:szCs w:val="40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5D4"/>
    <w:rPr>
      <w:rFonts w:ascii="Segoe Print" w:eastAsiaTheme="majorEastAsia" w:hAnsi="Segoe Print" w:cstheme="majorBidi"/>
      <w:b/>
      <w:bCs/>
      <w:iCs/>
      <w:color w:val="00B05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554EE-1F33-4CEA-BF42-5291EFE1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1042</TotalTime>
  <Pages>11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2020-11-16T18:42:00Z</dcterms:created>
  <dcterms:modified xsi:type="dcterms:W3CDTF">2020-11-17T13:34:00Z</dcterms:modified>
</cp:coreProperties>
</file>