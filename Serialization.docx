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CF" w:rsidRDefault="00D06682" w:rsidP="002577EA">
      <w:pPr>
        <w:pStyle w:val="Heading1"/>
      </w:pPr>
      <w:r>
        <w:t>Serialization</w:t>
      </w:r>
    </w:p>
    <w:p w:rsidR="005A21CF" w:rsidRDefault="005A21CF" w:rsidP="003714EE">
      <w:pPr>
        <w:rPr>
          <w:noProof/>
        </w:rPr>
      </w:pPr>
    </w:p>
    <w:p w:rsidR="002577EA" w:rsidRDefault="007A12E8" w:rsidP="003714EE">
      <w:r>
        <w:rPr>
          <w:noProof/>
        </w:rPr>
        <w:drawing>
          <wp:inline distT="0" distB="0" distL="0" distR="0" wp14:anchorId="262EB989" wp14:editId="6990732A">
            <wp:extent cx="5943600" cy="2140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c228db18f2cc09469fedf8a53cbf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EA" w:rsidRDefault="002577EA" w:rsidP="002577EA"/>
    <w:p w:rsidR="00602111" w:rsidRDefault="00602111" w:rsidP="002577EA">
      <w:proofErr w:type="gramStart"/>
      <w:r>
        <w:t xml:space="preserve">Process of saving a </w:t>
      </w:r>
      <w:r w:rsidRPr="002577EA">
        <w:rPr>
          <w:color w:val="FF0000"/>
        </w:rPr>
        <w:t>state of an Object</w:t>
      </w:r>
      <w:r>
        <w:rPr>
          <w:color w:val="FF0000"/>
        </w:rPr>
        <w:t xml:space="preserve"> </w:t>
      </w:r>
      <w:r w:rsidRPr="00602111">
        <w:rPr>
          <w:color w:val="auto"/>
        </w:rPr>
        <w:t>to a file</w:t>
      </w:r>
      <w:r>
        <w:t>.</w:t>
      </w:r>
      <w:proofErr w:type="gramEnd"/>
      <w:r>
        <w:t xml:space="preserve"> </w:t>
      </w:r>
    </w:p>
    <w:p w:rsidR="00602111" w:rsidRDefault="002577EA" w:rsidP="002577EA">
      <w:r>
        <w:t xml:space="preserve">Process of Converting Object From </w:t>
      </w:r>
      <w:r w:rsidRPr="002577EA">
        <w:rPr>
          <w:color w:val="0070C0"/>
        </w:rPr>
        <w:t>java supported form</w:t>
      </w:r>
      <w:r>
        <w:t xml:space="preserve"> to </w:t>
      </w:r>
      <w:r w:rsidRPr="002577EA">
        <w:rPr>
          <w:color w:val="FFC000"/>
        </w:rPr>
        <w:t>File supported form</w:t>
      </w:r>
      <w:r>
        <w:rPr>
          <w:color w:val="FFC000"/>
        </w:rPr>
        <w:t xml:space="preserve">/ </w:t>
      </w:r>
      <w:r w:rsidRPr="002577EA">
        <w:rPr>
          <w:color w:val="00B050"/>
        </w:rPr>
        <w:t>network supported form</w:t>
      </w:r>
      <w:r>
        <w:t xml:space="preserve">. </w:t>
      </w:r>
    </w:p>
    <w:p w:rsidR="002577EA" w:rsidRDefault="002577EA" w:rsidP="002577EA"/>
    <w:p w:rsidR="002577EA" w:rsidRDefault="002577EA" w:rsidP="002577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F0D83" wp14:editId="21D65314">
                <wp:simplePos x="0" y="0"/>
                <wp:positionH relativeFrom="column">
                  <wp:posOffset>76200</wp:posOffset>
                </wp:positionH>
                <wp:positionV relativeFrom="paragraph">
                  <wp:posOffset>273685</wp:posOffset>
                </wp:positionV>
                <wp:extent cx="1552575" cy="1371600"/>
                <wp:effectExtent l="57150" t="38100" r="85725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7EA" w:rsidRPr="002577EA" w:rsidRDefault="002577EA" w:rsidP="002577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Student32</w:t>
                            </w:r>
                          </w:p>
                          <w:p w:rsidR="002577EA" w:rsidRPr="002577EA" w:rsidRDefault="002577EA" w:rsidP="002577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77EA">
                              <w:rPr>
                                <w:sz w:val="20"/>
                              </w:rPr>
                              <w:t xml:space="preserve">Name: </w:t>
                            </w:r>
                            <w:r>
                              <w:rPr>
                                <w:sz w:val="20"/>
                              </w:rPr>
                              <w:t>“</w:t>
                            </w:r>
                            <w:proofErr w:type="spellStart"/>
                            <w:r w:rsidRPr="002577EA">
                              <w:rPr>
                                <w:sz w:val="20"/>
                              </w:rPr>
                              <w:t>thn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”</w:t>
                            </w:r>
                          </w:p>
                          <w:p w:rsidR="002577EA" w:rsidRPr="002577EA" w:rsidRDefault="002577EA" w:rsidP="002577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77EA">
                              <w:rPr>
                                <w:sz w:val="20"/>
                              </w:rPr>
                              <w:t>Age: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2577EA">
                              <w:rPr>
                                <w:sz w:val="20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6pt;margin-top:21.55pt;width:122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77EA" w:rsidRPr="002577EA" w:rsidRDefault="002577EA" w:rsidP="002577E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Student32</w:t>
                      </w:r>
                    </w:p>
                    <w:p w:rsidR="002577EA" w:rsidRPr="002577EA" w:rsidRDefault="002577EA" w:rsidP="002577EA">
                      <w:pPr>
                        <w:jc w:val="center"/>
                        <w:rPr>
                          <w:sz w:val="20"/>
                        </w:rPr>
                      </w:pPr>
                      <w:r w:rsidRPr="002577EA">
                        <w:rPr>
                          <w:sz w:val="20"/>
                        </w:rPr>
                        <w:t xml:space="preserve">Name: </w:t>
                      </w:r>
                      <w:r>
                        <w:rPr>
                          <w:sz w:val="20"/>
                        </w:rPr>
                        <w:t>“</w:t>
                      </w:r>
                      <w:proofErr w:type="spellStart"/>
                      <w:r w:rsidRPr="002577EA">
                        <w:rPr>
                          <w:sz w:val="20"/>
                        </w:rPr>
                        <w:t>thn</w:t>
                      </w:r>
                      <w:proofErr w:type="spellEnd"/>
                      <w:r>
                        <w:rPr>
                          <w:sz w:val="20"/>
                        </w:rPr>
                        <w:t>”</w:t>
                      </w:r>
                    </w:p>
                    <w:p w:rsidR="002577EA" w:rsidRPr="002577EA" w:rsidRDefault="002577EA" w:rsidP="002577EA">
                      <w:pPr>
                        <w:jc w:val="center"/>
                        <w:rPr>
                          <w:sz w:val="20"/>
                        </w:rPr>
                      </w:pPr>
                      <w:r w:rsidRPr="002577EA">
                        <w:rPr>
                          <w:sz w:val="20"/>
                        </w:rPr>
                        <w:t>Age: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2577EA">
                        <w:rPr>
                          <w:sz w:val="20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t>Java supported form</w:t>
      </w:r>
    </w:p>
    <w:p w:rsidR="00602111" w:rsidRDefault="00602111" w:rsidP="002577EA">
      <w:pPr>
        <w:tabs>
          <w:tab w:val="left" w:pos="1125"/>
        </w:tabs>
      </w:pPr>
      <w:r>
        <w:tab/>
      </w:r>
      <w:r>
        <w:tab/>
      </w:r>
      <w:r>
        <w:tab/>
      </w:r>
      <w:r>
        <w:tab/>
      </w:r>
      <w:r>
        <w:tab/>
      </w:r>
    </w:p>
    <w:p w:rsidR="007A12E8" w:rsidRDefault="00602111" w:rsidP="002577EA">
      <w:pPr>
        <w:tabs>
          <w:tab w:val="left" w:pos="1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304C5" wp14:editId="241ABB65">
                <wp:simplePos x="0" y="0"/>
                <wp:positionH relativeFrom="column">
                  <wp:posOffset>1762125</wp:posOffset>
                </wp:positionH>
                <wp:positionV relativeFrom="paragraph">
                  <wp:posOffset>278130</wp:posOffset>
                </wp:positionV>
                <wp:extent cx="438150" cy="247650"/>
                <wp:effectExtent l="57150" t="38100" r="0" b="952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9" o:spid="_x0000_s1026" type="#_x0000_t69" style="position:absolute;margin-left:138.75pt;margin-top:21.9pt;width:34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" adj="610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File supported form</w:t>
      </w:r>
    </w:p>
    <w:p w:rsidR="00602111" w:rsidRDefault="00602111" w:rsidP="002577EA">
      <w:pPr>
        <w:tabs>
          <w:tab w:val="left" w:pos="1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4D88F" wp14:editId="0D44E70E">
                <wp:simplePos x="0" y="0"/>
                <wp:positionH relativeFrom="column">
                  <wp:posOffset>2552700</wp:posOffset>
                </wp:positionH>
                <wp:positionV relativeFrom="paragraph">
                  <wp:posOffset>289560</wp:posOffset>
                </wp:positionV>
                <wp:extent cx="419100" cy="333375"/>
                <wp:effectExtent l="57150" t="38100" r="76200" b="104775"/>
                <wp:wrapNone/>
                <wp:docPr id="10" name="Snip and Round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snip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and Round Single Corner Rectangle 10" o:spid="_x0000_s1026" style="position:absolute;margin-left:201pt;margin-top:22.8pt;width:33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91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" path="m55564,l363536,r55564,55564l419100,333375,,333375,,55564c,24877,24877,,55564,xe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 o:connecttype="custom" o:connectlocs="55564,0;363536,0;419100,55564;419100,333375;0,333375;0,55564;55564,0" o:connectangles="0,0,0,0,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Network supported form</w:t>
      </w:r>
    </w:p>
    <w:p w:rsidR="00602111" w:rsidRDefault="00602111" w:rsidP="002577EA">
      <w:pPr>
        <w:tabs>
          <w:tab w:val="left" w:pos="1125"/>
        </w:tabs>
      </w:pPr>
    </w:p>
    <w:p w:rsidR="00602111" w:rsidRDefault="00602111" w:rsidP="002577EA">
      <w:pPr>
        <w:tabs>
          <w:tab w:val="left" w:pos="1125"/>
        </w:tabs>
      </w:pPr>
    </w:p>
    <w:p w:rsidR="00602111" w:rsidRDefault="00602111" w:rsidP="00602111">
      <w:pPr>
        <w:pStyle w:val="Heading3"/>
      </w:pPr>
      <w:r>
        <w:t xml:space="preserve">Deserialization </w:t>
      </w:r>
    </w:p>
    <w:p w:rsidR="00602111" w:rsidRDefault="00602111" w:rsidP="00602111">
      <w:proofErr w:type="gramStart"/>
      <w:r>
        <w:t xml:space="preserve">Process of </w:t>
      </w:r>
      <w:r>
        <w:t>reading</w:t>
      </w:r>
      <w:r>
        <w:t xml:space="preserve"> </w:t>
      </w:r>
      <w:r>
        <w:t xml:space="preserve">a </w:t>
      </w:r>
      <w:r w:rsidRPr="002577EA">
        <w:rPr>
          <w:color w:val="FF0000"/>
        </w:rPr>
        <w:t>state of an Object</w:t>
      </w:r>
      <w:r>
        <w:rPr>
          <w:color w:val="FF0000"/>
        </w:rPr>
        <w:t xml:space="preserve"> </w:t>
      </w:r>
      <w:r>
        <w:rPr>
          <w:color w:val="auto"/>
        </w:rPr>
        <w:t>from</w:t>
      </w:r>
      <w:r w:rsidRPr="00602111">
        <w:rPr>
          <w:color w:val="auto"/>
        </w:rPr>
        <w:t xml:space="preserve"> a file</w:t>
      </w:r>
      <w:r>
        <w:t>.</w:t>
      </w:r>
      <w:proofErr w:type="gramEnd"/>
      <w:r>
        <w:t xml:space="preserve"> </w:t>
      </w:r>
    </w:p>
    <w:p w:rsidR="00602111" w:rsidRDefault="00602111" w:rsidP="00602111">
      <w:r>
        <w:t xml:space="preserve">Process of Converting Object </w:t>
      </w:r>
      <w:proofErr w:type="gramStart"/>
      <w:r>
        <w:t>From</w:t>
      </w:r>
      <w:proofErr w:type="gramEnd"/>
      <w:r>
        <w:t xml:space="preserve"> </w:t>
      </w:r>
      <w:r w:rsidRPr="002577EA">
        <w:rPr>
          <w:color w:val="FFC000"/>
        </w:rPr>
        <w:t>File supported form</w:t>
      </w:r>
      <w:r>
        <w:rPr>
          <w:color w:val="FFC000"/>
        </w:rPr>
        <w:t xml:space="preserve">/ </w:t>
      </w:r>
      <w:r w:rsidRPr="002577EA">
        <w:rPr>
          <w:color w:val="00B050"/>
        </w:rPr>
        <w:t>network supported form</w:t>
      </w:r>
      <w:r>
        <w:rPr>
          <w:color w:val="00B050"/>
        </w:rPr>
        <w:t xml:space="preserve"> </w:t>
      </w:r>
      <w:r w:rsidRPr="00602111">
        <w:rPr>
          <w:color w:val="auto"/>
        </w:rPr>
        <w:t xml:space="preserve">to </w:t>
      </w:r>
      <w:r w:rsidRPr="002577EA">
        <w:rPr>
          <w:color w:val="0070C0"/>
        </w:rPr>
        <w:t>java supported form</w:t>
      </w:r>
      <w:r>
        <w:t xml:space="preserve">. </w:t>
      </w:r>
    </w:p>
    <w:p w:rsidR="00602111" w:rsidRPr="00602111" w:rsidRDefault="00602111" w:rsidP="00602111">
      <w:bookmarkStart w:id="0" w:name="_GoBack"/>
      <w:bookmarkEnd w:id="0"/>
    </w:p>
    <w:sectPr w:rsidR="00602111" w:rsidRPr="0060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F8A" w:rsidRDefault="00EB4F8A" w:rsidP="00DB0244">
      <w:pPr>
        <w:spacing w:line="240" w:lineRule="auto"/>
      </w:pPr>
      <w:r>
        <w:separator/>
      </w:r>
    </w:p>
  </w:endnote>
  <w:endnote w:type="continuationSeparator" w:id="0">
    <w:p w:rsidR="00EB4F8A" w:rsidRDefault="00EB4F8A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 Sensible Armadill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F8A" w:rsidRDefault="00EB4F8A" w:rsidP="00DB0244">
      <w:pPr>
        <w:spacing w:line="240" w:lineRule="auto"/>
      </w:pPr>
      <w:r>
        <w:separator/>
      </w:r>
    </w:p>
  </w:footnote>
  <w:footnote w:type="continuationSeparator" w:id="0">
    <w:p w:rsidR="00EB4F8A" w:rsidRDefault="00EB4F8A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5B07"/>
    <w:rsid w:val="000274AD"/>
    <w:rsid w:val="000802F9"/>
    <w:rsid w:val="00107759"/>
    <w:rsid w:val="00107813"/>
    <w:rsid w:val="0011714F"/>
    <w:rsid w:val="00137F3F"/>
    <w:rsid w:val="00192A93"/>
    <w:rsid w:val="0024736C"/>
    <w:rsid w:val="002577EA"/>
    <w:rsid w:val="002625D7"/>
    <w:rsid w:val="0027382A"/>
    <w:rsid w:val="002A40CD"/>
    <w:rsid w:val="002B1A7F"/>
    <w:rsid w:val="002F3DB5"/>
    <w:rsid w:val="00300311"/>
    <w:rsid w:val="0032393D"/>
    <w:rsid w:val="00337D17"/>
    <w:rsid w:val="003714EE"/>
    <w:rsid w:val="00371D1E"/>
    <w:rsid w:val="0037410A"/>
    <w:rsid w:val="003D4CCC"/>
    <w:rsid w:val="0042495C"/>
    <w:rsid w:val="00425FA2"/>
    <w:rsid w:val="00450C3F"/>
    <w:rsid w:val="00460ADC"/>
    <w:rsid w:val="00465620"/>
    <w:rsid w:val="00477FC8"/>
    <w:rsid w:val="004B6C2B"/>
    <w:rsid w:val="004E3096"/>
    <w:rsid w:val="005001B0"/>
    <w:rsid w:val="00562A3D"/>
    <w:rsid w:val="005655E8"/>
    <w:rsid w:val="00575DF5"/>
    <w:rsid w:val="005835DE"/>
    <w:rsid w:val="005A21CF"/>
    <w:rsid w:val="005A4CF5"/>
    <w:rsid w:val="005D6D57"/>
    <w:rsid w:val="00602111"/>
    <w:rsid w:val="00726AB0"/>
    <w:rsid w:val="007A12E8"/>
    <w:rsid w:val="007B2243"/>
    <w:rsid w:val="007D3BBD"/>
    <w:rsid w:val="007E13DB"/>
    <w:rsid w:val="00823732"/>
    <w:rsid w:val="008564B4"/>
    <w:rsid w:val="008F416D"/>
    <w:rsid w:val="0095298E"/>
    <w:rsid w:val="00967489"/>
    <w:rsid w:val="0099612C"/>
    <w:rsid w:val="009A1AD1"/>
    <w:rsid w:val="009F2B52"/>
    <w:rsid w:val="009F5E5C"/>
    <w:rsid w:val="00A361C3"/>
    <w:rsid w:val="00A640AD"/>
    <w:rsid w:val="00A7566D"/>
    <w:rsid w:val="00A91F60"/>
    <w:rsid w:val="00B007D7"/>
    <w:rsid w:val="00B83D0F"/>
    <w:rsid w:val="00BA6E3B"/>
    <w:rsid w:val="00C00452"/>
    <w:rsid w:val="00CB693E"/>
    <w:rsid w:val="00D06682"/>
    <w:rsid w:val="00D32AD7"/>
    <w:rsid w:val="00DB0244"/>
    <w:rsid w:val="00DC7041"/>
    <w:rsid w:val="00EB4F8A"/>
    <w:rsid w:val="00EE4C76"/>
    <w:rsid w:val="00F1113A"/>
    <w:rsid w:val="00F41E65"/>
    <w:rsid w:val="00F43EF5"/>
    <w:rsid w:val="00F5518C"/>
    <w:rsid w:val="00F5720A"/>
    <w:rsid w:val="00F6002F"/>
    <w:rsid w:val="00F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76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EE4C76"/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C76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EE4C76"/>
    <w:rPr>
      <w:rFonts w:ascii="A Sensible Armadillo" w:eastAsiaTheme="majorEastAsia" w:hAnsi="A Sensible Armadillo" w:cstheme="majorBidi"/>
      <w:b/>
      <w:bCs/>
      <w:color w:val="00B050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CC952-70E5-42CD-99F0-0AA1C6E8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74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2020-11-19T15:55:00Z</dcterms:created>
  <dcterms:modified xsi:type="dcterms:W3CDTF">2020-11-19T17:09:00Z</dcterms:modified>
</cp:coreProperties>
</file>