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EA" w:rsidRDefault="00E77CEA" w:rsidP="00E77CEA">
      <w:pPr>
        <w:pStyle w:val="Heading1"/>
      </w:pPr>
      <w:r>
        <w:t>Java source file structure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FF0000"/>
          <w:sz w:val="21"/>
          <w:szCs w:val="21"/>
        </w:rPr>
        <w:t>A.java</w:t>
      </w:r>
    </w:p>
    <w:p w:rsid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77CEA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7CEA" w:rsidRDefault="00E77CEA" w:rsidP="00E77CEA">
      <w:r>
        <w:t>File name should be public class name</w:t>
      </w:r>
    </w:p>
    <w:p w:rsidR="00E77CEA" w:rsidRPr="0086287E" w:rsidRDefault="00E77CEA" w:rsidP="00E77CEA">
      <w:pPr>
        <w:rPr>
          <w:color w:val="FF0000"/>
        </w:rPr>
      </w:pPr>
      <w:r w:rsidRPr="0086287E">
        <w:rPr>
          <w:color w:val="FF0000"/>
        </w:rPr>
        <w:t>Compile Time error:</w:t>
      </w:r>
    </w:p>
    <w:p w:rsidR="00E77CEA" w:rsidRDefault="00545C34" w:rsidP="00545C34">
      <w:pPr>
        <w:ind w:firstLine="720"/>
        <w:rPr>
          <w:color w:val="FF0000"/>
        </w:rPr>
      </w:pPr>
      <w:proofErr w:type="gramStart"/>
      <w:r w:rsidRPr="00545C34">
        <w:rPr>
          <w:color w:val="FF0000"/>
        </w:rPr>
        <w:t>class</w:t>
      </w:r>
      <w:proofErr w:type="gramEnd"/>
      <w:r w:rsidRPr="00545C34">
        <w:rPr>
          <w:color w:val="FF0000"/>
        </w:rPr>
        <w:t xml:space="preserve"> B is public, should be declared in a file named B.java</w:t>
      </w:r>
    </w:p>
    <w:p w:rsidR="00545C34" w:rsidRPr="00545C34" w:rsidRDefault="00545C34" w:rsidP="00545C34">
      <w:pPr>
        <w:rPr>
          <w:color w:val="FF0000"/>
        </w:rPr>
      </w:pP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759E6" wp14:editId="5E30CD94">
                <wp:simplePos x="0" y="0"/>
                <wp:positionH relativeFrom="column">
                  <wp:posOffset>3467100</wp:posOffset>
                </wp:positionH>
                <wp:positionV relativeFrom="paragraph">
                  <wp:posOffset>66675</wp:posOffset>
                </wp:positionV>
                <wp:extent cx="47625" cy="3524250"/>
                <wp:effectExtent l="76200" t="19050" r="66675" b="7620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5.25pt" to="276.7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545C34">
        <w:rPr>
          <w:rFonts w:ascii="Consolas" w:eastAsia="Times New Roman" w:hAnsi="Consolas" w:cs="Times New Roman"/>
          <w:color w:val="FF0000"/>
          <w:sz w:val="21"/>
          <w:szCs w:val="21"/>
        </w:rPr>
        <w:t>A.java</w:t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There will be 4 classes after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480696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compile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="00480696" w:rsidRPr="00480696">
        <w:rPr>
          <w:rFonts w:ascii="Consolas" w:eastAsia="Times New Roman" w:hAnsi="Consolas" w:cs="Times New Roman"/>
          <w:color w:val="FF0000"/>
          <w:sz w:val="21"/>
          <w:szCs w:val="21"/>
        </w:rPr>
        <w:t>javac</w:t>
      </w:r>
      <w:proofErr w:type="spellEnd"/>
      <w:r w:rsidR="00480696" w:rsidRPr="00480696">
        <w:rPr>
          <w:rFonts w:ascii="Consolas" w:eastAsia="Times New Roman" w:hAnsi="Consolas" w:cs="Times New Roman"/>
          <w:color w:val="FF0000"/>
          <w:sz w:val="21"/>
          <w:szCs w:val="21"/>
        </w:rPr>
        <w:t xml:space="preserve"> A.java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45C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A.calss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B.class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C.class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D.class</w:t>
      </w:r>
      <w:proofErr w:type="spellEnd"/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5C3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0696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when executing </w:t>
      </w:r>
      <w:proofErr w:type="spellStart"/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>A.class</w:t>
      </w:r>
      <w:proofErr w:type="spellEnd"/>
    </w:p>
    <w:p w:rsid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 w:rsidRPr="00480696">
        <w:rPr>
          <w:rFonts w:ascii="Consolas" w:eastAsia="Times New Roman" w:hAnsi="Consolas" w:cs="Times New Roman"/>
          <w:color w:val="FF0000"/>
          <w:sz w:val="21"/>
          <w:szCs w:val="21"/>
        </w:rPr>
        <w:t>java A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  <w:t>the corresponding  class’s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45C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  <w:t>main method</w:t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will be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>execute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5C3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>“a”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  <w:t>when run class D</w:t>
      </w:r>
    </w:p>
    <w:p w:rsidR="00480696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0696">
        <w:rPr>
          <w:rFonts w:ascii="Consolas" w:eastAsia="Times New Roman" w:hAnsi="Consolas" w:cs="Times New Roman"/>
          <w:color w:val="FF0000"/>
          <w:sz w:val="21"/>
          <w:szCs w:val="21"/>
        </w:rPr>
        <w:t>java D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45C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  <w:t>Error: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5C3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480696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 Main method not found in class D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45C34" w:rsidRPr="00545C34" w:rsidRDefault="00545C34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  <w:t>when run class H</w:t>
      </w:r>
    </w:p>
    <w:p w:rsidR="00F649CB" w:rsidRDefault="00545C34" w:rsidP="004806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5C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F649CB">
        <w:rPr>
          <w:rFonts w:ascii="Consolas" w:eastAsia="Times New Roman" w:hAnsi="Consolas" w:cs="Times New Roman"/>
          <w:color w:val="FF0000"/>
          <w:sz w:val="21"/>
          <w:szCs w:val="21"/>
        </w:rPr>
        <w:t>java H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45C34" w:rsidRPr="00545C34" w:rsidRDefault="00F649CB" w:rsidP="004806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Error:</w:t>
      </w:r>
      <w:r w:rsidR="00545C34" w:rsidRPr="00545C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649CB" w:rsidRPr="00545C34" w:rsidRDefault="00F649CB" w:rsidP="00545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F649CB">
        <w:rPr>
          <w:rFonts w:ascii="Consolas" w:eastAsia="Times New Roman" w:hAnsi="Consolas" w:cs="Times New Roman"/>
          <w:color w:val="D4D4D4"/>
          <w:sz w:val="21"/>
          <w:szCs w:val="21"/>
        </w:rPr>
        <w:t>ClassNotFound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Exception</w:t>
      </w:r>
      <w:proofErr w:type="spellEnd"/>
    </w:p>
    <w:p w:rsidR="00545C34" w:rsidRDefault="00545C34" w:rsidP="00545C34">
      <w:pPr>
        <w:rPr>
          <w:color w:val="FF0000"/>
        </w:rPr>
      </w:pPr>
    </w:p>
    <w:p w:rsidR="00ED4EC4" w:rsidRDefault="00ED4EC4" w:rsidP="00545C34">
      <w:pPr>
        <w:rPr>
          <w:color w:val="FF0000"/>
        </w:rPr>
      </w:pPr>
      <w:proofErr w:type="gramStart"/>
      <w:r>
        <w:rPr>
          <w:color w:val="FF0000"/>
        </w:rPr>
        <w:t>But :</w:t>
      </w:r>
      <w:proofErr w:type="gramEnd"/>
      <w:r>
        <w:rPr>
          <w:color w:val="FF0000"/>
        </w:rPr>
        <w:t xml:space="preserve"> Recommended </w:t>
      </w:r>
    </w:p>
    <w:p w:rsidR="00ED4EC4" w:rsidRDefault="00ED4EC4" w:rsidP="00ED4EC4">
      <w:r>
        <w:t xml:space="preserve">Only one class per </w:t>
      </w:r>
      <w:proofErr w:type="gramStart"/>
      <w:r>
        <w:t>file ,</w:t>
      </w:r>
      <w:proofErr w:type="gramEnd"/>
      <w:r>
        <w:t xml:space="preserve"> with same as class name</w:t>
      </w:r>
    </w:p>
    <w:p w:rsidR="00ED4EC4" w:rsidRDefault="00ED4EC4" w:rsidP="00ED4EC4">
      <w:proofErr w:type="spellStart"/>
      <w:r>
        <w:lastRenderedPageBreak/>
        <w:t>Adv</w:t>
      </w:r>
      <w:proofErr w:type="spellEnd"/>
      <w:r>
        <w:t>:</w:t>
      </w:r>
    </w:p>
    <w:p w:rsidR="00ED4EC4" w:rsidRDefault="00ED4EC4" w:rsidP="00ED4EC4">
      <w:r>
        <w:t xml:space="preserve">Readability and maintain ability </w:t>
      </w:r>
    </w:p>
    <w:p w:rsidR="00ED4EC4" w:rsidRDefault="00ED4EC4" w:rsidP="00ED4EC4"/>
    <w:p w:rsidR="00C83463" w:rsidRDefault="00C83463" w:rsidP="00C83463">
      <w:pPr>
        <w:pStyle w:val="Heading2"/>
      </w:pPr>
      <w:r>
        <w:t xml:space="preserve">Compiler is innocent 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86287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8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87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87E" w:rsidRPr="0086287E" w:rsidRDefault="0086287E" w:rsidP="0086287E">
      <w:pPr>
        <w:rPr>
          <w:color w:val="FF0000"/>
        </w:rPr>
      </w:pPr>
      <w:r w:rsidRPr="0086287E">
        <w:rPr>
          <w:color w:val="FF0000"/>
        </w:rPr>
        <w:t>Compile Time error:</w:t>
      </w:r>
    </w:p>
    <w:p w:rsidR="0086287E" w:rsidRDefault="0086287E" w:rsidP="0086287E">
      <w:proofErr w:type="gramStart"/>
      <w:r>
        <w:t>cannot</w:t>
      </w:r>
      <w:proofErr w:type="gramEnd"/>
      <w:r>
        <w:t xml:space="preserve"> find symbol</w:t>
      </w:r>
    </w:p>
    <w:p w:rsidR="0086287E" w:rsidRDefault="0086287E" w:rsidP="0086287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2390895</wp:posOffset>
                </wp:positionH>
                <wp:positionV relativeFrom="paragraph">
                  <wp:posOffset>-123995</wp:posOffset>
                </wp:positionV>
                <wp:extent cx="717480" cy="623160"/>
                <wp:effectExtent l="38100" t="38100" r="26035" b="2476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748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2" o:spid="_x0000_s1026" type="#_x0000_t75" style="position:absolute;margin-left:187.6pt;margin-top:-10.4pt;width:57.85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">
                <v:imagedata r:id="rId10" o:title=""/>
              </v:shape>
            </w:pict>
          </mc:Fallback>
        </mc:AlternateContent>
      </w:r>
      <w:proofErr w:type="spellStart"/>
      <w:r>
        <w:t>ArrayList</w:t>
      </w:r>
      <w:proofErr w:type="spellEnd"/>
      <w:r>
        <w:t xml:space="preserve"> a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    </w:t>
      </w:r>
      <w:r>
        <w:tab/>
        <w:t xml:space="preserve"> //based on structure compiler </w:t>
      </w:r>
    </w:p>
    <w:p w:rsidR="0086287E" w:rsidRDefault="0086287E" w:rsidP="0086287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2323935</wp:posOffset>
                </wp:positionH>
                <wp:positionV relativeFrom="paragraph">
                  <wp:posOffset>136510</wp:posOffset>
                </wp:positionV>
                <wp:extent cx="133920" cy="114840"/>
                <wp:effectExtent l="38100" t="38100" r="38100" b="3810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9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3" o:spid="_x0000_s1026" type="#_x0000_t75" style="position:absolute;margin-left:182.35pt;margin-top:10.1pt;width:11.9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">
                <v:imagedata r:id="rId12" o:title=""/>
              </v:shape>
            </w:pict>
          </mc:Fallback>
        </mc:AlternateContent>
      </w:r>
      <w:proofErr w:type="gramStart"/>
      <w:r>
        <w:t>symbol</w:t>
      </w:r>
      <w:proofErr w:type="gramEnd"/>
      <w:r>
        <w:t xml:space="preserve">:   class </w:t>
      </w:r>
      <w:proofErr w:type="spellStart"/>
      <w:r>
        <w:t>ArrayList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>guesses it is a class</w:t>
      </w:r>
    </w:p>
    <w:p w:rsidR="00ED4EC4" w:rsidRDefault="0086287E" w:rsidP="0086287E">
      <w:proofErr w:type="gramStart"/>
      <w:r>
        <w:t>location</w:t>
      </w:r>
      <w:proofErr w:type="gramEnd"/>
      <w:r>
        <w:t>: class A</w:t>
      </w:r>
    </w:p>
    <w:p w:rsidR="0086287E" w:rsidRDefault="0086287E" w:rsidP="0086287E"/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8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86287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45C3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C3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87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545C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287E" w:rsidRPr="0086287E" w:rsidRDefault="0086287E" w:rsidP="008628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8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87E" w:rsidRPr="0086287E" w:rsidRDefault="0086287E" w:rsidP="0086287E">
      <w:pPr>
        <w:rPr>
          <w:color w:val="FF0000"/>
        </w:rPr>
      </w:pPr>
      <w:r w:rsidRPr="0086287E">
        <w:rPr>
          <w:color w:val="FF0000"/>
        </w:rPr>
        <w:t>Compile Time error:</w:t>
      </w:r>
    </w:p>
    <w:p w:rsidR="0086287E" w:rsidRDefault="0086287E" w:rsidP="0086287E">
      <w:proofErr w:type="gramStart"/>
      <w:r>
        <w:t>cannot</w:t>
      </w:r>
      <w:proofErr w:type="gramEnd"/>
      <w:r>
        <w:t xml:space="preserve"> find symbol</w:t>
      </w:r>
    </w:p>
    <w:p w:rsidR="0086287E" w:rsidRDefault="0086287E" w:rsidP="0086287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61C344" wp14:editId="268CCCDD">
                <wp:simplePos x="0" y="0"/>
                <wp:positionH relativeFrom="column">
                  <wp:posOffset>2390895</wp:posOffset>
                </wp:positionH>
                <wp:positionV relativeFrom="paragraph">
                  <wp:posOffset>-123995</wp:posOffset>
                </wp:positionV>
                <wp:extent cx="717480" cy="623160"/>
                <wp:effectExtent l="38100" t="38100" r="26035" b="2476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748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5" o:spid="_x0000_s1026" type="#_x0000_t75" style="position:absolute;margin-left:187.6pt;margin-top:-10.4pt;width:57.85pt;height:5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">
                <v:imagedata r:id="rId10" o:title=""/>
              </v:shape>
            </w:pict>
          </mc:Fallback>
        </mc:AlternateContent>
      </w:r>
      <w:proofErr w:type="spellStart"/>
      <w:r>
        <w:t>ArrayList</w:t>
      </w:r>
      <w:proofErr w:type="spellEnd"/>
      <w:r>
        <w:t xml:space="preserve"> a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    </w:t>
      </w:r>
      <w:r>
        <w:tab/>
        <w:t xml:space="preserve"> //based on structure compiler </w:t>
      </w:r>
    </w:p>
    <w:p w:rsidR="0086287E" w:rsidRDefault="0086287E" w:rsidP="0086287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9C06DE" wp14:editId="36C01830">
                <wp:simplePos x="0" y="0"/>
                <wp:positionH relativeFrom="column">
                  <wp:posOffset>2323935</wp:posOffset>
                </wp:positionH>
                <wp:positionV relativeFrom="paragraph">
                  <wp:posOffset>136510</wp:posOffset>
                </wp:positionV>
                <wp:extent cx="133920" cy="114840"/>
                <wp:effectExtent l="38100" t="38100" r="38100" b="3810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9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6" o:spid="_x0000_s1026" type="#_x0000_t75" style="position:absolute;margin-left:182.35pt;margin-top:10.1pt;width:11.9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">
                <v:imagedata r:id="rId12" o:title=""/>
              </v:shape>
            </w:pict>
          </mc:Fallback>
        </mc:AlternateContent>
      </w:r>
      <w:proofErr w:type="gramStart"/>
      <w:r>
        <w:t>symbol</w:t>
      </w:r>
      <w:proofErr w:type="gramEnd"/>
      <w:r>
        <w:t xml:space="preserve">:   </w:t>
      </w:r>
      <w:r w:rsidR="00C83463">
        <w:t>variable</w:t>
      </w:r>
      <w:r>
        <w:t xml:space="preserve"> </w:t>
      </w:r>
      <w:proofErr w:type="spellStart"/>
      <w:r>
        <w:t>ArrayList</w:t>
      </w:r>
      <w:proofErr w:type="spellEnd"/>
      <w:r w:rsidR="00C83463">
        <w:t xml:space="preserve">        </w:t>
      </w:r>
      <w:r w:rsidR="00C83463">
        <w:tab/>
      </w:r>
      <w:r w:rsidR="00C83463">
        <w:tab/>
        <w:t xml:space="preserve">     </w:t>
      </w:r>
      <w:r>
        <w:t xml:space="preserve">guesses it is a </w:t>
      </w:r>
      <w:r w:rsidR="00C83463">
        <w:t>variable</w:t>
      </w:r>
    </w:p>
    <w:p w:rsidR="0086287E" w:rsidRDefault="0086287E" w:rsidP="0086287E">
      <w:proofErr w:type="gramStart"/>
      <w:r>
        <w:t>location</w:t>
      </w:r>
      <w:proofErr w:type="gramEnd"/>
      <w:r>
        <w:t>: class A</w:t>
      </w:r>
    </w:p>
    <w:p w:rsidR="00C83463" w:rsidRDefault="00C83463" w:rsidP="0086287E"/>
    <w:p w:rsidR="0086287E" w:rsidRDefault="00C83463" w:rsidP="00C83463">
      <w:pPr>
        <w:pStyle w:val="Heading3"/>
      </w:pPr>
      <w:r>
        <w:t>Fully qualified name</w:t>
      </w:r>
      <w:r w:rsidR="0086287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A34FDB" wp14:editId="043B460D">
                <wp:simplePos x="0" y="0"/>
                <wp:positionH relativeFrom="column">
                  <wp:posOffset>1876455</wp:posOffset>
                </wp:positionH>
                <wp:positionV relativeFrom="paragraph">
                  <wp:posOffset>93315</wp:posOffset>
                </wp:positionV>
                <wp:extent cx="360" cy="360"/>
                <wp:effectExtent l="0" t="0" r="0" b="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4" o:spid="_x0000_s1026" type="#_x0000_t75" style="position:absolute;margin-left:147.1pt;margin-top:6.7pt;width:1.4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">
                <v:imagedata r:id="rId16" o:title=""/>
              </v:shape>
            </w:pict>
          </mc:Fallback>
        </mc:AlternateContent>
      </w:r>
    </w:p>
    <w:p w:rsidR="00C83463" w:rsidRPr="00C83463" w:rsidRDefault="00C83463" w:rsidP="00C834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4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4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4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C834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83463" w:rsidRPr="00C83463" w:rsidRDefault="00C83463" w:rsidP="00C834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proofErr w:type="gramEnd"/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4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4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46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46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34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EC4" w:rsidRDefault="00C83463" w:rsidP="00ED4EC4">
      <w:r>
        <w:t xml:space="preserve">So every time we need to tell fully qualified name to compiler </w:t>
      </w:r>
    </w:p>
    <w:p w:rsidR="00C83463" w:rsidRDefault="00C83463" w:rsidP="00ED4EC4">
      <w:r>
        <w:lastRenderedPageBreak/>
        <w:t>Its increase the lines, reduces readability.</w:t>
      </w:r>
    </w:p>
    <w:p w:rsidR="00C83463" w:rsidRDefault="00C83463" w:rsidP="00ED4EC4"/>
    <w:p w:rsidR="00D959CC" w:rsidRDefault="00D959CC" w:rsidP="00D959CC">
      <w:pPr>
        <w:pStyle w:val="Heading3"/>
      </w:pPr>
      <w:r>
        <w:t xml:space="preserve">Import </w:t>
      </w:r>
    </w:p>
    <w:p w:rsidR="00D959CC" w:rsidRPr="00D959CC" w:rsidRDefault="00D959CC" w:rsidP="00D9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59CC" w:rsidRPr="00D959CC" w:rsidRDefault="00D959CC" w:rsidP="00D9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59CC" w:rsidRPr="00D959CC" w:rsidRDefault="00D959CC" w:rsidP="00D9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959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959CC" w:rsidRPr="00D959CC" w:rsidRDefault="00D959CC" w:rsidP="00D9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9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59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959C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59CC" w:rsidRPr="00D959CC" w:rsidRDefault="00D959CC" w:rsidP="00D959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83463" w:rsidRDefault="00D959CC" w:rsidP="00ED4EC4">
      <w:r>
        <w:t xml:space="preserve">So we need to use import statement </w:t>
      </w:r>
    </w:p>
    <w:p w:rsidR="00D959CC" w:rsidRDefault="00D959CC" w:rsidP="00ED4EC4">
      <w:r>
        <w:t xml:space="preserve">It’s just typing short cut </w:t>
      </w:r>
    </w:p>
    <w:p w:rsidR="00D959CC" w:rsidRDefault="00D959CC" w:rsidP="00ED4EC4">
      <w:r>
        <w:tab/>
        <w:t xml:space="preserve">Now </w:t>
      </w:r>
      <w:proofErr w:type="spellStart"/>
      <w:r>
        <w:t>ArrayList</w:t>
      </w:r>
      <w:proofErr w:type="spellEnd"/>
      <w:r>
        <w:t xml:space="preserve"> === </w:t>
      </w:r>
      <w:proofErr w:type="spellStart"/>
      <w:r>
        <w:t>java.util.ArrayList</w:t>
      </w:r>
      <w:proofErr w:type="spellEnd"/>
    </w:p>
    <w:p w:rsidR="000377A4" w:rsidRDefault="000377A4" w:rsidP="00ED4EC4">
      <w:r>
        <w:t xml:space="preserve">So Import is only compile time improve compile time </w:t>
      </w:r>
    </w:p>
    <w:p w:rsidR="000377A4" w:rsidRDefault="000377A4" w:rsidP="00ED4EC4">
      <w:r>
        <w:t>But run time is same</w:t>
      </w:r>
    </w:p>
    <w:p w:rsidR="00D959CC" w:rsidRDefault="00D959CC" w:rsidP="00D959CC">
      <w:pPr>
        <w:pStyle w:val="Heading4"/>
      </w:pPr>
      <w:r>
        <w:t>Import category</w:t>
      </w:r>
    </w:p>
    <w:p w:rsidR="00D959CC" w:rsidRDefault="00ED2E3B" w:rsidP="00D959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254635</wp:posOffset>
                </wp:positionV>
                <wp:extent cx="771525" cy="476250"/>
                <wp:effectExtent l="57150" t="38100" r="66675" b="9525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5" o:spid="_x0000_s1026" type="#_x0000_t32" style="position:absolute;margin-left:190.5pt;margin-top:20.05pt;width:60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254635</wp:posOffset>
                </wp:positionV>
                <wp:extent cx="723900" cy="542925"/>
                <wp:effectExtent l="57150" t="38100" r="38100" b="8572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4" o:spid="_x0000_s1026" type="#_x0000_t32" style="position:absolute;margin-left:93pt;margin-top:20.05pt;width:57pt;height:4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959CC">
        <w:tab/>
      </w:r>
      <w:r w:rsidR="00D959CC">
        <w:tab/>
      </w:r>
      <w:r w:rsidR="00D959CC">
        <w:tab/>
      </w:r>
      <w:r w:rsidR="00D959CC">
        <w:tab/>
        <w:t>Import</w:t>
      </w:r>
    </w:p>
    <w:p w:rsidR="00D959CC" w:rsidRDefault="00D959CC" w:rsidP="00D959CC"/>
    <w:p w:rsidR="00D959CC" w:rsidRDefault="00D959CC" w:rsidP="00D959CC">
      <w:pPr>
        <w:ind w:left="720"/>
      </w:pPr>
      <w:r>
        <w:t>Explicit</w:t>
      </w:r>
      <w:r>
        <w:tab/>
      </w:r>
      <w:r>
        <w:tab/>
      </w:r>
      <w:r>
        <w:tab/>
      </w:r>
      <w:r>
        <w:tab/>
      </w:r>
      <w:r>
        <w:tab/>
        <w:t xml:space="preserve">Implicit  </w:t>
      </w:r>
    </w:p>
    <w:p w:rsidR="00D959CC" w:rsidRDefault="00D959CC" w:rsidP="00D959CC">
      <w:r>
        <w:t>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clearly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in detail)</w:t>
      </w:r>
      <w:r>
        <w:tab/>
      </w:r>
      <w:r>
        <w:tab/>
      </w:r>
    </w:p>
    <w:p w:rsidR="00BA0A5D" w:rsidRDefault="00BA0A5D" w:rsidP="00D959CC">
      <w:proofErr w:type="gramStart"/>
      <w:r>
        <w:t xml:space="preserve">Import </w:t>
      </w:r>
      <w:proofErr w:type="spellStart"/>
      <w:r>
        <w:t>java.util.ArrayList</w:t>
      </w:r>
      <w:proofErr w:type="spellEnd"/>
      <w:r>
        <w:tab/>
      </w:r>
      <w:r>
        <w:tab/>
      </w:r>
      <w:r>
        <w:tab/>
        <w:t>import java.util.*</w:t>
      </w:r>
      <w:proofErr w:type="gramEnd"/>
    </w:p>
    <w:p w:rsidR="00BA0A5D" w:rsidRDefault="00BA0A5D" w:rsidP="00D959CC"/>
    <w:p w:rsidR="00911B3C" w:rsidRDefault="00BA0A5D" w:rsidP="00D959CC">
      <w:r>
        <w:t xml:space="preserve">Recommended Explicit because improves readably  </w:t>
      </w:r>
      <w:r w:rsidR="00D959CC">
        <w:tab/>
      </w:r>
    </w:p>
    <w:p w:rsidR="000377A4" w:rsidRDefault="000377A4" w:rsidP="00D959CC"/>
    <w:p w:rsidR="00BA0A5D" w:rsidRPr="00D959CC" w:rsidRDefault="00BA0A5D" w:rsidP="00BA0A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2152575</wp:posOffset>
                </wp:positionH>
                <wp:positionV relativeFrom="paragraph">
                  <wp:posOffset>83205</wp:posOffset>
                </wp:positionV>
                <wp:extent cx="200520" cy="96120"/>
                <wp:effectExtent l="38100" t="38100" r="28575" b="3746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5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7" o:spid="_x0000_s1026" type="#_x0000_t75" style="position:absolute;margin-left:168.85pt;margin-top:5.9pt;width:17.1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">
                <v:imagedata r:id="rId18" o:title=""/>
              </v:shape>
            </w:pict>
          </mc:Fallback>
        </mc:AlternateContent>
      </w: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A0A5D" w:rsidRPr="00D959CC" w:rsidRDefault="00BA0A5D" w:rsidP="00BA0A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1352655</wp:posOffset>
                </wp:positionH>
                <wp:positionV relativeFrom="paragraph">
                  <wp:posOffset>17070</wp:posOffset>
                </wp:positionV>
                <wp:extent cx="152640" cy="162360"/>
                <wp:effectExtent l="38100" t="38100" r="38100" b="2857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6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0" o:spid="_x0000_s1026" type="#_x0000_t75" style="position:absolute;margin-left:105.85pt;margin-top:.7pt;width:13.3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">
                <v:imagedata r:id="rId2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1342935</wp:posOffset>
                </wp:positionH>
                <wp:positionV relativeFrom="paragraph">
                  <wp:posOffset>45870</wp:posOffset>
                </wp:positionV>
                <wp:extent cx="267120" cy="86400"/>
                <wp:effectExtent l="38100" t="38100" r="38100" b="2794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7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9" o:spid="_x0000_s1026" type="#_x0000_t75" style="position:absolute;margin-left:105.1pt;margin-top:2.95pt;width:22.4pt;height: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">
                <v:imagedata r:id="rId22" o:title=""/>
              </v:shape>
            </w:pict>
          </mc:Fallback>
        </mc:AlternateContent>
      </w: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0A5D" w:rsidRPr="00D959CC" w:rsidRDefault="00BA0A5D" w:rsidP="00BA0A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2247975</wp:posOffset>
                </wp:positionH>
                <wp:positionV relativeFrom="paragraph">
                  <wp:posOffset>45615</wp:posOffset>
                </wp:positionV>
                <wp:extent cx="171720" cy="172080"/>
                <wp:effectExtent l="38100" t="38100" r="38100" b="381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7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2" o:spid="_x0000_s1026" type="#_x0000_t75" style="position:absolute;margin-left:176.35pt;margin-top:2.95pt;width:14.85pt;height:1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">
                <v:imagedata r:id="rId2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2247975</wp:posOffset>
                </wp:positionH>
                <wp:positionV relativeFrom="paragraph">
                  <wp:posOffset>93495</wp:posOffset>
                </wp:positionV>
                <wp:extent cx="219240" cy="125280"/>
                <wp:effectExtent l="38100" t="38100" r="28575" b="2730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9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1" o:spid="_x0000_s1026" type="#_x0000_t75" style="position:absolute;margin-left:176.35pt;margin-top:6.7pt;width:18.55pt;height:1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">
                <v:imagedata r:id="rId26" o:title=""/>
              </v:shape>
            </w:pict>
          </mc:Fallback>
        </mc:AlternateContent>
      </w: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>.*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0A5D" w:rsidRPr="00D959CC" w:rsidRDefault="00BA0A5D" w:rsidP="00BA0A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1476495</wp:posOffset>
                </wp:positionH>
                <wp:positionV relativeFrom="paragraph">
                  <wp:posOffset>7560</wp:posOffset>
                </wp:positionV>
                <wp:extent cx="276480" cy="200520"/>
                <wp:effectExtent l="38100" t="38100" r="28575" b="2857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64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3" o:spid="_x0000_s1026" type="#_x0000_t75" style="position:absolute;margin-left:115.6pt;margin-top:-.05pt;width:23.1pt;height:1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">
                <v:imagedata r:id="rId28" o:title=""/>
              </v:shape>
            </w:pict>
          </mc:Fallback>
        </mc:AlternateContent>
      </w:r>
      <w:proofErr w:type="gramStart"/>
      <w:r w:rsidRPr="00D959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9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*</w:t>
      </w:r>
      <w:r w:rsidRPr="00D959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E3B" w:rsidRDefault="00D959CC" w:rsidP="00ED4EC4">
      <w:r>
        <w:t xml:space="preserve"> </w:t>
      </w:r>
    </w:p>
    <w:p w:rsidR="00ED2E3B" w:rsidRPr="00ED2E3B" w:rsidRDefault="00ED2E3B" w:rsidP="00ED2E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ED2E3B" w:rsidRPr="00ED2E3B" w:rsidRDefault="00ED2E3B" w:rsidP="00ED2E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ED2E3B" w:rsidRPr="00ED2E3B" w:rsidRDefault="00ED2E3B" w:rsidP="00ED2E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2E3B" w:rsidRPr="00ED2E3B" w:rsidRDefault="00ED2E3B" w:rsidP="00911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D2E3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11B3C" w:rsidRPr="000377A4" w:rsidRDefault="00ED2E3B" w:rsidP="000377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E3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2E3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="0003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03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E3B" w:rsidRPr="00ED2E3B" w:rsidRDefault="00ED2E3B" w:rsidP="00ED4EC4">
      <w:pPr>
        <w:rPr>
          <w:color w:val="FF0000"/>
        </w:rPr>
      </w:pPr>
      <w:r w:rsidRPr="0086287E">
        <w:rPr>
          <w:color w:val="FF0000"/>
        </w:rPr>
        <w:lastRenderedPageBreak/>
        <w:t>Compile Time error</w:t>
      </w:r>
      <w:r>
        <w:rPr>
          <w:color w:val="FF0000"/>
        </w:rPr>
        <w:t>:</w:t>
      </w:r>
    </w:p>
    <w:p w:rsidR="00ED2E3B" w:rsidRDefault="00ED2E3B" w:rsidP="00ED4EC4">
      <w:proofErr w:type="gramStart"/>
      <w:r w:rsidRPr="00ED2E3B">
        <w:t xml:space="preserve">both </w:t>
      </w:r>
      <w:r>
        <w:t xml:space="preserve"> </w:t>
      </w:r>
      <w:r w:rsidRPr="00ED2E3B">
        <w:t>class</w:t>
      </w:r>
      <w:proofErr w:type="gramEnd"/>
      <w:r w:rsidRPr="00ED2E3B">
        <w:t xml:space="preserve"> </w:t>
      </w:r>
      <w:proofErr w:type="spellStart"/>
      <w:r w:rsidRPr="00ED2E3B">
        <w:t>java.sql.Date</w:t>
      </w:r>
      <w:proofErr w:type="spellEnd"/>
      <w:r>
        <w:t xml:space="preserve"> </w:t>
      </w:r>
      <w:r w:rsidRPr="00ED2E3B">
        <w:t xml:space="preserve"> in </w:t>
      </w:r>
      <w:proofErr w:type="spellStart"/>
      <w:r w:rsidRPr="00ED2E3B">
        <w:t>java.sql</w:t>
      </w:r>
      <w:proofErr w:type="spellEnd"/>
    </w:p>
    <w:p w:rsidR="00C83463" w:rsidRDefault="00ED2E3B" w:rsidP="00ED4EC4">
      <w:proofErr w:type="gramStart"/>
      <w:r w:rsidRPr="00ED2E3B">
        <w:t>and</w:t>
      </w:r>
      <w:proofErr w:type="gramEnd"/>
      <w:r w:rsidRPr="00ED2E3B">
        <w:t xml:space="preserve"> </w:t>
      </w:r>
      <w:r>
        <w:t xml:space="preserve">  </w:t>
      </w:r>
      <w:r w:rsidRPr="00ED2E3B">
        <w:t xml:space="preserve">class </w:t>
      </w:r>
      <w:proofErr w:type="spellStart"/>
      <w:r w:rsidRPr="00ED2E3B">
        <w:t>java.util.Date</w:t>
      </w:r>
      <w:proofErr w:type="spellEnd"/>
      <w:r w:rsidRPr="00ED2E3B">
        <w:t xml:space="preserve"> in </w:t>
      </w:r>
      <w:proofErr w:type="spellStart"/>
      <w:r w:rsidRPr="00ED2E3B">
        <w:t>java.util</w:t>
      </w:r>
      <w:proofErr w:type="spellEnd"/>
      <w:r w:rsidRPr="00ED2E3B">
        <w:t xml:space="preserve"> </w:t>
      </w:r>
      <w:r>
        <w:t xml:space="preserve">   </w:t>
      </w:r>
      <w:r w:rsidRPr="00ED2E3B">
        <w:t>match</w:t>
      </w:r>
    </w:p>
    <w:p w:rsidR="00ED2E3B" w:rsidRDefault="00ED2E3B" w:rsidP="00ED4EC4"/>
    <w:p w:rsidR="0081518D" w:rsidRDefault="0081518D" w:rsidP="00ED4EC4">
      <w:proofErr w:type="gramStart"/>
      <w:r>
        <w:t>note :</w:t>
      </w:r>
      <w:proofErr w:type="gramEnd"/>
      <w:r>
        <w:t xml:space="preserve"> List in </w:t>
      </w:r>
      <w:proofErr w:type="spellStart"/>
      <w:r>
        <w:t>java.util.List</w:t>
      </w:r>
      <w:proofErr w:type="spellEnd"/>
      <w:r>
        <w:t xml:space="preserve"> and </w:t>
      </w:r>
      <w:proofErr w:type="spellStart"/>
      <w:r>
        <w:t>java.aws.List</w:t>
      </w:r>
      <w:proofErr w:type="spellEnd"/>
    </w:p>
    <w:p w:rsidR="0081518D" w:rsidRDefault="0081518D" w:rsidP="00ED4EC4"/>
    <w:p w:rsidR="0081518D" w:rsidRPr="00ED2E3B" w:rsidRDefault="0081518D" w:rsidP="00815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518D" w:rsidRPr="00ED2E3B" w:rsidRDefault="0081518D" w:rsidP="00815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81518D" w:rsidRPr="00ED2E3B" w:rsidRDefault="0081518D" w:rsidP="00815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518D" w:rsidRPr="00ED2E3B" w:rsidRDefault="0081518D" w:rsidP="00911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D2E3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11B3C" w:rsidRDefault="0081518D" w:rsidP="00911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E3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E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E3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2E3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11B3C" w:rsidRPr="00911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1518D" w:rsidRPr="00ED2E3B" w:rsidRDefault="00911B3C" w:rsidP="00911B3C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11B3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B3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B3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11B3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B3C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11B3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911B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1518D" w:rsidRPr="00ED2E3B" w:rsidRDefault="0081518D" w:rsidP="00815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E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518D" w:rsidRDefault="0081518D" w:rsidP="00ED4EC4"/>
    <w:p w:rsidR="0081518D" w:rsidRDefault="0081518D" w:rsidP="00ED4EC4">
      <w:r>
        <w:t>Now explicit import will be considered</w:t>
      </w:r>
    </w:p>
    <w:p w:rsidR="0081518D" w:rsidRDefault="00DA624D" w:rsidP="00ED4EC4">
      <w:r>
        <w:t>While resolving o</w:t>
      </w:r>
      <w:r w:rsidR="0081518D">
        <w:t xml:space="preserve">rder of giving priority </w:t>
      </w:r>
    </w:p>
    <w:p w:rsidR="0081518D" w:rsidRDefault="0081518D" w:rsidP="00ED4EC4">
      <w:r>
        <w:tab/>
        <w:t>1, explicit class import</w:t>
      </w:r>
    </w:p>
    <w:p w:rsidR="0081518D" w:rsidRDefault="0081518D" w:rsidP="00ED4EC4">
      <w:r>
        <w:tab/>
        <w:t>2, classes in current working directory (default package)</w:t>
      </w:r>
    </w:p>
    <w:p w:rsidR="00ED2E3B" w:rsidRDefault="0081518D" w:rsidP="00ED4EC4">
      <w:r>
        <w:tab/>
        <w:t>3, implicit class import</w:t>
      </w:r>
    </w:p>
    <w:p w:rsidR="00875538" w:rsidRDefault="00875538" w:rsidP="00ED4EC4"/>
    <w:p w:rsidR="00875538" w:rsidRDefault="00875538" w:rsidP="00ED4EC4">
      <w:r>
        <w:t>I need to use Patterns class</w:t>
      </w:r>
    </w:p>
    <w:p w:rsidR="0081518D" w:rsidRDefault="00875538" w:rsidP="00ED4EC4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4134015</wp:posOffset>
                </wp:positionH>
                <wp:positionV relativeFrom="paragraph">
                  <wp:posOffset>108600</wp:posOffset>
                </wp:positionV>
                <wp:extent cx="505080" cy="152640"/>
                <wp:effectExtent l="38100" t="38100" r="28575" b="3810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50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1" o:spid="_x0000_s1026" type="#_x0000_t75" style="position:absolute;margin-left:324.85pt;margin-top:7.9pt;width:41.05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4067055</wp:posOffset>
                </wp:positionH>
                <wp:positionV relativeFrom="paragraph">
                  <wp:posOffset>80160</wp:posOffset>
                </wp:positionV>
                <wp:extent cx="390960" cy="142920"/>
                <wp:effectExtent l="38100" t="38100" r="28575" b="285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09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0" o:spid="_x0000_s1026" type="#_x0000_t75" style="position:absolute;margin-left:319.6pt;margin-top:5.65pt;width:32.1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">
                <v:imagedata r:id="rId32" o:title=""/>
              </v:shape>
            </w:pict>
          </mc:Fallback>
        </mc:AlternateContent>
      </w:r>
      <w:proofErr w:type="gramStart"/>
      <w:r>
        <w:t>j</w:t>
      </w:r>
      <w:r w:rsidR="00911B3C">
        <w:t>ava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java.util.* </w:t>
      </w:r>
    </w:p>
    <w:p w:rsidR="00911B3C" w:rsidRDefault="00875538" w:rsidP="00911B3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3905415</wp:posOffset>
                </wp:positionH>
                <wp:positionV relativeFrom="paragraph">
                  <wp:posOffset>101540</wp:posOffset>
                </wp:positionV>
                <wp:extent cx="266760" cy="171720"/>
                <wp:effectExtent l="38100" t="38100" r="38100" b="3810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6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5" o:spid="_x0000_s1026" type="#_x0000_t75" style="position:absolute;margin-left:306.85pt;margin-top:7.35pt;width:22.3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3886335</wp:posOffset>
                </wp:positionH>
                <wp:positionV relativeFrom="paragraph">
                  <wp:posOffset>101540</wp:posOffset>
                </wp:positionV>
                <wp:extent cx="392760" cy="190800"/>
                <wp:effectExtent l="38100" t="38100" r="26670" b="3810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27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2" o:spid="_x0000_s1026" type="#_x0000_t75" style="position:absolute;margin-left:305.35pt;margin-top:7.35pt;width:32.3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">
                <v:imagedata r:id="rId36" o:title=""/>
              </v:shape>
            </w:pict>
          </mc:Fallback>
        </mc:AlternateContent>
      </w:r>
      <w:r w:rsidR="00911B3C">
        <w:t xml:space="preserve">  |</w:t>
      </w:r>
      <w:r>
        <w:t xml:space="preserve">- </w:t>
      </w:r>
      <w:proofErr w:type="spellStart"/>
      <w:r w:rsidR="00911B3C">
        <w:t>util</w:t>
      </w:r>
      <w:proofErr w:type="spellEnd"/>
      <w:r w:rsidR="00911B3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java.*</w:t>
      </w:r>
    </w:p>
    <w:p w:rsidR="0081518D" w:rsidRDefault="00875538" w:rsidP="00ED4EC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4657815</wp:posOffset>
                </wp:positionH>
                <wp:positionV relativeFrom="paragraph">
                  <wp:posOffset>-1195</wp:posOffset>
                </wp:positionV>
                <wp:extent cx="486000" cy="238320"/>
                <wp:effectExtent l="38100" t="38100" r="28575" b="2857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60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4" o:spid="_x0000_s1026" type="#_x0000_t75" style="position:absolute;margin-left:366.1pt;margin-top:-.75pt;width:39.55pt;height:2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">
                <v:imagedata r:id="rId38" o:title=""/>
              </v:shape>
            </w:pict>
          </mc:Fallback>
        </mc:AlternateContent>
      </w:r>
      <w:r>
        <w:tab/>
        <w:t xml:space="preserve"> |- regex</w:t>
      </w:r>
      <w:r>
        <w:tab/>
      </w:r>
      <w:r>
        <w:tab/>
      </w:r>
      <w:r>
        <w:tab/>
      </w:r>
      <w:r>
        <w:tab/>
      </w:r>
      <w:r>
        <w:tab/>
        <w:t>java.util.regex.*</w:t>
      </w:r>
    </w:p>
    <w:p w:rsidR="00875538" w:rsidRDefault="00875538" w:rsidP="00ED4EC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4962375</wp:posOffset>
                </wp:positionH>
                <wp:positionV relativeFrom="paragraph">
                  <wp:posOffset>67280</wp:posOffset>
                </wp:positionV>
                <wp:extent cx="248040" cy="190800"/>
                <wp:effectExtent l="38100" t="38100" r="38100" b="3810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7" o:spid="_x0000_s1026" type="#_x0000_t75" style="position:absolute;margin-left:390.1pt;margin-top:4.65pt;width:20.9pt;height:1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4933935</wp:posOffset>
                </wp:positionH>
                <wp:positionV relativeFrom="paragraph">
                  <wp:posOffset>95720</wp:posOffset>
                </wp:positionV>
                <wp:extent cx="324360" cy="133920"/>
                <wp:effectExtent l="38100" t="38100" r="38100" b="3810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43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6" o:spid="_x0000_s1026" type="#_x0000_t75" style="position:absolute;margin-left:387.85pt;margin-top:6.9pt;width:26.9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">
                <v:imagedata r:id="rId42" o:title=""/>
              </v:shape>
            </w:pict>
          </mc:Fallback>
        </mc:AlternateContent>
      </w:r>
      <w:r>
        <w:tab/>
      </w:r>
      <w:r>
        <w:tab/>
        <w:t xml:space="preserve">|- Patterns </w:t>
      </w:r>
      <w:r>
        <w:tab/>
      </w:r>
      <w:r>
        <w:tab/>
      </w:r>
      <w:r>
        <w:tab/>
        <w:t xml:space="preserve">no need to import </w:t>
      </w:r>
    </w:p>
    <w:p w:rsidR="00875538" w:rsidRDefault="00875538" w:rsidP="00ED4EC4"/>
    <w:p w:rsidR="00875538" w:rsidRDefault="00875538" w:rsidP="00ED4EC4">
      <w:r>
        <w:t>When importing all class/ interfaces in that package will be available but not sub package’s classes/interfaces</w:t>
      </w:r>
    </w:p>
    <w:p w:rsidR="00875538" w:rsidRDefault="00875538" w:rsidP="00ED4EC4"/>
    <w:p w:rsidR="000377A4" w:rsidRDefault="000377A4" w:rsidP="00ED4EC4"/>
    <w:p w:rsidR="00875538" w:rsidRDefault="00875538" w:rsidP="00ED4EC4">
      <w:r>
        <w:lastRenderedPageBreak/>
        <w:t xml:space="preserve">This 2 package classes not required to import </w:t>
      </w:r>
    </w:p>
    <w:p w:rsidR="00875538" w:rsidRDefault="003A0B31" w:rsidP="00ED4EC4">
      <w:r>
        <w:tab/>
      </w:r>
      <w:proofErr w:type="gramStart"/>
      <w:r>
        <w:t>java.lang.*</w:t>
      </w:r>
      <w:proofErr w:type="gramEnd"/>
    </w:p>
    <w:p w:rsidR="003A0B31" w:rsidRDefault="003A0B31" w:rsidP="00ED4EC4">
      <w:r>
        <w:tab/>
      </w:r>
      <w:proofErr w:type="gramStart"/>
      <w:r>
        <w:t>current</w:t>
      </w:r>
      <w:proofErr w:type="gramEnd"/>
      <w:r>
        <w:t xml:space="preserve"> working directory (default package)</w:t>
      </w:r>
    </w:p>
    <w:p w:rsidR="003A0B31" w:rsidRDefault="003A0B31" w:rsidP="00ED4EC4"/>
    <w:p w:rsidR="003C48EE" w:rsidRDefault="003C48EE" w:rsidP="003C48EE">
      <w:pPr>
        <w:pStyle w:val="Heading4"/>
      </w:pPr>
      <w:r>
        <w:t>Dynamic include/ load on fly/ load on demand</w:t>
      </w:r>
    </w:p>
    <w:p w:rsidR="000377A4" w:rsidRDefault="000377A4" w:rsidP="00ED4EC4">
      <w:proofErr w:type="spellStart"/>
      <w:proofErr w:type="gramStart"/>
      <w:r>
        <w:t>imprt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377A4" w:rsidRDefault="000377A4" w:rsidP="00ED4EC4">
      <w:proofErr w:type="gramStart"/>
      <w:r>
        <w:t>not</w:t>
      </w:r>
      <w:proofErr w:type="gramEnd"/>
      <w:r>
        <w:t xml:space="preserve"> .class file will be loaded at the beginning </w:t>
      </w:r>
    </w:p>
    <w:p w:rsidR="000377A4" w:rsidRDefault="000377A4" w:rsidP="00ED4EC4">
      <w:proofErr w:type="gramStart"/>
      <w:r>
        <w:t>when</w:t>
      </w:r>
      <w:proofErr w:type="gramEnd"/>
      <w:r>
        <w:t xml:space="preserve"> we use a particular class then only that class will be loaded </w:t>
      </w:r>
    </w:p>
    <w:p w:rsidR="000377A4" w:rsidRDefault="000377A4" w:rsidP="00ED4EC4"/>
    <w:p w:rsidR="000377A4" w:rsidRDefault="004B0471" w:rsidP="004B0471">
      <w:pPr>
        <w:pStyle w:val="Heading3"/>
      </w:pPr>
      <w:r>
        <w:t>Static import</w:t>
      </w:r>
    </w:p>
    <w:p w:rsidR="003A0B31" w:rsidRDefault="004B0471" w:rsidP="00ED4EC4">
      <w:r>
        <w:t xml:space="preserve">Java 1.5 introduces </w:t>
      </w:r>
    </w:p>
    <w:p w:rsidR="004B0471" w:rsidRDefault="004B0471" w:rsidP="00ED4EC4">
      <w:r>
        <w:tab/>
        <w:t>For-each</w:t>
      </w:r>
    </w:p>
    <w:p w:rsidR="004B0471" w:rsidRDefault="004B0471" w:rsidP="00ED4EC4">
      <w:r>
        <w:tab/>
      </w:r>
      <w:proofErr w:type="spellStart"/>
      <w:r>
        <w:t>Var-arg</w:t>
      </w:r>
      <w:proofErr w:type="spellEnd"/>
      <w:r>
        <w:t xml:space="preserve"> method</w:t>
      </w:r>
    </w:p>
    <w:p w:rsidR="004B0471" w:rsidRDefault="004B0471" w:rsidP="00ED4EC4">
      <w:r>
        <w:tab/>
      </w:r>
      <w:proofErr w:type="spellStart"/>
      <w:r>
        <w:t>AutoBoxing-AutoUnBoxing</w:t>
      </w:r>
      <w:proofErr w:type="spellEnd"/>
    </w:p>
    <w:p w:rsidR="004B0471" w:rsidRDefault="004B0471" w:rsidP="00ED4EC4">
      <w:r>
        <w:tab/>
        <w:t>Generic</w:t>
      </w:r>
    </w:p>
    <w:p w:rsidR="004B0471" w:rsidRDefault="004B0471" w:rsidP="00ED4EC4">
      <w:r>
        <w:tab/>
        <w:t>Co-variant return types</w:t>
      </w:r>
    </w:p>
    <w:p w:rsidR="004B0471" w:rsidRDefault="004B0471" w:rsidP="00ED4EC4">
      <w:r>
        <w:t xml:space="preserve"> </w:t>
      </w:r>
      <w:r>
        <w:tab/>
        <w:t>Queue</w:t>
      </w:r>
    </w:p>
    <w:p w:rsidR="004B0471" w:rsidRDefault="004B0471" w:rsidP="00ED4EC4">
      <w:r>
        <w:tab/>
        <w:t>Annotation</w:t>
      </w:r>
    </w:p>
    <w:p w:rsidR="004B0471" w:rsidRDefault="004B0471" w:rsidP="00ED4EC4">
      <w:r>
        <w:tab/>
      </w:r>
      <w:proofErr w:type="spellStart"/>
      <w:r>
        <w:t>Enum</w:t>
      </w:r>
      <w:proofErr w:type="spellEnd"/>
    </w:p>
    <w:p w:rsidR="004B0471" w:rsidRDefault="004B0471" w:rsidP="00ED4EC4">
      <w:r>
        <w:tab/>
        <w:t>Static import (flop</w:t>
      </w:r>
      <w:proofErr w:type="gramStart"/>
      <w:r>
        <w:t>..)</w:t>
      </w:r>
      <w:proofErr w:type="gramEnd"/>
    </w:p>
    <w:p w:rsidR="004B0471" w:rsidRDefault="004B0471" w:rsidP="00ED4EC4"/>
    <w:p w:rsidR="004B0471" w:rsidRDefault="004B0471" w:rsidP="00ED4EC4">
      <w:r>
        <w:t>If not specific requirement it’s not recommended to use</w:t>
      </w:r>
    </w:p>
    <w:p w:rsidR="004B0471" w:rsidRDefault="004B0471" w:rsidP="00ED4EC4"/>
    <w:p w:rsidR="00AA7EBE" w:rsidRPr="00AA7EBE" w:rsidRDefault="00AA7EBE" w:rsidP="00AA7E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E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E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7EBE" w:rsidRPr="00AA7EBE" w:rsidRDefault="00AA7EBE" w:rsidP="00AA7E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E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E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A7E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EBE" w:rsidRPr="00AA7EBE" w:rsidRDefault="00AA7EBE" w:rsidP="00AA7E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E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A7EBE" w:rsidRPr="00AA7EBE" w:rsidRDefault="00AA7EBE" w:rsidP="00AA7E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EBE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0471" w:rsidRPr="00AA7EBE" w:rsidRDefault="00AA7EBE" w:rsidP="00AA7E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E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EB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A7EB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="004B0471">
        <w:t xml:space="preserve"> </w:t>
      </w:r>
    </w:p>
    <w:p w:rsidR="00AA7EBE" w:rsidRDefault="00AA7EBE" w:rsidP="00ED4EC4">
      <w:r>
        <w:lastRenderedPageBreak/>
        <w:t xml:space="preserve">Rather than use </w:t>
      </w:r>
      <w:proofErr w:type="spellStart"/>
      <w:proofErr w:type="gramStart"/>
      <w:r w:rsidRPr="00AA7EBE">
        <w:rPr>
          <w:color w:val="00B050"/>
        </w:rPr>
        <w:t>Math.</w:t>
      </w:r>
      <w:r>
        <w:rPr>
          <w:color w:val="00B050"/>
        </w:rPr>
        <w:t>sqrt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</w:t>
      </w:r>
      <w:r>
        <w:t xml:space="preserve"> Every time, </w:t>
      </w:r>
    </w:p>
    <w:p w:rsidR="00AA7EBE" w:rsidRDefault="00AA7EBE" w:rsidP="00ED4EC4">
      <w:r>
        <w:t xml:space="preserve">We can use static import and </w:t>
      </w:r>
      <w:proofErr w:type="spellStart"/>
      <w:proofErr w:type="gramStart"/>
      <w:r>
        <w:t>sqrt</w:t>
      </w:r>
      <w:proofErr w:type="spellEnd"/>
      <w:r>
        <w:t>()</w:t>
      </w:r>
      <w:proofErr w:type="gramEnd"/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63">
        <w:rPr>
          <w:rFonts w:ascii="Consolas" w:eastAsia="Times New Roman" w:hAnsi="Consolas" w:cs="Times New Roman"/>
          <w:color w:val="6A9955"/>
          <w:sz w:val="21"/>
          <w:szCs w:val="21"/>
        </w:rPr>
        <w:t>//import static </w:t>
      </w:r>
      <w:proofErr w:type="spellStart"/>
      <w:r w:rsidRPr="00551D63">
        <w:rPr>
          <w:rFonts w:ascii="Consolas" w:eastAsia="Times New Roman" w:hAnsi="Consolas" w:cs="Times New Roman"/>
          <w:color w:val="6A9955"/>
          <w:sz w:val="21"/>
          <w:szCs w:val="21"/>
        </w:rPr>
        <w:t>java.lang.Math.sqrt</w:t>
      </w:r>
      <w:proofErr w:type="spellEnd"/>
      <w:r w:rsidRPr="00551D6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51D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D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51D63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D6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5538" w:rsidRPr="00551D63" w:rsidRDefault="00551D63" w:rsidP="00551D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5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1D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551D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75538" w:rsidRDefault="00875538" w:rsidP="00ED4EC4"/>
    <w:p w:rsidR="00ED2E3B" w:rsidRDefault="009C2E42" w:rsidP="00ED4EC4">
      <w:proofErr w:type="gramStart"/>
      <w:r>
        <w:t>class</w:t>
      </w:r>
      <w:proofErr w:type="gramEnd"/>
      <w:r>
        <w:t xml:space="preserve"> Test{</w:t>
      </w:r>
    </w:p>
    <w:p w:rsidR="009C2E42" w:rsidRDefault="009C2E42" w:rsidP="00ED4EC4">
      <w:r>
        <w:tab/>
      </w:r>
      <w:proofErr w:type="gramStart"/>
      <w:r>
        <w:t>static</w:t>
      </w:r>
      <w:proofErr w:type="gramEnd"/>
      <w:r>
        <w:t xml:space="preserve"> String s = “hi”;</w:t>
      </w:r>
    </w:p>
    <w:p w:rsidR="009C2E42" w:rsidRDefault="009C2E42" w:rsidP="00ED4EC4">
      <w:r>
        <w:t>}</w:t>
      </w:r>
    </w:p>
    <w:p w:rsidR="009C2E42" w:rsidRDefault="009C2E42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231775</wp:posOffset>
                </wp:positionV>
                <wp:extent cx="466725" cy="180975"/>
                <wp:effectExtent l="57150" t="38100" r="28575" b="104775"/>
                <wp:wrapNone/>
                <wp:docPr id="419" name="Freeform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0 h 180975"/>
                            <a:gd name="connsiteX1" fmla="*/ 28575 w 466725"/>
                            <a:gd name="connsiteY1" fmla="*/ 47625 h 180975"/>
                            <a:gd name="connsiteX2" fmla="*/ 200025 w 466725"/>
                            <a:gd name="connsiteY2" fmla="*/ 95250 h 180975"/>
                            <a:gd name="connsiteX3" fmla="*/ 228600 w 466725"/>
                            <a:gd name="connsiteY3" fmla="*/ 152400 h 180975"/>
                            <a:gd name="connsiteX4" fmla="*/ 238125 w 466725"/>
                            <a:gd name="connsiteY4" fmla="*/ 180975 h 180975"/>
                            <a:gd name="connsiteX5" fmla="*/ 247650 w 466725"/>
                            <a:gd name="connsiteY5" fmla="*/ 123825 h 180975"/>
                            <a:gd name="connsiteX6" fmla="*/ 276225 w 466725"/>
                            <a:gd name="connsiteY6" fmla="*/ 104775 h 180975"/>
                            <a:gd name="connsiteX7" fmla="*/ 419100 w 466725"/>
                            <a:gd name="connsiteY7" fmla="*/ 85725 h 180975"/>
                            <a:gd name="connsiteX8" fmla="*/ 466725 w 466725"/>
                            <a:gd name="connsiteY8" fmla="*/ 19050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66725" h="180975">
                              <a:moveTo>
                                <a:pt x="0" y="0"/>
                              </a:moveTo>
                              <a:cubicBezTo>
                                <a:pt x="9525" y="15875"/>
                                <a:pt x="15484" y="34534"/>
                                <a:pt x="28575" y="47625"/>
                              </a:cubicBezTo>
                              <a:cubicBezTo>
                                <a:pt x="85187" y="104237"/>
                                <a:pt x="116928" y="88325"/>
                                <a:pt x="200025" y="95250"/>
                              </a:cubicBezTo>
                              <a:cubicBezTo>
                                <a:pt x="223966" y="167074"/>
                                <a:pt x="191671" y="78542"/>
                                <a:pt x="228600" y="152400"/>
                              </a:cubicBezTo>
                              <a:cubicBezTo>
                                <a:pt x="233090" y="161380"/>
                                <a:pt x="234950" y="171450"/>
                                <a:pt x="238125" y="180975"/>
                              </a:cubicBezTo>
                              <a:cubicBezTo>
                                <a:pt x="241300" y="161925"/>
                                <a:pt x="239013" y="141099"/>
                                <a:pt x="247650" y="123825"/>
                              </a:cubicBezTo>
                              <a:cubicBezTo>
                                <a:pt x="252770" y="113586"/>
                                <a:pt x="265986" y="109895"/>
                                <a:pt x="276225" y="104775"/>
                              </a:cubicBezTo>
                              <a:cubicBezTo>
                                <a:pt x="315132" y="85321"/>
                                <a:pt x="393564" y="87853"/>
                                <a:pt x="419100" y="85725"/>
                              </a:cubicBezTo>
                              <a:cubicBezTo>
                                <a:pt x="459691" y="24839"/>
                                <a:pt x="441011" y="44764"/>
                                <a:pt x="466725" y="190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19" o:spid="_x0000_s1026" style="position:absolute;margin-left:1.5pt;margin-top:18.25pt;width:36.7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" path="m,c9525,15875,15484,34534,28575,47625v56612,56612,88353,40700,171450,47625c223966,167074,191671,78542,228600,152400v4490,8980,6350,19050,9525,28575c241300,161925,239013,141099,247650,123825v5120,-10239,18336,-13930,28575,-19050c315132,85321,393564,87853,419100,85725,459691,24839,441011,44764,466725,19050e" filled="f" strokecolor="#4f81bd [3204]" strokeweight="3pt">
                <v:shadow on="t" color="black" opacity="22937f" origin=",.5" offset="0,.63889mm"/>
                <v:path arrowok="t" o:connecttype="custom" o:connectlocs="0,0;28575,47625;200025,95250;228600,152400;238125,180975;247650,123825;276225,104775;419100,85725;466725,19050" o:connectangles="0,0,0,0,0,0,0,0,0"/>
              </v:shape>
            </w:pict>
          </mc:Fallback>
        </mc:AlternateContent>
      </w:r>
      <w:proofErr w:type="spellStart"/>
      <w:proofErr w:type="gramStart"/>
      <w:r>
        <w:t>Test.s.length</w:t>
      </w:r>
      <w:proofErr w:type="spellEnd"/>
      <w:r>
        <w:t>()</w:t>
      </w:r>
      <w:proofErr w:type="gramEnd"/>
      <w:r>
        <w:t xml:space="preserve"> </w:t>
      </w:r>
    </w:p>
    <w:p w:rsidR="009C2E42" w:rsidRDefault="009C2E42" w:rsidP="00ED4EC4">
      <w:r>
        <w:t xml:space="preserve">  </w:t>
      </w:r>
      <w:proofErr w:type="gramStart"/>
      <w:r>
        <w:t>is</w:t>
      </w:r>
      <w:proofErr w:type="gramEnd"/>
      <w:r>
        <w:t xml:space="preserve"> String type, so we can happily call String class’s method  </w:t>
      </w:r>
    </w:p>
    <w:p w:rsidR="009C2E42" w:rsidRDefault="009C2E42" w:rsidP="00ED4EC4">
      <w:r>
        <w:t xml:space="preserve">  </w:t>
      </w:r>
      <w:proofErr w:type="gramStart"/>
      <w:r>
        <w:t>s</w:t>
      </w:r>
      <w:proofErr w:type="gramEnd"/>
      <w:r>
        <w:t xml:space="preserve"> is static variable we can access it with class name</w:t>
      </w:r>
    </w:p>
    <w:p w:rsidR="00DF71E6" w:rsidRDefault="00DF71E6" w:rsidP="00ED4EC4"/>
    <w:p w:rsidR="00DF71E6" w:rsidRDefault="00DF71E6" w:rsidP="00ED4EC4">
      <w:proofErr w:type="gramStart"/>
      <w:r>
        <w:t>class</w:t>
      </w:r>
      <w:proofErr w:type="gramEnd"/>
      <w:r>
        <w:t xml:space="preserve"> System{</w:t>
      </w:r>
    </w:p>
    <w:p w:rsidR="00DF71E6" w:rsidRDefault="00A31D45" w:rsidP="00ED4EC4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PrintStrea</w:t>
      </w:r>
      <w:r w:rsidR="00DF71E6">
        <w:t>m</w:t>
      </w:r>
      <w:proofErr w:type="spellEnd"/>
      <w:r w:rsidR="00DF71E6">
        <w:t xml:space="preserve"> out;</w:t>
      </w:r>
    </w:p>
    <w:p w:rsidR="00DF71E6" w:rsidRDefault="00DF71E6" w:rsidP="00ED4EC4">
      <w:r>
        <w:t>}</w:t>
      </w:r>
    </w:p>
    <w:p w:rsidR="00DF71E6" w:rsidRDefault="003C1DA2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256540</wp:posOffset>
                </wp:positionV>
                <wp:extent cx="2457450" cy="447675"/>
                <wp:effectExtent l="57150" t="38100" r="57150" b="85725"/>
                <wp:wrapNone/>
                <wp:docPr id="432" name="Freeform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47675"/>
                        </a:xfrm>
                        <a:custGeom>
                          <a:avLst/>
                          <a:gdLst>
                            <a:gd name="connsiteX0" fmla="*/ 0 w 2457450"/>
                            <a:gd name="connsiteY0" fmla="*/ 0 h 447675"/>
                            <a:gd name="connsiteX1" fmla="*/ 638175 w 2457450"/>
                            <a:gd name="connsiteY1" fmla="*/ 19050 h 447675"/>
                            <a:gd name="connsiteX2" fmla="*/ 762000 w 2457450"/>
                            <a:gd name="connsiteY2" fmla="*/ 38100 h 447675"/>
                            <a:gd name="connsiteX3" fmla="*/ 885825 w 2457450"/>
                            <a:gd name="connsiteY3" fmla="*/ 47625 h 447675"/>
                            <a:gd name="connsiteX4" fmla="*/ 1000125 w 2457450"/>
                            <a:gd name="connsiteY4" fmla="*/ 76200 h 447675"/>
                            <a:gd name="connsiteX5" fmla="*/ 1076325 w 2457450"/>
                            <a:gd name="connsiteY5" fmla="*/ 85725 h 447675"/>
                            <a:gd name="connsiteX6" fmla="*/ 1200150 w 2457450"/>
                            <a:gd name="connsiteY6" fmla="*/ 104775 h 447675"/>
                            <a:gd name="connsiteX7" fmla="*/ 1276350 w 2457450"/>
                            <a:gd name="connsiteY7" fmla="*/ 114300 h 447675"/>
                            <a:gd name="connsiteX8" fmla="*/ 1333500 w 2457450"/>
                            <a:gd name="connsiteY8" fmla="*/ 133350 h 447675"/>
                            <a:gd name="connsiteX9" fmla="*/ 1457325 w 2457450"/>
                            <a:gd name="connsiteY9" fmla="*/ 152400 h 447675"/>
                            <a:gd name="connsiteX10" fmla="*/ 1543050 w 2457450"/>
                            <a:gd name="connsiteY10" fmla="*/ 180975 h 447675"/>
                            <a:gd name="connsiteX11" fmla="*/ 1647825 w 2457450"/>
                            <a:gd name="connsiteY11" fmla="*/ 209550 h 447675"/>
                            <a:gd name="connsiteX12" fmla="*/ 1714500 w 2457450"/>
                            <a:gd name="connsiteY12" fmla="*/ 219075 h 447675"/>
                            <a:gd name="connsiteX13" fmla="*/ 1743075 w 2457450"/>
                            <a:gd name="connsiteY13" fmla="*/ 228600 h 447675"/>
                            <a:gd name="connsiteX14" fmla="*/ 1809750 w 2457450"/>
                            <a:gd name="connsiteY14" fmla="*/ 247650 h 447675"/>
                            <a:gd name="connsiteX15" fmla="*/ 1847850 w 2457450"/>
                            <a:gd name="connsiteY15" fmla="*/ 266700 h 447675"/>
                            <a:gd name="connsiteX16" fmla="*/ 1962150 w 2457450"/>
                            <a:gd name="connsiteY16" fmla="*/ 285750 h 447675"/>
                            <a:gd name="connsiteX17" fmla="*/ 2028825 w 2457450"/>
                            <a:gd name="connsiteY17" fmla="*/ 304800 h 447675"/>
                            <a:gd name="connsiteX18" fmla="*/ 2105025 w 2457450"/>
                            <a:gd name="connsiteY18" fmla="*/ 323850 h 447675"/>
                            <a:gd name="connsiteX19" fmla="*/ 2162175 w 2457450"/>
                            <a:gd name="connsiteY19" fmla="*/ 342900 h 447675"/>
                            <a:gd name="connsiteX20" fmla="*/ 2238375 w 2457450"/>
                            <a:gd name="connsiteY20" fmla="*/ 352425 h 447675"/>
                            <a:gd name="connsiteX21" fmla="*/ 2266950 w 2457450"/>
                            <a:gd name="connsiteY21" fmla="*/ 361950 h 447675"/>
                            <a:gd name="connsiteX22" fmla="*/ 2295525 w 2457450"/>
                            <a:gd name="connsiteY22" fmla="*/ 381000 h 447675"/>
                            <a:gd name="connsiteX23" fmla="*/ 2352675 w 2457450"/>
                            <a:gd name="connsiteY23" fmla="*/ 400050 h 447675"/>
                            <a:gd name="connsiteX24" fmla="*/ 2381250 w 2457450"/>
                            <a:gd name="connsiteY24" fmla="*/ 419100 h 447675"/>
                            <a:gd name="connsiteX25" fmla="*/ 2419350 w 2457450"/>
                            <a:gd name="connsiteY25" fmla="*/ 428625 h 447675"/>
                            <a:gd name="connsiteX26" fmla="*/ 2457450 w 2457450"/>
                            <a:gd name="connsiteY26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457450" h="447675">
                              <a:moveTo>
                                <a:pt x="0" y="0"/>
                              </a:moveTo>
                              <a:cubicBezTo>
                                <a:pt x="212725" y="6350"/>
                                <a:pt x="425621" y="8422"/>
                                <a:pt x="638175" y="19050"/>
                              </a:cubicBezTo>
                              <a:cubicBezTo>
                                <a:pt x="679884" y="21135"/>
                                <a:pt x="720515" y="33313"/>
                                <a:pt x="762000" y="38100"/>
                              </a:cubicBezTo>
                              <a:cubicBezTo>
                                <a:pt x="803124" y="42845"/>
                                <a:pt x="844550" y="44450"/>
                                <a:pt x="885825" y="47625"/>
                              </a:cubicBezTo>
                              <a:cubicBezTo>
                                <a:pt x="932613" y="63221"/>
                                <a:pt x="932461" y="64259"/>
                                <a:pt x="1000125" y="76200"/>
                              </a:cubicBezTo>
                              <a:cubicBezTo>
                                <a:pt x="1025333" y="80648"/>
                                <a:pt x="1050952" y="82342"/>
                                <a:pt x="1076325" y="85725"/>
                              </a:cubicBezTo>
                              <a:cubicBezTo>
                                <a:pt x="1306772" y="116451"/>
                                <a:pt x="996419" y="75671"/>
                                <a:pt x="1200150" y="104775"/>
                              </a:cubicBezTo>
                              <a:cubicBezTo>
                                <a:pt x="1225490" y="108395"/>
                                <a:pt x="1250950" y="111125"/>
                                <a:pt x="1276350" y="114300"/>
                              </a:cubicBezTo>
                              <a:cubicBezTo>
                                <a:pt x="1295400" y="120650"/>
                                <a:pt x="1313809" y="129412"/>
                                <a:pt x="1333500" y="133350"/>
                              </a:cubicBezTo>
                              <a:cubicBezTo>
                                <a:pt x="1406226" y="147895"/>
                                <a:pt x="1365061" y="140867"/>
                                <a:pt x="1457325" y="152400"/>
                              </a:cubicBezTo>
                              <a:cubicBezTo>
                                <a:pt x="1539425" y="185240"/>
                                <a:pt x="1471273" y="160467"/>
                                <a:pt x="1543050" y="180975"/>
                              </a:cubicBezTo>
                              <a:cubicBezTo>
                                <a:pt x="1589550" y="194261"/>
                                <a:pt x="1579912" y="199848"/>
                                <a:pt x="1647825" y="209550"/>
                              </a:cubicBezTo>
                              <a:lnTo>
                                <a:pt x="1714500" y="219075"/>
                              </a:lnTo>
                              <a:cubicBezTo>
                                <a:pt x="1724025" y="222250"/>
                                <a:pt x="1733421" y="225842"/>
                                <a:pt x="1743075" y="228600"/>
                              </a:cubicBezTo>
                              <a:cubicBezTo>
                                <a:pt x="1767242" y="235505"/>
                                <a:pt x="1786912" y="237862"/>
                                <a:pt x="1809750" y="247650"/>
                              </a:cubicBezTo>
                              <a:cubicBezTo>
                                <a:pt x="1822801" y="253243"/>
                                <a:pt x="1834075" y="263256"/>
                                <a:pt x="1847850" y="266700"/>
                              </a:cubicBezTo>
                              <a:cubicBezTo>
                                <a:pt x="1885322" y="276068"/>
                                <a:pt x="1924353" y="277793"/>
                                <a:pt x="1962150" y="285750"/>
                              </a:cubicBezTo>
                              <a:cubicBezTo>
                                <a:pt x="1984769" y="290512"/>
                                <a:pt x="2006491" y="298844"/>
                                <a:pt x="2028825" y="304800"/>
                              </a:cubicBezTo>
                              <a:cubicBezTo>
                                <a:pt x="2054123" y="311546"/>
                                <a:pt x="2079851" y="316657"/>
                                <a:pt x="2105025" y="323850"/>
                              </a:cubicBezTo>
                              <a:cubicBezTo>
                                <a:pt x="2124333" y="329367"/>
                                <a:pt x="2142540" y="338693"/>
                                <a:pt x="2162175" y="342900"/>
                              </a:cubicBezTo>
                              <a:cubicBezTo>
                                <a:pt x="2187204" y="348263"/>
                                <a:pt x="2212975" y="349250"/>
                                <a:pt x="2238375" y="352425"/>
                              </a:cubicBezTo>
                              <a:cubicBezTo>
                                <a:pt x="2247900" y="355600"/>
                                <a:pt x="2257970" y="357460"/>
                                <a:pt x="2266950" y="361950"/>
                              </a:cubicBezTo>
                              <a:cubicBezTo>
                                <a:pt x="2277189" y="367070"/>
                                <a:pt x="2285064" y="376351"/>
                                <a:pt x="2295525" y="381000"/>
                              </a:cubicBezTo>
                              <a:cubicBezTo>
                                <a:pt x="2313875" y="389155"/>
                                <a:pt x="2335967" y="388911"/>
                                <a:pt x="2352675" y="400050"/>
                              </a:cubicBezTo>
                              <a:cubicBezTo>
                                <a:pt x="2362200" y="406400"/>
                                <a:pt x="2370728" y="414591"/>
                                <a:pt x="2381250" y="419100"/>
                              </a:cubicBezTo>
                              <a:cubicBezTo>
                                <a:pt x="2393282" y="424257"/>
                                <a:pt x="2407093" y="424028"/>
                                <a:pt x="2419350" y="428625"/>
                              </a:cubicBezTo>
                              <a:cubicBezTo>
                                <a:pt x="2432645" y="433611"/>
                                <a:pt x="2457450" y="447675"/>
                                <a:pt x="2457450" y="44767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2" o:spid="_x0000_s1026" style="position:absolute;margin-left:159.75pt;margin-top:20.2pt;width:193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4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" path="m,c212725,6350,425621,8422,638175,19050v41709,2085,82340,14263,123825,19050c803124,42845,844550,44450,885825,47625v46788,15596,46636,16634,114300,28575c1025333,80648,1050952,82342,1076325,85725v230447,30726,-79906,-10054,123825,19050c1225490,108395,1250950,111125,1276350,114300v19050,6350,37459,15112,57150,19050c1406226,147895,1365061,140867,1457325,152400v82100,32840,13948,8067,85725,28575c1589550,194261,1579912,199848,1647825,209550r66675,9525c1724025,222250,1733421,225842,1743075,228600v24167,6905,43837,9262,66675,19050c1822801,253243,1834075,263256,1847850,266700v37472,9368,76503,11093,114300,19050c1984769,290512,2006491,298844,2028825,304800v25298,6746,51026,11857,76200,19050c2124333,329367,2142540,338693,2162175,342900v25029,5363,50800,6350,76200,9525c2247900,355600,2257970,357460,2266950,361950v10239,5120,18114,14401,28575,19050c2313875,389155,2335967,388911,2352675,400050v9525,6350,18053,14541,28575,19050c2393282,424257,2407093,424028,2419350,428625v13295,4986,38100,19050,38100,19050e" filled="f" strokecolor="#4f81bd [3204]" strokeweight="3pt">
                <v:shadow on="t" color="black" opacity="22937f" origin=",.5" offset="0,.63889mm"/>
                <v:path arrowok="t" o:connecttype="custom" o:connectlocs="0,0;638175,19050;762000,38100;885825,47625;1000125,76200;1076325,85725;1200150,104775;1276350,114300;1333500,133350;1457325,152400;1543050,180975;1647825,209550;1714500,219075;1743075,228600;1809750,247650;1847850,266700;1962150,285750;2028825,304800;2105025,323850;2162175,342900;2238375,352425;2266950,361950;2295525,381000;2352675,400050;2381250,419100;2419350,428625;2457450,44767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247015</wp:posOffset>
                </wp:positionV>
                <wp:extent cx="1314450" cy="542929"/>
                <wp:effectExtent l="57150" t="38100" r="57150" b="104775"/>
                <wp:wrapNone/>
                <wp:docPr id="431" name="Freeform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9"/>
                        </a:xfrm>
                        <a:custGeom>
                          <a:avLst/>
                          <a:gdLst>
                            <a:gd name="connsiteX0" fmla="*/ 0 w 1314450"/>
                            <a:gd name="connsiteY0" fmla="*/ 0 h 542929"/>
                            <a:gd name="connsiteX1" fmla="*/ 76200 w 1314450"/>
                            <a:gd name="connsiteY1" fmla="*/ 19050 h 542929"/>
                            <a:gd name="connsiteX2" fmla="*/ 104775 w 1314450"/>
                            <a:gd name="connsiteY2" fmla="*/ 47625 h 542929"/>
                            <a:gd name="connsiteX3" fmla="*/ 161925 w 1314450"/>
                            <a:gd name="connsiteY3" fmla="*/ 57150 h 542929"/>
                            <a:gd name="connsiteX4" fmla="*/ 219075 w 1314450"/>
                            <a:gd name="connsiteY4" fmla="*/ 85725 h 542929"/>
                            <a:gd name="connsiteX5" fmla="*/ 276225 w 1314450"/>
                            <a:gd name="connsiteY5" fmla="*/ 104775 h 542929"/>
                            <a:gd name="connsiteX6" fmla="*/ 381000 w 1314450"/>
                            <a:gd name="connsiteY6" fmla="*/ 123825 h 542929"/>
                            <a:gd name="connsiteX7" fmla="*/ 466725 w 1314450"/>
                            <a:gd name="connsiteY7" fmla="*/ 161925 h 542929"/>
                            <a:gd name="connsiteX8" fmla="*/ 533400 w 1314450"/>
                            <a:gd name="connsiteY8" fmla="*/ 180975 h 542929"/>
                            <a:gd name="connsiteX9" fmla="*/ 590550 w 1314450"/>
                            <a:gd name="connsiteY9" fmla="*/ 219075 h 542929"/>
                            <a:gd name="connsiteX10" fmla="*/ 619125 w 1314450"/>
                            <a:gd name="connsiteY10" fmla="*/ 247650 h 542929"/>
                            <a:gd name="connsiteX11" fmla="*/ 647700 w 1314450"/>
                            <a:gd name="connsiteY11" fmla="*/ 257175 h 542929"/>
                            <a:gd name="connsiteX12" fmla="*/ 704850 w 1314450"/>
                            <a:gd name="connsiteY12" fmla="*/ 295275 h 542929"/>
                            <a:gd name="connsiteX13" fmla="*/ 733425 w 1314450"/>
                            <a:gd name="connsiteY13" fmla="*/ 323850 h 542929"/>
                            <a:gd name="connsiteX14" fmla="*/ 790575 w 1314450"/>
                            <a:gd name="connsiteY14" fmla="*/ 342900 h 542929"/>
                            <a:gd name="connsiteX15" fmla="*/ 857250 w 1314450"/>
                            <a:gd name="connsiteY15" fmla="*/ 361950 h 542929"/>
                            <a:gd name="connsiteX16" fmla="*/ 923925 w 1314450"/>
                            <a:gd name="connsiteY16" fmla="*/ 409575 h 542929"/>
                            <a:gd name="connsiteX17" fmla="*/ 981075 w 1314450"/>
                            <a:gd name="connsiteY17" fmla="*/ 428625 h 542929"/>
                            <a:gd name="connsiteX18" fmla="*/ 1057275 w 1314450"/>
                            <a:gd name="connsiteY18" fmla="*/ 466725 h 542929"/>
                            <a:gd name="connsiteX19" fmla="*/ 1123950 w 1314450"/>
                            <a:gd name="connsiteY19" fmla="*/ 504825 h 542929"/>
                            <a:gd name="connsiteX20" fmla="*/ 1181100 w 1314450"/>
                            <a:gd name="connsiteY20" fmla="*/ 514350 h 542929"/>
                            <a:gd name="connsiteX21" fmla="*/ 1209675 w 1314450"/>
                            <a:gd name="connsiteY21" fmla="*/ 523875 h 542929"/>
                            <a:gd name="connsiteX22" fmla="*/ 1247775 w 1314450"/>
                            <a:gd name="connsiteY22" fmla="*/ 533400 h 542929"/>
                            <a:gd name="connsiteX23" fmla="*/ 1314450 w 1314450"/>
                            <a:gd name="connsiteY23" fmla="*/ 542925 h 542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314450" h="542929">
                              <a:moveTo>
                                <a:pt x="0" y="0"/>
                              </a:moveTo>
                              <a:cubicBezTo>
                                <a:pt x="25400" y="6350"/>
                                <a:pt x="52365" y="8216"/>
                                <a:pt x="76200" y="19050"/>
                              </a:cubicBezTo>
                              <a:cubicBezTo>
                                <a:pt x="88463" y="24624"/>
                                <a:pt x="92466" y="42154"/>
                                <a:pt x="104775" y="47625"/>
                              </a:cubicBezTo>
                              <a:cubicBezTo>
                                <a:pt x="122423" y="55469"/>
                                <a:pt x="143072" y="52960"/>
                                <a:pt x="161925" y="57150"/>
                              </a:cubicBezTo>
                              <a:cubicBezTo>
                                <a:pt x="214031" y="68729"/>
                                <a:pt x="167699" y="62891"/>
                                <a:pt x="219075" y="85725"/>
                              </a:cubicBezTo>
                              <a:cubicBezTo>
                                <a:pt x="237425" y="93880"/>
                                <a:pt x="256659" y="100260"/>
                                <a:pt x="276225" y="104775"/>
                              </a:cubicBezTo>
                              <a:cubicBezTo>
                                <a:pt x="382814" y="129373"/>
                                <a:pt x="305402" y="101146"/>
                                <a:pt x="381000" y="123825"/>
                              </a:cubicBezTo>
                              <a:cubicBezTo>
                                <a:pt x="503868" y="160685"/>
                                <a:pt x="390168" y="123647"/>
                                <a:pt x="466725" y="161925"/>
                              </a:cubicBezTo>
                              <a:cubicBezTo>
                                <a:pt x="480390" y="168757"/>
                                <a:pt x="521193" y="177923"/>
                                <a:pt x="533400" y="180975"/>
                              </a:cubicBezTo>
                              <a:cubicBezTo>
                                <a:pt x="624557" y="272132"/>
                                <a:pt x="507842" y="163936"/>
                                <a:pt x="590550" y="219075"/>
                              </a:cubicBezTo>
                              <a:cubicBezTo>
                                <a:pt x="601758" y="226547"/>
                                <a:pt x="607917" y="240178"/>
                                <a:pt x="619125" y="247650"/>
                              </a:cubicBezTo>
                              <a:cubicBezTo>
                                <a:pt x="627479" y="253219"/>
                                <a:pt x="638923" y="252299"/>
                                <a:pt x="647700" y="257175"/>
                              </a:cubicBezTo>
                              <a:cubicBezTo>
                                <a:pt x="667714" y="268294"/>
                                <a:pt x="688661" y="279086"/>
                                <a:pt x="704850" y="295275"/>
                              </a:cubicBezTo>
                              <a:cubicBezTo>
                                <a:pt x="714375" y="304800"/>
                                <a:pt x="721650" y="317308"/>
                                <a:pt x="733425" y="323850"/>
                              </a:cubicBezTo>
                              <a:cubicBezTo>
                                <a:pt x="750978" y="333602"/>
                                <a:pt x="771094" y="338030"/>
                                <a:pt x="790575" y="342900"/>
                              </a:cubicBezTo>
                              <a:cubicBezTo>
                                <a:pt x="838415" y="354860"/>
                                <a:pt x="816256" y="348285"/>
                                <a:pt x="857250" y="361950"/>
                              </a:cubicBezTo>
                              <a:cubicBezTo>
                                <a:pt x="862367" y="365788"/>
                                <a:pt x="912529" y="404510"/>
                                <a:pt x="923925" y="409575"/>
                              </a:cubicBezTo>
                              <a:cubicBezTo>
                                <a:pt x="942275" y="417730"/>
                                <a:pt x="964367" y="417486"/>
                                <a:pt x="981075" y="428625"/>
                              </a:cubicBezTo>
                              <a:cubicBezTo>
                                <a:pt x="1047278" y="472760"/>
                                <a:pt x="964069" y="420122"/>
                                <a:pt x="1057275" y="466725"/>
                              </a:cubicBezTo>
                              <a:cubicBezTo>
                                <a:pt x="1092350" y="484262"/>
                                <a:pt x="1082203" y="492301"/>
                                <a:pt x="1123950" y="504825"/>
                              </a:cubicBezTo>
                              <a:cubicBezTo>
                                <a:pt x="1142448" y="510374"/>
                                <a:pt x="1162247" y="510160"/>
                                <a:pt x="1181100" y="514350"/>
                              </a:cubicBezTo>
                              <a:cubicBezTo>
                                <a:pt x="1190901" y="516528"/>
                                <a:pt x="1200021" y="521117"/>
                                <a:pt x="1209675" y="523875"/>
                              </a:cubicBezTo>
                              <a:cubicBezTo>
                                <a:pt x="1222262" y="527471"/>
                                <a:pt x="1234938" y="530833"/>
                                <a:pt x="1247775" y="533400"/>
                              </a:cubicBezTo>
                              <a:cubicBezTo>
                                <a:pt x="1298010" y="543447"/>
                                <a:pt x="1287264" y="542925"/>
                                <a:pt x="1314450" y="5429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1" o:spid="_x0000_s1026" style="position:absolute;margin-left:68.25pt;margin-top:19.45pt;width:103.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54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" path="m,c25400,6350,52365,8216,76200,19050v12263,5574,16266,23104,28575,28575c122423,55469,143072,52960,161925,57150v52106,11579,5774,5741,57150,28575c237425,93880,256659,100260,276225,104775v106589,24598,29177,-3629,104775,19050c503868,160685,390168,123647,466725,161925v13665,6832,54468,15998,66675,19050c624557,272132,507842,163936,590550,219075v11208,7472,17367,21103,28575,28575c627479,253219,638923,252299,647700,257175v20014,11119,40961,21911,57150,38100c714375,304800,721650,317308,733425,323850v17553,9752,37669,14180,57150,19050c838415,354860,816256,348285,857250,361950v5117,3838,55279,42560,66675,47625c942275,417730,964367,417486,981075,428625v66203,44135,-17006,-8503,76200,38100c1092350,484262,1082203,492301,1123950,504825v18498,5549,38297,5335,57150,9525c1190901,516528,1200021,521117,1209675,523875v12587,3596,25263,6958,38100,9525c1298010,543447,1287264,542925,1314450,542925e" filled="f" strokecolor="#4f81bd [3204]" strokeweight="3pt">
                <v:shadow on="t" color="black" opacity="22937f" origin=",.5" offset="0,.63889mm"/>
                <v:path arrowok="t" o:connecttype="custom" o:connectlocs="0,0;76200,19050;104775,47625;161925,57150;219075,85725;276225,104775;381000,123825;466725,161925;533400,180975;590550,219075;619125,247650;647700,257175;704850,295275;733425,323850;790575,342900;857250,361950;923925,409575;981075,428625;1057275,466725;1123950,504825;1181100,514350;1209675,523875;1247775,533400;1314450,542925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256540</wp:posOffset>
                </wp:positionV>
                <wp:extent cx="190500" cy="304800"/>
                <wp:effectExtent l="57150" t="38100" r="57150" b="95250"/>
                <wp:wrapNone/>
                <wp:docPr id="430" name="Freeform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04800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304800"/>
                            <a:gd name="connsiteX1" fmla="*/ 57150 w 190500"/>
                            <a:gd name="connsiteY1" fmla="*/ 28575 h 304800"/>
                            <a:gd name="connsiteX2" fmla="*/ 76200 w 190500"/>
                            <a:gd name="connsiteY2" fmla="*/ 85725 h 304800"/>
                            <a:gd name="connsiteX3" fmla="*/ 114300 w 190500"/>
                            <a:gd name="connsiteY3" fmla="*/ 142875 h 304800"/>
                            <a:gd name="connsiteX4" fmla="*/ 133350 w 190500"/>
                            <a:gd name="connsiteY4" fmla="*/ 171450 h 304800"/>
                            <a:gd name="connsiteX5" fmla="*/ 152400 w 190500"/>
                            <a:gd name="connsiteY5" fmla="*/ 219075 h 304800"/>
                            <a:gd name="connsiteX6" fmla="*/ 171450 w 190500"/>
                            <a:gd name="connsiteY6" fmla="*/ 276225 h 304800"/>
                            <a:gd name="connsiteX7" fmla="*/ 180975 w 190500"/>
                            <a:gd name="connsiteY7" fmla="*/ 304800 h 304800"/>
                            <a:gd name="connsiteX8" fmla="*/ 190500 w 190500"/>
                            <a:gd name="connsiteY8" fmla="*/ 30480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0500" h="304800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43000" y="12656"/>
                                <a:pt x="57150" y="28575"/>
                              </a:cubicBezTo>
                              <a:cubicBezTo>
                                <a:pt x="70491" y="43583"/>
                                <a:pt x="65061" y="69017"/>
                                <a:pt x="76200" y="85725"/>
                              </a:cubicBezTo>
                              <a:lnTo>
                                <a:pt x="114300" y="142875"/>
                              </a:lnTo>
                              <a:cubicBezTo>
                                <a:pt x="120650" y="152400"/>
                                <a:pt x="129098" y="160821"/>
                                <a:pt x="133350" y="171450"/>
                              </a:cubicBezTo>
                              <a:cubicBezTo>
                                <a:pt x="139700" y="187325"/>
                                <a:pt x="146557" y="203007"/>
                                <a:pt x="152400" y="219075"/>
                              </a:cubicBezTo>
                              <a:cubicBezTo>
                                <a:pt x="159262" y="237946"/>
                                <a:pt x="165100" y="257175"/>
                                <a:pt x="171450" y="276225"/>
                              </a:cubicBezTo>
                              <a:cubicBezTo>
                                <a:pt x="174625" y="285750"/>
                                <a:pt x="170935" y="304800"/>
                                <a:pt x="180975" y="304800"/>
                              </a:cubicBezTo>
                              <a:lnTo>
                                <a:pt x="190500" y="30480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0" o:spid="_x0000_s1026" style="position:absolute;margin-left:27pt;margin-top:20.2pt;width: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" path="m,c19050,9525,43000,12656,57150,28575v13341,15008,7911,40442,19050,57150l114300,142875v6350,9525,14798,17946,19050,28575c139700,187325,146557,203007,152400,219075v6862,18871,12700,38100,19050,57150c174625,285750,170935,304800,180975,304800r9525,e" filled="f" strokecolor="#4f81bd [3204]" strokeweight="3pt">
                <v:shadow on="t" color="black" opacity="22937f" origin=",.5" offset="0,.63889mm"/>
                <v:path arrowok="t" o:connecttype="custom" o:connectlocs="0,0;57150,28575;76200,85725;114300,142875;133350,171450;152400,219075;171450,276225;180975,304800;190500,304800" o:connectangles="0,0,0,0,0,0,0,0,0"/>
              </v:shape>
            </w:pict>
          </mc:Fallback>
        </mc:AlternateContent>
      </w:r>
      <w:proofErr w:type="spellStart"/>
      <w:proofErr w:type="gramStart"/>
      <w:r w:rsidR="00DF71E6">
        <w:t>System.out.println</w:t>
      </w:r>
      <w:proofErr w:type="spellEnd"/>
      <w:r w:rsidR="00DF71E6">
        <w:t>(</w:t>
      </w:r>
      <w:proofErr w:type="gramEnd"/>
      <w:r w:rsidR="00DF71E6">
        <w:t>“</w:t>
      </w:r>
      <w:proofErr w:type="spellStart"/>
      <w:r w:rsidR="00DF71E6">
        <w:t>ji</w:t>
      </w:r>
      <w:proofErr w:type="spellEnd"/>
      <w:r w:rsidR="00DF71E6">
        <w:t>”)</w:t>
      </w:r>
    </w:p>
    <w:p w:rsidR="00A31D45" w:rsidRDefault="00A31D45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278130</wp:posOffset>
                </wp:positionV>
                <wp:extent cx="1390650" cy="1239079"/>
                <wp:effectExtent l="76200" t="38100" r="76200" b="94615"/>
                <wp:wrapNone/>
                <wp:docPr id="424" name="Freeform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39079"/>
                        </a:xfrm>
                        <a:custGeom>
                          <a:avLst/>
                          <a:gdLst>
                            <a:gd name="connsiteX0" fmla="*/ 142875 w 1390650"/>
                            <a:gd name="connsiteY0" fmla="*/ 76200 h 1239079"/>
                            <a:gd name="connsiteX1" fmla="*/ 85725 w 1390650"/>
                            <a:gd name="connsiteY1" fmla="*/ 133350 h 1239079"/>
                            <a:gd name="connsiteX2" fmla="*/ 66675 w 1390650"/>
                            <a:gd name="connsiteY2" fmla="*/ 190500 h 1239079"/>
                            <a:gd name="connsiteX3" fmla="*/ 57150 w 1390650"/>
                            <a:gd name="connsiteY3" fmla="*/ 219075 h 1239079"/>
                            <a:gd name="connsiteX4" fmla="*/ 47625 w 1390650"/>
                            <a:gd name="connsiteY4" fmla="*/ 247650 h 1239079"/>
                            <a:gd name="connsiteX5" fmla="*/ 28575 w 1390650"/>
                            <a:gd name="connsiteY5" fmla="*/ 276225 h 1239079"/>
                            <a:gd name="connsiteX6" fmla="*/ 9525 w 1390650"/>
                            <a:gd name="connsiteY6" fmla="*/ 333375 h 1239079"/>
                            <a:gd name="connsiteX7" fmla="*/ 0 w 1390650"/>
                            <a:gd name="connsiteY7" fmla="*/ 361950 h 1239079"/>
                            <a:gd name="connsiteX8" fmla="*/ 9525 w 1390650"/>
                            <a:gd name="connsiteY8" fmla="*/ 723900 h 1239079"/>
                            <a:gd name="connsiteX9" fmla="*/ 28575 w 1390650"/>
                            <a:gd name="connsiteY9" fmla="*/ 752475 h 1239079"/>
                            <a:gd name="connsiteX10" fmla="*/ 47625 w 1390650"/>
                            <a:gd name="connsiteY10" fmla="*/ 790575 h 1239079"/>
                            <a:gd name="connsiteX11" fmla="*/ 66675 w 1390650"/>
                            <a:gd name="connsiteY11" fmla="*/ 819150 h 1239079"/>
                            <a:gd name="connsiteX12" fmla="*/ 95250 w 1390650"/>
                            <a:gd name="connsiteY12" fmla="*/ 914400 h 1239079"/>
                            <a:gd name="connsiteX13" fmla="*/ 104775 w 1390650"/>
                            <a:gd name="connsiteY13" fmla="*/ 942975 h 1239079"/>
                            <a:gd name="connsiteX14" fmla="*/ 114300 w 1390650"/>
                            <a:gd name="connsiteY14" fmla="*/ 981075 h 1239079"/>
                            <a:gd name="connsiteX15" fmla="*/ 133350 w 1390650"/>
                            <a:gd name="connsiteY15" fmla="*/ 1019175 h 1239079"/>
                            <a:gd name="connsiteX16" fmla="*/ 152400 w 1390650"/>
                            <a:gd name="connsiteY16" fmla="*/ 1076325 h 1239079"/>
                            <a:gd name="connsiteX17" fmla="*/ 171450 w 1390650"/>
                            <a:gd name="connsiteY17" fmla="*/ 1114425 h 1239079"/>
                            <a:gd name="connsiteX18" fmla="*/ 190500 w 1390650"/>
                            <a:gd name="connsiteY18" fmla="*/ 1171575 h 1239079"/>
                            <a:gd name="connsiteX19" fmla="*/ 228600 w 1390650"/>
                            <a:gd name="connsiteY19" fmla="*/ 1228725 h 1239079"/>
                            <a:gd name="connsiteX20" fmla="*/ 276225 w 1390650"/>
                            <a:gd name="connsiteY20" fmla="*/ 1238250 h 1239079"/>
                            <a:gd name="connsiteX21" fmla="*/ 914400 w 1390650"/>
                            <a:gd name="connsiteY21" fmla="*/ 1200150 h 1239079"/>
                            <a:gd name="connsiteX22" fmla="*/ 971550 w 1390650"/>
                            <a:gd name="connsiteY22" fmla="*/ 1181100 h 1239079"/>
                            <a:gd name="connsiteX23" fmla="*/ 1028700 w 1390650"/>
                            <a:gd name="connsiteY23" fmla="*/ 1152525 h 1239079"/>
                            <a:gd name="connsiteX24" fmla="*/ 1095375 w 1390650"/>
                            <a:gd name="connsiteY24" fmla="*/ 1104900 h 1239079"/>
                            <a:gd name="connsiteX25" fmla="*/ 1123950 w 1390650"/>
                            <a:gd name="connsiteY25" fmla="*/ 1095375 h 1239079"/>
                            <a:gd name="connsiteX26" fmla="*/ 1152525 w 1390650"/>
                            <a:gd name="connsiteY26" fmla="*/ 1066800 h 1239079"/>
                            <a:gd name="connsiteX27" fmla="*/ 1181100 w 1390650"/>
                            <a:gd name="connsiteY27" fmla="*/ 1057275 h 1239079"/>
                            <a:gd name="connsiteX28" fmla="*/ 1200150 w 1390650"/>
                            <a:gd name="connsiteY28" fmla="*/ 1028700 h 1239079"/>
                            <a:gd name="connsiteX29" fmla="*/ 1266825 w 1390650"/>
                            <a:gd name="connsiteY29" fmla="*/ 981075 h 1239079"/>
                            <a:gd name="connsiteX30" fmla="*/ 1323975 w 1390650"/>
                            <a:gd name="connsiteY30" fmla="*/ 876300 h 1239079"/>
                            <a:gd name="connsiteX31" fmla="*/ 1343025 w 1390650"/>
                            <a:gd name="connsiteY31" fmla="*/ 809625 h 1239079"/>
                            <a:gd name="connsiteX32" fmla="*/ 1362075 w 1390650"/>
                            <a:gd name="connsiteY32" fmla="*/ 781050 h 1239079"/>
                            <a:gd name="connsiteX33" fmla="*/ 1390650 w 1390650"/>
                            <a:gd name="connsiteY33" fmla="*/ 685800 h 1239079"/>
                            <a:gd name="connsiteX34" fmla="*/ 1381125 w 1390650"/>
                            <a:gd name="connsiteY34" fmla="*/ 333375 h 1239079"/>
                            <a:gd name="connsiteX35" fmla="*/ 1362075 w 1390650"/>
                            <a:gd name="connsiteY35" fmla="*/ 257175 h 1239079"/>
                            <a:gd name="connsiteX36" fmla="*/ 1323975 w 1390650"/>
                            <a:gd name="connsiteY36" fmla="*/ 200025 h 1239079"/>
                            <a:gd name="connsiteX37" fmla="*/ 1285875 w 1390650"/>
                            <a:gd name="connsiteY37" fmla="*/ 152400 h 1239079"/>
                            <a:gd name="connsiteX38" fmla="*/ 1266825 w 1390650"/>
                            <a:gd name="connsiteY38" fmla="*/ 123825 h 1239079"/>
                            <a:gd name="connsiteX39" fmla="*/ 1238250 w 1390650"/>
                            <a:gd name="connsiteY39" fmla="*/ 114300 h 1239079"/>
                            <a:gd name="connsiteX40" fmla="*/ 1209675 w 1390650"/>
                            <a:gd name="connsiteY40" fmla="*/ 95250 h 1239079"/>
                            <a:gd name="connsiteX41" fmla="*/ 1181100 w 1390650"/>
                            <a:gd name="connsiteY41" fmla="*/ 66675 h 1239079"/>
                            <a:gd name="connsiteX42" fmla="*/ 1123950 w 1390650"/>
                            <a:gd name="connsiteY42" fmla="*/ 47625 h 1239079"/>
                            <a:gd name="connsiteX43" fmla="*/ 1085850 w 1390650"/>
                            <a:gd name="connsiteY43" fmla="*/ 28575 h 1239079"/>
                            <a:gd name="connsiteX44" fmla="*/ 1057275 w 1390650"/>
                            <a:gd name="connsiteY44" fmla="*/ 19050 h 1239079"/>
                            <a:gd name="connsiteX45" fmla="*/ 990600 w 1390650"/>
                            <a:gd name="connsiteY45" fmla="*/ 0 h 1239079"/>
                            <a:gd name="connsiteX46" fmla="*/ 238125 w 1390650"/>
                            <a:gd name="connsiteY46" fmla="*/ 9525 h 1239079"/>
                            <a:gd name="connsiteX47" fmla="*/ 209550 w 1390650"/>
                            <a:gd name="connsiteY47" fmla="*/ 19050 h 1239079"/>
                            <a:gd name="connsiteX48" fmla="*/ 152400 w 1390650"/>
                            <a:gd name="connsiteY48" fmla="*/ 57150 h 1239079"/>
                            <a:gd name="connsiteX49" fmla="*/ 123825 w 1390650"/>
                            <a:gd name="connsiteY49" fmla="*/ 76200 h 1239079"/>
                            <a:gd name="connsiteX50" fmla="*/ 85725 w 1390650"/>
                            <a:gd name="connsiteY50" fmla="*/ 104775 h 1239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1390650" h="1239079">
                              <a:moveTo>
                                <a:pt x="142875" y="76200"/>
                              </a:moveTo>
                              <a:cubicBezTo>
                                <a:pt x="123825" y="95250"/>
                                <a:pt x="100669" y="110934"/>
                                <a:pt x="85725" y="133350"/>
                              </a:cubicBezTo>
                              <a:cubicBezTo>
                                <a:pt x="74586" y="150058"/>
                                <a:pt x="73025" y="171450"/>
                                <a:pt x="66675" y="190500"/>
                              </a:cubicBezTo>
                              <a:lnTo>
                                <a:pt x="57150" y="219075"/>
                              </a:lnTo>
                              <a:cubicBezTo>
                                <a:pt x="53975" y="228600"/>
                                <a:pt x="53194" y="239296"/>
                                <a:pt x="47625" y="247650"/>
                              </a:cubicBezTo>
                              <a:cubicBezTo>
                                <a:pt x="41275" y="257175"/>
                                <a:pt x="33224" y="265764"/>
                                <a:pt x="28575" y="276225"/>
                              </a:cubicBezTo>
                              <a:cubicBezTo>
                                <a:pt x="20420" y="294575"/>
                                <a:pt x="15875" y="314325"/>
                                <a:pt x="9525" y="333375"/>
                              </a:cubicBezTo>
                              <a:lnTo>
                                <a:pt x="0" y="361950"/>
                              </a:lnTo>
                              <a:cubicBezTo>
                                <a:pt x="3175" y="482600"/>
                                <a:pt x="717" y="603530"/>
                                <a:pt x="9525" y="723900"/>
                              </a:cubicBezTo>
                              <a:cubicBezTo>
                                <a:pt x="10360" y="735317"/>
                                <a:pt x="22895" y="742536"/>
                                <a:pt x="28575" y="752475"/>
                              </a:cubicBezTo>
                              <a:cubicBezTo>
                                <a:pt x="35620" y="764803"/>
                                <a:pt x="40580" y="778247"/>
                                <a:pt x="47625" y="790575"/>
                              </a:cubicBezTo>
                              <a:cubicBezTo>
                                <a:pt x="53305" y="800514"/>
                                <a:pt x="62026" y="808689"/>
                                <a:pt x="66675" y="819150"/>
                              </a:cubicBezTo>
                              <a:cubicBezTo>
                                <a:pt x="84783" y="859894"/>
                                <a:pt x="84167" y="875611"/>
                                <a:pt x="95250" y="914400"/>
                              </a:cubicBezTo>
                              <a:cubicBezTo>
                                <a:pt x="98008" y="924054"/>
                                <a:pt x="102017" y="933321"/>
                                <a:pt x="104775" y="942975"/>
                              </a:cubicBezTo>
                              <a:cubicBezTo>
                                <a:pt x="108371" y="955562"/>
                                <a:pt x="109703" y="968818"/>
                                <a:pt x="114300" y="981075"/>
                              </a:cubicBezTo>
                              <a:cubicBezTo>
                                <a:pt x="119286" y="994370"/>
                                <a:pt x="128077" y="1005992"/>
                                <a:pt x="133350" y="1019175"/>
                              </a:cubicBezTo>
                              <a:cubicBezTo>
                                <a:pt x="140808" y="1037819"/>
                                <a:pt x="143420" y="1058364"/>
                                <a:pt x="152400" y="1076325"/>
                              </a:cubicBezTo>
                              <a:cubicBezTo>
                                <a:pt x="158750" y="1089025"/>
                                <a:pt x="166177" y="1101242"/>
                                <a:pt x="171450" y="1114425"/>
                              </a:cubicBezTo>
                              <a:cubicBezTo>
                                <a:pt x="178908" y="1133069"/>
                                <a:pt x="184730" y="1152341"/>
                                <a:pt x="190500" y="1171575"/>
                              </a:cubicBezTo>
                              <a:cubicBezTo>
                                <a:pt x="201124" y="1206988"/>
                                <a:pt x="190600" y="1214475"/>
                                <a:pt x="228600" y="1228725"/>
                              </a:cubicBezTo>
                              <a:cubicBezTo>
                                <a:pt x="243759" y="1234409"/>
                                <a:pt x="260350" y="1235075"/>
                                <a:pt x="276225" y="1238250"/>
                              </a:cubicBezTo>
                              <a:cubicBezTo>
                                <a:pt x="336066" y="1237029"/>
                                <a:pt x="762526" y="1250775"/>
                                <a:pt x="914400" y="1200150"/>
                              </a:cubicBezTo>
                              <a:cubicBezTo>
                                <a:pt x="933450" y="1193800"/>
                                <a:pt x="954842" y="1192239"/>
                                <a:pt x="971550" y="1181100"/>
                              </a:cubicBezTo>
                              <a:cubicBezTo>
                                <a:pt x="1008479" y="1156481"/>
                                <a:pt x="989265" y="1165670"/>
                                <a:pt x="1028700" y="1152525"/>
                              </a:cubicBezTo>
                              <a:cubicBezTo>
                                <a:pt x="1037329" y="1146053"/>
                                <a:pt x="1081447" y="1111864"/>
                                <a:pt x="1095375" y="1104900"/>
                              </a:cubicBezTo>
                              <a:cubicBezTo>
                                <a:pt x="1104355" y="1100410"/>
                                <a:pt x="1114425" y="1098550"/>
                                <a:pt x="1123950" y="1095375"/>
                              </a:cubicBezTo>
                              <a:cubicBezTo>
                                <a:pt x="1133475" y="1085850"/>
                                <a:pt x="1141317" y="1074272"/>
                                <a:pt x="1152525" y="1066800"/>
                              </a:cubicBezTo>
                              <a:cubicBezTo>
                                <a:pt x="1160879" y="1061231"/>
                                <a:pt x="1173260" y="1063547"/>
                                <a:pt x="1181100" y="1057275"/>
                              </a:cubicBezTo>
                              <a:cubicBezTo>
                                <a:pt x="1190039" y="1050124"/>
                                <a:pt x="1191356" y="1036029"/>
                                <a:pt x="1200150" y="1028700"/>
                              </a:cubicBezTo>
                              <a:cubicBezTo>
                                <a:pt x="1273685" y="967420"/>
                                <a:pt x="1206023" y="1054038"/>
                                <a:pt x="1266825" y="981075"/>
                              </a:cubicBezTo>
                              <a:cubicBezTo>
                                <a:pt x="1285454" y="958720"/>
                                <a:pt x="1320877" y="888693"/>
                                <a:pt x="1323975" y="876300"/>
                              </a:cubicBezTo>
                              <a:cubicBezTo>
                                <a:pt x="1327027" y="864093"/>
                                <a:pt x="1336193" y="823290"/>
                                <a:pt x="1343025" y="809625"/>
                              </a:cubicBezTo>
                              <a:cubicBezTo>
                                <a:pt x="1348145" y="799386"/>
                                <a:pt x="1356955" y="791289"/>
                                <a:pt x="1362075" y="781050"/>
                              </a:cubicBezTo>
                              <a:cubicBezTo>
                                <a:pt x="1382960" y="739279"/>
                                <a:pt x="1381727" y="730415"/>
                                <a:pt x="1390650" y="685800"/>
                              </a:cubicBezTo>
                              <a:cubicBezTo>
                                <a:pt x="1387475" y="568325"/>
                                <a:pt x="1386715" y="450760"/>
                                <a:pt x="1381125" y="333375"/>
                              </a:cubicBezTo>
                              <a:cubicBezTo>
                                <a:pt x="1380685" y="324139"/>
                                <a:pt x="1369864" y="271195"/>
                                <a:pt x="1362075" y="257175"/>
                              </a:cubicBezTo>
                              <a:cubicBezTo>
                                <a:pt x="1350956" y="237161"/>
                                <a:pt x="1331215" y="221745"/>
                                <a:pt x="1323975" y="200025"/>
                              </a:cubicBezTo>
                              <a:cubicBezTo>
                                <a:pt x="1310830" y="160590"/>
                                <a:pt x="1322804" y="177019"/>
                                <a:pt x="1285875" y="152400"/>
                              </a:cubicBezTo>
                              <a:cubicBezTo>
                                <a:pt x="1279525" y="142875"/>
                                <a:pt x="1275764" y="130976"/>
                                <a:pt x="1266825" y="123825"/>
                              </a:cubicBezTo>
                              <a:cubicBezTo>
                                <a:pt x="1258985" y="117553"/>
                                <a:pt x="1247230" y="118790"/>
                                <a:pt x="1238250" y="114300"/>
                              </a:cubicBezTo>
                              <a:cubicBezTo>
                                <a:pt x="1228011" y="109180"/>
                                <a:pt x="1218469" y="102579"/>
                                <a:pt x="1209675" y="95250"/>
                              </a:cubicBezTo>
                              <a:cubicBezTo>
                                <a:pt x="1199327" y="86626"/>
                                <a:pt x="1192875" y="73217"/>
                                <a:pt x="1181100" y="66675"/>
                              </a:cubicBezTo>
                              <a:cubicBezTo>
                                <a:pt x="1163547" y="56923"/>
                                <a:pt x="1141911" y="56605"/>
                                <a:pt x="1123950" y="47625"/>
                              </a:cubicBezTo>
                              <a:cubicBezTo>
                                <a:pt x="1111250" y="41275"/>
                                <a:pt x="1098901" y="34168"/>
                                <a:pt x="1085850" y="28575"/>
                              </a:cubicBezTo>
                              <a:cubicBezTo>
                                <a:pt x="1076622" y="24620"/>
                                <a:pt x="1066892" y="21935"/>
                                <a:pt x="1057275" y="19050"/>
                              </a:cubicBezTo>
                              <a:cubicBezTo>
                                <a:pt x="1035135" y="12408"/>
                                <a:pt x="1012825" y="6350"/>
                                <a:pt x="990600" y="0"/>
                              </a:cubicBezTo>
                              <a:lnTo>
                                <a:pt x="238125" y="9525"/>
                              </a:lnTo>
                              <a:cubicBezTo>
                                <a:pt x="228088" y="9770"/>
                                <a:pt x="218327" y="14174"/>
                                <a:pt x="209550" y="19050"/>
                              </a:cubicBezTo>
                              <a:cubicBezTo>
                                <a:pt x="189536" y="30169"/>
                                <a:pt x="171450" y="44450"/>
                                <a:pt x="152400" y="57150"/>
                              </a:cubicBezTo>
                              <a:lnTo>
                                <a:pt x="123825" y="76200"/>
                              </a:lnTo>
                              <a:cubicBezTo>
                                <a:pt x="91514" y="97741"/>
                                <a:pt x="103345" y="87155"/>
                                <a:pt x="85725" y="10477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4" o:spid="_x0000_s1026" style="position:absolute;margin-left:347.25pt;margin-top:21.9pt;width:109.5pt;height:9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123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" path="m142875,76200v-19050,19050,-42206,34734,-57150,57150c74586,150058,73025,171450,66675,190500r-9525,28575c53975,228600,53194,239296,47625,247650v-6350,9525,-14401,18114,-19050,28575c20420,294575,15875,314325,9525,333375l,361950c3175,482600,717,603530,9525,723900v835,11417,13370,18636,19050,28575c35620,764803,40580,778247,47625,790575v5680,9939,14401,18114,19050,28575c84783,859894,84167,875611,95250,914400v2758,9654,6767,18921,9525,28575c108371,955562,109703,968818,114300,981075v4986,13295,13777,24917,19050,38100c140808,1037819,143420,1058364,152400,1076325v6350,12700,13777,24917,19050,38100c178908,1133069,184730,1152341,190500,1171575v10624,35413,100,42900,38100,57150c243759,1234409,260350,1235075,276225,1238250v59841,-1221,486301,12525,638175,-38100c933450,1193800,954842,1192239,971550,1181100v36929,-24619,17715,-15430,57150,-28575c1037329,1146053,1081447,1111864,1095375,1104900v8980,-4490,19050,-6350,28575,-9525c1133475,1085850,1141317,1074272,1152525,1066800v8354,-5569,20735,-3253,28575,-9525c1190039,1050124,1191356,1036029,1200150,1028700v73535,-61280,5873,25338,66675,-47625c1285454,958720,1320877,888693,1323975,876300v3052,-12207,12218,-53010,19050,-66675c1348145,799386,1356955,791289,1362075,781050v20885,-41771,19652,-50635,28575,-95250c1387475,568325,1386715,450760,1381125,333375v-440,-9236,-11261,-62180,-19050,-76200c1350956,237161,1331215,221745,1323975,200025v-13145,-39435,-1171,-23006,-38100,-47625c1279525,142875,1275764,130976,1266825,123825v-7840,-6272,-19595,-5035,-28575,-9525c1228011,109180,1218469,102579,1209675,95250v-10348,-8624,-16800,-22033,-28575,-28575c1163547,56923,1141911,56605,1123950,47625v-12700,-6350,-25049,-13457,-38100,-19050c1076622,24620,1066892,21935,1057275,19050,1035135,12408,1012825,6350,990600,l238125,9525v-10037,245,-19798,4649,-28575,9525c189536,30169,171450,44450,152400,57150l123825,76200c91514,97741,103345,87155,85725,104775e" filled="f" strokecolor="#4f81bd [3204]" strokeweight="3pt">
                <v:shadow on="t" color="black" opacity="22937f" origin=",.5" offset="0,.63889mm"/>
                <v:path arrowok="t" o:connecttype="custom" o:connectlocs="142875,76200;85725,133350;66675,190500;57150,219075;47625,247650;28575,276225;9525,333375;0,361950;9525,723900;28575,752475;47625,790575;66675,819150;95250,914400;104775,942975;114300,981075;133350,1019175;152400,1076325;171450,1114425;190500,1171575;228600,1228725;276225,1238250;914400,1200150;971550,1181100;1028700,1152525;1095375,1104900;1123950,1095375;1152525,1066800;1181100,1057275;1200150,1028700;1266825,981075;1323975,876300;1343025,809625;1362075,781050;1390650,685800;1381125,333375;1362075,257175;1323975,200025;1285875,152400;1266825,123825;1238250,114300;1209675,95250;1181100,66675;1123950,47625;1085850,28575;1057275,19050;990600,0;238125,9525;209550,19050;152400,57150;123825,76200;85725,104775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1924050" cy="1304105"/>
                <wp:effectExtent l="76200" t="38100" r="76200" b="86995"/>
                <wp:wrapNone/>
                <wp:docPr id="422" name="Freeform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04105"/>
                        </a:xfrm>
                        <a:custGeom>
                          <a:avLst/>
                          <a:gdLst>
                            <a:gd name="connsiteX0" fmla="*/ 171450 w 1924050"/>
                            <a:gd name="connsiteY0" fmla="*/ 114300 h 1304105"/>
                            <a:gd name="connsiteX1" fmla="*/ 104775 w 1924050"/>
                            <a:gd name="connsiteY1" fmla="*/ 200025 h 1304105"/>
                            <a:gd name="connsiteX2" fmla="*/ 66675 w 1924050"/>
                            <a:gd name="connsiteY2" fmla="*/ 257175 h 1304105"/>
                            <a:gd name="connsiteX3" fmla="*/ 47625 w 1924050"/>
                            <a:gd name="connsiteY3" fmla="*/ 285750 h 1304105"/>
                            <a:gd name="connsiteX4" fmla="*/ 28575 w 1924050"/>
                            <a:gd name="connsiteY4" fmla="*/ 314325 h 1304105"/>
                            <a:gd name="connsiteX5" fmla="*/ 19050 w 1924050"/>
                            <a:gd name="connsiteY5" fmla="*/ 381000 h 1304105"/>
                            <a:gd name="connsiteX6" fmla="*/ 9525 w 1924050"/>
                            <a:gd name="connsiteY6" fmla="*/ 466725 h 1304105"/>
                            <a:gd name="connsiteX7" fmla="*/ 0 w 1924050"/>
                            <a:gd name="connsiteY7" fmla="*/ 504825 h 1304105"/>
                            <a:gd name="connsiteX8" fmla="*/ 9525 w 1924050"/>
                            <a:gd name="connsiteY8" fmla="*/ 885825 h 1304105"/>
                            <a:gd name="connsiteX9" fmla="*/ 19050 w 1924050"/>
                            <a:gd name="connsiteY9" fmla="*/ 914400 h 1304105"/>
                            <a:gd name="connsiteX10" fmla="*/ 38100 w 1924050"/>
                            <a:gd name="connsiteY10" fmla="*/ 952500 h 1304105"/>
                            <a:gd name="connsiteX11" fmla="*/ 66675 w 1924050"/>
                            <a:gd name="connsiteY11" fmla="*/ 1009650 h 1304105"/>
                            <a:gd name="connsiteX12" fmla="*/ 95250 w 1924050"/>
                            <a:gd name="connsiteY12" fmla="*/ 1038225 h 1304105"/>
                            <a:gd name="connsiteX13" fmla="*/ 104775 w 1924050"/>
                            <a:gd name="connsiteY13" fmla="*/ 1085850 h 1304105"/>
                            <a:gd name="connsiteX14" fmla="*/ 171450 w 1924050"/>
                            <a:gd name="connsiteY14" fmla="*/ 1171575 h 1304105"/>
                            <a:gd name="connsiteX15" fmla="*/ 190500 w 1924050"/>
                            <a:gd name="connsiteY15" fmla="*/ 1200150 h 1304105"/>
                            <a:gd name="connsiteX16" fmla="*/ 228600 w 1924050"/>
                            <a:gd name="connsiteY16" fmla="*/ 1219200 h 1304105"/>
                            <a:gd name="connsiteX17" fmla="*/ 257175 w 1924050"/>
                            <a:gd name="connsiteY17" fmla="*/ 1238250 h 1304105"/>
                            <a:gd name="connsiteX18" fmla="*/ 904875 w 1924050"/>
                            <a:gd name="connsiteY18" fmla="*/ 1276350 h 1304105"/>
                            <a:gd name="connsiteX19" fmla="*/ 1438275 w 1924050"/>
                            <a:gd name="connsiteY19" fmla="*/ 1276350 h 1304105"/>
                            <a:gd name="connsiteX20" fmla="*/ 1524000 w 1924050"/>
                            <a:gd name="connsiteY20" fmla="*/ 1247775 h 1304105"/>
                            <a:gd name="connsiteX21" fmla="*/ 1552575 w 1924050"/>
                            <a:gd name="connsiteY21" fmla="*/ 1238250 h 1304105"/>
                            <a:gd name="connsiteX22" fmla="*/ 1581150 w 1924050"/>
                            <a:gd name="connsiteY22" fmla="*/ 1219200 h 1304105"/>
                            <a:gd name="connsiteX23" fmla="*/ 1685925 w 1924050"/>
                            <a:gd name="connsiteY23" fmla="*/ 1200150 h 1304105"/>
                            <a:gd name="connsiteX24" fmla="*/ 1752600 w 1924050"/>
                            <a:gd name="connsiteY24" fmla="*/ 1181100 h 1304105"/>
                            <a:gd name="connsiteX25" fmla="*/ 1809750 w 1924050"/>
                            <a:gd name="connsiteY25" fmla="*/ 1123950 h 1304105"/>
                            <a:gd name="connsiteX26" fmla="*/ 1847850 w 1924050"/>
                            <a:gd name="connsiteY26" fmla="*/ 1057275 h 1304105"/>
                            <a:gd name="connsiteX27" fmla="*/ 1857375 w 1924050"/>
                            <a:gd name="connsiteY27" fmla="*/ 1019175 h 1304105"/>
                            <a:gd name="connsiteX28" fmla="*/ 1866900 w 1924050"/>
                            <a:gd name="connsiteY28" fmla="*/ 990600 h 1304105"/>
                            <a:gd name="connsiteX29" fmla="*/ 1895475 w 1924050"/>
                            <a:gd name="connsiteY29" fmla="*/ 838200 h 1304105"/>
                            <a:gd name="connsiteX30" fmla="*/ 1914525 w 1924050"/>
                            <a:gd name="connsiteY30" fmla="*/ 695325 h 1304105"/>
                            <a:gd name="connsiteX31" fmla="*/ 1924050 w 1924050"/>
                            <a:gd name="connsiteY31" fmla="*/ 657225 h 1304105"/>
                            <a:gd name="connsiteX32" fmla="*/ 1905000 w 1924050"/>
                            <a:gd name="connsiteY32" fmla="*/ 485775 h 1304105"/>
                            <a:gd name="connsiteX33" fmla="*/ 1885950 w 1924050"/>
                            <a:gd name="connsiteY33" fmla="*/ 419100 h 1304105"/>
                            <a:gd name="connsiteX34" fmla="*/ 1847850 w 1924050"/>
                            <a:gd name="connsiteY34" fmla="*/ 361950 h 1304105"/>
                            <a:gd name="connsiteX35" fmla="*/ 1800225 w 1924050"/>
                            <a:gd name="connsiteY35" fmla="*/ 304800 h 1304105"/>
                            <a:gd name="connsiteX36" fmla="*/ 1771650 w 1924050"/>
                            <a:gd name="connsiteY36" fmla="*/ 247650 h 1304105"/>
                            <a:gd name="connsiteX37" fmla="*/ 1733550 w 1924050"/>
                            <a:gd name="connsiteY37" fmla="*/ 219075 h 1304105"/>
                            <a:gd name="connsiteX38" fmla="*/ 1685925 w 1924050"/>
                            <a:gd name="connsiteY38" fmla="*/ 161925 h 1304105"/>
                            <a:gd name="connsiteX39" fmla="*/ 1619250 w 1924050"/>
                            <a:gd name="connsiteY39" fmla="*/ 114300 h 1304105"/>
                            <a:gd name="connsiteX40" fmla="*/ 1590675 w 1924050"/>
                            <a:gd name="connsiteY40" fmla="*/ 104775 h 1304105"/>
                            <a:gd name="connsiteX41" fmla="*/ 1562100 w 1924050"/>
                            <a:gd name="connsiteY41" fmla="*/ 85725 h 1304105"/>
                            <a:gd name="connsiteX42" fmla="*/ 1457325 w 1924050"/>
                            <a:gd name="connsiteY42" fmla="*/ 76200 h 1304105"/>
                            <a:gd name="connsiteX43" fmla="*/ 1428750 w 1924050"/>
                            <a:gd name="connsiteY43" fmla="*/ 66675 h 1304105"/>
                            <a:gd name="connsiteX44" fmla="*/ 1247775 w 1924050"/>
                            <a:gd name="connsiteY44" fmla="*/ 47625 h 1304105"/>
                            <a:gd name="connsiteX45" fmla="*/ 1200150 w 1924050"/>
                            <a:gd name="connsiteY45" fmla="*/ 38100 h 1304105"/>
                            <a:gd name="connsiteX46" fmla="*/ 1162050 w 1924050"/>
                            <a:gd name="connsiteY46" fmla="*/ 28575 h 1304105"/>
                            <a:gd name="connsiteX47" fmla="*/ 1076325 w 1924050"/>
                            <a:gd name="connsiteY47" fmla="*/ 19050 h 1304105"/>
                            <a:gd name="connsiteX48" fmla="*/ 981075 w 1924050"/>
                            <a:gd name="connsiteY48" fmla="*/ 0 h 1304105"/>
                            <a:gd name="connsiteX49" fmla="*/ 400050 w 1924050"/>
                            <a:gd name="connsiteY49" fmla="*/ 9525 h 1304105"/>
                            <a:gd name="connsiteX50" fmla="*/ 342900 w 1924050"/>
                            <a:gd name="connsiteY50" fmla="*/ 19050 h 1304105"/>
                            <a:gd name="connsiteX51" fmla="*/ 257175 w 1924050"/>
                            <a:gd name="connsiteY51" fmla="*/ 66675 h 1304105"/>
                            <a:gd name="connsiteX52" fmla="*/ 219075 w 1924050"/>
                            <a:gd name="connsiteY52" fmla="*/ 85725 h 1304105"/>
                            <a:gd name="connsiteX53" fmla="*/ 190500 w 1924050"/>
                            <a:gd name="connsiteY53" fmla="*/ 95250 h 1304105"/>
                            <a:gd name="connsiteX54" fmla="*/ 161925 w 1924050"/>
                            <a:gd name="connsiteY54" fmla="*/ 114300 h 1304105"/>
                            <a:gd name="connsiteX55" fmla="*/ 133350 w 1924050"/>
                            <a:gd name="connsiteY55" fmla="*/ 152400 h 1304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1924050" h="1304105">
                              <a:moveTo>
                                <a:pt x="171450" y="114300"/>
                              </a:moveTo>
                              <a:cubicBezTo>
                                <a:pt x="101975" y="230092"/>
                                <a:pt x="186680" y="97643"/>
                                <a:pt x="104775" y="200025"/>
                              </a:cubicBezTo>
                              <a:cubicBezTo>
                                <a:pt x="90472" y="217903"/>
                                <a:pt x="79375" y="238125"/>
                                <a:pt x="66675" y="257175"/>
                              </a:cubicBezTo>
                              <a:lnTo>
                                <a:pt x="47625" y="285750"/>
                              </a:lnTo>
                              <a:lnTo>
                                <a:pt x="28575" y="314325"/>
                              </a:lnTo>
                              <a:cubicBezTo>
                                <a:pt x="25400" y="336550"/>
                                <a:pt x="21835" y="358723"/>
                                <a:pt x="19050" y="381000"/>
                              </a:cubicBezTo>
                              <a:cubicBezTo>
                                <a:pt x="15484" y="409529"/>
                                <a:pt x="13897" y="438308"/>
                                <a:pt x="9525" y="466725"/>
                              </a:cubicBezTo>
                              <a:cubicBezTo>
                                <a:pt x="7534" y="479664"/>
                                <a:pt x="3175" y="492125"/>
                                <a:pt x="0" y="504825"/>
                              </a:cubicBezTo>
                              <a:cubicBezTo>
                                <a:pt x="3175" y="631825"/>
                                <a:pt x="3623" y="758923"/>
                                <a:pt x="9525" y="885825"/>
                              </a:cubicBezTo>
                              <a:cubicBezTo>
                                <a:pt x="9991" y="895854"/>
                                <a:pt x="15095" y="905172"/>
                                <a:pt x="19050" y="914400"/>
                              </a:cubicBezTo>
                              <a:cubicBezTo>
                                <a:pt x="24643" y="927451"/>
                                <a:pt x="32507" y="939449"/>
                                <a:pt x="38100" y="952500"/>
                              </a:cubicBezTo>
                              <a:cubicBezTo>
                                <a:pt x="53262" y="987877"/>
                                <a:pt x="39756" y="977348"/>
                                <a:pt x="66675" y="1009650"/>
                              </a:cubicBezTo>
                              <a:cubicBezTo>
                                <a:pt x="75299" y="1019998"/>
                                <a:pt x="85725" y="1028700"/>
                                <a:pt x="95250" y="1038225"/>
                              </a:cubicBezTo>
                              <a:cubicBezTo>
                                <a:pt x="98425" y="1054100"/>
                                <a:pt x="98076" y="1071112"/>
                                <a:pt x="104775" y="1085850"/>
                              </a:cubicBezTo>
                              <a:cubicBezTo>
                                <a:pt x="133664" y="1149405"/>
                                <a:pt x="136501" y="1129637"/>
                                <a:pt x="171450" y="1171575"/>
                              </a:cubicBezTo>
                              <a:cubicBezTo>
                                <a:pt x="178779" y="1180369"/>
                                <a:pt x="181706" y="1192821"/>
                                <a:pt x="190500" y="1200150"/>
                              </a:cubicBezTo>
                              <a:cubicBezTo>
                                <a:pt x="201408" y="1209240"/>
                                <a:pt x="216272" y="1212155"/>
                                <a:pt x="228600" y="1219200"/>
                              </a:cubicBezTo>
                              <a:cubicBezTo>
                                <a:pt x="238539" y="1224880"/>
                                <a:pt x="246315" y="1234630"/>
                                <a:pt x="257175" y="1238250"/>
                              </a:cubicBezTo>
                              <a:cubicBezTo>
                                <a:pt x="468230" y="1308602"/>
                                <a:pt x="675270" y="1272250"/>
                                <a:pt x="904875" y="1276350"/>
                              </a:cubicBezTo>
                              <a:cubicBezTo>
                                <a:pt x="1098835" y="1324840"/>
                                <a:pt x="984636" y="1299814"/>
                                <a:pt x="1438275" y="1276350"/>
                              </a:cubicBezTo>
                              <a:lnTo>
                                <a:pt x="1524000" y="1247775"/>
                              </a:lnTo>
                              <a:cubicBezTo>
                                <a:pt x="1533525" y="1244600"/>
                                <a:pt x="1544221" y="1243819"/>
                                <a:pt x="1552575" y="1238250"/>
                              </a:cubicBezTo>
                              <a:cubicBezTo>
                                <a:pt x="1562100" y="1231900"/>
                                <a:pt x="1570143" y="1222345"/>
                                <a:pt x="1581150" y="1219200"/>
                              </a:cubicBezTo>
                              <a:cubicBezTo>
                                <a:pt x="1615282" y="1209448"/>
                                <a:pt x="1651117" y="1207112"/>
                                <a:pt x="1685925" y="1200150"/>
                              </a:cubicBezTo>
                              <a:cubicBezTo>
                                <a:pt x="1715825" y="1194170"/>
                                <a:pt x="1725365" y="1190178"/>
                                <a:pt x="1752600" y="1181100"/>
                              </a:cubicBezTo>
                              <a:cubicBezTo>
                                <a:pt x="1771650" y="1162050"/>
                                <a:pt x="1797702" y="1148047"/>
                                <a:pt x="1809750" y="1123950"/>
                              </a:cubicBezTo>
                              <a:cubicBezTo>
                                <a:pt x="1833920" y="1075611"/>
                                <a:pt x="1820924" y="1097664"/>
                                <a:pt x="1847850" y="1057275"/>
                              </a:cubicBezTo>
                              <a:cubicBezTo>
                                <a:pt x="1851025" y="1044575"/>
                                <a:pt x="1853779" y="1031762"/>
                                <a:pt x="1857375" y="1019175"/>
                              </a:cubicBezTo>
                              <a:cubicBezTo>
                                <a:pt x="1860133" y="1009521"/>
                                <a:pt x="1864642" y="1000383"/>
                                <a:pt x="1866900" y="990600"/>
                              </a:cubicBezTo>
                              <a:cubicBezTo>
                                <a:pt x="1874693" y="956830"/>
                                <a:pt x="1889600" y="879322"/>
                                <a:pt x="1895475" y="838200"/>
                              </a:cubicBezTo>
                              <a:cubicBezTo>
                                <a:pt x="1901003" y="799501"/>
                                <a:pt x="1907327" y="734911"/>
                                <a:pt x="1914525" y="695325"/>
                              </a:cubicBezTo>
                              <a:cubicBezTo>
                                <a:pt x="1916867" y="682445"/>
                                <a:pt x="1920875" y="669925"/>
                                <a:pt x="1924050" y="657225"/>
                              </a:cubicBezTo>
                              <a:cubicBezTo>
                                <a:pt x="1908769" y="428004"/>
                                <a:pt x="1930689" y="575687"/>
                                <a:pt x="1905000" y="485775"/>
                              </a:cubicBezTo>
                              <a:cubicBezTo>
                                <a:pt x="1902099" y="475620"/>
                                <a:pt x="1892667" y="431191"/>
                                <a:pt x="1885950" y="419100"/>
                              </a:cubicBezTo>
                              <a:cubicBezTo>
                                <a:pt x="1874831" y="399086"/>
                                <a:pt x="1858089" y="382428"/>
                                <a:pt x="1847850" y="361950"/>
                              </a:cubicBezTo>
                              <a:cubicBezTo>
                                <a:pt x="1823680" y="313611"/>
                                <a:pt x="1840614" y="331726"/>
                                <a:pt x="1800225" y="304800"/>
                              </a:cubicBezTo>
                              <a:cubicBezTo>
                                <a:pt x="1792478" y="281559"/>
                                <a:pt x="1790114" y="266114"/>
                                <a:pt x="1771650" y="247650"/>
                              </a:cubicBezTo>
                              <a:cubicBezTo>
                                <a:pt x="1760425" y="236425"/>
                                <a:pt x="1744775" y="230300"/>
                                <a:pt x="1733550" y="219075"/>
                              </a:cubicBezTo>
                              <a:cubicBezTo>
                                <a:pt x="1645364" y="130889"/>
                                <a:pt x="1795154" y="255550"/>
                                <a:pt x="1685925" y="161925"/>
                              </a:cubicBezTo>
                              <a:cubicBezTo>
                                <a:pt x="1679885" y="156748"/>
                                <a:pt x="1631311" y="120331"/>
                                <a:pt x="1619250" y="114300"/>
                              </a:cubicBezTo>
                              <a:cubicBezTo>
                                <a:pt x="1610270" y="109810"/>
                                <a:pt x="1599655" y="109265"/>
                                <a:pt x="1590675" y="104775"/>
                              </a:cubicBezTo>
                              <a:cubicBezTo>
                                <a:pt x="1580436" y="99655"/>
                                <a:pt x="1573294" y="88124"/>
                                <a:pt x="1562100" y="85725"/>
                              </a:cubicBezTo>
                              <a:cubicBezTo>
                                <a:pt x="1527809" y="78377"/>
                                <a:pt x="1492250" y="79375"/>
                                <a:pt x="1457325" y="76200"/>
                              </a:cubicBezTo>
                              <a:cubicBezTo>
                                <a:pt x="1447800" y="73025"/>
                                <a:pt x="1438595" y="68644"/>
                                <a:pt x="1428750" y="66675"/>
                              </a:cubicBezTo>
                              <a:cubicBezTo>
                                <a:pt x="1375422" y="56009"/>
                                <a:pt x="1297266" y="51749"/>
                                <a:pt x="1247775" y="47625"/>
                              </a:cubicBezTo>
                              <a:cubicBezTo>
                                <a:pt x="1231900" y="44450"/>
                                <a:pt x="1215954" y="41612"/>
                                <a:pt x="1200150" y="38100"/>
                              </a:cubicBezTo>
                              <a:cubicBezTo>
                                <a:pt x="1187371" y="35260"/>
                                <a:pt x="1174989" y="30566"/>
                                <a:pt x="1162050" y="28575"/>
                              </a:cubicBezTo>
                              <a:cubicBezTo>
                                <a:pt x="1133633" y="24203"/>
                                <a:pt x="1104724" y="23534"/>
                                <a:pt x="1076325" y="19050"/>
                              </a:cubicBezTo>
                              <a:cubicBezTo>
                                <a:pt x="1044342" y="14000"/>
                                <a:pt x="981075" y="0"/>
                                <a:pt x="981075" y="0"/>
                              </a:cubicBezTo>
                              <a:lnTo>
                                <a:pt x="400050" y="9525"/>
                              </a:lnTo>
                              <a:cubicBezTo>
                                <a:pt x="380746" y="10101"/>
                                <a:pt x="361753" y="14860"/>
                                <a:pt x="342900" y="19050"/>
                              </a:cubicBezTo>
                              <a:cubicBezTo>
                                <a:pt x="295488" y="29586"/>
                                <a:pt x="316105" y="37210"/>
                                <a:pt x="257175" y="66675"/>
                              </a:cubicBezTo>
                              <a:cubicBezTo>
                                <a:pt x="244475" y="73025"/>
                                <a:pt x="232126" y="80132"/>
                                <a:pt x="219075" y="85725"/>
                              </a:cubicBezTo>
                              <a:cubicBezTo>
                                <a:pt x="209847" y="89680"/>
                                <a:pt x="199480" y="90760"/>
                                <a:pt x="190500" y="95250"/>
                              </a:cubicBezTo>
                              <a:cubicBezTo>
                                <a:pt x="180261" y="100370"/>
                                <a:pt x="171450" y="107950"/>
                                <a:pt x="161925" y="114300"/>
                              </a:cubicBezTo>
                              <a:cubicBezTo>
                                <a:pt x="140384" y="146611"/>
                                <a:pt x="150970" y="134780"/>
                                <a:pt x="133350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2" o:spid="_x0000_s1026" style="position:absolute;margin-left:165.75pt;margin-top:18.9pt;width:151.5pt;height:10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130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" path="m171450,114300v-69475,115792,15230,-16657,-66675,85725c90472,217903,79375,238125,66675,257175l47625,285750,28575,314325v-3175,22225,-6740,44398,-9525,66675c15484,409529,13897,438308,9525,466725,7534,479664,3175,492125,,504825,3175,631825,3623,758923,9525,885825v466,10029,5570,19347,9525,28575c24643,927451,32507,939449,38100,952500v15162,35377,1656,24848,28575,57150c75299,1019998,85725,1028700,95250,1038225v3175,15875,2826,32887,9525,47625c133664,1149405,136501,1129637,171450,1171575v7329,8794,10256,21246,19050,28575c201408,1209240,216272,1212155,228600,1219200v9939,5680,17715,15430,28575,19050c468230,1308602,675270,1272250,904875,1276350v193960,48490,79761,23464,533400,l1524000,1247775v9525,-3175,20221,-3956,28575,-9525c1562100,1231900,1570143,1222345,1581150,1219200v34132,-9752,69967,-12088,104775,-19050c1715825,1194170,1725365,1190178,1752600,1181100v19050,-19050,45102,-33053,57150,-57150c1833920,1075611,1820924,1097664,1847850,1057275v3175,-12700,5929,-25513,9525,-38100c1860133,1009521,1864642,1000383,1866900,990600v7793,-33770,22700,-111278,28575,-152400c1901003,799501,1907327,734911,1914525,695325v2342,-12880,6350,-25400,9525,-38100c1908769,428004,1930689,575687,1905000,485775v-2901,-10155,-12333,-54584,-19050,-66675c1874831,399086,1858089,382428,1847850,361950v-24170,-48339,-7236,-30224,-47625,-57150c1792478,281559,1790114,266114,1771650,247650v-11225,-11225,-26875,-17350,-38100,-28575c1645364,130889,1795154,255550,1685925,161925v-6040,-5177,-54614,-41594,-66675,-47625c1610270,109810,1599655,109265,1590675,104775v-10239,-5120,-17381,-16651,-28575,-19050c1527809,78377,1492250,79375,1457325,76200v-9525,-3175,-18730,-7556,-28575,-9525c1375422,56009,1297266,51749,1247775,47625v-15875,-3175,-31821,-6013,-47625,-9525c1187371,35260,1174989,30566,1162050,28575v-28417,-4372,-57326,-5041,-85725,-9525c1044342,14000,981075,,981075,l400050,9525v-19304,576,-38297,5335,-57150,9525c295488,29586,316105,37210,257175,66675v-12700,6350,-25049,13457,-38100,19050c209847,89680,199480,90760,190500,95250v-10239,5120,-19050,12700,-28575,19050c140384,146611,150970,134780,133350,152400e" filled="f" strokecolor="#4f81bd [3204]" strokeweight="3pt">
                <v:shadow on="t" color="black" opacity="22937f" origin=",.5" offset="0,.63889mm"/>
                <v:path arrowok="t" o:connecttype="custom" o:connectlocs="171450,114300;104775,200025;66675,257175;47625,285750;28575,314325;19050,381000;9525,466725;0,504825;9525,885825;19050,914400;38100,952500;66675,1009650;95250,1038225;104775,1085850;171450,1171575;190500,1200150;228600,1219200;257175,1238250;904875,1276350;1438275,1276350;1524000,1247775;1552575,1238250;1581150,1219200;1685925,1200150;1752600,1181100;1809750,1123950;1847850,1057275;1857375,1019175;1866900,990600;1895475,838200;1914525,695325;1924050,657225;1905000,485775;1885950,419100;1847850,361950;1800225,304800;1771650,247650;1733550,219075;1685925,161925;1619250,114300;1590675,104775;1562100,85725;1457325,76200;1428750,66675;1247775,47625;1200150,38100;1162050,28575;1076325,19050;981075,0;400050,9525;342900,19050;257175,66675;219075,85725;190500,95250;161925,114300;133350,152400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228299</wp:posOffset>
                </wp:positionV>
                <wp:extent cx="1676400" cy="1078531"/>
                <wp:effectExtent l="76200" t="38100" r="76200" b="102870"/>
                <wp:wrapNone/>
                <wp:docPr id="421" name="Freeform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78531"/>
                        </a:xfrm>
                        <a:custGeom>
                          <a:avLst/>
                          <a:gdLst>
                            <a:gd name="connsiteX0" fmla="*/ 190500 w 1676400"/>
                            <a:gd name="connsiteY0" fmla="*/ 59356 h 1078531"/>
                            <a:gd name="connsiteX1" fmla="*/ 133350 w 1676400"/>
                            <a:gd name="connsiteY1" fmla="*/ 106981 h 1078531"/>
                            <a:gd name="connsiteX2" fmla="*/ 95250 w 1676400"/>
                            <a:gd name="connsiteY2" fmla="*/ 135556 h 1078531"/>
                            <a:gd name="connsiteX3" fmla="*/ 76200 w 1676400"/>
                            <a:gd name="connsiteY3" fmla="*/ 164131 h 1078531"/>
                            <a:gd name="connsiteX4" fmla="*/ 47625 w 1676400"/>
                            <a:gd name="connsiteY4" fmla="*/ 192706 h 1078531"/>
                            <a:gd name="connsiteX5" fmla="*/ 9525 w 1676400"/>
                            <a:gd name="connsiteY5" fmla="*/ 259381 h 1078531"/>
                            <a:gd name="connsiteX6" fmla="*/ 0 w 1676400"/>
                            <a:gd name="connsiteY6" fmla="*/ 307006 h 1078531"/>
                            <a:gd name="connsiteX7" fmla="*/ 9525 w 1676400"/>
                            <a:gd name="connsiteY7" fmla="*/ 526081 h 1078531"/>
                            <a:gd name="connsiteX8" fmla="*/ 38100 w 1676400"/>
                            <a:gd name="connsiteY8" fmla="*/ 583231 h 1078531"/>
                            <a:gd name="connsiteX9" fmla="*/ 47625 w 1676400"/>
                            <a:gd name="connsiteY9" fmla="*/ 611806 h 1078531"/>
                            <a:gd name="connsiteX10" fmla="*/ 85725 w 1676400"/>
                            <a:gd name="connsiteY10" fmla="*/ 668956 h 1078531"/>
                            <a:gd name="connsiteX11" fmla="*/ 114300 w 1676400"/>
                            <a:gd name="connsiteY11" fmla="*/ 726106 h 1078531"/>
                            <a:gd name="connsiteX12" fmla="*/ 123825 w 1676400"/>
                            <a:gd name="connsiteY12" fmla="*/ 754681 h 1078531"/>
                            <a:gd name="connsiteX13" fmla="*/ 161925 w 1676400"/>
                            <a:gd name="connsiteY13" fmla="*/ 811831 h 1078531"/>
                            <a:gd name="connsiteX14" fmla="*/ 180975 w 1676400"/>
                            <a:gd name="connsiteY14" fmla="*/ 840406 h 1078531"/>
                            <a:gd name="connsiteX15" fmla="*/ 219075 w 1676400"/>
                            <a:gd name="connsiteY15" fmla="*/ 897556 h 1078531"/>
                            <a:gd name="connsiteX16" fmla="*/ 257175 w 1676400"/>
                            <a:gd name="connsiteY16" fmla="*/ 935656 h 1078531"/>
                            <a:gd name="connsiteX17" fmla="*/ 314325 w 1676400"/>
                            <a:gd name="connsiteY17" fmla="*/ 983281 h 1078531"/>
                            <a:gd name="connsiteX18" fmla="*/ 342900 w 1676400"/>
                            <a:gd name="connsiteY18" fmla="*/ 992806 h 1078531"/>
                            <a:gd name="connsiteX19" fmla="*/ 371475 w 1676400"/>
                            <a:gd name="connsiteY19" fmla="*/ 1011856 h 1078531"/>
                            <a:gd name="connsiteX20" fmla="*/ 400050 w 1676400"/>
                            <a:gd name="connsiteY20" fmla="*/ 1021381 h 1078531"/>
                            <a:gd name="connsiteX21" fmla="*/ 447675 w 1676400"/>
                            <a:gd name="connsiteY21" fmla="*/ 1040431 h 1078531"/>
                            <a:gd name="connsiteX22" fmla="*/ 561975 w 1676400"/>
                            <a:gd name="connsiteY22" fmla="*/ 1059481 h 1078531"/>
                            <a:gd name="connsiteX23" fmla="*/ 742950 w 1676400"/>
                            <a:gd name="connsiteY23" fmla="*/ 1078531 h 1078531"/>
                            <a:gd name="connsiteX24" fmla="*/ 1123950 w 1676400"/>
                            <a:gd name="connsiteY24" fmla="*/ 1069006 h 1078531"/>
                            <a:gd name="connsiteX25" fmla="*/ 1152525 w 1676400"/>
                            <a:gd name="connsiteY25" fmla="*/ 1059481 h 1078531"/>
                            <a:gd name="connsiteX26" fmla="*/ 1190625 w 1676400"/>
                            <a:gd name="connsiteY26" fmla="*/ 1049956 h 1078531"/>
                            <a:gd name="connsiteX27" fmla="*/ 1276350 w 1676400"/>
                            <a:gd name="connsiteY27" fmla="*/ 1030906 h 1078531"/>
                            <a:gd name="connsiteX28" fmla="*/ 1314450 w 1676400"/>
                            <a:gd name="connsiteY28" fmla="*/ 1011856 h 1078531"/>
                            <a:gd name="connsiteX29" fmla="*/ 1381125 w 1676400"/>
                            <a:gd name="connsiteY29" fmla="*/ 1002331 h 1078531"/>
                            <a:gd name="connsiteX30" fmla="*/ 1438275 w 1676400"/>
                            <a:gd name="connsiteY30" fmla="*/ 983281 h 1078531"/>
                            <a:gd name="connsiteX31" fmla="*/ 1533525 w 1676400"/>
                            <a:gd name="connsiteY31" fmla="*/ 926131 h 1078531"/>
                            <a:gd name="connsiteX32" fmla="*/ 1600200 w 1676400"/>
                            <a:gd name="connsiteY32" fmla="*/ 840406 h 1078531"/>
                            <a:gd name="connsiteX33" fmla="*/ 1628775 w 1676400"/>
                            <a:gd name="connsiteY33" fmla="*/ 783256 h 1078531"/>
                            <a:gd name="connsiteX34" fmla="*/ 1638300 w 1676400"/>
                            <a:gd name="connsiteY34" fmla="*/ 754681 h 1078531"/>
                            <a:gd name="connsiteX35" fmla="*/ 1676400 w 1676400"/>
                            <a:gd name="connsiteY35" fmla="*/ 678481 h 1078531"/>
                            <a:gd name="connsiteX36" fmla="*/ 1666875 w 1676400"/>
                            <a:gd name="connsiteY36" fmla="*/ 507031 h 1078531"/>
                            <a:gd name="connsiteX37" fmla="*/ 1638300 w 1676400"/>
                            <a:gd name="connsiteY37" fmla="*/ 449881 h 1078531"/>
                            <a:gd name="connsiteX38" fmla="*/ 1628775 w 1676400"/>
                            <a:gd name="connsiteY38" fmla="*/ 421306 h 1078531"/>
                            <a:gd name="connsiteX39" fmla="*/ 1562100 w 1676400"/>
                            <a:gd name="connsiteY39" fmla="*/ 345106 h 1078531"/>
                            <a:gd name="connsiteX40" fmla="*/ 1514475 w 1676400"/>
                            <a:gd name="connsiteY40" fmla="*/ 278431 h 1078531"/>
                            <a:gd name="connsiteX41" fmla="*/ 1485900 w 1676400"/>
                            <a:gd name="connsiteY41" fmla="*/ 259381 h 1078531"/>
                            <a:gd name="connsiteX42" fmla="*/ 1409700 w 1676400"/>
                            <a:gd name="connsiteY42" fmla="*/ 192706 h 1078531"/>
                            <a:gd name="connsiteX43" fmla="*/ 1381125 w 1676400"/>
                            <a:gd name="connsiteY43" fmla="*/ 173656 h 1078531"/>
                            <a:gd name="connsiteX44" fmla="*/ 1323975 w 1676400"/>
                            <a:gd name="connsiteY44" fmla="*/ 154606 h 1078531"/>
                            <a:gd name="connsiteX45" fmla="*/ 1295400 w 1676400"/>
                            <a:gd name="connsiteY45" fmla="*/ 145081 h 1078531"/>
                            <a:gd name="connsiteX46" fmla="*/ 1143000 w 1676400"/>
                            <a:gd name="connsiteY46" fmla="*/ 87931 h 1078531"/>
                            <a:gd name="connsiteX47" fmla="*/ 1057275 w 1676400"/>
                            <a:gd name="connsiteY47" fmla="*/ 68881 h 1078531"/>
                            <a:gd name="connsiteX48" fmla="*/ 1028700 w 1676400"/>
                            <a:gd name="connsiteY48" fmla="*/ 59356 h 1078531"/>
                            <a:gd name="connsiteX49" fmla="*/ 800100 w 1676400"/>
                            <a:gd name="connsiteY49" fmla="*/ 40306 h 1078531"/>
                            <a:gd name="connsiteX50" fmla="*/ 628650 w 1676400"/>
                            <a:gd name="connsiteY50" fmla="*/ 30781 h 1078531"/>
                            <a:gd name="connsiteX51" fmla="*/ 600075 w 1676400"/>
                            <a:gd name="connsiteY51" fmla="*/ 21256 h 1078531"/>
                            <a:gd name="connsiteX52" fmla="*/ 209550 w 1676400"/>
                            <a:gd name="connsiteY52" fmla="*/ 11731 h 1078531"/>
                            <a:gd name="connsiteX53" fmla="*/ 180975 w 1676400"/>
                            <a:gd name="connsiteY53" fmla="*/ 21256 h 1078531"/>
                            <a:gd name="connsiteX54" fmla="*/ 133350 w 1676400"/>
                            <a:gd name="connsiteY54" fmla="*/ 87931 h 1078531"/>
                            <a:gd name="connsiteX55" fmla="*/ 123825 w 1676400"/>
                            <a:gd name="connsiteY55" fmla="*/ 116506 h 1078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1676400" h="1078531">
                              <a:moveTo>
                                <a:pt x="190500" y="59356"/>
                              </a:moveTo>
                              <a:cubicBezTo>
                                <a:pt x="171450" y="75231"/>
                                <a:pt x="152714" y="91490"/>
                                <a:pt x="133350" y="106981"/>
                              </a:cubicBezTo>
                              <a:cubicBezTo>
                                <a:pt x="120954" y="116898"/>
                                <a:pt x="106475" y="124331"/>
                                <a:pt x="95250" y="135556"/>
                              </a:cubicBezTo>
                              <a:cubicBezTo>
                                <a:pt x="87155" y="143651"/>
                                <a:pt x="83529" y="155337"/>
                                <a:pt x="76200" y="164131"/>
                              </a:cubicBezTo>
                              <a:cubicBezTo>
                                <a:pt x="67576" y="174479"/>
                                <a:pt x="56249" y="182358"/>
                                <a:pt x="47625" y="192706"/>
                              </a:cubicBezTo>
                              <a:cubicBezTo>
                                <a:pt x="30796" y="212901"/>
                                <a:pt x="21170" y="236090"/>
                                <a:pt x="9525" y="259381"/>
                              </a:cubicBezTo>
                              <a:cubicBezTo>
                                <a:pt x="6350" y="275256"/>
                                <a:pt x="0" y="290817"/>
                                <a:pt x="0" y="307006"/>
                              </a:cubicBezTo>
                              <a:cubicBezTo>
                                <a:pt x="0" y="380100"/>
                                <a:pt x="3919" y="453202"/>
                                <a:pt x="9525" y="526081"/>
                              </a:cubicBezTo>
                              <a:cubicBezTo>
                                <a:pt x="11701" y="554375"/>
                                <a:pt x="25987" y="559005"/>
                                <a:pt x="38100" y="583231"/>
                              </a:cubicBezTo>
                              <a:cubicBezTo>
                                <a:pt x="42590" y="592211"/>
                                <a:pt x="42749" y="603029"/>
                                <a:pt x="47625" y="611806"/>
                              </a:cubicBezTo>
                              <a:cubicBezTo>
                                <a:pt x="58744" y="631820"/>
                                <a:pt x="78485" y="647236"/>
                                <a:pt x="85725" y="668956"/>
                              </a:cubicBezTo>
                              <a:cubicBezTo>
                                <a:pt x="109666" y="740780"/>
                                <a:pt x="77371" y="652248"/>
                                <a:pt x="114300" y="726106"/>
                              </a:cubicBezTo>
                              <a:cubicBezTo>
                                <a:pt x="118790" y="735086"/>
                                <a:pt x="118949" y="745904"/>
                                <a:pt x="123825" y="754681"/>
                              </a:cubicBezTo>
                              <a:cubicBezTo>
                                <a:pt x="134944" y="774695"/>
                                <a:pt x="149225" y="792781"/>
                                <a:pt x="161925" y="811831"/>
                              </a:cubicBezTo>
                              <a:cubicBezTo>
                                <a:pt x="168275" y="821356"/>
                                <a:pt x="177355" y="829546"/>
                                <a:pt x="180975" y="840406"/>
                              </a:cubicBezTo>
                              <a:cubicBezTo>
                                <a:pt x="194760" y="881760"/>
                                <a:pt x="183400" y="861881"/>
                                <a:pt x="219075" y="897556"/>
                              </a:cubicBezTo>
                              <a:cubicBezTo>
                                <a:pt x="237218" y="951985"/>
                                <a:pt x="213632" y="906627"/>
                                <a:pt x="257175" y="935656"/>
                              </a:cubicBezTo>
                              <a:cubicBezTo>
                                <a:pt x="320372" y="977787"/>
                                <a:pt x="251999" y="952118"/>
                                <a:pt x="314325" y="983281"/>
                              </a:cubicBezTo>
                              <a:cubicBezTo>
                                <a:pt x="323305" y="987771"/>
                                <a:pt x="333920" y="988316"/>
                                <a:pt x="342900" y="992806"/>
                              </a:cubicBezTo>
                              <a:cubicBezTo>
                                <a:pt x="353139" y="997926"/>
                                <a:pt x="361236" y="1006736"/>
                                <a:pt x="371475" y="1011856"/>
                              </a:cubicBezTo>
                              <a:cubicBezTo>
                                <a:pt x="380455" y="1016346"/>
                                <a:pt x="390649" y="1017856"/>
                                <a:pt x="400050" y="1021381"/>
                              </a:cubicBezTo>
                              <a:cubicBezTo>
                                <a:pt x="416059" y="1027384"/>
                                <a:pt x="431032" y="1036515"/>
                                <a:pt x="447675" y="1040431"/>
                              </a:cubicBezTo>
                              <a:cubicBezTo>
                                <a:pt x="485274" y="1049278"/>
                                <a:pt x="523667" y="1054538"/>
                                <a:pt x="561975" y="1059481"/>
                              </a:cubicBezTo>
                              <a:cubicBezTo>
                                <a:pt x="622135" y="1067244"/>
                                <a:pt x="682625" y="1072181"/>
                                <a:pt x="742950" y="1078531"/>
                              </a:cubicBezTo>
                              <a:cubicBezTo>
                                <a:pt x="869950" y="1075356"/>
                                <a:pt x="997048" y="1074908"/>
                                <a:pt x="1123950" y="1069006"/>
                              </a:cubicBezTo>
                              <a:cubicBezTo>
                                <a:pt x="1133979" y="1068540"/>
                                <a:pt x="1142871" y="1062239"/>
                                <a:pt x="1152525" y="1059481"/>
                              </a:cubicBezTo>
                              <a:cubicBezTo>
                                <a:pt x="1165112" y="1055885"/>
                                <a:pt x="1177788" y="1052523"/>
                                <a:pt x="1190625" y="1049956"/>
                              </a:cubicBezTo>
                              <a:cubicBezTo>
                                <a:pt x="1229871" y="1042107"/>
                                <a:pt x="1243910" y="1044809"/>
                                <a:pt x="1276350" y="1030906"/>
                              </a:cubicBezTo>
                              <a:cubicBezTo>
                                <a:pt x="1289401" y="1025313"/>
                                <a:pt x="1300751" y="1015592"/>
                                <a:pt x="1314450" y="1011856"/>
                              </a:cubicBezTo>
                              <a:cubicBezTo>
                                <a:pt x="1336110" y="1005949"/>
                                <a:pt x="1358900" y="1005506"/>
                                <a:pt x="1381125" y="1002331"/>
                              </a:cubicBezTo>
                              <a:cubicBezTo>
                                <a:pt x="1400175" y="995981"/>
                                <a:pt x="1421567" y="994420"/>
                                <a:pt x="1438275" y="983281"/>
                              </a:cubicBezTo>
                              <a:cubicBezTo>
                                <a:pt x="1507239" y="937305"/>
                                <a:pt x="1474947" y="955420"/>
                                <a:pt x="1533525" y="926131"/>
                              </a:cubicBezTo>
                              <a:cubicBezTo>
                                <a:pt x="1579097" y="857773"/>
                                <a:pt x="1555436" y="885170"/>
                                <a:pt x="1600200" y="840406"/>
                              </a:cubicBezTo>
                              <a:cubicBezTo>
                                <a:pt x="1624141" y="768582"/>
                                <a:pt x="1591846" y="857114"/>
                                <a:pt x="1628775" y="783256"/>
                              </a:cubicBezTo>
                              <a:cubicBezTo>
                                <a:pt x="1633265" y="774276"/>
                                <a:pt x="1634145" y="763821"/>
                                <a:pt x="1638300" y="754681"/>
                              </a:cubicBezTo>
                              <a:cubicBezTo>
                                <a:pt x="1650051" y="728828"/>
                                <a:pt x="1676400" y="678481"/>
                                <a:pt x="1676400" y="678481"/>
                              </a:cubicBezTo>
                              <a:cubicBezTo>
                                <a:pt x="1673225" y="621331"/>
                                <a:pt x="1672302" y="564011"/>
                                <a:pt x="1666875" y="507031"/>
                              </a:cubicBezTo>
                              <a:cubicBezTo>
                                <a:pt x="1664058" y="477456"/>
                                <a:pt x="1651143" y="475567"/>
                                <a:pt x="1638300" y="449881"/>
                              </a:cubicBezTo>
                              <a:cubicBezTo>
                                <a:pt x="1633810" y="440901"/>
                                <a:pt x="1633651" y="430083"/>
                                <a:pt x="1628775" y="421306"/>
                              </a:cubicBezTo>
                              <a:cubicBezTo>
                                <a:pt x="1596091" y="362475"/>
                                <a:pt x="1603842" y="372934"/>
                                <a:pt x="1562100" y="345106"/>
                              </a:cubicBezTo>
                              <a:cubicBezTo>
                                <a:pt x="1551283" y="328881"/>
                                <a:pt x="1526290" y="290246"/>
                                <a:pt x="1514475" y="278431"/>
                              </a:cubicBezTo>
                              <a:cubicBezTo>
                                <a:pt x="1506380" y="270336"/>
                                <a:pt x="1495425" y="265731"/>
                                <a:pt x="1485900" y="259381"/>
                              </a:cubicBezTo>
                              <a:cubicBezTo>
                                <a:pt x="1454150" y="211756"/>
                                <a:pt x="1476375" y="237156"/>
                                <a:pt x="1409700" y="192706"/>
                              </a:cubicBezTo>
                              <a:cubicBezTo>
                                <a:pt x="1400175" y="186356"/>
                                <a:pt x="1391985" y="177276"/>
                                <a:pt x="1381125" y="173656"/>
                              </a:cubicBezTo>
                              <a:lnTo>
                                <a:pt x="1323975" y="154606"/>
                              </a:lnTo>
                              <a:cubicBezTo>
                                <a:pt x="1314450" y="151431"/>
                                <a:pt x="1303754" y="150650"/>
                                <a:pt x="1295400" y="145081"/>
                              </a:cubicBezTo>
                              <a:cubicBezTo>
                                <a:pt x="1178018" y="66827"/>
                                <a:pt x="1307781" y="142858"/>
                                <a:pt x="1143000" y="87931"/>
                              </a:cubicBezTo>
                              <a:cubicBezTo>
                                <a:pt x="1078674" y="66489"/>
                                <a:pt x="1157855" y="91232"/>
                                <a:pt x="1057275" y="68881"/>
                              </a:cubicBezTo>
                              <a:cubicBezTo>
                                <a:pt x="1047474" y="66703"/>
                                <a:pt x="1038604" y="61007"/>
                                <a:pt x="1028700" y="59356"/>
                              </a:cubicBezTo>
                              <a:cubicBezTo>
                                <a:pt x="971194" y="49772"/>
                                <a:pt x="846059" y="43091"/>
                                <a:pt x="800100" y="40306"/>
                              </a:cubicBezTo>
                              <a:lnTo>
                                <a:pt x="628650" y="30781"/>
                              </a:lnTo>
                              <a:cubicBezTo>
                                <a:pt x="619125" y="27606"/>
                                <a:pt x="609920" y="23225"/>
                                <a:pt x="600075" y="21256"/>
                              </a:cubicBezTo>
                              <a:cubicBezTo>
                                <a:pt x="424066" y="-13946"/>
                                <a:pt x="454808" y="3274"/>
                                <a:pt x="209550" y="11731"/>
                              </a:cubicBezTo>
                              <a:cubicBezTo>
                                <a:pt x="200025" y="14906"/>
                                <a:pt x="189329" y="15687"/>
                                <a:pt x="180975" y="21256"/>
                              </a:cubicBezTo>
                              <a:cubicBezTo>
                                <a:pt x="154840" y="38679"/>
                                <a:pt x="145269" y="60121"/>
                                <a:pt x="133350" y="87931"/>
                              </a:cubicBezTo>
                              <a:cubicBezTo>
                                <a:pt x="129395" y="97159"/>
                                <a:pt x="123825" y="116506"/>
                                <a:pt x="123825" y="11650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1" o:spid="_x0000_s1026" style="position:absolute;margin-left:-15.75pt;margin-top:18pt;width:132pt;height:8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107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" path="m190500,59356v-19050,15875,-37786,32134,-57150,47625c120954,116898,106475,124331,95250,135556v-8095,8095,-11721,19781,-19050,28575c67576,174479,56249,182358,47625,192706,30796,212901,21170,236090,9525,259381,6350,275256,,290817,,307006v,73094,3919,146196,9525,219075c11701,554375,25987,559005,38100,583231v4490,8980,4649,19798,9525,28575c58744,631820,78485,647236,85725,668956v23941,71824,-8354,-16708,28575,57150c118790,735086,118949,745904,123825,754681v11119,20014,25400,38100,38100,57150c168275,821356,177355,829546,180975,840406v13785,41354,2425,21475,38100,57150c237218,951985,213632,906627,257175,935656v63197,42131,-5176,16462,57150,47625c323305,987771,333920,988316,342900,992806v10239,5120,18336,13930,28575,19050c380455,1016346,390649,1017856,400050,1021381v16009,6003,30982,15134,47625,19050c485274,1049278,523667,1054538,561975,1059481v60160,7763,120650,12700,180975,19050c869950,1075356,997048,1074908,1123950,1069006v10029,-466,18921,-6767,28575,-9525c1165112,1055885,1177788,1052523,1190625,1049956v39246,-7849,53285,-5147,85725,-19050c1289401,1025313,1300751,1015592,1314450,1011856v21660,-5907,44450,-6350,66675,-9525c1400175,995981,1421567,994420,1438275,983281v68964,-45976,36672,-27861,95250,-57150c1579097,857773,1555436,885170,1600200,840406v23941,-71824,-8354,16708,28575,-57150c1633265,774276,1634145,763821,1638300,754681v11751,-25853,38100,-76200,38100,-76200c1673225,621331,1672302,564011,1666875,507031v-2817,-29575,-15732,-31464,-28575,-57150c1633810,440901,1633651,430083,1628775,421306v-32684,-58831,-24933,-48372,-66675,-76200c1551283,328881,1526290,290246,1514475,278431v-8095,-8095,-19050,-12700,-28575,-19050c1454150,211756,1476375,237156,1409700,192706v-9525,-6350,-17715,-15430,-28575,-19050l1323975,154606v-9525,-3175,-20221,-3956,-28575,-9525c1178018,66827,1307781,142858,1143000,87931v-64326,-21442,14855,3301,-85725,-19050c1047474,66703,1038604,61007,1028700,59356,971194,49772,846059,43091,800100,40306l628650,30781v-9525,-3175,-18730,-7556,-28575,-9525c424066,-13946,454808,3274,209550,11731v-9525,3175,-20221,3956,-28575,9525c154840,38679,145269,60121,133350,87931v-3955,9228,-9525,28575,-9525,28575e" filled="f" strokecolor="#4f81bd [3204]" strokeweight="3pt">
                <v:shadow on="t" color="black" opacity="22937f" origin=",.5" offset="0,.63889mm"/>
                <v:path arrowok="t" o:connecttype="custom" o:connectlocs="190500,59356;133350,106981;95250,135556;76200,164131;47625,192706;9525,259381;0,307006;9525,526081;38100,583231;47625,611806;85725,668956;114300,726106;123825,754681;161925,811831;180975,840406;219075,897556;257175,935656;314325,983281;342900,992806;371475,1011856;400050,1021381;447675,1040431;561975,1059481;742950,1078531;1123950,1069006;1152525,1059481;1190625,1049956;1276350,1030906;1314450,1011856;1381125,1002331;1438275,983281;1533525,926131;1600200,840406;1628775,783256;1638300,754681;1676400,678481;1666875,507031;1638300,449881;1628775,421306;1562100,345106;1514475,278431;1485900,259381;1409700,192706;1381125,173656;1323975,154606;1295400,145081;1143000,87931;1057275,68881;1028700,59356;800100,40306;628650,30781;600075,21256;209550,11731;180975,21256;133350,87931;123825,116506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A31D45" w:rsidRDefault="00A31D45" w:rsidP="00ED4EC4">
      <w:r>
        <w:t xml:space="preserve">System is </w:t>
      </w:r>
      <w:proofErr w:type="spellStart"/>
      <w:r>
        <w:t>a</w:t>
      </w:r>
      <w:proofErr w:type="spellEnd"/>
      <w:r>
        <w:t xml:space="preserve"> </w:t>
      </w:r>
      <w:r>
        <w:tab/>
      </w:r>
      <w:r>
        <w:tab/>
      </w:r>
      <w:r>
        <w:tab/>
        <w:t>out is a static</w:t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is </w:t>
      </w:r>
    </w:p>
    <w:p w:rsidR="00A31D45" w:rsidRDefault="00A31D45" w:rsidP="00ED4EC4">
      <w:r>
        <w:t>Class present in</w:t>
      </w:r>
      <w:r>
        <w:tab/>
      </w:r>
      <w:r>
        <w:tab/>
      </w:r>
      <w:r>
        <w:tab/>
        <w:t xml:space="preserve">variable present in </w:t>
      </w:r>
      <w:r>
        <w:tab/>
      </w:r>
      <w:r>
        <w:tab/>
        <w:t>method in</w:t>
      </w:r>
    </w:p>
    <w:p w:rsidR="00A31D45" w:rsidRDefault="00A31D45" w:rsidP="00ED4EC4">
      <w:proofErr w:type="spellStart"/>
      <w:r>
        <w:t>Java.lang</w:t>
      </w:r>
      <w:proofErr w:type="spellEnd"/>
      <w:r>
        <w:t xml:space="preserve"> pack</w:t>
      </w:r>
      <w:r>
        <w:tab/>
      </w:r>
      <w:r>
        <w:tab/>
      </w:r>
      <w:r>
        <w:tab/>
        <w:t xml:space="preserve">system class of the </w:t>
      </w:r>
      <w:r>
        <w:tab/>
      </w:r>
      <w:r>
        <w:tab/>
      </w:r>
      <w:proofErr w:type="spellStart"/>
      <w:r>
        <w:t>PrintStream</w:t>
      </w:r>
      <w:proofErr w:type="spellEnd"/>
    </w:p>
    <w:p w:rsidR="003C1DA2" w:rsidRDefault="00A31D45" w:rsidP="00ED4EC4"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PrintStream</w:t>
      </w:r>
      <w:proofErr w:type="spellEnd"/>
      <w:r>
        <w:tab/>
      </w:r>
      <w:r>
        <w:tab/>
        <w:t xml:space="preserve"> class </w:t>
      </w:r>
    </w:p>
    <w:p w:rsidR="003C1DA2" w:rsidRDefault="003C1DA2" w:rsidP="00ED4EC4"/>
    <w:p w:rsidR="00A31D45" w:rsidRDefault="00A31D45" w:rsidP="00ED4EC4">
      <w:r>
        <w:t xml:space="preserve"> </w:t>
      </w:r>
      <w:r w:rsidR="00714FC7">
        <w:t xml:space="preserve"> </w:t>
      </w:r>
    </w:p>
    <w:p w:rsidR="00714FC7" w:rsidRDefault="00714FC7" w:rsidP="00ED4EC4"/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//import static </w:t>
      </w:r>
      <w:proofErr w:type="spellStart"/>
      <w:r w:rsidRPr="00165AE0">
        <w:rPr>
          <w:rFonts w:ascii="Consolas" w:eastAsia="Times New Roman" w:hAnsi="Consolas" w:cs="Times New Roman"/>
          <w:color w:val="6A9955"/>
          <w:sz w:val="21"/>
          <w:szCs w:val="21"/>
        </w:rPr>
        <w:t>java.lang.Math.sqrt</w:t>
      </w:r>
      <w:proofErr w:type="spellEnd"/>
      <w:r w:rsidRPr="00165AE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spell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proofErr w:type="spell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5A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65AE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5AE0" w:rsidRPr="00165AE0" w:rsidRDefault="00165AE0" w:rsidP="00165A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5AE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E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5AE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5A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14FC7" w:rsidRDefault="00714FC7" w:rsidP="00ED4EC4"/>
    <w:p w:rsidR="00165AE0" w:rsidRDefault="00165AE0" w:rsidP="00ED4EC4">
      <w:proofErr w:type="gramStart"/>
      <w:r>
        <w:t>out</w:t>
      </w:r>
      <w:proofErr w:type="gramEnd"/>
      <w:r>
        <w:t xml:space="preserve"> is static variable present in System class, so we can access it by using System</w:t>
      </w:r>
    </w:p>
    <w:p w:rsidR="00165AE0" w:rsidRDefault="00165AE0" w:rsidP="00ED4EC4">
      <w:proofErr w:type="gramStart"/>
      <w:r>
        <w:t>but</w:t>
      </w:r>
      <w:proofErr w:type="gramEnd"/>
      <w:r>
        <w:t xml:space="preserve"> we can</w:t>
      </w:r>
      <w:r w:rsidR="00532C38">
        <w:t xml:space="preserve"> also</w:t>
      </w:r>
      <w:r>
        <w:t xml:space="preserve"> use static import </w:t>
      </w:r>
    </w:p>
    <w:p w:rsidR="00532C38" w:rsidRDefault="00532C38" w:rsidP="00ED4EC4"/>
    <w:p w:rsidR="00532C38" w:rsidRDefault="00532C38" w:rsidP="00ED4EC4">
      <w:proofErr w:type="gramStart"/>
      <w:r>
        <w:t>while</w:t>
      </w:r>
      <w:proofErr w:type="gramEnd"/>
      <w:r>
        <w:t xml:space="preserve"> resolving static members compiler always consider this order</w:t>
      </w:r>
    </w:p>
    <w:p w:rsidR="00532C38" w:rsidRDefault="00532C38" w:rsidP="00ED4EC4">
      <w:r>
        <w:tab/>
      </w:r>
      <w:proofErr w:type="gramStart"/>
      <w:r>
        <w:t>current</w:t>
      </w:r>
      <w:proofErr w:type="gramEnd"/>
      <w:r>
        <w:t xml:space="preserve"> class static members </w:t>
      </w:r>
    </w:p>
    <w:p w:rsidR="00532C38" w:rsidRDefault="00532C38" w:rsidP="00ED4EC4">
      <w:r>
        <w:tab/>
      </w:r>
      <w:proofErr w:type="gramStart"/>
      <w:r>
        <w:t>explicit</w:t>
      </w:r>
      <w:proofErr w:type="gramEnd"/>
      <w:r>
        <w:t xml:space="preserve"> static import </w:t>
      </w:r>
    </w:p>
    <w:p w:rsidR="00532C38" w:rsidRDefault="00C85097" w:rsidP="00ED4EC4">
      <w:r>
        <w:tab/>
      </w:r>
      <w:proofErr w:type="gramStart"/>
      <w:r>
        <w:t>implicit</w:t>
      </w:r>
      <w:proofErr w:type="gramEnd"/>
      <w:r>
        <w:t xml:space="preserve"> static import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//import static </w:t>
      </w:r>
      <w:proofErr w:type="spellStart"/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java.lang.Integer.MAX_VALUE</w:t>
      </w:r>
      <w:proofErr w:type="spellEnd"/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priority 2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spell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priority 3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//static </w:t>
      </w:r>
      <w:proofErr w:type="spellStart"/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532C38">
        <w:rPr>
          <w:rFonts w:ascii="Consolas" w:eastAsia="Times New Roman" w:hAnsi="Consolas" w:cs="Times New Roman"/>
          <w:color w:val="6A9955"/>
          <w:sz w:val="21"/>
          <w:szCs w:val="21"/>
        </w:rPr>
        <w:t> MAX_VALUE =12;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priority 1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32C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2C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C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C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2C38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2C38" w:rsidRPr="00532C38" w:rsidRDefault="00532C38" w:rsidP="00532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C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24D" w:rsidRDefault="00DA624D" w:rsidP="00ED4EC4"/>
    <w:p w:rsidR="00392530" w:rsidRDefault="00392530" w:rsidP="00392530">
      <w:proofErr w:type="gramStart"/>
      <w:r w:rsidRPr="00392530">
        <w:rPr>
          <w:color w:val="E36C0A" w:themeColor="accent6" w:themeShade="BF"/>
        </w:rPr>
        <w:t>explicit</w:t>
      </w:r>
      <w:proofErr w:type="gramEnd"/>
      <w:r w:rsidRPr="00392530">
        <w:rPr>
          <w:color w:val="E36C0A" w:themeColor="accent6" w:themeShade="BF"/>
        </w:rPr>
        <w:t xml:space="preserve"> import </w:t>
      </w:r>
      <w:r>
        <w:tab/>
      </w:r>
      <w:r>
        <w:tab/>
      </w:r>
      <w:r>
        <w:tab/>
      </w:r>
      <w:r>
        <w:tab/>
      </w:r>
    </w:p>
    <w:p w:rsidR="00392530" w:rsidRDefault="00392530" w:rsidP="00392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packageName.</w:t>
      </w:r>
      <w:r w:rsidRPr="00392530">
        <w:rPr>
          <w:color w:val="7F7F7F" w:themeColor="text1" w:themeTint="80"/>
        </w:rPr>
        <w:t>className</w:t>
      </w:r>
      <w:proofErr w:type="spellEnd"/>
    </w:p>
    <w:p w:rsidR="00392530" w:rsidRDefault="00392530" w:rsidP="00392530">
      <w:proofErr w:type="gramStart"/>
      <w:r w:rsidRPr="00392530">
        <w:rPr>
          <w:color w:val="E36C0A" w:themeColor="accent6" w:themeShade="BF"/>
        </w:rPr>
        <w:t>explicit</w:t>
      </w:r>
      <w:proofErr w:type="gramEnd"/>
      <w:r w:rsidRPr="00392530">
        <w:rPr>
          <w:color w:val="E36C0A" w:themeColor="accent6" w:themeShade="BF"/>
        </w:rPr>
        <w:t xml:space="preserve"> static import </w:t>
      </w:r>
    </w:p>
    <w:p w:rsidR="00392530" w:rsidRDefault="00392530" w:rsidP="00392530">
      <w:r>
        <w:tab/>
      </w:r>
      <w:proofErr w:type="gramStart"/>
      <w:r>
        <w:t>import</w:t>
      </w:r>
      <w:proofErr w:type="gramEnd"/>
      <w:r>
        <w:t xml:space="preserve"> </w:t>
      </w:r>
      <w:r w:rsidRPr="00392530">
        <w:rPr>
          <w:color w:val="7F7F7F" w:themeColor="text1" w:themeTint="80"/>
        </w:rPr>
        <w:t xml:space="preserve">static </w:t>
      </w:r>
      <w:proofErr w:type="spellStart"/>
      <w:r>
        <w:t>packageName.</w:t>
      </w:r>
      <w:r w:rsidRPr="00392530">
        <w:rPr>
          <w:color w:val="7F7F7F" w:themeColor="text1" w:themeTint="80"/>
        </w:rPr>
        <w:t>className</w:t>
      </w:r>
      <w:r>
        <w:t>.staticMember</w:t>
      </w:r>
      <w:proofErr w:type="spellEnd"/>
    </w:p>
    <w:p w:rsidR="00392530" w:rsidRDefault="00392530" w:rsidP="00392530">
      <w:pPr>
        <w:ind w:firstLine="720"/>
      </w:pPr>
      <w:r>
        <w:t>(Member == method/variable)</w:t>
      </w:r>
    </w:p>
    <w:p w:rsidR="00392530" w:rsidRDefault="00392530" w:rsidP="00392530">
      <w:r>
        <w:t>Ex:</w:t>
      </w:r>
    </w:p>
    <w:p w:rsidR="00392530" w:rsidRDefault="00392530" w:rsidP="00392530">
      <w:r>
        <w:tab/>
        <w:t xml:space="preserve">Import static </w:t>
      </w:r>
      <w:proofErr w:type="spellStart"/>
      <w:r>
        <w:t>java.lang.Math.sqrt</w:t>
      </w:r>
      <w:proofErr w:type="spellEnd"/>
      <w:r>
        <w:t>;</w:t>
      </w:r>
      <w:r w:rsidR="00C85097">
        <w:tab/>
        <w:t>//</w:t>
      </w:r>
      <w:proofErr w:type="spellStart"/>
      <w:proofErr w:type="gramStart"/>
      <w:r w:rsidR="00C85097">
        <w:t>squrt</w:t>
      </w:r>
      <w:proofErr w:type="spellEnd"/>
      <w:r w:rsidR="00C85097">
        <w:t>(</w:t>
      </w:r>
      <w:proofErr w:type="gramEnd"/>
      <w:r w:rsidR="00C85097">
        <w:t>) static method</w:t>
      </w:r>
    </w:p>
    <w:p w:rsidR="00392530" w:rsidRDefault="00392530" w:rsidP="00C85097">
      <w:r>
        <w:tab/>
        <w:t xml:space="preserve">Import static </w:t>
      </w:r>
      <w:proofErr w:type="spellStart"/>
      <w:r>
        <w:t>java.lang.</w:t>
      </w:r>
      <w:r w:rsidR="00C85097">
        <w:t>Integer.MAX_VALUE</w:t>
      </w:r>
      <w:proofErr w:type="spellEnd"/>
      <w:r w:rsidR="00C85097">
        <w:t>;</w:t>
      </w:r>
    </w:p>
    <w:p w:rsidR="00392530" w:rsidRDefault="00392530" w:rsidP="00392530">
      <w:proofErr w:type="gramStart"/>
      <w:r w:rsidRPr="00392530">
        <w:rPr>
          <w:color w:val="E36C0A" w:themeColor="accent6" w:themeShade="BF"/>
        </w:rPr>
        <w:lastRenderedPageBreak/>
        <w:t>implicit</w:t>
      </w:r>
      <w:proofErr w:type="gramEnd"/>
      <w:r w:rsidRPr="00392530">
        <w:rPr>
          <w:color w:val="E36C0A" w:themeColor="accent6" w:themeShade="BF"/>
        </w:rPr>
        <w:t xml:space="preserve"> import   </w:t>
      </w:r>
      <w:r>
        <w:tab/>
      </w:r>
      <w:r>
        <w:tab/>
      </w:r>
      <w:r>
        <w:tab/>
      </w:r>
      <w:r>
        <w:tab/>
      </w:r>
    </w:p>
    <w:p w:rsidR="00392530" w:rsidRDefault="00392530" w:rsidP="00392530">
      <w:r>
        <w:tab/>
      </w:r>
      <w:proofErr w:type="gramStart"/>
      <w:r>
        <w:t>import</w:t>
      </w:r>
      <w:proofErr w:type="gramEnd"/>
      <w:r>
        <w:t xml:space="preserve"> packageName.*</w:t>
      </w:r>
    </w:p>
    <w:p w:rsidR="00392530" w:rsidRPr="00392530" w:rsidRDefault="00392530" w:rsidP="00392530">
      <w:pPr>
        <w:rPr>
          <w:color w:val="E36C0A" w:themeColor="accent6" w:themeShade="BF"/>
        </w:rPr>
      </w:pPr>
      <w:proofErr w:type="gramStart"/>
      <w:r w:rsidRPr="00392530">
        <w:rPr>
          <w:color w:val="E36C0A" w:themeColor="accent6" w:themeShade="BF"/>
        </w:rPr>
        <w:t>implicit</w:t>
      </w:r>
      <w:proofErr w:type="gramEnd"/>
      <w:r w:rsidRPr="00392530">
        <w:rPr>
          <w:color w:val="E36C0A" w:themeColor="accent6" w:themeShade="BF"/>
        </w:rPr>
        <w:t xml:space="preserve"> static import </w:t>
      </w:r>
    </w:p>
    <w:p w:rsidR="00392530" w:rsidRDefault="00392530" w:rsidP="00392530">
      <w:r>
        <w:tab/>
      </w:r>
      <w:proofErr w:type="gramStart"/>
      <w:r>
        <w:t>import</w:t>
      </w:r>
      <w:proofErr w:type="gramEnd"/>
      <w:r>
        <w:t xml:space="preserve"> </w:t>
      </w:r>
      <w:r w:rsidRPr="00392530">
        <w:rPr>
          <w:color w:val="7F7F7F" w:themeColor="text1" w:themeTint="80"/>
        </w:rPr>
        <w:t xml:space="preserve">static </w:t>
      </w:r>
      <w:r>
        <w:t>packageName.</w:t>
      </w:r>
      <w:r w:rsidRPr="00392530">
        <w:rPr>
          <w:color w:val="7F7F7F" w:themeColor="text1" w:themeTint="80"/>
        </w:rPr>
        <w:t>className</w:t>
      </w:r>
      <w:r>
        <w:t>.*</w:t>
      </w:r>
    </w:p>
    <w:p w:rsidR="00392530" w:rsidRDefault="00392530" w:rsidP="00392530"/>
    <w:p w:rsidR="00392530" w:rsidRDefault="00C85097" w:rsidP="00392530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BD94C53" wp14:editId="5A521293">
                <wp:simplePos x="0" y="0"/>
                <wp:positionH relativeFrom="column">
                  <wp:posOffset>2397760</wp:posOffset>
                </wp:positionH>
                <wp:positionV relativeFrom="paragraph">
                  <wp:posOffset>67310</wp:posOffset>
                </wp:positionV>
                <wp:extent cx="382320" cy="190800"/>
                <wp:effectExtent l="38100" t="38100" r="3683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2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88.15pt;margin-top:4.65pt;width:31.4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">
                <v:imagedata r:id="rId44" o:title=""/>
              </v:shape>
            </w:pict>
          </mc:Fallback>
        </mc:AlternateContent>
      </w:r>
      <w:proofErr w:type="gramStart"/>
      <w:r w:rsidRPr="00C85097">
        <w:rPr>
          <w:color w:val="0070C0"/>
        </w:rPr>
        <w:t>import</w:t>
      </w:r>
      <w:proofErr w:type="gramEnd"/>
      <w:r w:rsidRPr="00C85097">
        <w:rPr>
          <w:color w:val="0070C0"/>
        </w:rPr>
        <w:t xml:space="preserve"> </w:t>
      </w:r>
      <w:proofErr w:type="spellStart"/>
      <w:r>
        <w:t>java.lang.</w:t>
      </w:r>
      <w:r w:rsidRPr="00C85097">
        <w:rPr>
          <w:color w:val="FFC000"/>
        </w:rPr>
        <w:t>Math</w:t>
      </w:r>
      <w:proofErr w:type="spellEnd"/>
      <w:r>
        <w:t>.*;</w:t>
      </w:r>
      <w:r>
        <w:tab/>
      </w:r>
      <w:r w:rsidR="005018E5">
        <w:tab/>
        <w:t xml:space="preserve"> </w:t>
      </w:r>
      <w:r>
        <w:t>within class import what?</w:t>
      </w:r>
    </w:p>
    <w:p w:rsidR="00C85097" w:rsidRDefault="00C85097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9B66F20" wp14:editId="36D1C763">
                <wp:simplePos x="0" y="0"/>
                <wp:positionH relativeFrom="column">
                  <wp:posOffset>2894965</wp:posOffset>
                </wp:positionH>
                <wp:positionV relativeFrom="paragraph">
                  <wp:posOffset>69850</wp:posOffset>
                </wp:positionV>
                <wp:extent cx="410040" cy="183240"/>
                <wp:effectExtent l="38100" t="38100" r="28575" b="2667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00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6" o:spid="_x0000_s1026" type="#_x0000_t75" style="position:absolute;margin-left:227.3pt;margin-top:4.85pt;width:33.65pt;height:1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">
                <v:imagedata r:id="rId46" o:title=""/>
              </v:shape>
            </w:pict>
          </mc:Fallback>
        </mc:AlternateContent>
      </w:r>
      <w:proofErr w:type="gramStart"/>
      <w:r w:rsidRPr="00C85097">
        <w:rPr>
          <w:color w:val="0070C0"/>
        </w:rPr>
        <w:t>import</w:t>
      </w:r>
      <w:proofErr w:type="gramEnd"/>
      <w:r w:rsidRPr="00C85097">
        <w:rPr>
          <w:color w:val="0070C0"/>
        </w:rPr>
        <w:t xml:space="preserve"> static </w:t>
      </w:r>
      <w:proofErr w:type="spellStart"/>
      <w:r>
        <w:t>java.lang.</w:t>
      </w:r>
      <w:r w:rsidRPr="00C85097">
        <w:rPr>
          <w:color w:val="FFC000"/>
        </w:rPr>
        <w:t>Math</w:t>
      </w:r>
      <w:proofErr w:type="spellEnd"/>
      <w:r>
        <w:t>.*;</w:t>
      </w:r>
      <w:r>
        <w:tab/>
      </w:r>
      <w:r w:rsidR="005018E5">
        <w:tab/>
        <w:t xml:space="preserve"> all static member within Math</w:t>
      </w:r>
    </w:p>
    <w:p w:rsidR="00C85097" w:rsidRDefault="00C85097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DAF39D" wp14:editId="72C08EEC">
                <wp:simplePos x="0" y="0"/>
                <wp:positionH relativeFrom="column">
                  <wp:posOffset>2658745</wp:posOffset>
                </wp:positionH>
                <wp:positionV relativeFrom="paragraph">
                  <wp:posOffset>71755</wp:posOffset>
                </wp:positionV>
                <wp:extent cx="382270" cy="190500"/>
                <wp:effectExtent l="38100" t="38100" r="3683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08.7pt;margin-top:5pt;width:31.4pt;height:1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">
                <v:imagedata r:id="rId48" o:title=""/>
              </v:shape>
            </w:pict>
          </mc:Fallback>
        </mc:AlternateContent>
      </w:r>
      <w:proofErr w:type="gramStart"/>
      <w:r w:rsidRPr="00C85097">
        <w:rPr>
          <w:color w:val="0070C0"/>
        </w:rPr>
        <w:t>import</w:t>
      </w:r>
      <w:proofErr w:type="gramEnd"/>
      <w:r w:rsidRPr="00C85097">
        <w:rPr>
          <w:color w:val="0070C0"/>
        </w:rPr>
        <w:t xml:space="preserve"> </w:t>
      </w:r>
      <w:proofErr w:type="spellStart"/>
      <w:r>
        <w:t>java.lang.</w:t>
      </w:r>
      <w:r w:rsidRPr="00C85097">
        <w:rPr>
          <w:color w:val="FFC000"/>
        </w:rPr>
        <w:t>Math</w:t>
      </w:r>
      <w:r>
        <w:t>.sqrt</w:t>
      </w:r>
      <w:proofErr w:type="spellEnd"/>
      <w:r>
        <w:t>;</w:t>
      </w:r>
      <w:r w:rsidR="005018E5">
        <w:tab/>
        <w:t xml:space="preserve">    no static keyword for static </w:t>
      </w:r>
      <w:proofErr w:type="spellStart"/>
      <w:r w:rsidR="005018E5">
        <w:t>mem</w:t>
      </w:r>
      <w:proofErr w:type="spellEnd"/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037D91C" wp14:editId="5990FE3B">
                <wp:simplePos x="0" y="0"/>
                <wp:positionH relativeFrom="column">
                  <wp:posOffset>3125470</wp:posOffset>
                </wp:positionH>
                <wp:positionV relativeFrom="paragraph">
                  <wp:posOffset>111760</wp:posOffset>
                </wp:positionV>
                <wp:extent cx="382270" cy="190500"/>
                <wp:effectExtent l="38100" t="38100" r="36830" b="3810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7" o:spid="_x0000_s1026" type="#_x0000_t75" style="position:absolute;margin-left:245.45pt;margin-top:8.15pt;width:31.4pt;height:1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">
                <v:imagedata r:id="rId48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static </w:t>
      </w:r>
      <w:proofErr w:type="spellStart"/>
      <w:r w:rsidR="00C85097">
        <w:t>java.lang.</w:t>
      </w:r>
      <w:r w:rsidR="00C85097" w:rsidRPr="00C85097">
        <w:rPr>
          <w:color w:val="FFC000"/>
        </w:rPr>
        <w:t>Math</w:t>
      </w:r>
      <w:r w:rsidR="00C85097">
        <w:t>.sqrt</w:t>
      </w:r>
      <w:proofErr w:type="spellEnd"/>
      <w:r w:rsidR="00C85097">
        <w:t>();</w:t>
      </w:r>
      <w:r>
        <w:tab/>
        <w:t xml:space="preserve">     for static </w:t>
      </w:r>
      <w:proofErr w:type="spellStart"/>
      <w:r>
        <w:t>mem</w:t>
      </w:r>
      <w:proofErr w:type="spellEnd"/>
      <w:r>
        <w:t xml:space="preserve"> no need ()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6B91D64" wp14:editId="36A96FA7">
                <wp:simplePos x="0" y="0"/>
                <wp:positionH relativeFrom="column">
                  <wp:posOffset>2677795</wp:posOffset>
                </wp:positionH>
                <wp:positionV relativeFrom="paragraph">
                  <wp:posOffset>95250</wp:posOffset>
                </wp:positionV>
                <wp:extent cx="382270" cy="190500"/>
                <wp:effectExtent l="38100" t="38100" r="36830" b="3810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8" o:spid="_x0000_s1026" type="#_x0000_t75" style="position:absolute;margin-left:210.2pt;margin-top:6.85pt;width:31.4pt;height:1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">
                <v:imagedata r:id="rId48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</w:t>
      </w:r>
      <w:proofErr w:type="spellStart"/>
      <w:r w:rsidR="00C85097">
        <w:t>java.lang.</w:t>
      </w:r>
      <w:r w:rsidR="00C85097" w:rsidRPr="00C85097">
        <w:rPr>
          <w:color w:val="FFC000"/>
        </w:rPr>
        <w:t>Math</w:t>
      </w:r>
      <w:r w:rsidR="00C85097">
        <w:t>.sqrt</w:t>
      </w:r>
      <w:proofErr w:type="spellEnd"/>
      <w:r w:rsidR="00C85097">
        <w:t>.*;</w:t>
      </w:r>
      <w:r>
        <w:tab/>
        <w:t xml:space="preserve">     import what?? 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4D9E133" wp14:editId="35A12663">
                <wp:simplePos x="0" y="0"/>
                <wp:positionH relativeFrom="column">
                  <wp:posOffset>3039110</wp:posOffset>
                </wp:positionH>
                <wp:positionV relativeFrom="paragraph">
                  <wp:posOffset>78740</wp:posOffset>
                </wp:positionV>
                <wp:extent cx="409575" cy="182880"/>
                <wp:effectExtent l="38100" t="38100" r="28575" b="2667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957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0" o:spid="_x0000_s1026" type="#_x0000_t75" style="position:absolute;margin-left:238.65pt;margin-top:5.55pt;width:33.5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">
                <v:imagedata r:id="rId52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static </w:t>
      </w:r>
      <w:proofErr w:type="spellStart"/>
      <w:r w:rsidR="00C85097">
        <w:t>java.lang.</w:t>
      </w:r>
      <w:r w:rsidR="00C85097" w:rsidRPr="00C85097">
        <w:rPr>
          <w:color w:val="FFC000"/>
        </w:rPr>
        <w:t>Math</w:t>
      </w:r>
      <w:r w:rsidR="00C85097">
        <w:t>.sqrt</w:t>
      </w:r>
      <w:proofErr w:type="spellEnd"/>
      <w:r w:rsidR="00C85097">
        <w:t>;</w:t>
      </w:r>
      <w:r>
        <w:t xml:space="preserve"> </w:t>
      </w:r>
      <w:r>
        <w:tab/>
        <w:t xml:space="preserve">     explicit import </w:t>
      </w:r>
      <w:proofErr w:type="spellStart"/>
      <w:r>
        <w:t>sqrt</w:t>
      </w:r>
      <w:proofErr w:type="spellEnd"/>
      <w:r>
        <w:t xml:space="preserve">() 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24A7B09" wp14:editId="7E5EBE4A">
                <wp:simplePos x="0" y="0"/>
                <wp:positionH relativeFrom="column">
                  <wp:posOffset>1639570</wp:posOffset>
                </wp:positionH>
                <wp:positionV relativeFrom="paragraph">
                  <wp:posOffset>118745</wp:posOffset>
                </wp:positionV>
                <wp:extent cx="382270" cy="190500"/>
                <wp:effectExtent l="38100" t="38100" r="36830" b="3810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8" o:spid="_x0000_s1026" type="#_x0000_t75" style="position:absolute;margin-left:128.45pt;margin-top:8.7pt;width:31.4pt;height:1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">
                <v:imagedata r:id="rId48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</w:t>
      </w:r>
      <w:proofErr w:type="spellStart"/>
      <w:r w:rsidR="00C85097">
        <w:t>java.lang</w:t>
      </w:r>
      <w:proofErr w:type="spellEnd"/>
      <w:r w:rsidR="00C85097">
        <w:t>;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B71BAB" wp14:editId="72AD2032">
                <wp:simplePos x="0" y="0"/>
                <wp:positionH relativeFrom="column">
                  <wp:posOffset>2201545</wp:posOffset>
                </wp:positionH>
                <wp:positionV relativeFrom="paragraph">
                  <wp:posOffset>82550</wp:posOffset>
                </wp:positionV>
                <wp:extent cx="382270" cy="190500"/>
                <wp:effectExtent l="38100" t="38100" r="36830" b="3810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1" o:spid="_x0000_s1026" type="#_x0000_t75" style="position:absolute;margin-left:172.7pt;margin-top:5.85pt;width:31.4pt;height:1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">
                <v:imagedata r:id="rId48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static </w:t>
      </w:r>
      <w:proofErr w:type="spellStart"/>
      <w:r w:rsidR="00C85097">
        <w:t>java.lang</w:t>
      </w:r>
      <w:proofErr w:type="spellEnd"/>
      <w:r w:rsidR="00C85097">
        <w:t>;</w:t>
      </w:r>
      <w:r w:rsidRPr="005018E5">
        <w:rPr>
          <w:noProof/>
          <w:color w:val="0070C0"/>
        </w:rPr>
        <w:t xml:space="preserve"> 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53E30E3" wp14:editId="7DE6563E">
                <wp:simplePos x="0" y="0"/>
                <wp:positionH relativeFrom="column">
                  <wp:posOffset>1791335</wp:posOffset>
                </wp:positionH>
                <wp:positionV relativeFrom="paragraph">
                  <wp:posOffset>85090</wp:posOffset>
                </wp:positionV>
                <wp:extent cx="409575" cy="182880"/>
                <wp:effectExtent l="38100" t="38100" r="28575" b="2667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957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6" o:spid="_x0000_s1026" type="#_x0000_t75" style="position:absolute;margin-left:140.4pt;margin-top:6.05pt;width:33.55pt;height:1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">
                <v:imagedata r:id="rId52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</w:t>
      </w:r>
      <w:proofErr w:type="spellStart"/>
      <w:r w:rsidR="00C85097">
        <w:t>java.lang</w:t>
      </w:r>
      <w:proofErr w:type="spellEnd"/>
      <w:r w:rsidR="00C85097">
        <w:t>.*;</w:t>
      </w:r>
      <w:r>
        <w:tab/>
      </w:r>
      <w:r>
        <w:tab/>
        <w:t>implicit import all classes with that pack</w:t>
      </w:r>
    </w:p>
    <w:p w:rsidR="00C85097" w:rsidRDefault="005018E5" w:rsidP="00C85097">
      <w:r>
        <w:rPr>
          <w:noProof/>
          <w:color w:val="0070C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3746904" wp14:editId="23ED7574">
                <wp:simplePos x="0" y="0"/>
                <wp:positionH relativeFrom="column">
                  <wp:posOffset>2353945</wp:posOffset>
                </wp:positionH>
                <wp:positionV relativeFrom="paragraph">
                  <wp:posOffset>86995</wp:posOffset>
                </wp:positionV>
                <wp:extent cx="382270" cy="190500"/>
                <wp:effectExtent l="38100" t="38100" r="36830" b="3810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22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7" o:spid="_x0000_s1026" type="#_x0000_t75" style="position:absolute;margin-left:184.7pt;margin-top:6.2pt;width:31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">
                <v:imagedata r:id="rId48" o:title=""/>
              </v:shape>
            </w:pict>
          </mc:Fallback>
        </mc:AlternateContent>
      </w:r>
      <w:proofErr w:type="gramStart"/>
      <w:r w:rsidR="00C85097" w:rsidRPr="00C85097">
        <w:rPr>
          <w:color w:val="0070C0"/>
        </w:rPr>
        <w:t>import</w:t>
      </w:r>
      <w:proofErr w:type="gramEnd"/>
      <w:r w:rsidR="00C85097" w:rsidRPr="00C85097">
        <w:rPr>
          <w:color w:val="0070C0"/>
        </w:rPr>
        <w:t xml:space="preserve"> static </w:t>
      </w:r>
      <w:proofErr w:type="spellStart"/>
      <w:r w:rsidR="00C85097">
        <w:t>java.lang</w:t>
      </w:r>
      <w:proofErr w:type="spellEnd"/>
      <w:r w:rsidR="00C85097">
        <w:t>.*;</w:t>
      </w:r>
      <w:r w:rsidRPr="005018E5">
        <w:rPr>
          <w:noProof/>
          <w:color w:val="0070C0"/>
        </w:rPr>
        <w:t xml:space="preserve"> </w:t>
      </w:r>
      <w:r>
        <w:rPr>
          <w:noProof/>
          <w:color w:val="0070C0"/>
        </w:rPr>
        <w:tab/>
      </w:r>
      <w:r>
        <w:rPr>
          <w:noProof/>
          <w:color w:val="0070C0"/>
        </w:rPr>
        <w:tab/>
        <w:t xml:space="preserve"> </w:t>
      </w:r>
      <w:r w:rsidR="0072454B" w:rsidRPr="0072454B">
        <w:t xml:space="preserve">there can’t be </w:t>
      </w:r>
      <w:proofErr w:type="spellStart"/>
      <w:r w:rsidR="0072454B" w:rsidRPr="0072454B">
        <w:t>vari</w:t>
      </w:r>
      <w:proofErr w:type="spellEnd"/>
      <w:r w:rsidR="0072454B" w:rsidRPr="0072454B">
        <w:t>/method</w:t>
      </w:r>
    </w:p>
    <w:p w:rsidR="00C85097" w:rsidRDefault="00C85097" w:rsidP="00C85097"/>
    <w:p w:rsidR="00C85097" w:rsidRDefault="006B66B7" w:rsidP="006B66B7">
      <w:pPr>
        <w:pStyle w:val="Heading4"/>
      </w:pPr>
      <w:r>
        <w:t xml:space="preserve">Ambiguity in Import  </w:t>
      </w:r>
    </w:p>
    <w:p w:rsidR="00392530" w:rsidRDefault="0072454B" w:rsidP="0039253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97270" wp14:editId="1F27E292">
                <wp:simplePos x="0" y="0"/>
                <wp:positionH relativeFrom="column">
                  <wp:posOffset>4665980</wp:posOffset>
                </wp:positionH>
                <wp:positionV relativeFrom="paragraph">
                  <wp:posOffset>55880</wp:posOffset>
                </wp:positionV>
                <wp:extent cx="1532255" cy="914400"/>
                <wp:effectExtent l="38100" t="38100" r="48895" b="9525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r>
                              <w:t>Class/ interface2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5" o:spid="_x0000_s1026" style="position:absolute;margin-left:367.4pt;margin-top:4.4pt;width:120.6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r>
                        <w:t>Class/ interface2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BB123" wp14:editId="1F376B1A">
                <wp:simplePos x="0" y="0"/>
                <wp:positionH relativeFrom="column">
                  <wp:posOffset>2981325</wp:posOffset>
                </wp:positionH>
                <wp:positionV relativeFrom="paragraph">
                  <wp:posOffset>84455</wp:posOffset>
                </wp:positionV>
                <wp:extent cx="1532255" cy="914400"/>
                <wp:effectExtent l="38100" t="38100" r="48895" b="9525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r>
                              <w:t>Class/ interface1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3" o:spid="_x0000_s1027" style="position:absolute;margin-left:234.75pt;margin-top:6.65pt;width:120.6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r>
                        <w:t>Class/ interface1</w:t>
                      </w:r>
                    </w:p>
                  </w:txbxContent>
                </v:textbox>
              </v:oval>
            </w:pict>
          </mc:Fallback>
        </mc:AlternateContent>
      </w:r>
    </w:p>
    <w:p w:rsidR="00DA624D" w:rsidRDefault="006B66B7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20A4B" wp14:editId="5881C453">
                <wp:simplePos x="0" y="0"/>
                <wp:positionH relativeFrom="column">
                  <wp:posOffset>1210945</wp:posOffset>
                </wp:positionH>
                <wp:positionV relativeFrom="paragraph">
                  <wp:posOffset>67310</wp:posOffset>
                </wp:positionV>
                <wp:extent cx="1057275" cy="457200"/>
                <wp:effectExtent l="57150" t="38100" r="85725" b="95250"/>
                <wp:wrapNone/>
                <wp:docPr id="413" name="Snip Single Corner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r>
                              <w:t>Pack2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13" o:spid="_x0000_s1028" style="position:absolute;margin-left:95.35pt;margin-top:5.3pt;width:83.25pt;height:3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72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" adj="-11796480,,5400" path="m,l981073,r76202,76202l1057275,457200,,4572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981073,0;1057275,76202;1057275,457200;0,457200;0,0" o:connectangles="0,0,0,0,0,0" textboxrect="0,0,1057275,457200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r>
                        <w:t>Pack2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0AD2E" wp14:editId="6EA09A3F">
                <wp:simplePos x="0" y="0"/>
                <wp:positionH relativeFrom="column">
                  <wp:posOffset>-85725</wp:posOffset>
                </wp:positionH>
                <wp:positionV relativeFrom="paragraph">
                  <wp:posOffset>67310</wp:posOffset>
                </wp:positionV>
                <wp:extent cx="1057275" cy="457200"/>
                <wp:effectExtent l="57150" t="38100" r="85725" b="95250"/>
                <wp:wrapNone/>
                <wp:docPr id="408" name="Snip Single Corner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r>
                              <w:t>Pack1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08" o:spid="_x0000_s1029" style="position:absolute;margin-left:-6.75pt;margin-top:5.3pt;width:83.25pt;height:3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72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" adj="-11796480,,5400" path="m,l981073,r76202,76202l1057275,457200,,4572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981073,0;1057275,76202;1057275,457200;0,457200;0,0" o:connectangles="0,0,0,0,0,0" textboxrect="0,0,1057275,457200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r>
                        <w:t>Pack1</w:t>
                      </w:r>
                    </w:p>
                  </w:txbxContent>
                </v:textbox>
              </v:shape>
            </w:pict>
          </mc:Fallback>
        </mc:AlternateContent>
      </w:r>
    </w:p>
    <w:p w:rsidR="00165AE0" w:rsidRDefault="006B66B7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223519</wp:posOffset>
                </wp:positionV>
                <wp:extent cx="428625" cy="1171575"/>
                <wp:effectExtent l="57150" t="38100" r="28575" b="8572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3" o:spid="_x0000_s1026" type="#_x0000_t32" style="position:absolute;margin-left:95.25pt;margin-top:17.6pt;width:33.75pt;height:92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223519</wp:posOffset>
                </wp:positionV>
                <wp:extent cx="314325" cy="1285875"/>
                <wp:effectExtent l="76200" t="38100" r="85725" b="8572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9" o:spid="_x0000_s1026" type="#_x0000_t32" style="position:absolute;margin-left:37.5pt;margin-top:17.6pt;width:24.75pt;height:10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 xml:space="preserve"> </w:t>
      </w:r>
    </w:p>
    <w:p w:rsidR="00165AE0" w:rsidRDefault="006B66B7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63499</wp:posOffset>
                </wp:positionV>
                <wp:extent cx="561975" cy="1304925"/>
                <wp:effectExtent l="76200" t="38100" r="28575" b="85725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5" o:spid="_x0000_s1026" type="#_x0000_t32" style="position:absolute;margin-left:378pt;margin-top:5pt;width:44.25pt;height:102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92075</wp:posOffset>
                </wp:positionV>
                <wp:extent cx="390525" cy="1333500"/>
                <wp:effectExtent l="76200" t="38100" r="104775" b="762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4" o:spid="_x0000_s1026" type="#_x0000_t32" style="position:absolute;margin-left:309.75pt;margin-top:7.25pt;width:30.75pt;height:1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</w:p>
    <w:p w:rsidR="00714FC7" w:rsidRDefault="006B66B7" w:rsidP="00ED4EC4">
      <w:r>
        <w:tab/>
        <w:t>Rare (Date, 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Common </w:t>
      </w:r>
    </w:p>
    <w:p w:rsidR="00714FC7" w:rsidRDefault="0072454B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6C769B" wp14:editId="420ECDA8">
                <wp:simplePos x="0" y="0"/>
                <wp:positionH relativeFrom="column">
                  <wp:posOffset>-266700</wp:posOffset>
                </wp:positionH>
                <wp:positionV relativeFrom="paragraph">
                  <wp:posOffset>123825</wp:posOffset>
                </wp:positionV>
                <wp:extent cx="2781300" cy="790575"/>
                <wp:effectExtent l="57150" t="38100" r="76200" b="104775"/>
                <wp:wrapNone/>
                <wp:docPr id="427" name="Flowchart: Multidocument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905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r>
                              <w:t>Class/interface with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27" o:spid="_x0000_s1030" type="#_x0000_t115" style="position:absolute;margin-left:-21pt;margin-top:9.75pt;width:219pt;height:6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r>
                        <w:t>Class/interface with same name</w:t>
                      </w:r>
                    </w:p>
                  </w:txbxContent>
                </v:textbox>
              </v:shape>
            </w:pict>
          </mc:Fallback>
        </mc:AlternateContent>
      </w:r>
      <w:r w:rsidR="006B66B7">
        <w:tab/>
      </w:r>
      <w:r w:rsidR="006B66B7">
        <w:tab/>
      </w:r>
      <w:r w:rsidR="006B66B7">
        <w:tab/>
      </w:r>
      <w:r w:rsidR="006B66B7">
        <w:tab/>
      </w:r>
      <w:r w:rsidR="006B66B7">
        <w:tab/>
      </w:r>
      <w:r w:rsidR="006B66B7">
        <w:tab/>
      </w:r>
      <w:r w:rsidR="006B66B7">
        <w:tab/>
      </w:r>
      <w:r w:rsidR="006B66B7">
        <w:tab/>
      </w:r>
      <w:r w:rsidR="006B66B7">
        <w:tab/>
      </w:r>
    </w:p>
    <w:p w:rsidR="00714FC7" w:rsidRPr="00545C34" w:rsidRDefault="006B66B7" w:rsidP="00ED4EC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53793F" wp14:editId="275F1684">
                <wp:simplePos x="0" y="0"/>
                <wp:positionH relativeFrom="column">
                  <wp:posOffset>3200400</wp:posOffset>
                </wp:positionH>
                <wp:positionV relativeFrom="paragraph">
                  <wp:posOffset>88265</wp:posOffset>
                </wp:positionV>
                <wp:extent cx="2781300" cy="790575"/>
                <wp:effectExtent l="57150" t="38100" r="76200" b="104775"/>
                <wp:wrapNone/>
                <wp:docPr id="428" name="Flowchart: Multidocument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905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72454B">
                            <w:pPr>
                              <w:jc w:val="center"/>
                            </w:pPr>
                            <w:proofErr w:type="gramStart"/>
                            <w:r>
                              <w:t>method/variable</w:t>
                            </w:r>
                            <w:proofErr w:type="gramEnd"/>
                            <w:r>
                              <w:t xml:space="preserve"> with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428" o:spid="_x0000_s1031" type="#_x0000_t115" style="position:absolute;margin-left:252pt;margin-top:6.95pt;width:219pt;height:6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72454B">
                      <w:pPr>
                        <w:jc w:val="center"/>
                      </w:pPr>
                      <w:proofErr w:type="gramStart"/>
                      <w:r>
                        <w:t>method/variable</w:t>
                      </w:r>
                      <w:proofErr w:type="gramEnd"/>
                      <w:r>
                        <w:t xml:space="preserve"> with same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6B66B7" w:rsidRDefault="006B66B7" w:rsidP="006B66B7"/>
    <w:p w:rsidR="006B66B7" w:rsidRDefault="006B66B7" w:rsidP="006B66B7"/>
    <w:p w:rsidR="006B66B7" w:rsidRDefault="006B66B7" w:rsidP="006B66B7">
      <w:pPr>
        <w:pStyle w:val="ListParagraph"/>
        <w:numPr>
          <w:ilvl w:val="0"/>
          <w:numId w:val="15"/>
        </w:numPr>
      </w:pPr>
      <w:r>
        <w:lastRenderedPageBreak/>
        <w:t>2 packages contain classes with same name is very rare</w:t>
      </w:r>
    </w:p>
    <w:p w:rsidR="006B66B7" w:rsidRDefault="006B66B7" w:rsidP="006B66B7">
      <w:pPr>
        <w:ind w:firstLine="360"/>
      </w:pPr>
      <w:r>
        <w:t xml:space="preserve">Hence ambiguity problem is very rare </w:t>
      </w:r>
    </w:p>
    <w:p w:rsidR="006B66B7" w:rsidRDefault="006B66B7" w:rsidP="006B66B7">
      <w:pPr>
        <w:pStyle w:val="ListParagraph"/>
        <w:numPr>
          <w:ilvl w:val="0"/>
          <w:numId w:val="15"/>
        </w:numPr>
      </w:pPr>
      <w:r>
        <w:t>2 classes contain variables or methods with same name is</w:t>
      </w:r>
    </w:p>
    <w:p w:rsidR="006B66B7" w:rsidRDefault="006B66B7" w:rsidP="006B66B7">
      <w:pPr>
        <w:ind w:left="360"/>
      </w:pPr>
      <w:r>
        <w:t xml:space="preserve">Very common Hence ambiguity problem is very common in static import </w:t>
      </w:r>
    </w:p>
    <w:p w:rsidR="006B66B7" w:rsidRDefault="006B66B7" w:rsidP="006B66B7">
      <w:pPr>
        <w:ind w:left="360"/>
      </w:pPr>
    </w:p>
    <w:p w:rsidR="006B66B7" w:rsidRDefault="00290F41" w:rsidP="006B66B7">
      <w:r>
        <w:t xml:space="preserve">Note: </w:t>
      </w:r>
    </w:p>
    <w:p w:rsidR="00290F41" w:rsidRDefault="00290F41" w:rsidP="006B66B7">
      <w:r>
        <w:tab/>
        <w:t>Usage of static import reduces readability make confusions</w:t>
      </w:r>
    </w:p>
    <w:p w:rsidR="00290F41" w:rsidRDefault="00290F41" w:rsidP="006B66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45720</wp:posOffset>
                </wp:positionV>
                <wp:extent cx="295275" cy="1305947"/>
                <wp:effectExtent l="57150" t="38100" r="47625" b="104140"/>
                <wp:wrapNone/>
                <wp:docPr id="436" name="Freeform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05947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305947"/>
                            <a:gd name="connsiteX1" fmla="*/ 47625 w 295275"/>
                            <a:gd name="connsiteY1" fmla="*/ 28575 h 1305947"/>
                            <a:gd name="connsiteX2" fmla="*/ 76200 w 295275"/>
                            <a:gd name="connsiteY2" fmla="*/ 38100 h 1305947"/>
                            <a:gd name="connsiteX3" fmla="*/ 161925 w 295275"/>
                            <a:gd name="connsiteY3" fmla="*/ 104775 h 1305947"/>
                            <a:gd name="connsiteX4" fmla="*/ 180975 w 295275"/>
                            <a:gd name="connsiteY4" fmla="*/ 161925 h 1305947"/>
                            <a:gd name="connsiteX5" fmla="*/ 190500 w 295275"/>
                            <a:gd name="connsiteY5" fmla="*/ 190500 h 1305947"/>
                            <a:gd name="connsiteX6" fmla="*/ 200025 w 295275"/>
                            <a:gd name="connsiteY6" fmla="*/ 352425 h 1305947"/>
                            <a:gd name="connsiteX7" fmla="*/ 209550 w 295275"/>
                            <a:gd name="connsiteY7" fmla="*/ 381000 h 1305947"/>
                            <a:gd name="connsiteX8" fmla="*/ 238125 w 295275"/>
                            <a:gd name="connsiteY8" fmla="*/ 400050 h 1305947"/>
                            <a:gd name="connsiteX9" fmla="*/ 295275 w 295275"/>
                            <a:gd name="connsiteY9" fmla="*/ 428625 h 1305947"/>
                            <a:gd name="connsiteX10" fmla="*/ 247650 w 295275"/>
                            <a:gd name="connsiteY10" fmla="*/ 981075 h 1305947"/>
                            <a:gd name="connsiteX11" fmla="*/ 238125 w 295275"/>
                            <a:gd name="connsiteY11" fmla="*/ 1047750 h 1305947"/>
                            <a:gd name="connsiteX12" fmla="*/ 219075 w 295275"/>
                            <a:gd name="connsiteY12" fmla="*/ 1219200 h 1305947"/>
                            <a:gd name="connsiteX13" fmla="*/ 190500 w 295275"/>
                            <a:gd name="connsiteY13" fmla="*/ 1295400 h 1305947"/>
                            <a:gd name="connsiteX14" fmla="*/ 161925 w 295275"/>
                            <a:gd name="connsiteY14" fmla="*/ 1304925 h 1305947"/>
                            <a:gd name="connsiteX15" fmla="*/ 85725 w 295275"/>
                            <a:gd name="connsiteY15" fmla="*/ 1304925 h 1305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95275" h="1305947">
                              <a:moveTo>
                                <a:pt x="0" y="0"/>
                              </a:moveTo>
                              <a:cubicBezTo>
                                <a:pt x="15875" y="9525"/>
                                <a:pt x="31066" y="20296"/>
                                <a:pt x="47625" y="28575"/>
                              </a:cubicBezTo>
                              <a:cubicBezTo>
                                <a:pt x="56605" y="33065"/>
                                <a:pt x="67423" y="33224"/>
                                <a:pt x="76200" y="38100"/>
                              </a:cubicBezTo>
                              <a:cubicBezTo>
                                <a:pt x="127469" y="66583"/>
                                <a:pt x="127215" y="70065"/>
                                <a:pt x="161925" y="104775"/>
                              </a:cubicBezTo>
                              <a:lnTo>
                                <a:pt x="180975" y="161925"/>
                              </a:lnTo>
                              <a:lnTo>
                                <a:pt x="190500" y="190500"/>
                              </a:lnTo>
                              <a:cubicBezTo>
                                <a:pt x="193675" y="244475"/>
                                <a:pt x="194645" y="298625"/>
                                <a:pt x="200025" y="352425"/>
                              </a:cubicBezTo>
                              <a:cubicBezTo>
                                <a:pt x="201024" y="362415"/>
                                <a:pt x="203278" y="373160"/>
                                <a:pt x="209550" y="381000"/>
                              </a:cubicBezTo>
                              <a:cubicBezTo>
                                <a:pt x="216701" y="389939"/>
                                <a:pt x="227886" y="394930"/>
                                <a:pt x="238125" y="400050"/>
                              </a:cubicBezTo>
                              <a:cubicBezTo>
                                <a:pt x="316995" y="439485"/>
                                <a:pt x="213383" y="374030"/>
                                <a:pt x="295275" y="428625"/>
                              </a:cubicBezTo>
                              <a:cubicBezTo>
                                <a:pt x="81021" y="482189"/>
                                <a:pt x="265085" y="423141"/>
                                <a:pt x="247650" y="981075"/>
                              </a:cubicBezTo>
                              <a:cubicBezTo>
                                <a:pt x="246949" y="1003515"/>
                                <a:pt x="241300" y="1025525"/>
                                <a:pt x="238125" y="1047750"/>
                              </a:cubicBezTo>
                              <a:cubicBezTo>
                                <a:pt x="230321" y="1164816"/>
                                <a:pt x="243191" y="1152880"/>
                                <a:pt x="219075" y="1219200"/>
                              </a:cubicBezTo>
                              <a:cubicBezTo>
                                <a:pt x="209804" y="1244694"/>
                                <a:pt x="205547" y="1272829"/>
                                <a:pt x="190500" y="1295400"/>
                              </a:cubicBezTo>
                              <a:cubicBezTo>
                                <a:pt x="184931" y="1303754"/>
                                <a:pt x="171924" y="1304016"/>
                                <a:pt x="161925" y="1304925"/>
                              </a:cubicBezTo>
                              <a:cubicBezTo>
                                <a:pt x="136629" y="1307225"/>
                                <a:pt x="111125" y="1304925"/>
                                <a:pt x="85725" y="13049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6" o:spid="_x0000_s1026" style="position:absolute;margin-left:76.5pt;margin-top:3.6pt;width:23.25pt;height:10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30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" path="m,c15875,9525,31066,20296,47625,28575v8980,4490,19798,4649,28575,9525c127469,66583,127215,70065,161925,104775r19050,57150l190500,190500v3175,53975,4145,108125,9525,161925c201024,362415,203278,373160,209550,381000v7151,8939,18336,13930,28575,19050c316995,439485,213383,374030,295275,428625,81021,482189,265085,423141,247650,981075v-701,22440,-6350,44450,-9525,66675c230321,1164816,243191,1152880,219075,1219200v-9271,25494,-13528,53629,-28575,76200c184931,1303754,171924,1304016,161925,1304925v-25296,2300,-50800,,-76200,e" filled="f" strokecolor="#4f81bd [3204]" strokeweight="3pt">
                <v:shadow on="t" color="black" opacity="22937f" origin=",.5" offset="0,.63889mm"/>
                <v:path arrowok="t" o:connecttype="custom" o:connectlocs="0,0;47625,28575;76200,38100;161925,104775;180975,161925;190500,190500;200025,352425;209550,381000;238125,400050;295275,428625;247650,981075;238125,1047750;219075,1219200;190500,1295400;161925,1304925;85725,1304925" o:connectangles="0,0,0,0,0,0,0,0,0,0,0,0,0,0,0,0"/>
              </v:shape>
            </w:pict>
          </mc:Fallback>
        </mc:AlternateContent>
      </w:r>
      <w:r>
        <w:tab/>
        <w:t>“”</w:t>
      </w:r>
    </w:p>
    <w:p w:rsidR="00290F41" w:rsidRDefault="00290F41" w:rsidP="006B66B7">
      <w:r>
        <w:tab/>
        <w:t>“”</w:t>
      </w:r>
      <w:r>
        <w:tab/>
      </w:r>
      <w:r>
        <w:tab/>
        <w:t>10000 line code</w:t>
      </w:r>
    </w:p>
    <w:p w:rsidR="00290F41" w:rsidRDefault="00290F41" w:rsidP="00290F41">
      <w:pPr>
        <w:ind w:firstLine="720"/>
      </w:pPr>
      <w:r>
        <w:t xml:space="preserve">“” </w:t>
      </w:r>
      <w:r>
        <w:tab/>
      </w:r>
      <w:r>
        <w:tab/>
      </w:r>
      <w:r>
        <w:tab/>
        <w:t xml:space="preserve">now I don’t know this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 method from </w:t>
      </w:r>
    </w:p>
    <w:p w:rsidR="00290F41" w:rsidRDefault="00290F41" w:rsidP="00290F41">
      <w:proofErr w:type="gramStart"/>
      <w:r>
        <w:t>Sop(</w:t>
      </w:r>
      <w:proofErr w:type="spellStart"/>
      <w:proofErr w:type="gramEnd"/>
      <w:r>
        <w:t>sqrt</w:t>
      </w:r>
      <w:proofErr w:type="spellEnd"/>
      <w:r>
        <w:t>(4));</w:t>
      </w:r>
      <w:r>
        <w:tab/>
      </w:r>
      <w:r>
        <w:tab/>
        <w:t xml:space="preserve">which class </w:t>
      </w:r>
    </w:p>
    <w:p w:rsidR="00290F41" w:rsidRDefault="00290F41" w:rsidP="00290F41">
      <w:r>
        <w:tab/>
        <w:t>“”</w:t>
      </w:r>
      <w:r>
        <w:tab/>
      </w:r>
      <w:r>
        <w:tab/>
      </w:r>
      <w:r>
        <w:tab/>
        <w:t xml:space="preserve">so use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4)  will be easy </w:t>
      </w:r>
    </w:p>
    <w:p w:rsidR="00290F41" w:rsidRDefault="00290F41" w:rsidP="00290F41"/>
    <w:p w:rsidR="00290F41" w:rsidRDefault="00290F41" w:rsidP="00290F41"/>
    <w:p w:rsidR="00290F41" w:rsidRDefault="00725C54" w:rsidP="00290F41">
      <w:r>
        <w:t xml:space="preserve">Import </w:t>
      </w:r>
    </w:p>
    <w:p w:rsidR="00725C54" w:rsidRDefault="00725C54" w:rsidP="00290F41">
      <w:r>
        <w:t>To import classes/interfaces of a particular package</w:t>
      </w:r>
    </w:p>
    <w:p w:rsidR="00725C54" w:rsidRDefault="00725C54" w:rsidP="00290F41">
      <w:r>
        <w:tab/>
        <w:t xml:space="preserve">So no need fully qualified name for every time </w:t>
      </w:r>
    </w:p>
    <w:p w:rsidR="00725C54" w:rsidRDefault="00725C54" w:rsidP="00290F41"/>
    <w:p w:rsidR="00725C54" w:rsidRDefault="00725C54" w:rsidP="00290F41">
      <w:r>
        <w:t xml:space="preserve">Static import </w:t>
      </w:r>
    </w:p>
    <w:p w:rsidR="00725C54" w:rsidRDefault="00725C54" w:rsidP="00725C54">
      <w:r>
        <w:t>To import static members of a particular class/Interface</w:t>
      </w:r>
    </w:p>
    <w:p w:rsidR="00725C54" w:rsidRDefault="00725C54" w:rsidP="00725C54">
      <w:r>
        <w:tab/>
        <w:t xml:space="preserve">So no need </w:t>
      </w:r>
      <w:proofErr w:type="spellStart"/>
      <w:r>
        <w:t>Class.staticMem</w:t>
      </w:r>
      <w:proofErr w:type="spellEnd"/>
      <w:r>
        <w:t xml:space="preserve"> (class name</w:t>
      </w:r>
      <w:proofErr w:type="gramStart"/>
      <w:r>
        <w:t>. )</w:t>
      </w:r>
      <w:proofErr w:type="gramEnd"/>
    </w:p>
    <w:p w:rsidR="00725C54" w:rsidRDefault="00725C54" w:rsidP="00290F41">
      <w:r>
        <w:t xml:space="preserve"> </w:t>
      </w:r>
    </w:p>
    <w:p w:rsidR="003A5668" w:rsidRDefault="003A5668" w:rsidP="00290F41"/>
    <w:p w:rsidR="003A5668" w:rsidRDefault="003A5668" w:rsidP="00290F41"/>
    <w:p w:rsidR="006B66B7" w:rsidRDefault="003A5668" w:rsidP="003A5668">
      <w:pPr>
        <w:pStyle w:val="Heading2"/>
      </w:pPr>
      <w:r>
        <w:lastRenderedPageBreak/>
        <w:t>Package</w:t>
      </w:r>
    </w:p>
    <w:p w:rsidR="003A5668" w:rsidRDefault="003A5668" w:rsidP="003A5668">
      <w:r>
        <w:t xml:space="preserve">Group of related thinks </w:t>
      </w:r>
    </w:p>
    <w:p w:rsidR="003A5668" w:rsidRDefault="003A5668" w:rsidP="003A5668">
      <w:r>
        <w:t>Encapsulation (grouping)</w:t>
      </w:r>
    </w:p>
    <w:p w:rsidR="003A5668" w:rsidRDefault="003A5668" w:rsidP="003A5668"/>
    <w:p w:rsidR="003A5668" w:rsidRDefault="003A5668" w:rsidP="003A5668">
      <w:r>
        <w:t>It’s an encapsulation mechanism to group related interfaces and classes into a single unit</w:t>
      </w:r>
    </w:p>
    <w:p w:rsidR="003A5668" w:rsidRDefault="003A5668" w:rsidP="003A5668"/>
    <w:p w:rsidR="003A5668" w:rsidRDefault="003A5668" w:rsidP="003A5668">
      <w:r>
        <w:t>Ex:</w:t>
      </w:r>
    </w:p>
    <w:p w:rsidR="003A5668" w:rsidRDefault="003A5668" w:rsidP="003A5668">
      <w:r>
        <w:tab/>
        <w:t xml:space="preserve">All classes and interfaces which are related for database operations are grouped into a single package which is </w:t>
      </w:r>
      <w:proofErr w:type="spellStart"/>
      <w:r>
        <w:t>java.sql</w:t>
      </w:r>
      <w:proofErr w:type="spellEnd"/>
      <w:r>
        <w:t xml:space="preserve"> package</w:t>
      </w:r>
    </w:p>
    <w:p w:rsidR="003A5668" w:rsidRDefault="003A5668" w:rsidP="003A5668"/>
    <w:p w:rsidR="003A5668" w:rsidRDefault="003A5668" w:rsidP="003A5668">
      <w:pPr>
        <w:pStyle w:val="Heading3"/>
      </w:pPr>
      <w:r>
        <w:t xml:space="preserve">Advantage </w:t>
      </w:r>
    </w:p>
    <w:p w:rsidR="003A5668" w:rsidRDefault="004A0F7E" w:rsidP="00F5709A">
      <w:pPr>
        <w:pStyle w:val="ListParagraph"/>
        <w:numPr>
          <w:ilvl w:val="0"/>
          <w:numId w:val="16"/>
        </w:numPr>
      </w:pPr>
      <w:r>
        <w:t xml:space="preserve">To resolve naming conflicts </w:t>
      </w:r>
    </w:p>
    <w:p w:rsidR="004A0F7E" w:rsidRDefault="004A0F7E" w:rsidP="003A5668">
      <w:r>
        <w:tab/>
      </w:r>
      <w:r w:rsidR="00F5709A">
        <w:tab/>
      </w:r>
      <w:r>
        <w:t>That is unique identification of our component</w:t>
      </w:r>
    </w:p>
    <w:p w:rsidR="004A0F7E" w:rsidRDefault="004A0F7E" w:rsidP="003A5668"/>
    <w:p w:rsidR="004A0F7E" w:rsidRDefault="004A0F7E" w:rsidP="00F5709A">
      <w:pPr>
        <w:pStyle w:val="ListParagraph"/>
        <w:numPr>
          <w:ilvl w:val="0"/>
          <w:numId w:val="16"/>
        </w:numPr>
      </w:pPr>
      <w:r>
        <w:t>It improves modularity of application</w:t>
      </w:r>
    </w:p>
    <w:p w:rsidR="004A0F7E" w:rsidRDefault="004A0F7E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D0A8E0" wp14:editId="33EB94C8">
                <wp:simplePos x="0" y="0"/>
                <wp:positionH relativeFrom="column">
                  <wp:posOffset>400050</wp:posOffset>
                </wp:positionH>
                <wp:positionV relativeFrom="paragraph">
                  <wp:posOffset>118110</wp:posOffset>
                </wp:positionV>
                <wp:extent cx="3790950" cy="1228725"/>
                <wp:effectExtent l="0" t="0" r="19050" b="2857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>
                            <w:r>
                              <w:t>Order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6" o:spid="_x0000_s1032" type="#_x0000_t202" style="position:absolute;margin-left:31.5pt;margin-top:9.3pt;width:298.5pt;height:96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" fillcolor="white [3201]" strokeweight=".5pt">
                <v:textbox>
                  <w:txbxContent>
                    <w:p w:rsidR="0043071A" w:rsidRDefault="0043071A">
                      <w:r>
                        <w:t>Order module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A5668" w:rsidRPr="003A5668" w:rsidRDefault="004A0F7E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980DE9" wp14:editId="745A8460">
                <wp:simplePos x="0" y="0"/>
                <wp:positionH relativeFrom="column">
                  <wp:posOffset>533400</wp:posOffset>
                </wp:positionH>
                <wp:positionV relativeFrom="paragraph">
                  <wp:posOffset>205740</wp:posOffset>
                </wp:positionV>
                <wp:extent cx="1562100" cy="676275"/>
                <wp:effectExtent l="57150" t="38100" r="76200" b="1047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4A0F7E">
                            <w:r>
                              <w:t xml:space="preserve">Order delivery module </w:t>
                            </w:r>
                          </w:p>
                          <w:p w:rsidR="0085402C" w:rsidRDefault="0085402C" w:rsidP="004A0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7" o:spid="_x0000_s1033" style="position:absolute;margin-left:42pt;margin-top:16.2pt;width:123pt;height:5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4A0F7E">
                      <w:r>
                        <w:t xml:space="preserve">Order delivery module </w:t>
                      </w:r>
                    </w:p>
                    <w:p w:rsidR="0043071A" w:rsidRDefault="0043071A" w:rsidP="004A0F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543D2" wp14:editId="2C57AD53">
                <wp:simplePos x="0" y="0"/>
                <wp:positionH relativeFrom="column">
                  <wp:posOffset>2305050</wp:posOffset>
                </wp:positionH>
                <wp:positionV relativeFrom="paragraph">
                  <wp:posOffset>186690</wp:posOffset>
                </wp:positionV>
                <wp:extent cx="1714500" cy="695325"/>
                <wp:effectExtent l="57150" t="38100" r="76200" b="1047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4A0F7E">
                            <w:r>
                              <w:t xml:space="preserve">Order processing module </w:t>
                            </w:r>
                          </w:p>
                          <w:p w:rsidR="0085402C" w:rsidRDefault="0085402C" w:rsidP="004A0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8" o:spid="_x0000_s1034" style="position:absolute;margin-left:181.5pt;margin-top:14.7pt;width:135pt;height:5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4A0F7E">
                      <w:r>
                        <w:t xml:space="preserve">Order processing module </w:t>
                      </w:r>
                    </w:p>
                    <w:p w:rsidR="0043071A" w:rsidRDefault="0043071A" w:rsidP="004A0F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532E">
        <w:t xml:space="preserve"> </w:t>
      </w:r>
    </w:p>
    <w:p w:rsidR="003A5668" w:rsidRDefault="003A5668" w:rsidP="003A5668"/>
    <w:p w:rsidR="003A5668" w:rsidRDefault="00F5709A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A1216B" wp14:editId="528BDEA9">
                <wp:simplePos x="0" y="0"/>
                <wp:positionH relativeFrom="column">
                  <wp:posOffset>3048000</wp:posOffset>
                </wp:positionH>
                <wp:positionV relativeFrom="paragraph">
                  <wp:posOffset>191135</wp:posOffset>
                </wp:positionV>
                <wp:extent cx="0" cy="142875"/>
                <wp:effectExtent l="152400" t="38100" r="114300" b="10477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1" o:spid="_x0000_s1026" type="#_x0000_t32" style="position:absolute;margin-left:240pt;margin-top:15.05pt;width:0;height:11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9DC99" wp14:editId="58C0C64D">
                <wp:simplePos x="0" y="0"/>
                <wp:positionH relativeFrom="column">
                  <wp:posOffset>2362200</wp:posOffset>
                </wp:positionH>
                <wp:positionV relativeFrom="paragraph">
                  <wp:posOffset>191135</wp:posOffset>
                </wp:positionV>
                <wp:extent cx="686081" cy="600075"/>
                <wp:effectExtent l="57150" t="19050" r="76200" b="104775"/>
                <wp:wrapNone/>
                <wp:docPr id="440" name="Freeform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081" cy="600075"/>
                        </a:xfrm>
                        <a:custGeom>
                          <a:avLst/>
                          <a:gdLst>
                            <a:gd name="connsiteX0" fmla="*/ 0 w 686081"/>
                            <a:gd name="connsiteY0" fmla="*/ 600075 h 600075"/>
                            <a:gd name="connsiteX1" fmla="*/ 171450 w 686081"/>
                            <a:gd name="connsiteY1" fmla="*/ 590550 h 600075"/>
                            <a:gd name="connsiteX2" fmla="*/ 228600 w 686081"/>
                            <a:gd name="connsiteY2" fmla="*/ 561975 h 600075"/>
                            <a:gd name="connsiteX3" fmla="*/ 285750 w 686081"/>
                            <a:gd name="connsiteY3" fmla="*/ 542925 h 600075"/>
                            <a:gd name="connsiteX4" fmla="*/ 323850 w 686081"/>
                            <a:gd name="connsiteY4" fmla="*/ 523875 h 600075"/>
                            <a:gd name="connsiteX5" fmla="*/ 352425 w 686081"/>
                            <a:gd name="connsiteY5" fmla="*/ 504825 h 600075"/>
                            <a:gd name="connsiteX6" fmla="*/ 381000 w 686081"/>
                            <a:gd name="connsiteY6" fmla="*/ 495300 h 600075"/>
                            <a:gd name="connsiteX7" fmla="*/ 409575 w 686081"/>
                            <a:gd name="connsiteY7" fmla="*/ 466725 h 600075"/>
                            <a:gd name="connsiteX8" fmla="*/ 466725 w 686081"/>
                            <a:gd name="connsiteY8" fmla="*/ 428625 h 600075"/>
                            <a:gd name="connsiteX9" fmla="*/ 495300 w 686081"/>
                            <a:gd name="connsiteY9" fmla="*/ 409575 h 600075"/>
                            <a:gd name="connsiteX10" fmla="*/ 523875 w 686081"/>
                            <a:gd name="connsiteY10" fmla="*/ 381000 h 600075"/>
                            <a:gd name="connsiteX11" fmla="*/ 552450 w 686081"/>
                            <a:gd name="connsiteY11" fmla="*/ 361950 h 600075"/>
                            <a:gd name="connsiteX12" fmla="*/ 609600 w 686081"/>
                            <a:gd name="connsiteY12" fmla="*/ 304800 h 600075"/>
                            <a:gd name="connsiteX13" fmla="*/ 638175 w 686081"/>
                            <a:gd name="connsiteY13" fmla="*/ 276225 h 600075"/>
                            <a:gd name="connsiteX14" fmla="*/ 647700 w 686081"/>
                            <a:gd name="connsiteY14" fmla="*/ 247650 h 600075"/>
                            <a:gd name="connsiteX15" fmla="*/ 666750 w 686081"/>
                            <a:gd name="connsiteY15" fmla="*/ 219075 h 600075"/>
                            <a:gd name="connsiteX16" fmla="*/ 676275 w 686081"/>
                            <a:gd name="connsiteY16" fmla="*/ 180975 h 600075"/>
                            <a:gd name="connsiteX17" fmla="*/ 685800 w 686081"/>
                            <a:gd name="connsiteY17" fmla="*/ 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86081" h="600075">
                              <a:moveTo>
                                <a:pt x="0" y="600075"/>
                              </a:moveTo>
                              <a:cubicBezTo>
                                <a:pt x="57150" y="596900"/>
                                <a:pt x="114470" y="595977"/>
                                <a:pt x="171450" y="590550"/>
                              </a:cubicBezTo>
                              <a:cubicBezTo>
                                <a:pt x="204609" y="587392"/>
                                <a:pt x="198827" y="575207"/>
                                <a:pt x="228600" y="561975"/>
                              </a:cubicBezTo>
                              <a:cubicBezTo>
                                <a:pt x="246950" y="553820"/>
                                <a:pt x="267789" y="551905"/>
                                <a:pt x="285750" y="542925"/>
                              </a:cubicBezTo>
                              <a:cubicBezTo>
                                <a:pt x="298450" y="536575"/>
                                <a:pt x="311522" y="530920"/>
                                <a:pt x="323850" y="523875"/>
                              </a:cubicBezTo>
                              <a:cubicBezTo>
                                <a:pt x="333789" y="518195"/>
                                <a:pt x="342186" y="509945"/>
                                <a:pt x="352425" y="504825"/>
                              </a:cubicBezTo>
                              <a:cubicBezTo>
                                <a:pt x="361405" y="500335"/>
                                <a:pt x="371475" y="498475"/>
                                <a:pt x="381000" y="495300"/>
                              </a:cubicBezTo>
                              <a:cubicBezTo>
                                <a:pt x="390525" y="485775"/>
                                <a:pt x="398942" y="474995"/>
                                <a:pt x="409575" y="466725"/>
                              </a:cubicBezTo>
                              <a:cubicBezTo>
                                <a:pt x="427647" y="452669"/>
                                <a:pt x="447675" y="441325"/>
                                <a:pt x="466725" y="428625"/>
                              </a:cubicBezTo>
                              <a:cubicBezTo>
                                <a:pt x="476250" y="422275"/>
                                <a:pt x="487205" y="417670"/>
                                <a:pt x="495300" y="409575"/>
                              </a:cubicBezTo>
                              <a:cubicBezTo>
                                <a:pt x="504825" y="400050"/>
                                <a:pt x="513527" y="389624"/>
                                <a:pt x="523875" y="381000"/>
                              </a:cubicBezTo>
                              <a:cubicBezTo>
                                <a:pt x="532669" y="373671"/>
                                <a:pt x="543894" y="369555"/>
                                <a:pt x="552450" y="361950"/>
                              </a:cubicBezTo>
                              <a:cubicBezTo>
                                <a:pt x="572586" y="344052"/>
                                <a:pt x="590550" y="323850"/>
                                <a:pt x="609600" y="304800"/>
                              </a:cubicBezTo>
                              <a:lnTo>
                                <a:pt x="638175" y="276225"/>
                              </a:lnTo>
                              <a:cubicBezTo>
                                <a:pt x="641350" y="266700"/>
                                <a:pt x="643210" y="256630"/>
                                <a:pt x="647700" y="247650"/>
                              </a:cubicBezTo>
                              <a:cubicBezTo>
                                <a:pt x="652820" y="237411"/>
                                <a:pt x="662241" y="229597"/>
                                <a:pt x="666750" y="219075"/>
                              </a:cubicBezTo>
                              <a:cubicBezTo>
                                <a:pt x="671907" y="207043"/>
                                <a:pt x="673100" y="193675"/>
                                <a:pt x="676275" y="180975"/>
                              </a:cubicBezTo>
                              <a:cubicBezTo>
                                <a:pt x="688643" y="57292"/>
                                <a:pt x="685800" y="117633"/>
                                <a:pt x="68580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0" o:spid="_x0000_s1026" style="position:absolute;margin-left:186pt;margin-top:15.05pt;width:54pt;height:4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6081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" path="m,600075v57150,-3175,114470,-4098,171450,-9525c204609,587392,198827,575207,228600,561975v18350,-8155,39189,-10070,57150,-19050c298450,536575,311522,530920,323850,523875v9939,-5680,18336,-13930,28575,-19050c361405,500335,371475,498475,381000,495300v9525,-9525,17942,-20305,28575,-28575c427647,452669,447675,441325,466725,428625v9525,-6350,20480,-10955,28575,-19050c504825,400050,513527,389624,523875,381000v8794,-7329,20019,-11445,28575,-19050c572586,344052,590550,323850,609600,304800r28575,-28575c641350,266700,643210,256630,647700,247650v5120,-10239,14541,-18053,19050,-28575c671907,207043,673100,193675,676275,180975,688643,57292,685800,117633,685800,e" filled="f" strokecolor="#4f81bd [3204]" strokeweight="3pt">
                <v:shadow on="t" color="black" opacity="22937f" origin=",.5" offset="0,.63889mm"/>
                <v:path arrowok="t" o:connecttype="custom" o:connectlocs="0,600075;171450,590550;228600,561975;285750,542925;323850,523875;352425,504825;381000,495300;409575,466725;466725,428625;495300,409575;523875,381000;552450,361950;609600,304800;638175,276225;647700,247650;666750,219075;676275,180975;685800,0" o:connectangles="0,0,0,0,0,0,0,0,0,0,0,0,0,0,0,0,0,0"/>
              </v:shape>
            </w:pict>
          </mc:Fallback>
        </mc:AlternateContent>
      </w:r>
    </w:p>
    <w:p w:rsidR="003A5668" w:rsidRDefault="00F5709A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846750" wp14:editId="507C651E">
                <wp:simplePos x="0" y="0"/>
                <wp:positionH relativeFrom="column">
                  <wp:posOffset>314325</wp:posOffset>
                </wp:positionH>
                <wp:positionV relativeFrom="paragraph">
                  <wp:posOffset>135890</wp:posOffset>
                </wp:positionV>
                <wp:extent cx="85725" cy="123825"/>
                <wp:effectExtent l="133350" t="38100" r="47625" b="12382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4" o:spid="_x0000_s1026" type="#_x0000_t32" style="position:absolute;margin-left:24.75pt;margin-top:10.7pt;width:6.75pt;height:9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400FE2" wp14:editId="67AE1EBA">
                <wp:simplePos x="0" y="0"/>
                <wp:positionH relativeFrom="column">
                  <wp:posOffset>152023</wp:posOffset>
                </wp:positionH>
                <wp:positionV relativeFrom="paragraph">
                  <wp:posOffset>135890</wp:posOffset>
                </wp:positionV>
                <wp:extent cx="286127" cy="668041"/>
                <wp:effectExtent l="76200" t="38100" r="19050" b="93980"/>
                <wp:wrapNone/>
                <wp:docPr id="442" name="Freeform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27" cy="668041"/>
                        </a:xfrm>
                        <a:custGeom>
                          <a:avLst/>
                          <a:gdLst>
                            <a:gd name="connsiteX0" fmla="*/ 286127 w 286127"/>
                            <a:gd name="connsiteY0" fmla="*/ 657225 h 668041"/>
                            <a:gd name="connsiteX1" fmla="*/ 48002 w 286127"/>
                            <a:gd name="connsiteY1" fmla="*/ 657225 h 668041"/>
                            <a:gd name="connsiteX2" fmla="*/ 38477 w 286127"/>
                            <a:gd name="connsiteY2" fmla="*/ 628650 h 668041"/>
                            <a:gd name="connsiteX3" fmla="*/ 19427 w 286127"/>
                            <a:gd name="connsiteY3" fmla="*/ 600075 h 668041"/>
                            <a:gd name="connsiteX4" fmla="*/ 377 w 286127"/>
                            <a:gd name="connsiteY4" fmla="*/ 514350 h 668041"/>
                            <a:gd name="connsiteX5" fmla="*/ 9902 w 286127"/>
                            <a:gd name="connsiteY5" fmla="*/ 371475 h 668041"/>
                            <a:gd name="connsiteX6" fmla="*/ 38477 w 286127"/>
                            <a:gd name="connsiteY6" fmla="*/ 314325 h 668041"/>
                            <a:gd name="connsiteX7" fmla="*/ 48002 w 286127"/>
                            <a:gd name="connsiteY7" fmla="*/ 285750 h 668041"/>
                            <a:gd name="connsiteX8" fmla="*/ 86102 w 286127"/>
                            <a:gd name="connsiteY8" fmla="*/ 228600 h 668041"/>
                            <a:gd name="connsiteX9" fmla="*/ 105152 w 286127"/>
                            <a:gd name="connsiteY9" fmla="*/ 200025 h 668041"/>
                            <a:gd name="connsiteX10" fmla="*/ 124202 w 286127"/>
                            <a:gd name="connsiteY10" fmla="*/ 171450 h 668041"/>
                            <a:gd name="connsiteX11" fmla="*/ 152777 w 286127"/>
                            <a:gd name="connsiteY11" fmla="*/ 152400 h 668041"/>
                            <a:gd name="connsiteX12" fmla="*/ 171827 w 286127"/>
                            <a:gd name="connsiteY12" fmla="*/ 123825 h 668041"/>
                            <a:gd name="connsiteX13" fmla="*/ 219452 w 286127"/>
                            <a:gd name="connsiteY13" fmla="*/ 66675 h 668041"/>
                            <a:gd name="connsiteX14" fmla="*/ 228977 w 286127"/>
                            <a:gd name="connsiteY14" fmla="*/ 38100 h 668041"/>
                            <a:gd name="connsiteX15" fmla="*/ 257552 w 286127"/>
                            <a:gd name="connsiteY15" fmla="*/ 0 h 668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86127" h="668041">
                              <a:moveTo>
                                <a:pt x="286127" y="657225"/>
                              </a:moveTo>
                              <a:cubicBezTo>
                                <a:pt x="209299" y="664209"/>
                                <a:pt x="124423" y="677604"/>
                                <a:pt x="48002" y="657225"/>
                              </a:cubicBezTo>
                              <a:cubicBezTo>
                                <a:pt x="38301" y="654638"/>
                                <a:pt x="42967" y="637630"/>
                                <a:pt x="38477" y="628650"/>
                              </a:cubicBezTo>
                              <a:cubicBezTo>
                                <a:pt x="33357" y="618411"/>
                                <a:pt x="25777" y="609600"/>
                                <a:pt x="19427" y="600075"/>
                              </a:cubicBezTo>
                              <a:cubicBezTo>
                                <a:pt x="13077" y="571500"/>
                                <a:pt x="1596" y="543597"/>
                                <a:pt x="377" y="514350"/>
                              </a:cubicBezTo>
                              <a:cubicBezTo>
                                <a:pt x="-1610" y="466661"/>
                                <a:pt x="4631" y="418914"/>
                                <a:pt x="9902" y="371475"/>
                              </a:cubicBezTo>
                              <a:cubicBezTo>
                                <a:pt x="13322" y="340693"/>
                                <a:pt x="24946" y="341388"/>
                                <a:pt x="38477" y="314325"/>
                              </a:cubicBezTo>
                              <a:cubicBezTo>
                                <a:pt x="42967" y="305345"/>
                                <a:pt x="43126" y="294527"/>
                                <a:pt x="48002" y="285750"/>
                              </a:cubicBezTo>
                              <a:cubicBezTo>
                                <a:pt x="59121" y="265736"/>
                                <a:pt x="73402" y="247650"/>
                                <a:pt x="86102" y="228600"/>
                              </a:cubicBezTo>
                              <a:lnTo>
                                <a:pt x="105152" y="200025"/>
                              </a:lnTo>
                              <a:cubicBezTo>
                                <a:pt x="111502" y="190500"/>
                                <a:pt x="114677" y="177800"/>
                                <a:pt x="124202" y="171450"/>
                              </a:cubicBezTo>
                              <a:lnTo>
                                <a:pt x="152777" y="152400"/>
                              </a:lnTo>
                              <a:cubicBezTo>
                                <a:pt x="159127" y="142875"/>
                                <a:pt x="164498" y="132619"/>
                                <a:pt x="171827" y="123825"/>
                              </a:cubicBezTo>
                              <a:cubicBezTo>
                                <a:pt x="198159" y="92227"/>
                                <a:pt x="201715" y="102148"/>
                                <a:pt x="219452" y="66675"/>
                              </a:cubicBezTo>
                              <a:cubicBezTo>
                                <a:pt x="223942" y="57695"/>
                                <a:pt x="224487" y="47080"/>
                                <a:pt x="228977" y="38100"/>
                              </a:cubicBezTo>
                              <a:cubicBezTo>
                                <a:pt x="239747" y="16559"/>
                                <a:pt x="244157" y="13395"/>
                                <a:pt x="257552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2" o:spid="_x0000_s1026" style="position:absolute;margin-left:11.95pt;margin-top:10.7pt;width:22.55pt;height:5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127,66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" path="m286127,657225v-76828,6984,-161704,20379,-238125,c38301,654638,42967,637630,38477,628650,33357,618411,25777,609600,19427,600075,13077,571500,1596,543597,377,514350,-1610,466661,4631,418914,9902,371475v3420,-30782,15044,-30087,28575,-57150c42967,305345,43126,294527,48002,285750,59121,265736,73402,247650,86102,228600r19050,-28575c111502,190500,114677,177800,124202,171450r28575,-19050c159127,142875,164498,132619,171827,123825v26332,-31598,29888,-21677,47625,-57150c223942,57695,224487,47080,228977,38100,239747,16559,244157,13395,257552,e" filled="f" strokecolor="#4f81bd [3204]" strokeweight="3pt">
                <v:shadow on="t" color="black" opacity="22937f" origin=",.5" offset="0,.63889mm"/>
                <v:path arrowok="t" o:connecttype="custom" o:connectlocs="286127,657225;48002,657225;38477,628650;19427,600075;377,514350;9902,371475;38477,314325;48002,285750;86102,228600;105152,200025;124202,171450;152777,152400;171827,123825;219452,66675;228977,38100;257552,0" o:connectangles="0,0,0,0,0,0,0,0,0,0,0,0,0,0,0,0"/>
              </v:shape>
            </w:pict>
          </mc:Fallback>
        </mc:AlternateContent>
      </w:r>
    </w:p>
    <w:p w:rsidR="003A5668" w:rsidRDefault="00F5709A" w:rsidP="003A5668">
      <w:r>
        <w:tab/>
      </w:r>
      <w:proofErr w:type="spellStart"/>
      <w:r>
        <w:t>com.xyz.order.process</w:t>
      </w:r>
      <w:proofErr w:type="spellEnd"/>
    </w:p>
    <w:p w:rsidR="003A5668" w:rsidRDefault="00F5709A" w:rsidP="003A5668">
      <w:r>
        <w:tab/>
      </w:r>
      <w:proofErr w:type="spellStart"/>
      <w:r>
        <w:t>com.xyz.order</w:t>
      </w:r>
      <w:proofErr w:type="spellEnd"/>
    </w:p>
    <w:p w:rsidR="003A5668" w:rsidRDefault="003A5668" w:rsidP="003A5668"/>
    <w:p w:rsidR="00F5709A" w:rsidRDefault="00F5709A" w:rsidP="00F5709A">
      <w:pPr>
        <w:pStyle w:val="ListParagraph"/>
        <w:numPr>
          <w:ilvl w:val="0"/>
          <w:numId w:val="16"/>
        </w:numPr>
      </w:pPr>
      <w:r>
        <w:t>So Maintainability will improve</w:t>
      </w:r>
    </w:p>
    <w:p w:rsidR="00F5709A" w:rsidRDefault="00F5709A" w:rsidP="00F5709A">
      <w:pPr>
        <w:pStyle w:val="ListParagraph"/>
        <w:numPr>
          <w:ilvl w:val="0"/>
          <w:numId w:val="16"/>
        </w:numPr>
      </w:pPr>
      <w:r>
        <w:lastRenderedPageBreak/>
        <w:t xml:space="preserve">Security </w:t>
      </w:r>
    </w:p>
    <w:p w:rsidR="003A5668" w:rsidRDefault="003E5F5B" w:rsidP="00F5709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7F61F9" wp14:editId="53DE3757">
                <wp:simplePos x="0" y="0"/>
                <wp:positionH relativeFrom="column">
                  <wp:posOffset>3143250</wp:posOffset>
                </wp:positionH>
                <wp:positionV relativeFrom="paragraph">
                  <wp:posOffset>125730</wp:posOffset>
                </wp:positionV>
                <wp:extent cx="1038225" cy="628650"/>
                <wp:effectExtent l="57150" t="38100" r="85725" b="9525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B</w:t>
                            </w:r>
                            <w:r w:rsidRPr="00F5709A">
                              <w:rPr>
                                <w:sz w:val="16"/>
                              </w:rPr>
                              <w:t>{</w:t>
                            </w:r>
                            <w:proofErr w:type="gramEnd"/>
                          </w:p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3" o:spid="_x0000_s1035" style="position:absolute;left:0;text-align:left;margin-left:247.5pt;margin-top:9.9pt;width:81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 xml:space="preserve">Class </w:t>
                      </w:r>
                      <w:proofErr w:type="gramStart"/>
                      <w:r>
                        <w:rPr>
                          <w:sz w:val="16"/>
                        </w:rPr>
                        <w:t>B</w:t>
                      </w:r>
                      <w:r w:rsidRPr="00F5709A">
                        <w:rPr>
                          <w:sz w:val="16"/>
                        </w:rPr>
                        <w:t>{</w:t>
                      </w:r>
                      <w:proofErr w:type="gramEnd"/>
                    </w:p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D4FB1E" wp14:editId="49B27096">
                <wp:simplePos x="0" y="0"/>
                <wp:positionH relativeFrom="column">
                  <wp:posOffset>561975</wp:posOffset>
                </wp:positionH>
                <wp:positionV relativeFrom="paragraph">
                  <wp:posOffset>59055</wp:posOffset>
                </wp:positionV>
                <wp:extent cx="2295525" cy="1333500"/>
                <wp:effectExtent l="0" t="0" r="28575" b="1905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3E5F5B" w:rsidRDefault="0085402C">
                            <w:pPr>
                              <w:rPr>
                                <w:sz w:val="18"/>
                              </w:rPr>
                            </w:pPr>
                            <w:r w:rsidRPr="003E5F5B">
                              <w:rPr>
                                <w:sz w:val="18"/>
                              </w:rPr>
                              <w:t>Package1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8" o:spid="_x0000_s1036" type="#_x0000_t202" style="position:absolute;left:0;text-align:left;margin-left:44.25pt;margin-top:4.65pt;width:180.75pt;height:1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" fillcolor="white [3201]" strokeweight=".5pt">
                <v:textbox>
                  <w:txbxContent>
                    <w:p w:rsidR="0043071A" w:rsidRPr="003E5F5B" w:rsidRDefault="0043071A">
                      <w:pPr>
                        <w:rPr>
                          <w:sz w:val="18"/>
                        </w:rPr>
                      </w:pPr>
                      <w:r w:rsidRPr="003E5F5B">
                        <w:rPr>
                          <w:sz w:val="18"/>
                        </w:rPr>
                        <w:t>Package1</w:t>
                      </w:r>
                    </w:p>
                  </w:txbxContent>
                </v:textbox>
              </v:shape>
            </w:pict>
          </mc:Fallback>
        </mc:AlternateContent>
      </w:r>
    </w:p>
    <w:p w:rsidR="003A5668" w:rsidRDefault="003E5F5B" w:rsidP="003A5668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2838375</wp:posOffset>
                </wp:positionH>
                <wp:positionV relativeFrom="paragraph">
                  <wp:posOffset>-24160</wp:posOffset>
                </wp:positionV>
                <wp:extent cx="190800" cy="343440"/>
                <wp:effectExtent l="38100" t="38100" r="38100" b="3810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080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6" o:spid="_x0000_s1026" type="#_x0000_t75" style="position:absolute;margin-left:222.55pt;margin-top:-2.85pt;width:16.9pt;height:28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2714535</wp:posOffset>
                </wp:positionH>
                <wp:positionV relativeFrom="paragraph">
                  <wp:posOffset>-5080</wp:posOffset>
                </wp:positionV>
                <wp:extent cx="352800" cy="267120"/>
                <wp:effectExtent l="38100" t="38100" r="47625" b="3810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280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5" o:spid="_x0000_s1026" type="#_x0000_t75" style="position:absolute;margin-left:212.8pt;margin-top:-1.35pt;width:29.7pt;height:2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DECBDC" wp14:editId="093F5C9D">
                <wp:simplePos x="0" y="0"/>
                <wp:positionH relativeFrom="column">
                  <wp:posOffset>1571625</wp:posOffset>
                </wp:positionH>
                <wp:positionV relativeFrom="paragraph">
                  <wp:posOffset>99695</wp:posOffset>
                </wp:positionV>
                <wp:extent cx="1743075" cy="266700"/>
                <wp:effectExtent l="38100" t="114300" r="0" b="95250"/>
                <wp:wrapNone/>
                <wp:docPr id="454" name="Curved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266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4" o:spid="_x0000_s1026" type="#_x0000_t38" style="position:absolute;margin-left:123.75pt;margin-top:7.85pt;width:137.25pt;height:21pt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5FBBA4" wp14:editId="2DAE35FB">
                <wp:simplePos x="0" y="0"/>
                <wp:positionH relativeFrom="column">
                  <wp:posOffset>666750</wp:posOffset>
                </wp:positionH>
                <wp:positionV relativeFrom="paragraph">
                  <wp:posOffset>118745</wp:posOffset>
                </wp:positionV>
                <wp:extent cx="1038225" cy="628650"/>
                <wp:effectExtent l="57150" t="38100" r="85725" b="9525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 xml:space="preserve">Class </w:t>
                            </w:r>
                            <w:proofErr w:type="gramStart"/>
                            <w:r w:rsidRPr="00F5709A">
                              <w:rPr>
                                <w:sz w:val="16"/>
                              </w:rPr>
                              <w:t>A{</w:t>
                            </w:r>
                            <w:proofErr w:type="gramEnd"/>
                          </w:p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9" o:spid="_x0000_s1037" style="position:absolute;margin-left:52.5pt;margin-top:9.35pt;width:81.75pt;height:4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 xml:space="preserve">Class </w:t>
                      </w:r>
                      <w:proofErr w:type="gramStart"/>
                      <w:r w:rsidRPr="00F5709A">
                        <w:rPr>
                          <w:sz w:val="16"/>
                        </w:rPr>
                        <w:t>A{</w:t>
                      </w:r>
                      <w:proofErr w:type="gramEnd"/>
                    </w:p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</w:p>
    <w:p w:rsidR="003A5668" w:rsidRDefault="003E5F5B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59A8E5" wp14:editId="7DB100FA">
                <wp:simplePos x="0" y="0"/>
                <wp:positionH relativeFrom="column">
                  <wp:posOffset>1571625</wp:posOffset>
                </wp:positionH>
                <wp:positionV relativeFrom="paragraph">
                  <wp:posOffset>215900</wp:posOffset>
                </wp:positionV>
                <wp:extent cx="466725" cy="228600"/>
                <wp:effectExtent l="57150" t="38100" r="47625" b="152400"/>
                <wp:wrapNone/>
                <wp:docPr id="451" name="Curved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51" o:spid="_x0000_s1026" type="#_x0000_t38" style="position:absolute;margin-left:123.75pt;margin-top:17pt;width:3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B0D11" wp14:editId="6E41181E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1038225" cy="628650"/>
                <wp:effectExtent l="57150" t="38100" r="85725" b="9525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B</w:t>
                            </w:r>
                            <w:r w:rsidRPr="00F5709A">
                              <w:rPr>
                                <w:sz w:val="16"/>
                              </w:rPr>
                              <w:t>{</w:t>
                            </w:r>
                            <w:proofErr w:type="gramEnd"/>
                          </w:p>
                          <w:p w:rsidR="0085402C" w:rsidRPr="00F5709A" w:rsidRDefault="0085402C" w:rsidP="003E5F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5709A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0" o:spid="_x0000_s1038" style="position:absolute;margin-left:138pt;margin-top:8pt;width:81.7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 xml:space="preserve">Class </w:t>
                      </w:r>
                      <w:proofErr w:type="gramStart"/>
                      <w:r>
                        <w:rPr>
                          <w:sz w:val="16"/>
                        </w:rPr>
                        <w:t>B</w:t>
                      </w:r>
                      <w:r w:rsidRPr="00F5709A">
                        <w:rPr>
                          <w:sz w:val="16"/>
                        </w:rPr>
                        <w:t>{</w:t>
                      </w:r>
                      <w:proofErr w:type="gramEnd"/>
                    </w:p>
                    <w:p w:rsidR="0043071A" w:rsidRPr="00F5709A" w:rsidRDefault="0043071A" w:rsidP="003E5F5B">
                      <w:pPr>
                        <w:jc w:val="center"/>
                        <w:rPr>
                          <w:sz w:val="16"/>
                        </w:rPr>
                      </w:pPr>
                      <w:r w:rsidRPr="00F5709A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</w:p>
    <w:p w:rsidR="003A5668" w:rsidRDefault="003A5668" w:rsidP="003A5668"/>
    <w:p w:rsidR="008D045C" w:rsidRDefault="008D045C" w:rsidP="003A5668"/>
    <w:p w:rsidR="008D045C" w:rsidRDefault="008D045C" w:rsidP="003A5668"/>
    <w:p w:rsidR="008D045C" w:rsidRDefault="008D045C" w:rsidP="008D045C">
      <w:pPr>
        <w:pStyle w:val="Heading3"/>
      </w:pPr>
      <w:r>
        <w:t xml:space="preserve">Naming convention for packages </w:t>
      </w:r>
    </w:p>
    <w:p w:rsidR="008D045C" w:rsidRDefault="008D045C" w:rsidP="008D045C">
      <w:r>
        <w:t>Using internet domain name</w:t>
      </w:r>
      <w:r w:rsidR="00C22D44">
        <w:t xml:space="preserve"> in reverse </w:t>
      </w:r>
    </w:p>
    <w:p w:rsidR="003E5F5B" w:rsidRDefault="003E226E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24ABFE" wp14:editId="1BE71793">
                <wp:simplePos x="0" y="0"/>
                <wp:positionH relativeFrom="column">
                  <wp:posOffset>485775</wp:posOffset>
                </wp:positionH>
                <wp:positionV relativeFrom="paragraph">
                  <wp:posOffset>246380</wp:posOffset>
                </wp:positionV>
                <wp:extent cx="3248025" cy="409575"/>
                <wp:effectExtent l="57150" t="38100" r="85725" b="1047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8D045C" w:rsidRDefault="0085402C" w:rsidP="008D045C">
                            <w:proofErr w:type="spellStart"/>
                            <w:r>
                              <w:t>Com.icicbank.lorn.housing.Account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5402C" w:rsidRDefault="0085402C" w:rsidP="008D04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039" style="position:absolute;margin-left:38.25pt;margin-top:19.4pt;width:255.7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Pr="008D045C" w:rsidRDefault="0043071A" w:rsidP="008D045C">
                      <w:proofErr w:type="spellStart"/>
                      <w:r>
                        <w:t>Com.icicbank.lorn.housing.Account</w:t>
                      </w:r>
                      <w:proofErr w:type="spellEnd"/>
                      <w:r>
                        <w:t xml:space="preserve"> </w:t>
                      </w:r>
                    </w:p>
                    <w:p w:rsidR="0043071A" w:rsidRDefault="0043071A" w:rsidP="008D04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5F5B" w:rsidRDefault="003E226E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25BEFE" wp14:editId="401CCF72">
                <wp:simplePos x="0" y="0"/>
                <wp:positionH relativeFrom="column">
                  <wp:posOffset>590550</wp:posOffset>
                </wp:positionH>
                <wp:positionV relativeFrom="paragraph">
                  <wp:posOffset>229235</wp:posOffset>
                </wp:positionV>
                <wp:extent cx="1133475" cy="323850"/>
                <wp:effectExtent l="76200" t="38100" r="28575" b="95250"/>
                <wp:wrapNone/>
                <wp:docPr id="463" name="Freeform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3850"/>
                        </a:xfrm>
                        <a:custGeom>
                          <a:avLst/>
                          <a:gdLst>
                            <a:gd name="connsiteX0" fmla="*/ 0 w 1133475"/>
                            <a:gd name="connsiteY0" fmla="*/ 0 h 323850"/>
                            <a:gd name="connsiteX1" fmla="*/ 47625 w 1133475"/>
                            <a:gd name="connsiteY1" fmla="*/ 76200 h 323850"/>
                            <a:gd name="connsiteX2" fmla="*/ 66675 w 1133475"/>
                            <a:gd name="connsiteY2" fmla="*/ 104775 h 323850"/>
                            <a:gd name="connsiteX3" fmla="*/ 95250 w 1133475"/>
                            <a:gd name="connsiteY3" fmla="*/ 114300 h 323850"/>
                            <a:gd name="connsiteX4" fmla="*/ 123825 w 1133475"/>
                            <a:gd name="connsiteY4" fmla="*/ 133350 h 323850"/>
                            <a:gd name="connsiteX5" fmla="*/ 200025 w 1133475"/>
                            <a:gd name="connsiteY5" fmla="*/ 152400 h 323850"/>
                            <a:gd name="connsiteX6" fmla="*/ 228600 w 1133475"/>
                            <a:gd name="connsiteY6" fmla="*/ 161925 h 323850"/>
                            <a:gd name="connsiteX7" fmla="*/ 352425 w 1133475"/>
                            <a:gd name="connsiteY7" fmla="*/ 171450 h 323850"/>
                            <a:gd name="connsiteX8" fmla="*/ 381000 w 1133475"/>
                            <a:gd name="connsiteY8" fmla="*/ 180975 h 323850"/>
                            <a:gd name="connsiteX9" fmla="*/ 447675 w 1133475"/>
                            <a:gd name="connsiteY9" fmla="*/ 266700 h 323850"/>
                            <a:gd name="connsiteX10" fmla="*/ 466725 w 1133475"/>
                            <a:gd name="connsiteY10" fmla="*/ 295275 h 323850"/>
                            <a:gd name="connsiteX11" fmla="*/ 485775 w 1133475"/>
                            <a:gd name="connsiteY11" fmla="*/ 323850 h 323850"/>
                            <a:gd name="connsiteX12" fmla="*/ 495300 w 1133475"/>
                            <a:gd name="connsiteY12" fmla="*/ 276225 h 323850"/>
                            <a:gd name="connsiteX13" fmla="*/ 552450 w 1133475"/>
                            <a:gd name="connsiteY13" fmla="*/ 228600 h 323850"/>
                            <a:gd name="connsiteX14" fmla="*/ 581025 w 1133475"/>
                            <a:gd name="connsiteY14" fmla="*/ 219075 h 323850"/>
                            <a:gd name="connsiteX15" fmla="*/ 609600 w 1133475"/>
                            <a:gd name="connsiteY15" fmla="*/ 200025 h 323850"/>
                            <a:gd name="connsiteX16" fmla="*/ 733425 w 1133475"/>
                            <a:gd name="connsiteY16" fmla="*/ 180975 h 323850"/>
                            <a:gd name="connsiteX17" fmla="*/ 981075 w 1133475"/>
                            <a:gd name="connsiteY17" fmla="*/ 161925 h 323850"/>
                            <a:gd name="connsiteX18" fmla="*/ 1047750 w 1133475"/>
                            <a:gd name="connsiteY18" fmla="*/ 142875 h 323850"/>
                            <a:gd name="connsiteX19" fmla="*/ 1104900 w 1133475"/>
                            <a:gd name="connsiteY19" fmla="*/ 104775 h 323850"/>
                            <a:gd name="connsiteX20" fmla="*/ 1133475 w 1133475"/>
                            <a:gd name="connsiteY20" fmla="*/ 571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133475" h="323850">
                              <a:moveTo>
                                <a:pt x="0" y="0"/>
                              </a:moveTo>
                              <a:cubicBezTo>
                                <a:pt x="31994" y="79984"/>
                                <a:pt x="704" y="19895"/>
                                <a:pt x="47625" y="76200"/>
                              </a:cubicBezTo>
                              <a:cubicBezTo>
                                <a:pt x="54954" y="84994"/>
                                <a:pt x="57736" y="97624"/>
                                <a:pt x="66675" y="104775"/>
                              </a:cubicBezTo>
                              <a:cubicBezTo>
                                <a:pt x="74515" y="111047"/>
                                <a:pt x="86270" y="109810"/>
                                <a:pt x="95250" y="114300"/>
                              </a:cubicBezTo>
                              <a:cubicBezTo>
                                <a:pt x="105489" y="119420"/>
                                <a:pt x="113586" y="128230"/>
                                <a:pt x="123825" y="133350"/>
                              </a:cubicBezTo>
                              <a:cubicBezTo>
                                <a:pt x="145598" y="144236"/>
                                <a:pt x="178288" y="146966"/>
                                <a:pt x="200025" y="152400"/>
                              </a:cubicBezTo>
                              <a:cubicBezTo>
                                <a:pt x="209765" y="154835"/>
                                <a:pt x="218637" y="160680"/>
                                <a:pt x="228600" y="161925"/>
                              </a:cubicBezTo>
                              <a:cubicBezTo>
                                <a:pt x="269677" y="167060"/>
                                <a:pt x="311150" y="168275"/>
                                <a:pt x="352425" y="171450"/>
                              </a:cubicBezTo>
                              <a:cubicBezTo>
                                <a:pt x="361950" y="174625"/>
                                <a:pt x="372646" y="175406"/>
                                <a:pt x="381000" y="180975"/>
                              </a:cubicBezTo>
                              <a:cubicBezTo>
                                <a:pt x="407859" y="198881"/>
                                <a:pt x="432537" y="243993"/>
                                <a:pt x="447675" y="266700"/>
                              </a:cubicBezTo>
                              <a:lnTo>
                                <a:pt x="466725" y="295275"/>
                              </a:lnTo>
                              <a:lnTo>
                                <a:pt x="485775" y="323850"/>
                              </a:lnTo>
                              <a:cubicBezTo>
                                <a:pt x="488950" y="307975"/>
                                <a:pt x="488060" y="290705"/>
                                <a:pt x="495300" y="276225"/>
                              </a:cubicBezTo>
                              <a:cubicBezTo>
                                <a:pt x="502322" y="262181"/>
                                <a:pt x="537863" y="235894"/>
                                <a:pt x="552450" y="228600"/>
                              </a:cubicBezTo>
                              <a:cubicBezTo>
                                <a:pt x="561430" y="224110"/>
                                <a:pt x="572045" y="223565"/>
                                <a:pt x="581025" y="219075"/>
                              </a:cubicBezTo>
                              <a:cubicBezTo>
                                <a:pt x="591264" y="213955"/>
                                <a:pt x="599361" y="205145"/>
                                <a:pt x="609600" y="200025"/>
                              </a:cubicBezTo>
                              <a:cubicBezTo>
                                <a:pt x="643927" y="182862"/>
                                <a:pt x="706108" y="183707"/>
                                <a:pt x="733425" y="180975"/>
                              </a:cubicBezTo>
                              <a:cubicBezTo>
                                <a:pt x="835057" y="147098"/>
                                <a:pt x="724932" y="180899"/>
                                <a:pt x="981075" y="161925"/>
                              </a:cubicBezTo>
                              <a:cubicBezTo>
                                <a:pt x="986766" y="161503"/>
                                <a:pt x="1039083" y="147690"/>
                                <a:pt x="1047750" y="142875"/>
                              </a:cubicBezTo>
                              <a:cubicBezTo>
                                <a:pt x="1067764" y="131756"/>
                                <a:pt x="1104900" y="104775"/>
                                <a:pt x="1104900" y="104775"/>
                              </a:cubicBezTo>
                              <a:cubicBezTo>
                                <a:pt x="1127888" y="70293"/>
                                <a:pt x="1118830" y="86439"/>
                                <a:pt x="1133475" y="571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63" o:spid="_x0000_s1026" style="position:absolute;margin-left:46.5pt;margin-top:18.05pt;width:89.2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4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" path="m,c31994,79984,704,19895,47625,76200v7329,8794,10111,21424,19050,28575c74515,111047,86270,109810,95250,114300v10239,5120,18336,13930,28575,19050c145598,144236,178288,146966,200025,152400v9740,2435,18612,8280,28575,9525c269677,167060,311150,168275,352425,171450v9525,3175,20221,3956,28575,9525c407859,198881,432537,243993,447675,266700r19050,28575l485775,323850v3175,-15875,2285,-33145,9525,-47625c502322,262181,537863,235894,552450,228600v8980,-4490,19595,-5035,28575,-9525c591264,213955,599361,205145,609600,200025v34327,-17163,96508,-16318,123825,-19050c835057,147098,724932,180899,981075,161925v5691,-422,58008,-14235,66675,-19050c1067764,131756,1104900,104775,1104900,104775v22988,-34482,13930,-18336,28575,-47625e" filled="f" strokecolor="#4f81bd [3204]" strokeweight="3pt">
                <v:shadow on="t" color="black" opacity="22937f" origin=",.5" offset="0,.63889mm"/>
                <v:path arrowok="t" o:connecttype="custom" o:connectlocs="0,0;47625,76200;66675,104775;95250,114300;123825,133350;200025,152400;228600,161925;352425,171450;381000,180975;447675,266700;466725,295275;485775,323850;495300,276225;552450,228600;581025,219075;609600,200025;733425,180975;981075,161925;1047750,142875;1104900,104775;1133475,57150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8A0903" wp14:editId="2C889082">
                <wp:simplePos x="0" y="0"/>
                <wp:positionH relativeFrom="column">
                  <wp:posOffset>3143250</wp:posOffset>
                </wp:positionH>
                <wp:positionV relativeFrom="paragraph">
                  <wp:posOffset>295910</wp:posOffset>
                </wp:positionV>
                <wp:extent cx="952500" cy="504825"/>
                <wp:effectExtent l="57150" t="38100" r="0" b="10477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247.5pt;margin-top:23.3pt;width:75pt;height: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1C8B98" wp14:editId="7823FAD1">
                <wp:simplePos x="0" y="0"/>
                <wp:positionH relativeFrom="column">
                  <wp:posOffset>2428875</wp:posOffset>
                </wp:positionH>
                <wp:positionV relativeFrom="paragraph">
                  <wp:posOffset>295910</wp:posOffset>
                </wp:positionV>
                <wp:extent cx="552450" cy="561975"/>
                <wp:effectExtent l="57150" t="38100" r="76200" b="8572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191.25pt;margin-top:23.3pt;width:43.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5A1166" wp14:editId="755A3810">
                <wp:simplePos x="0" y="0"/>
                <wp:positionH relativeFrom="column">
                  <wp:posOffset>1943100</wp:posOffset>
                </wp:positionH>
                <wp:positionV relativeFrom="paragraph">
                  <wp:posOffset>295910</wp:posOffset>
                </wp:positionV>
                <wp:extent cx="0" cy="552450"/>
                <wp:effectExtent l="152400" t="19050" r="76200" b="7620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153pt;margin-top:23.3pt;width:0;height:4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E5F5B" w:rsidRPr="003A5668" w:rsidRDefault="00C22D44" w:rsidP="003A566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269875</wp:posOffset>
                </wp:positionV>
                <wp:extent cx="0" cy="228600"/>
                <wp:effectExtent l="152400" t="19050" r="76200" b="7620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7" o:spid="_x0000_s1026" type="#_x0000_t32" style="position:absolute;margin-left:84.75pt;margin-top:21.25pt;width:0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D045C">
        <w:t xml:space="preserve"> </w:t>
      </w:r>
    </w:p>
    <w:p w:rsidR="00C22D44" w:rsidRDefault="003E226E" w:rsidP="00C22D4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842EF" wp14:editId="07BCD226">
                <wp:simplePos x="0" y="0"/>
                <wp:positionH relativeFrom="column">
                  <wp:posOffset>-76200</wp:posOffset>
                </wp:positionH>
                <wp:positionV relativeFrom="paragraph">
                  <wp:posOffset>100329</wp:posOffset>
                </wp:positionV>
                <wp:extent cx="1647825" cy="1057275"/>
                <wp:effectExtent l="57150" t="38100" r="85725" b="104775"/>
                <wp:wrapNone/>
                <wp:docPr id="459" name="Rounded 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22D44">
                            <w:r>
                              <w:t>Client internet domain name</w:t>
                            </w:r>
                          </w:p>
                          <w:p w:rsidR="0085402C" w:rsidRDefault="0085402C" w:rsidP="00C22D44">
                            <w:pPr>
                              <w:jc w:val="center"/>
                            </w:pPr>
                            <w:proofErr w:type="gramStart"/>
                            <w:r>
                              <w:t>reverse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9" o:spid="_x0000_s1040" style="position:absolute;margin-left:-6pt;margin-top:7.9pt;width:129.75pt;height:8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C22D44">
                      <w:r>
                        <w:t>Client internet domain name</w:t>
                      </w:r>
                    </w:p>
                    <w:p w:rsidR="0043071A" w:rsidRDefault="0043071A" w:rsidP="00C22D44">
                      <w:pPr>
                        <w:jc w:val="center"/>
                      </w:pPr>
                      <w:proofErr w:type="gramStart"/>
                      <w:r>
                        <w:t>reverse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22D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66A14A" wp14:editId="62465FA2">
                <wp:simplePos x="0" y="0"/>
                <wp:positionH relativeFrom="column">
                  <wp:posOffset>3981450</wp:posOffset>
                </wp:positionH>
                <wp:positionV relativeFrom="paragraph">
                  <wp:posOffset>100331</wp:posOffset>
                </wp:positionV>
                <wp:extent cx="962025" cy="895350"/>
                <wp:effectExtent l="57150" t="38100" r="85725" b="95250"/>
                <wp:wrapNone/>
                <wp:docPr id="466" name="Rounded 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22D44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6" o:spid="_x0000_s1041" style="position:absolute;margin-left:313.5pt;margin-top:7.9pt;width:75.75pt;height:70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C22D44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oundrect>
            </w:pict>
          </mc:Fallback>
        </mc:AlternateContent>
      </w:r>
      <w:r w:rsidR="00C22D4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CFBC31" wp14:editId="7C7384AE">
                <wp:simplePos x="0" y="0"/>
                <wp:positionH relativeFrom="column">
                  <wp:posOffset>2867025</wp:posOffset>
                </wp:positionH>
                <wp:positionV relativeFrom="paragraph">
                  <wp:posOffset>100330</wp:posOffset>
                </wp:positionV>
                <wp:extent cx="962025" cy="1057275"/>
                <wp:effectExtent l="57150" t="38100" r="85725" b="104775"/>
                <wp:wrapNone/>
                <wp:docPr id="465" name="Rounded 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22D44">
                            <w:pPr>
                              <w:jc w:val="center"/>
                            </w:pPr>
                            <w:r>
                              <w:t>Sub</w:t>
                            </w:r>
                          </w:p>
                          <w:p w:rsidR="0085402C" w:rsidRDefault="0085402C" w:rsidP="00C22D44">
                            <w:pPr>
                              <w:jc w:val="center"/>
                            </w:pPr>
                            <w: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5" o:spid="_x0000_s1042" style="position:absolute;margin-left:225.75pt;margin-top:7.9pt;width:75.75pt;height:8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C22D44">
                      <w:pPr>
                        <w:jc w:val="center"/>
                      </w:pPr>
                      <w:r>
                        <w:t>Sub</w:t>
                      </w:r>
                    </w:p>
                    <w:p w:rsidR="0043071A" w:rsidRDefault="0043071A" w:rsidP="00C22D44">
                      <w:pPr>
                        <w:jc w:val="center"/>
                      </w:pPr>
                      <w:r>
                        <w:t>Module name</w:t>
                      </w:r>
                    </w:p>
                  </w:txbxContent>
                </v:textbox>
              </v:roundrect>
            </w:pict>
          </mc:Fallback>
        </mc:AlternateContent>
      </w:r>
      <w:r w:rsidR="00C22D4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B60217" wp14:editId="3F7B285D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</wp:posOffset>
                </wp:positionV>
                <wp:extent cx="962025" cy="904875"/>
                <wp:effectExtent l="57150" t="38100" r="85725" b="104775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22D44">
                            <w:pPr>
                              <w:jc w:val="center"/>
                            </w:pPr>
                            <w: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4" o:spid="_x0000_s1043" style="position:absolute;margin-left:138pt;margin-top:10.9pt;width:75.75pt;height:71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C22D44">
                      <w:pPr>
                        <w:jc w:val="center"/>
                      </w:pPr>
                      <w:r>
                        <w:t>Module 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2D44" w:rsidRDefault="00C22D44" w:rsidP="00C22D44"/>
    <w:p w:rsidR="00C22D44" w:rsidRDefault="00C22D44" w:rsidP="00C22D44"/>
    <w:p w:rsidR="00C22D44" w:rsidRDefault="00C22D44" w:rsidP="00C22D44"/>
    <w:p w:rsidR="00C22D44" w:rsidRDefault="00C22D44" w:rsidP="00C22D44"/>
    <w:p w:rsidR="003E226E" w:rsidRDefault="003E226E" w:rsidP="00C22D44"/>
    <w:p w:rsidR="003E226E" w:rsidRDefault="003E226E" w:rsidP="00C22D44"/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com.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corejava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pack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inro</w:t>
      </w:r>
      <w:proofErr w:type="spell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11B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1B13" w:rsidRPr="00211B13" w:rsidRDefault="00211B13" w:rsidP="00211B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226E" w:rsidRDefault="00211B13" w:rsidP="00C22D44">
      <w:r>
        <w:t xml:space="preserve">Now this will compile fine. </w:t>
      </w:r>
      <w:proofErr w:type="gramStart"/>
      <w:r>
        <w:t xml:space="preserve">( </w:t>
      </w:r>
      <w:proofErr w:type="spellStart"/>
      <w:r w:rsidRPr="00211B13">
        <w:rPr>
          <w:color w:val="FF0000"/>
        </w:rPr>
        <w:t>javac</w:t>
      </w:r>
      <w:proofErr w:type="spellEnd"/>
      <w:proofErr w:type="gramEnd"/>
      <w:r w:rsidRPr="00211B13">
        <w:rPr>
          <w:color w:val="FF0000"/>
        </w:rPr>
        <w:t xml:space="preserve"> A.java </w:t>
      </w:r>
      <w:r>
        <w:t>)</w:t>
      </w:r>
    </w:p>
    <w:p w:rsidR="00211B13" w:rsidRDefault="00211B13" w:rsidP="00C22D44">
      <w:r>
        <w:tab/>
        <w:t xml:space="preserve">But </w:t>
      </w:r>
      <w:r w:rsidRPr="00211B13">
        <w:rPr>
          <w:color w:val="FF0000"/>
        </w:rPr>
        <w:t xml:space="preserve">.class file </w:t>
      </w:r>
      <w:r>
        <w:t>is created in current working directory (</w:t>
      </w:r>
      <w:proofErr w:type="spellStart"/>
      <w:r>
        <w:t>cwd</w:t>
      </w:r>
      <w:proofErr w:type="spellEnd"/>
      <w:r>
        <w:t>)</w:t>
      </w:r>
    </w:p>
    <w:p w:rsidR="00211B13" w:rsidRDefault="00211B13" w:rsidP="00C22D44"/>
    <w:p w:rsidR="00211B13" w:rsidRDefault="00211B13" w:rsidP="00C22D44">
      <w:r>
        <w:lastRenderedPageBreak/>
        <w:t xml:space="preserve">We need to create .class file in </w:t>
      </w:r>
    </w:p>
    <w:p w:rsidR="00211B13" w:rsidRDefault="00211B13" w:rsidP="00C22D4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1743075" cy="419100"/>
                <wp:effectExtent l="57150" t="38100" r="85725" b="9525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11B13">
                            <w:proofErr w:type="spellStart"/>
                            <w:proofErr w:type="gramStart"/>
                            <w:r>
                              <w:t>javac</w:t>
                            </w:r>
                            <w:proofErr w:type="spellEnd"/>
                            <w:proofErr w:type="gramEnd"/>
                            <w:r>
                              <w:t xml:space="preserve"> –d . A.java</w:t>
                            </w:r>
                          </w:p>
                          <w:p w:rsidR="0085402C" w:rsidRDefault="0085402C" w:rsidP="00211B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1" o:spid="_x0000_s1044" style="position:absolute;margin-left:56.25pt;margin-top:11.4pt;width:137.25pt;height:3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211B13">
                      <w:proofErr w:type="spellStart"/>
                      <w:proofErr w:type="gramStart"/>
                      <w:r>
                        <w:t>javac</w:t>
                      </w:r>
                      <w:proofErr w:type="spellEnd"/>
                      <w:proofErr w:type="gramEnd"/>
                      <w:r>
                        <w:t xml:space="preserve"> –d . A.java</w:t>
                      </w:r>
                    </w:p>
                    <w:p w:rsidR="0043071A" w:rsidRDefault="0043071A" w:rsidP="00211B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1B8A">
        <w:tab/>
      </w:r>
      <w:r w:rsidR="000B1B8A">
        <w:tab/>
      </w:r>
      <w:r w:rsidR="000B1B8A">
        <w:tab/>
      </w:r>
      <w:r w:rsidR="000B1B8A">
        <w:tab/>
      </w:r>
      <w:r w:rsidR="000B1B8A">
        <w:tab/>
      </w:r>
      <w:r w:rsidR="000B1B8A">
        <w:tab/>
      </w:r>
      <w:r w:rsidR="000B1B8A">
        <w:tab/>
      </w:r>
      <w:r w:rsidR="000B1B8A">
        <w:tab/>
      </w:r>
      <w:r w:rsidR="000B1B8A">
        <w:tab/>
      </w:r>
      <w:proofErr w:type="spellStart"/>
      <w:proofErr w:type="gramStart"/>
      <w:r w:rsidR="000B1B8A">
        <w:t>cwd</w:t>
      </w:r>
      <w:proofErr w:type="spellEnd"/>
      <w:proofErr w:type="gramEnd"/>
    </w:p>
    <w:p w:rsidR="00211B13" w:rsidRDefault="000B1B8A" w:rsidP="00C22D4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137795</wp:posOffset>
                </wp:positionV>
                <wp:extent cx="457200" cy="552450"/>
                <wp:effectExtent l="57150" t="38100" r="57150" b="952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5" o:spid="_x0000_s1026" type="#_x0000_t32" style="position:absolute;margin-left:132.75pt;margin-top:10.85pt;width:36pt;height:4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137795</wp:posOffset>
                </wp:positionV>
                <wp:extent cx="314325" cy="581025"/>
                <wp:effectExtent l="76200" t="38100" r="28575" b="85725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4" o:spid="_x0000_s1026" type="#_x0000_t32" style="position:absolute;margin-left:91.5pt;margin-top:10.85pt;width:24.75pt;height:45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442E">
        <w:t xml:space="preserve"> </w:t>
      </w:r>
      <w:r>
        <w:t>|- com</w:t>
      </w:r>
    </w:p>
    <w:p w:rsidR="000B1B8A" w:rsidRDefault="000F442E" w:rsidP="00C22D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0B1B8A">
        <w:t xml:space="preserve">|- </w:t>
      </w:r>
      <w:proofErr w:type="spellStart"/>
      <w:r w:rsidR="000B1B8A">
        <w:t>corejava</w:t>
      </w:r>
      <w:proofErr w:type="spellEnd"/>
    </w:p>
    <w:p w:rsidR="00211B13" w:rsidRDefault="000B1B8A" w:rsidP="00C22D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BA5958" wp14:editId="4D0238F8">
                <wp:simplePos x="0" y="0"/>
                <wp:positionH relativeFrom="column">
                  <wp:posOffset>2047875</wp:posOffset>
                </wp:positionH>
                <wp:positionV relativeFrom="paragraph">
                  <wp:posOffset>50800</wp:posOffset>
                </wp:positionV>
                <wp:extent cx="1800225" cy="781050"/>
                <wp:effectExtent l="57150" t="38100" r="85725" b="95250"/>
                <wp:wrapNone/>
                <wp:docPr id="473" name="Rounded 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0B1B8A"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working</w:t>
                            </w:r>
                          </w:p>
                          <w:p w:rsidR="0085402C" w:rsidRDefault="0085402C" w:rsidP="000B1B8A">
                            <w:proofErr w:type="gramStart"/>
                            <w:r>
                              <w:t>directory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cwd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3" o:spid="_x0000_s1045" style="position:absolute;margin-left:161.25pt;margin-top:4pt;width:141.75pt;height:61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0B1B8A"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working</w:t>
                      </w:r>
                    </w:p>
                    <w:p w:rsidR="0043071A" w:rsidRDefault="0043071A" w:rsidP="000B1B8A">
                      <w:proofErr w:type="gramStart"/>
                      <w:r>
                        <w:t>directory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cwd</w:t>
                      </w:r>
                      <w:proofErr w:type="spellEnd"/>
                      <w:r>
                        <w:t xml:space="preserve">) 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30DD12" wp14:editId="319DB1CA">
                <wp:simplePos x="0" y="0"/>
                <wp:positionH relativeFrom="column">
                  <wp:posOffset>-19050</wp:posOffset>
                </wp:positionH>
                <wp:positionV relativeFrom="paragraph">
                  <wp:posOffset>60325</wp:posOffset>
                </wp:positionV>
                <wp:extent cx="1800225" cy="781050"/>
                <wp:effectExtent l="57150" t="38100" r="85725" b="95250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0B1B8A">
                            <w:r>
                              <w:t>Destination to place .class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2" o:spid="_x0000_s1046" style="position:absolute;margin-left:-1.5pt;margin-top:4.75pt;width:141.75pt;height:61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0B1B8A">
                      <w:r>
                        <w:t>Destination to place .class file</w:t>
                      </w:r>
                    </w:p>
                  </w:txbxContent>
                </v:textbox>
              </v:roundrect>
            </w:pict>
          </mc:Fallback>
        </mc:AlternateContent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</w:r>
      <w:r w:rsidR="000F442E">
        <w:tab/>
        <w:t xml:space="preserve">  </w:t>
      </w:r>
      <w:r>
        <w:t>|- pack</w:t>
      </w:r>
    </w:p>
    <w:p w:rsidR="00211B13" w:rsidRDefault="000B1B8A" w:rsidP="00C22D44">
      <w:r>
        <w:tab/>
      </w:r>
      <w:r>
        <w:tab/>
      </w:r>
      <w:r>
        <w:tab/>
      </w:r>
      <w:r>
        <w:tab/>
        <w:t>Is</w:t>
      </w:r>
      <w:r>
        <w:tab/>
      </w:r>
      <w:r w:rsidR="000F442E">
        <w:tab/>
      </w:r>
      <w:r w:rsidR="000F442E">
        <w:tab/>
      </w:r>
      <w:r w:rsidR="000F442E">
        <w:tab/>
      </w:r>
      <w:r w:rsidR="000F442E">
        <w:tab/>
        <w:t xml:space="preserve"> </w:t>
      </w:r>
      <w:r w:rsidR="000F442E">
        <w:tab/>
        <w:t xml:space="preserve">      </w:t>
      </w:r>
      <w:r>
        <w:t>|- intro</w:t>
      </w:r>
    </w:p>
    <w:p w:rsidR="00211B13" w:rsidRDefault="000F442E" w:rsidP="00C22D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|*</w:t>
      </w:r>
      <w:proofErr w:type="spellStart"/>
      <w:r>
        <w:t>A.class</w:t>
      </w:r>
      <w:proofErr w:type="spellEnd"/>
    </w:p>
    <w:p w:rsidR="000F442E" w:rsidRDefault="000F442E" w:rsidP="00C22D44"/>
    <w:p w:rsidR="000F442E" w:rsidRDefault="00F07463" w:rsidP="00C22D44">
      <w:r>
        <w:t xml:space="preserve">.class file will be placed in </w:t>
      </w:r>
      <w:r w:rsidR="00A20600">
        <w:t>corresponding</w:t>
      </w:r>
      <w:r>
        <w:t xml:space="preserve"> package structure </w:t>
      </w:r>
    </w:p>
    <w:p w:rsidR="00211B13" w:rsidRDefault="00211B13" w:rsidP="00C22D44"/>
    <w:p w:rsidR="003E226E" w:rsidRDefault="00A20600" w:rsidP="00C22D44">
      <w:r>
        <w:t xml:space="preserve">If following structure is not created then the folders will be automatically created </w:t>
      </w:r>
    </w:p>
    <w:p w:rsidR="00A20600" w:rsidRPr="00A20600" w:rsidRDefault="00A20600" w:rsidP="00A206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1B1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com.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corejava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pack</w:t>
      </w:r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13">
        <w:rPr>
          <w:rFonts w:ascii="Consolas" w:eastAsia="Times New Roman" w:hAnsi="Consolas" w:cs="Times New Roman"/>
          <w:color w:val="4EC9B0"/>
          <w:sz w:val="21"/>
          <w:szCs w:val="21"/>
        </w:rPr>
        <w:t>inro</w:t>
      </w:r>
      <w:proofErr w:type="spellEnd"/>
      <w:r w:rsidRPr="00211B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0600" w:rsidRDefault="00A20600" w:rsidP="00C22D44">
      <w:r w:rsidRPr="00C4363F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0AF206" wp14:editId="0BF3AD65">
                <wp:simplePos x="0" y="0"/>
                <wp:positionH relativeFrom="column">
                  <wp:posOffset>923925</wp:posOffset>
                </wp:positionH>
                <wp:positionV relativeFrom="paragraph">
                  <wp:posOffset>256540</wp:posOffset>
                </wp:positionV>
                <wp:extent cx="85725" cy="390525"/>
                <wp:effectExtent l="76200" t="38100" r="104775" b="85725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3" o:spid="_x0000_s1026" type="#_x0000_t32" style="position:absolute;margin-left:72.75pt;margin-top:20.2pt;width:6.75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spellStart"/>
      <w:r w:rsidRPr="00C4363F">
        <w:rPr>
          <w:color w:val="E36C0A" w:themeColor="accent6" w:themeShade="BF"/>
        </w:rPr>
        <w:t>Javac</w:t>
      </w:r>
      <w:proofErr w:type="spellEnd"/>
      <w:r w:rsidRPr="00C4363F">
        <w:rPr>
          <w:color w:val="E36C0A" w:themeColor="accent6" w:themeShade="BF"/>
        </w:rPr>
        <w:t xml:space="preserve"> –d F: A.java</w:t>
      </w:r>
    </w:p>
    <w:p w:rsidR="00A20600" w:rsidRDefault="00A20600" w:rsidP="00A20600">
      <w:pPr>
        <w:ind w:left="1440"/>
      </w:pPr>
      <w:r>
        <w:t xml:space="preserve"> </w:t>
      </w:r>
    </w:p>
    <w:p w:rsidR="00A20600" w:rsidRDefault="00A20600" w:rsidP="00A20600">
      <w:pPr>
        <w:ind w:left="1440"/>
      </w:pPr>
      <w:r>
        <w:t>Can be any valid directory name (</w:t>
      </w:r>
      <w:r w:rsidR="00C4363F">
        <w:t xml:space="preserve">ex </w:t>
      </w:r>
      <w:r w:rsidRPr="00A20600">
        <w:t>D:\Work\Study</w:t>
      </w:r>
      <w:r>
        <w:t>)</w:t>
      </w:r>
    </w:p>
    <w:p w:rsidR="00A20600" w:rsidRDefault="00A20600" w:rsidP="00A20600">
      <w:pPr>
        <w:ind w:left="1440"/>
      </w:pPr>
      <w:r>
        <w:t xml:space="preserve">  F</w:t>
      </w:r>
    </w:p>
    <w:p w:rsidR="00A20600" w:rsidRDefault="00A20600" w:rsidP="00A20600">
      <w:pPr>
        <w:ind w:left="1440"/>
      </w:pPr>
      <w:r>
        <w:t xml:space="preserve">   |- com</w:t>
      </w:r>
    </w:p>
    <w:p w:rsidR="00A20600" w:rsidRDefault="00A20600" w:rsidP="00A20600">
      <w:pPr>
        <w:ind w:left="1440"/>
      </w:pPr>
      <w:r>
        <w:tab/>
        <w:t xml:space="preserve">|- </w:t>
      </w:r>
      <w:proofErr w:type="spellStart"/>
      <w:r>
        <w:t>corejava</w:t>
      </w:r>
      <w:proofErr w:type="spellEnd"/>
    </w:p>
    <w:p w:rsidR="00A20600" w:rsidRDefault="00A20600" w:rsidP="00A20600">
      <w:pPr>
        <w:ind w:left="1440"/>
      </w:pPr>
      <w:r>
        <w:tab/>
        <w:t xml:space="preserve">    |- pack</w:t>
      </w:r>
    </w:p>
    <w:p w:rsidR="00A20600" w:rsidRDefault="00A20600" w:rsidP="00A20600">
      <w:pPr>
        <w:ind w:left="1440"/>
      </w:pPr>
      <w:r>
        <w:tab/>
      </w:r>
      <w:r>
        <w:tab/>
        <w:t xml:space="preserve"> |- intro</w:t>
      </w:r>
    </w:p>
    <w:p w:rsidR="00A20600" w:rsidRDefault="00A20600" w:rsidP="00A20600">
      <w:pPr>
        <w:ind w:left="1440"/>
      </w:pPr>
      <w:r>
        <w:tab/>
      </w:r>
      <w:r>
        <w:tab/>
        <w:t xml:space="preserve">     |*</w:t>
      </w:r>
      <w:proofErr w:type="spellStart"/>
      <w:r>
        <w:t>A.class</w:t>
      </w:r>
      <w:proofErr w:type="spellEnd"/>
    </w:p>
    <w:p w:rsidR="00A20600" w:rsidRDefault="00A20600" w:rsidP="00C22D44"/>
    <w:p w:rsidR="00A20600" w:rsidRPr="00C4363F" w:rsidRDefault="00C4363F" w:rsidP="00C22D44">
      <w:pPr>
        <w:rPr>
          <w:color w:val="E36C0A" w:themeColor="accent6" w:themeShade="BF"/>
        </w:rPr>
      </w:pPr>
      <w:proofErr w:type="spellStart"/>
      <w:proofErr w:type="gramStart"/>
      <w:r w:rsidRPr="00C4363F">
        <w:rPr>
          <w:color w:val="E36C0A" w:themeColor="accent6" w:themeShade="BF"/>
        </w:rPr>
        <w:t>javac</w:t>
      </w:r>
      <w:proofErr w:type="spellEnd"/>
      <w:proofErr w:type="gramEnd"/>
      <w:r w:rsidRPr="00C4363F">
        <w:rPr>
          <w:color w:val="E36C0A" w:themeColor="accent6" w:themeShade="BF"/>
        </w:rPr>
        <w:t xml:space="preserve"> -d </w:t>
      </w:r>
      <w:r w:rsidRPr="00C4363F">
        <w:rPr>
          <w:color w:val="365F91" w:themeColor="accent1" w:themeShade="BF"/>
        </w:rPr>
        <w:t xml:space="preserve">D:\work\example </w:t>
      </w:r>
      <w:r w:rsidRPr="00C4363F">
        <w:rPr>
          <w:color w:val="E36C0A" w:themeColor="accent6" w:themeShade="BF"/>
        </w:rPr>
        <w:t>A.java</w:t>
      </w:r>
    </w:p>
    <w:p w:rsidR="00C4363F" w:rsidRDefault="00C4363F" w:rsidP="00C22D44">
      <w:r>
        <w:tab/>
      </w:r>
      <w:r>
        <w:tab/>
      </w:r>
      <w:proofErr w:type="gramStart"/>
      <w:r>
        <w:t>this</w:t>
      </w:r>
      <w:proofErr w:type="gramEnd"/>
      <w:r>
        <w:t xml:space="preserve"> will create </w:t>
      </w:r>
      <w:r w:rsidRPr="008D50C1">
        <w:rPr>
          <w:color w:val="00B050"/>
        </w:rPr>
        <w:t xml:space="preserve">/work/example </w:t>
      </w:r>
      <w:r>
        <w:t>folders at D:</w:t>
      </w:r>
    </w:p>
    <w:p w:rsidR="00C4363F" w:rsidRDefault="00C4363F" w:rsidP="00C4363F">
      <w:pPr>
        <w:ind w:firstLine="720"/>
      </w:pPr>
      <w:r>
        <w:t xml:space="preserve"> </w:t>
      </w:r>
      <w:proofErr w:type="gramStart"/>
      <w:r>
        <w:t>after</w:t>
      </w:r>
      <w:proofErr w:type="gramEnd"/>
      <w:r>
        <w:t xml:space="preserve"> </w:t>
      </w:r>
      <w:r w:rsidRPr="008D50C1">
        <w:rPr>
          <w:color w:val="92D050"/>
        </w:rPr>
        <w:t>com/</w:t>
      </w:r>
      <w:proofErr w:type="spellStart"/>
      <w:r w:rsidRPr="008D50C1">
        <w:rPr>
          <w:color w:val="92D050"/>
        </w:rPr>
        <w:t>corjava</w:t>
      </w:r>
      <w:proofErr w:type="spellEnd"/>
      <w:r w:rsidRPr="008D50C1">
        <w:rPr>
          <w:color w:val="92D050"/>
        </w:rPr>
        <w:t>/pack/</w:t>
      </w:r>
      <w:proofErr w:type="spellStart"/>
      <w:r w:rsidRPr="008D50C1">
        <w:rPr>
          <w:color w:val="92D050"/>
        </w:rPr>
        <w:t>itro</w:t>
      </w:r>
      <w:proofErr w:type="spellEnd"/>
      <w:r w:rsidRPr="008D50C1">
        <w:rPr>
          <w:color w:val="92D050"/>
        </w:rPr>
        <w:t xml:space="preserve"> </w:t>
      </w:r>
      <w:r>
        <w:t xml:space="preserve">then place </w:t>
      </w:r>
      <w:proofErr w:type="spellStart"/>
      <w:r>
        <w:t>A.class</w:t>
      </w:r>
      <w:proofErr w:type="spellEnd"/>
      <w:r>
        <w:t xml:space="preserve"> there</w:t>
      </w:r>
    </w:p>
    <w:p w:rsidR="008D50C1" w:rsidRDefault="008D50C1" w:rsidP="00C22D44">
      <w:pPr>
        <w:rPr>
          <w:color w:val="E36C0A" w:themeColor="accent6" w:themeShade="BF"/>
        </w:rPr>
      </w:pPr>
    </w:p>
    <w:p w:rsidR="00C4363F" w:rsidRPr="00C4363F" w:rsidRDefault="00C4363F" w:rsidP="00C22D44">
      <w:pPr>
        <w:rPr>
          <w:color w:val="E36C0A" w:themeColor="accent6" w:themeShade="BF"/>
        </w:rPr>
      </w:pPr>
      <w:proofErr w:type="spellStart"/>
      <w:proofErr w:type="gramStart"/>
      <w:r w:rsidRPr="00C4363F">
        <w:rPr>
          <w:color w:val="E36C0A" w:themeColor="accent6" w:themeShade="BF"/>
        </w:rPr>
        <w:lastRenderedPageBreak/>
        <w:t>javac</w:t>
      </w:r>
      <w:proofErr w:type="spellEnd"/>
      <w:proofErr w:type="gramEnd"/>
      <w:r w:rsidRPr="00C4363F">
        <w:rPr>
          <w:color w:val="E36C0A" w:themeColor="accent6" w:themeShade="BF"/>
        </w:rPr>
        <w:t xml:space="preserve"> -d </w:t>
      </w:r>
      <w:r w:rsidRPr="00C4363F">
        <w:rPr>
          <w:color w:val="17365D" w:themeColor="text2" w:themeShade="BF"/>
        </w:rPr>
        <w:t xml:space="preserve">Z:\work\example </w:t>
      </w:r>
      <w:r w:rsidRPr="00C4363F">
        <w:rPr>
          <w:color w:val="E36C0A" w:themeColor="accent6" w:themeShade="BF"/>
        </w:rPr>
        <w:t>A.java</w:t>
      </w:r>
    </w:p>
    <w:p w:rsidR="00C4363F" w:rsidRDefault="00C4363F" w:rsidP="00C4363F">
      <w:pPr>
        <w:ind w:left="720" w:firstLine="720"/>
      </w:pPr>
      <w:r>
        <w:t xml:space="preserve">Z directory is not </w:t>
      </w:r>
      <w:r w:rsidR="008D50C1">
        <w:t>found</w:t>
      </w:r>
      <w:r>
        <w:t xml:space="preserve"> </w:t>
      </w:r>
      <w:r w:rsidR="008D50C1">
        <w:t>compile</w:t>
      </w:r>
      <w:r>
        <w:t xml:space="preserve"> time error </w:t>
      </w:r>
    </w:p>
    <w:p w:rsidR="00C4363F" w:rsidRDefault="00C4363F" w:rsidP="00C4363F">
      <w:pPr>
        <w:ind w:left="720" w:firstLine="720"/>
      </w:pPr>
    </w:p>
    <w:p w:rsidR="008D50C1" w:rsidRDefault="008D50C1" w:rsidP="008D50C1">
      <w:pPr>
        <w:pStyle w:val="Heading4"/>
      </w:pPr>
      <w:r>
        <w:t>Execution .class</w:t>
      </w:r>
    </w:p>
    <w:p w:rsidR="008D50C1" w:rsidRDefault="008D50C1" w:rsidP="008D50C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09E7F0" wp14:editId="7A13B98D">
                <wp:simplePos x="0" y="0"/>
                <wp:positionH relativeFrom="column">
                  <wp:posOffset>514350</wp:posOffset>
                </wp:positionH>
                <wp:positionV relativeFrom="paragraph">
                  <wp:posOffset>266065</wp:posOffset>
                </wp:positionV>
                <wp:extent cx="523875" cy="1895475"/>
                <wp:effectExtent l="57150" t="38100" r="0" b="161925"/>
                <wp:wrapNone/>
                <wp:docPr id="484" name="Curved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95475"/>
                        </a:xfrm>
                        <a:prstGeom prst="curvedConnector3">
                          <a:avLst>
                            <a:gd name="adj1" fmla="val 136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84" o:spid="_x0000_s1026" type="#_x0000_t38" style="position:absolute;margin-left:40.5pt;margin-top:20.95pt;width:41.25pt;height:14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" adj="2945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 xml:space="preserve">    Current working directory</w:t>
      </w:r>
    </w:p>
    <w:p w:rsidR="008D50C1" w:rsidRDefault="008D50C1" w:rsidP="008D50C1">
      <w:pPr>
        <w:ind w:left="1440"/>
      </w:pPr>
      <w:r>
        <w:t xml:space="preserve">   |- com</w:t>
      </w:r>
    </w:p>
    <w:p w:rsidR="008D50C1" w:rsidRDefault="008D50C1" w:rsidP="008D50C1">
      <w:pPr>
        <w:ind w:left="1440"/>
      </w:pPr>
      <w:r>
        <w:tab/>
        <w:t xml:space="preserve">|- </w:t>
      </w:r>
      <w:proofErr w:type="spellStart"/>
      <w:r>
        <w:t>corejava</w:t>
      </w:r>
      <w:proofErr w:type="spellEnd"/>
    </w:p>
    <w:p w:rsidR="008D50C1" w:rsidRDefault="008D50C1" w:rsidP="008D50C1">
      <w:pPr>
        <w:ind w:left="1440"/>
      </w:pPr>
      <w:r>
        <w:tab/>
        <w:t xml:space="preserve">    |- pack</w:t>
      </w:r>
    </w:p>
    <w:p w:rsidR="008D50C1" w:rsidRDefault="008D50C1" w:rsidP="008D50C1">
      <w:pPr>
        <w:ind w:left="1440"/>
      </w:pPr>
      <w:r>
        <w:tab/>
      </w:r>
      <w:r>
        <w:tab/>
        <w:t xml:space="preserve"> |- intro</w:t>
      </w:r>
    </w:p>
    <w:p w:rsidR="008D50C1" w:rsidRDefault="008D50C1" w:rsidP="008D50C1">
      <w:pPr>
        <w:ind w:left="1440"/>
      </w:pPr>
      <w:r>
        <w:tab/>
      </w:r>
      <w:r>
        <w:tab/>
        <w:t xml:space="preserve">     |*</w:t>
      </w:r>
      <w:proofErr w:type="spellStart"/>
      <w:r>
        <w:t>A.class</w:t>
      </w:r>
      <w:proofErr w:type="spellEnd"/>
    </w:p>
    <w:p w:rsidR="008D50C1" w:rsidRDefault="008D50C1" w:rsidP="008D50C1"/>
    <w:p w:rsidR="008D50C1" w:rsidRDefault="008D50C1" w:rsidP="008D50C1">
      <w:proofErr w:type="gramStart"/>
      <w:r>
        <w:t>java</w:t>
      </w:r>
      <w:proofErr w:type="gramEnd"/>
      <w:r>
        <w:t xml:space="preserve"> </w:t>
      </w:r>
      <w:proofErr w:type="spellStart"/>
      <w:r>
        <w:t>com.corejava.pack.intro.A</w:t>
      </w:r>
      <w:proofErr w:type="spellEnd"/>
    </w:p>
    <w:p w:rsidR="008D50C1" w:rsidRDefault="008D50C1" w:rsidP="008D50C1"/>
    <w:p w:rsidR="008D50C1" w:rsidRDefault="00E85B1B" w:rsidP="00E85B1B">
      <w:pPr>
        <w:pStyle w:val="Heading4"/>
      </w:pPr>
      <w:proofErr w:type="spellStart"/>
      <w:proofErr w:type="gramStart"/>
      <w:r>
        <w:t>nots</w:t>
      </w:r>
      <w:proofErr w:type="spellEnd"/>
      <w:proofErr w:type="gramEnd"/>
      <w:r>
        <w:t xml:space="preserve"> </w:t>
      </w:r>
    </w:p>
    <w:p w:rsidR="00E85B1B" w:rsidRP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com.corejava.pack.inroduction1;</w:t>
      </w:r>
    </w:p>
    <w:p w:rsidR="00E85B1B" w:rsidRP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corejava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pack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inroduction</w:t>
      </w:r>
      <w:proofErr w:type="spell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5B1B" w:rsidRP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5B1B" w:rsidRDefault="00E85B1B" w:rsidP="00E85B1B">
      <w:r>
        <w:tab/>
        <w:t xml:space="preserve">At most only one package statement can be in .java file </w:t>
      </w:r>
    </w:p>
    <w:p w:rsidR="00E85B1B" w:rsidRDefault="00E85B1B" w:rsidP="00E85B1B">
      <w:r>
        <w:tab/>
      </w:r>
      <w:r>
        <w:tab/>
        <w:t xml:space="preserve">Otherwise </w:t>
      </w:r>
    </w:p>
    <w:p w:rsidR="00E85B1B" w:rsidRDefault="00E85B1B" w:rsidP="00E85B1B">
      <w:r>
        <w:tab/>
      </w:r>
      <w:r>
        <w:tab/>
      </w:r>
      <w:proofErr w:type="spellStart"/>
      <w:proofErr w:type="gramStart"/>
      <w:r>
        <w:t>ComileTimeError</w:t>
      </w:r>
      <w:proofErr w:type="spellEnd"/>
      <w:r>
        <w:t xml:space="preserve"> :</w:t>
      </w:r>
      <w:proofErr w:type="gramEnd"/>
      <w:r>
        <w:t xml:space="preserve"> </w:t>
      </w:r>
      <w:r w:rsidRPr="00E85B1B">
        <w:t xml:space="preserve">class, interface, or </w:t>
      </w:r>
      <w:proofErr w:type="spellStart"/>
      <w:r w:rsidRPr="00E85B1B">
        <w:t>enum</w:t>
      </w:r>
      <w:proofErr w:type="spellEnd"/>
      <w:r w:rsidRPr="00E85B1B">
        <w:t xml:space="preserve"> expected</w:t>
      </w:r>
    </w:p>
    <w:p w:rsidR="00E85B1B" w:rsidRDefault="00E85B1B" w:rsidP="00E85B1B"/>
    <w:p w:rsidR="00E85B1B" w:rsidRP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java.util.Date</w:t>
      </w:r>
      <w:proofErr w:type="spell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corejava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pack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inroduction</w:t>
      </w:r>
      <w:proofErr w:type="spell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5B1B" w:rsidRPr="00E85B1B" w:rsidRDefault="00E85B1B" w:rsidP="00E85B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5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5B1B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85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5B1B" w:rsidRPr="00E85B1B" w:rsidRDefault="00E85B1B" w:rsidP="00E85B1B">
      <w:r>
        <w:tab/>
        <w:t xml:space="preserve">First statement should be package </w:t>
      </w:r>
    </w:p>
    <w:p w:rsidR="00A308F4" w:rsidRDefault="00A308F4" w:rsidP="00A308F4">
      <w:r>
        <w:tab/>
      </w:r>
      <w:r>
        <w:tab/>
        <w:t xml:space="preserve">Otherwise </w:t>
      </w:r>
    </w:p>
    <w:p w:rsidR="00A308F4" w:rsidRDefault="00A308F4" w:rsidP="00A308F4">
      <w:r>
        <w:tab/>
      </w:r>
      <w:r>
        <w:tab/>
      </w:r>
      <w:proofErr w:type="spellStart"/>
      <w:proofErr w:type="gramStart"/>
      <w:r>
        <w:t>ComileTimeError</w:t>
      </w:r>
      <w:proofErr w:type="spellEnd"/>
      <w:r>
        <w:t xml:space="preserve"> :</w:t>
      </w:r>
      <w:proofErr w:type="gramEnd"/>
      <w:r>
        <w:t xml:space="preserve"> </w:t>
      </w:r>
      <w:r w:rsidRPr="00E85B1B">
        <w:t xml:space="preserve">class, interface, or </w:t>
      </w:r>
      <w:proofErr w:type="spellStart"/>
      <w:r w:rsidRPr="00E85B1B">
        <w:t>enum</w:t>
      </w:r>
      <w:proofErr w:type="spellEnd"/>
      <w:r w:rsidRPr="00E85B1B">
        <w:t xml:space="preserve"> expected</w:t>
      </w:r>
    </w:p>
    <w:p w:rsidR="008D50C1" w:rsidRDefault="00A308F4" w:rsidP="00C4363F">
      <w:r>
        <w:tab/>
        <w:t xml:space="preserve">Because after import compiler expect </w:t>
      </w:r>
      <w:r w:rsidRPr="00E85B1B">
        <w:t xml:space="preserve">class, interface, or </w:t>
      </w:r>
      <w:proofErr w:type="spellStart"/>
      <w:r w:rsidRPr="00E85B1B">
        <w:t>enum</w:t>
      </w:r>
      <w:proofErr w:type="spellEnd"/>
    </w:p>
    <w:p w:rsidR="0005295F" w:rsidRDefault="0005295F" w:rsidP="00C4363F"/>
    <w:p w:rsidR="00A308F4" w:rsidRDefault="00CB2713" w:rsidP="00C436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2ED370" wp14:editId="21725F42">
                <wp:simplePos x="0" y="0"/>
                <wp:positionH relativeFrom="column">
                  <wp:posOffset>4886325</wp:posOffset>
                </wp:positionH>
                <wp:positionV relativeFrom="paragraph">
                  <wp:posOffset>-38100</wp:posOffset>
                </wp:positionV>
                <wp:extent cx="0" cy="1133475"/>
                <wp:effectExtent l="152400" t="19050" r="76200" b="857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384.75pt;margin-top:-3pt;width:0;height:89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650097" wp14:editId="58D478E5">
                <wp:simplePos x="0" y="0"/>
                <wp:positionH relativeFrom="column">
                  <wp:posOffset>1733550</wp:posOffset>
                </wp:positionH>
                <wp:positionV relativeFrom="paragraph">
                  <wp:posOffset>-132715</wp:posOffset>
                </wp:positionV>
                <wp:extent cx="3057525" cy="1352550"/>
                <wp:effectExtent l="57150" t="38100" r="85725" b="95250"/>
                <wp:wrapNone/>
                <wp:docPr id="489" name="Snip Single Corner 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525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05295F" w:rsidRDefault="0085402C" w:rsidP="00CB271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05295F">
                              <w:rPr>
                                <w:sz w:val="24"/>
                              </w:rPr>
                              <w:t>Package statement;</w:t>
                            </w:r>
                          </w:p>
                          <w:p w:rsidR="0085402C" w:rsidRPr="0005295F" w:rsidRDefault="0085402C" w:rsidP="00CB271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05295F">
                              <w:rPr>
                                <w:sz w:val="24"/>
                              </w:rPr>
                              <w:t>Import statement;</w:t>
                            </w:r>
                          </w:p>
                          <w:p w:rsidR="0085402C" w:rsidRDefault="0085402C" w:rsidP="00CB2713">
                            <w:pPr>
                              <w:jc w:val="both"/>
                            </w:pPr>
                            <w:r w:rsidRPr="0005295F">
                              <w:rPr>
                                <w:sz w:val="24"/>
                              </w:rPr>
                              <w:t xml:space="preserve">Class/ interface/ </w:t>
                            </w:r>
                            <w:proofErr w:type="spellStart"/>
                            <w:r w:rsidRPr="0005295F">
                              <w:rPr>
                                <w:sz w:val="24"/>
                              </w:rPr>
                              <w:t>enum</w:t>
                            </w:r>
                            <w:proofErr w:type="spellEnd"/>
                            <w:r w:rsidRPr="0005295F">
                              <w:rPr>
                                <w:sz w:val="24"/>
                              </w:rPr>
                              <w:t xml:space="preserve"> declaration </w:t>
                            </w:r>
                          </w:p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89" o:spid="_x0000_s1047" style="position:absolute;margin-left:136.5pt;margin-top:-10.45pt;width:240.75pt;height:10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57525,1352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" adj="-11796480,,5400" path="m,l2832095,r225430,225430l3057525,1352550,,13525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832095,0;3057525,225430;3057525,1352550;0,1352550;0,0" o:connectangles="0,0,0,0,0,0" textboxrect="0,0,3057525,1352550"/>
                <v:textbox>
                  <w:txbxContent>
                    <w:p w:rsidR="0043071A" w:rsidRPr="0005295F" w:rsidRDefault="0043071A" w:rsidP="00CB2713">
                      <w:pPr>
                        <w:jc w:val="both"/>
                        <w:rPr>
                          <w:sz w:val="24"/>
                        </w:rPr>
                      </w:pPr>
                      <w:r w:rsidRPr="0005295F">
                        <w:rPr>
                          <w:sz w:val="24"/>
                        </w:rPr>
                        <w:t>Package statement;</w:t>
                      </w:r>
                    </w:p>
                    <w:p w:rsidR="0043071A" w:rsidRPr="0005295F" w:rsidRDefault="0043071A" w:rsidP="00CB2713">
                      <w:pPr>
                        <w:jc w:val="both"/>
                        <w:rPr>
                          <w:sz w:val="24"/>
                        </w:rPr>
                      </w:pPr>
                      <w:r w:rsidRPr="0005295F">
                        <w:rPr>
                          <w:sz w:val="24"/>
                        </w:rPr>
                        <w:t>Import statement;</w:t>
                      </w:r>
                    </w:p>
                    <w:p w:rsidR="0043071A" w:rsidRDefault="0043071A" w:rsidP="00CB2713">
                      <w:pPr>
                        <w:jc w:val="both"/>
                      </w:pPr>
                      <w:r w:rsidRPr="0005295F">
                        <w:rPr>
                          <w:sz w:val="24"/>
                        </w:rPr>
                        <w:t xml:space="preserve">Class/ interface/ </w:t>
                      </w:r>
                      <w:proofErr w:type="spellStart"/>
                      <w:r w:rsidRPr="0005295F">
                        <w:rPr>
                          <w:sz w:val="24"/>
                        </w:rPr>
                        <w:t>enum</w:t>
                      </w:r>
                      <w:proofErr w:type="spellEnd"/>
                      <w:r w:rsidRPr="0005295F">
                        <w:rPr>
                          <w:sz w:val="24"/>
                        </w:rPr>
                        <w:t xml:space="preserve"> declaration </w:t>
                      </w:r>
                    </w:p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295F">
        <w:t>At most one (0/1)</w:t>
      </w:r>
      <w:r w:rsidR="0005295F">
        <w:tab/>
      </w:r>
      <w:r w:rsidR="0005295F">
        <w:tab/>
      </w:r>
      <w:r w:rsidR="0005295F">
        <w:tab/>
      </w:r>
      <w:r w:rsidR="0005295F">
        <w:tab/>
      </w:r>
      <w:r w:rsidR="0005295F">
        <w:tab/>
      </w:r>
      <w:r w:rsidR="0005295F">
        <w:tab/>
      </w:r>
      <w:r w:rsidR="0005295F">
        <w:tab/>
        <w:t xml:space="preserve">     order is</w:t>
      </w:r>
    </w:p>
    <w:p w:rsidR="00A308F4" w:rsidRDefault="0005295F" w:rsidP="00C4363F">
      <w:r>
        <w:t>Any numbers (0=&lt;)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important </w:t>
      </w:r>
    </w:p>
    <w:p w:rsidR="00A308F4" w:rsidRDefault="00A308F4" w:rsidP="00C4363F">
      <w:r>
        <w:t xml:space="preserve">Any numbers (0=&lt;) </w:t>
      </w:r>
    </w:p>
    <w:p w:rsidR="00A308F4" w:rsidRDefault="00A308F4" w:rsidP="00C4363F"/>
    <w:p w:rsidR="0005295F" w:rsidRDefault="0005295F" w:rsidP="00C4363F"/>
    <w:p w:rsidR="0005295F" w:rsidRDefault="0005295F" w:rsidP="00C4363F">
      <w:r>
        <w:t>An empty source file is valid</w:t>
      </w:r>
      <w:r w:rsidR="006C7CFB">
        <w:t xml:space="preserve">. </w:t>
      </w:r>
      <w:proofErr w:type="gramStart"/>
      <w:r>
        <w:t>hence</w:t>
      </w:r>
      <w:proofErr w:type="gramEnd"/>
      <w:r>
        <w:t xml:space="preserve"> these are valid </w:t>
      </w:r>
    </w:p>
    <w:p w:rsidR="0005295F" w:rsidRDefault="00CB2713" w:rsidP="00C4363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5ADD8D" wp14:editId="26F23A3F">
                <wp:simplePos x="0" y="0"/>
                <wp:positionH relativeFrom="column">
                  <wp:posOffset>2143125</wp:posOffset>
                </wp:positionH>
                <wp:positionV relativeFrom="paragraph">
                  <wp:posOffset>269875</wp:posOffset>
                </wp:positionV>
                <wp:extent cx="1447800" cy="1076325"/>
                <wp:effectExtent l="57150" t="38100" r="76200" b="104775"/>
                <wp:wrapNone/>
                <wp:docPr id="492" name="Snip Single Corner 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63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B2713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B2713">
                              <w:rPr>
                                <w:sz w:val="18"/>
                              </w:rPr>
                              <w:t>Import statement;</w:t>
                            </w:r>
                          </w:p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492" o:spid="_x0000_s1048" style="position:absolute;margin-left:168.75pt;margin-top:21.25pt;width:114pt;height:84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47800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" adj="-11796480,,5400" path="m,l1268409,r179391,179391l1447800,1076325,,10763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68409,0;1447800,179391;1447800,1076325;0,1076325;0,0" o:connectangles="0,0,0,0,0,0" textboxrect="0,0,1447800,1076325"/>
                <v:textbox>
                  <w:txbxContent>
                    <w:p w:rsidR="0043071A" w:rsidRPr="00CB2713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 w:rsidRPr="00CB2713">
                        <w:rPr>
                          <w:sz w:val="18"/>
                        </w:rPr>
                        <w:t>Import statement;</w:t>
                      </w:r>
                    </w:p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76F244" wp14:editId="0A38F6A5">
                <wp:simplePos x="0" y="0"/>
                <wp:positionH relativeFrom="column">
                  <wp:posOffset>4762500</wp:posOffset>
                </wp:positionH>
                <wp:positionV relativeFrom="paragraph">
                  <wp:posOffset>165100</wp:posOffset>
                </wp:positionV>
                <wp:extent cx="1447800" cy="1076325"/>
                <wp:effectExtent l="57150" t="38100" r="76200" b="104775"/>
                <wp:wrapNone/>
                <wp:docPr id="494" name="Snip Single Corner 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63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A{</w:t>
                            </w:r>
                            <w:proofErr w:type="gramEnd"/>
                          </w:p>
                          <w:p w:rsidR="0085402C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85402C" w:rsidRPr="00CB2713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494" o:spid="_x0000_s1049" style="position:absolute;margin-left:375pt;margin-top:13pt;width:114pt;height:84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47800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" adj="-11796480,,5400" path="m,l1268409,r179391,179391l1447800,1076325,,10763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68409,0;1447800,179391;1447800,1076325;0,1076325;0,0" o:connectangles="0,0,0,0,0,0" textboxrect="0,0,1447800,1076325"/>
                <v:textbox>
                  <w:txbxContent>
                    <w:p w:rsidR="0043071A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Class </w:t>
                      </w:r>
                      <w:proofErr w:type="gramStart"/>
                      <w:r>
                        <w:rPr>
                          <w:sz w:val="18"/>
                        </w:rPr>
                        <w:t>A{</w:t>
                      </w:r>
                      <w:proofErr w:type="gramEnd"/>
                    </w:p>
                    <w:p w:rsidR="0043071A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</w:p>
                    <w:p w:rsidR="0043071A" w:rsidRPr="00CB2713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BE0C3" wp14:editId="43DA5DD9">
                <wp:simplePos x="0" y="0"/>
                <wp:positionH relativeFrom="column">
                  <wp:posOffset>3457575</wp:posOffset>
                </wp:positionH>
                <wp:positionV relativeFrom="paragraph">
                  <wp:posOffset>212725</wp:posOffset>
                </wp:positionV>
                <wp:extent cx="1447800" cy="1076325"/>
                <wp:effectExtent l="57150" t="38100" r="76200" b="104775"/>
                <wp:wrapNone/>
                <wp:docPr id="493" name="Snip Single Corner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63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B2713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B2713">
                              <w:rPr>
                                <w:sz w:val="18"/>
                              </w:rPr>
                              <w:t>Package statement;</w:t>
                            </w:r>
                          </w:p>
                          <w:p w:rsidR="0085402C" w:rsidRPr="00CB2713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B2713">
                              <w:rPr>
                                <w:sz w:val="18"/>
                              </w:rPr>
                              <w:t>Import statement;</w:t>
                            </w:r>
                          </w:p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493" o:spid="_x0000_s1050" style="position:absolute;margin-left:272.25pt;margin-top:16.75pt;width:114pt;height:84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47800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" adj="-11796480,,5400" path="m,l1268409,r179391,179391l1447800,1076325,,10763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68409,0;1447800,179391;1447800,1076325;0,1076325;0,0" o:connectangles="0,0,0,0,0,0" textboxrect="0,0,1447800,1076325"/>
                <v:textbox>
                  <w:txbxContent>
                    <w:p w:rsidR="0043071A" w:rsidRPr="00CB2713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 w:rsidRPr="00CB2713">
                        <w:rPr>
                          <w:sz w:val="18"/>
                        </w:rPr>
                        <w:t>Package statement;</w:t>
                      </w:r>
                    </w:p>
                    <w:p w:rsidR="0043071A" w:rsidRPr="00CB2713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 w:rsidRPr="00CB2713">
                        <w:rPr>
                          <w:sz w:val="18"/>
                        </w:rPr>
                        <w:t>Import statement;</w:t>
                      </w:r>
                    </w:p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295F">
        <w:t xml:space="preserve"> </w:t>
      </w:r>
    </w:p>
    <w:p w:rsidR="0005295F" w:rsidRDefault="00CB2713" w:rsidP="00C4363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5C826E" wp14:editId="3F04B590">
                <wp:simplePos x="0" y="0"/>
                <wp:positionH relativeFrom="column">
                  <wp:posOffset>-314325</wp:posOffset>
                </wp:positionH>
                <wp:positionV relativeFrom="paragraph">
                  <wp:posOffset>72390</wp:posOffset>
                </wp:positionV>
                <wp:extent cx="1238250" cy="1076325"/>
                <wp:effectExtent l="57150" t="38100" r="76200" b="104775"/>
                <wp:wrapNone/>
                <wp:docPr id="490" name="Snip Single Corner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763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490" o:spid="_x0000_s1051" style="position:absolute;margin-left:-24.75pt;margin-top:5.7pt;width:97.5pt;height:8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238250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" adj="-11796480,,5400" path="m,l1058859,r179391,179391l1238250,1076325,,10763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058859,0;1238250,179391;1238250,1076325;0,1076325;0,0" o:connectangles="0,0,0,0,0,0" textboxrect="0,0,1238250,1076325"/>
                <v:textbox>
                  <w:txbxContent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531F7B" wp14:editId="1DEB9FC1">
                <wp:simplePos x="0" y="0"/>
                <wp:positionH relativeFrom="column">
                  <wp:posOffset>809625</wp:posOffset>
                </wp:positionH>
                <wp:positionV relativeFrom="paragraph">
                  <wp:posOffset>24765</wp:posOffset>
                </wp:positionV>
                <wp:extent cx="1447800" cy="1076325"/>
                <wp:effectExtent l="57150" t="38100" r="76200" b="104775"/>
                <wp:wrapNone/>
                <wp:docPr id="491" name="Snip Single Corner 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63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B2713" w:rsidRDefault="0085402C" w:rsidP="00CB2713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CB2713">
                              <w:rPr>
                                <w:sz w:val="18"/>
                              </w:rPr>
                              <w:t>Package statement;</w:t>
                            </w:r>
                          </w:p>
                          <w:p w:rsidR="0085402C" w:rsidRDefault="0085402C" w:rsidP="00CB2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491" o:spid="_x0000_s1052" style="position:absolute;margin-left:63.75pt;margin-top:1.95pt;width:114pt;height:84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47800,1076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" adj="-11796480,,5400" path="m,l1268409,r179391,179391l1447800,1076325,,10763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68409,0;1447800,179391;1447800,1076325;0,1076325;0,0" o:connectangles="0,0,0,0,0,0" textboxrect="0,0,1447800,1076325"/>
                <v:textbox>
                  <w:txbxContent>
                    <w:p w:rsidR="0043071A" w:rsidRPr="00CB2713" w:rsidRDefault="0043071A" w:rsidP="00CB2713">
                      <w:pPr>
                        <w:jc w:val="both"/>
                        <w:rPr>
                          <w:sz w:val="18"/>
                        </w:rPr>
                      </w:pPr>
                      <w:r w:rsidRPr="00CB2713">
                        <w:rPr>
                          <w:sz w:val="18"/>
                        </w:rPr>
                        <w:t>Package statement;</w:t>
                      </w:r>
                    </w:p>
                    <w:p w:rsidR="0043071A" w:rsidRDefault="0043071A" w:rsidP="00CB27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6C7CFB" w:rsidRDefault="006C7CFB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A308F4" w:rsidRDefault="00A308F4" w:rsidP="00C4363F"/>
    <w:p w:rsidR="00E77CEA" w:rsidRDefault="00E77CEA" w:rsidP="00E77CEA">
      <w:pPr>
        <w:pStyle w:val="Heading1"/>
      </w:pPr>
      <w:r>
        <w:lastRenderedPageBreak/>
        <w:t xml:space="preserve">Class level modifiers </w:t>
      </w:r>
    </w:p>
    <w:p w:rsidR="006C7CFB" w:rsidRDefault="006C7CFB" w:rsidP="00E77CEA">
      <w:r>
        <w:t xml:space="preserve">When we are writing our own classes we have to provide some </w:t>
      </w:r>
      <w:r w:rsidRPr="00BA5A65">
        <w:rPr>
          <w:color w:val="C4BC96" w:themeColor="background2" w:themeShade="BF"/>
        </w:rPr>
        <w:t xml:space="preserve">information about our class </w:t>
      </w:r>
      <w:r>
        <w:t xml:space="preserve">to the </w:t>
      </w:r>
      <w:r w:rsidR="00BA5A65" w:rsidRPr="00BA5A65">
        <w:rPr>
          <w:color w:val="C4BC96" w:themeColor="background2" w:themeShade="BF"/>
        </w:rPr>
        <w:t>JVM</w:t>
      </w:r>
      <w:r w:rsidRPr="00BA5A65">
        <w:rPr>
          <w:color w:val="C4BC96" w:themeColor="background2" w:themeShade="BF"/>
        </w:rPr>
        <w:t xml:space="preserve"> </w:t>
      </w:r>
      <w:r>
        <w:t>like</w:t>
      </w:r>
      <w:proofErr w:type="gramStart"/>
      <w:r>
        <w:t>..</w:t>
      </w:r>
      <w:proofErr w:type="gramEnd"/>
    </w:p>
    <w:p w:rsidR="006C7CFB" w:rsidRDefault="006C7CFB" w:rsidP="00E77CEA">
      <w:r>
        <w:tab/>
        <w:t>Whether this class can be accessible from anywhere or not</w:t>
      </w:r>
    </w:p>
    <w:p w:rsidR="006C7CFB" w:rsidRDefault="006C7CFB" w:rsidP="00E77CEA">
      <w:r>
        <w:tab/>
        <w:t xml:space="preserve">Child class creation possible or not </w:t>
      </w:r>
    </w:p>
    <w:p w:rsidR="006C7CFB" w:rsidRDefault="006C7CFB" w:rsidP="00E77CEA">
      <w:r>
        <w:tab/>
        <w:t>Object creation is possible or not</w:t>
      </w:r>
    </w:p>
    <w:p w:rsidR="006C7CFB" w:rsidRDefault="006C7CFB" w:rsidP="00E77CEA">
      <w:r>
        <w:tab/>
        <w:t xml:space="preserve">…. </w:t>
      </w:r>
    </w:p>
    <w:p w:rsidR="006C7CFB" w:rsidRDefault="006C7CFB" w:rsidP="00E77CEA">
      <w:r>
        <w:t xml:space="preserve">We can </w:t>
      </w:r>
      <w:r w:rsidR="00BA5A65">
        <w:t>specify</w:t>
      </w:r>
      <w:r>
        <w:t xml:space="preserve"> this </w:t>
      </w:r>
      <w:r w:rsidR="00BA5A65">
        <w:t>information by</w:t>
      </w:r>
      <w:r>
        <w:t xml:space="preserve"> using </w:t>
      </w:r>
      <w:r w:rsidR="00BA5A65">
        <w:t xml:space="preserve">appropriate modifiers </w:t>
      </w:r>
    </w:p>
    <w:p w:rsidR="006C7CFB" w:rsidRDefault="00A33AB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0255DE1" wp14:editId="548F41B3">
                <wp:simplePos x="0" y="0"/>
                <wp:positionH relativeFrom="column">
                  <wp:posOffset>-123825</wp:posOffset>
                </wp:positionH>
                <wp:positionV relativeFrom="paragraph">
                  <wp:posOffset>292100</wp:posOffset>
                </wp:positionV>
                <wp:extent cx="1104900" cy="342900"/>
                <wp:effectExtent l="0" t="0" r="19050" b="1905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6" o:spid="_x0000_s1026" style="position:absolute;margin-left:-9.75pt;margin-top:23pt;width:87pt;height:27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524E6B9" wp14:editId="33B41F66">
                <wp:simplePos x="0" y="0"/>
                <wp:positionH relativeFrom="column">
                  <wp:posOffset>2124075</wp:posOffset>
                </wp:positionH>
                <wp:positionV relativeFrom="paragraph">
                  <wp:posOffset>273050</wp:posOffset>
                </wp:positionV>
                <wp:extent cx="1104900" cy="342900"/>
                <wp:effectExtent l="0" t="0" r="19050" b="1905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7" o:spid="_x0000_s1026" style="position:absolute;margin-left:167.25pt;margin-top:21.5pt;width:87pt;height:27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" fillcolor="white [3201]" strokecolor="#c0504d [3205]" strokeweight="2pt"/>
            </w:pict>
          </mc:Fallback>
        </mc:AlternateContent>
      </w:r>
    </w:p>
    <w:p w:rsidR="00BA5A65" w:rsidRDefault="00BA5A65" w:rsidP="00E77CEA">
      <w:proofErr w:type="gramStart"/>
      <w:r>
        <w:t>public</w:t>
      </w:r>
      <w:proofErr w:type="gramEnd"/>
      <w:r>
        <w:tab/>
      </w:r>
      <w:r>
        <w:tab/>
      </w:r>
      <w:r>
        <w:tab/>
      </w:r>
      <w:r>
        <w:tab/>
        <w:t>final</w:t>
      </w:r>
      <w:r>
        <w:tab/>
      </w:r>
      <w:r>
        <w:tab/>
      </w:r>
      <w:r>
        <w:tab/>
      </w:r>
      <w:r>
        <w:tab/>
      </w:r>
      <w:r>
        <w:tab/>
        <w:t>native</w:t>
      </w:r>
    </w:p>
    <w:p w:rsidR="00BA5A65" w:rsidRDefault="00A33AB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A951328" wp14:editId="040CB688">
                <wp:simplePos x="0" y="0"/>
                <wp:positionH relativeFrom="column">
                  <wp:posOffset>-123825</wp:posOffset>
                </wp:positionH>
                <wp:positionV relativeFrom="paragraph">
                  <wp:posOffset>296545</wp:posOffset>
                </wp:positionV>
                <wp:extent cx="1104900" cy="342900"/>
                <wp:effectExtent l="0" t="0" r="19050" b="1905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0" o:spid="_x0000_s1026" style="position:absolute;margin-left:-9.75pt;margin-top:23.35pt;width:87pt;height:27pt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" fillcolor="white [3201]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6C34071" wp14:editId="3B8C225E">
                <wp:simplePos x="0" y="0"/>
                <wp:positionH relativeFrom="column">
                  <wp:posOffset>4448175</wp:posOffset>
                </wp:positionH>
                <wp:positionV relativeFrom="paragraph">
                  <wp:posOffset>287020</wp:posOffset>
                </wp:positionV>
                <wp:extent cx="1104900" cy="342900"/>
                <wp:effectExtent l="0" t="0" r="19050" b="1905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9" o:spid="_x0000_s1026" style="position:absolute;margin-left:350.25pt;margin-top:22.6pt;width:87pt;height:27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A0F389C" wp14:editId="04FB5E97">
                <wp:simplePos x="0" y="0"/>
                <wp:positionH relativeFrom="column">
                  <wp:posOffset>2133600</wp:posOffset>
                </wp:positionH>
                <wp:positionV relativeFrom="paragraph">
                  <wp:posOffset>287020</wp:posOffset>
                </wp:positionV>
                <wp:extent cx="1104900" cy="342900"/>
                <wp:effectExtent l="0" t="0" r="19050" b="1905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8" o:spid="_x0000_s1026" style="position:absolute;margin-left:168pt;margin-top:22.6pt;width:87pt;height:27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" fillcolor="white [3201]" strokecolor="#c0504d [3205]" strokeweight="2pt"/>
            </w:pict>
          </mc:Fallback>
        </mc:AlternateContent>
      </w:r>
    </w:p>
    <w:p w:rsidR="00BA5A65" w:rsidRDefault="00BA5A65" w:rsidP="00E77CEA">
      <w:proofErr w:type="gramStart"/>
      <w:r>
        <w:t>private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abstract </w:t>
      </w:r>
      <w:r>
        <w:tab/>
      </w:r>
      <w:r>
        <w:tab/>
      </w:r>
      <w:r>
        <w:tab/>
      </w:r>
      <w:r>
        <w:tab/>
      </w:r>
      <w:proofErr w:type="spellStart"/>
      <w:r>
        <w:t>strictfp</w:t>
      </w:r>
      <w:proofErr w:type="spellEnd"/>
    </w:p>
    <w:p w:rsidR="00BA5A65" w:rsidRDefault="00A33AB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4FBD90E5" wp14:editId="366C7C88">
                <wp:simplePos x="0" y="0"/>
                <wp:positionH relativeFrom="column">
                  <wp:posOffset>2133600</wp:posOffset>
                </wp:positionH>
                <wp:positionV relativeFrom="paragraph">
                  <wp:posOffset>291465</wp:posOffset>
                </wp:positionV>
                <wp:extent cx="1104900" cy="342900"/>
                <wp:effectExtent l="0" t="0" r="19050" b="1905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1" o:spid="_x0000_s1026" style="position:absolute;margin-left:168pt;margin-top:22.95pt;width:87pt;height:27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" fillcolor="white [3201]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AF230FD" wp14:editId="384E53F8">
                <wp:simplePos x="0" y="0"/>
                <wp:positionH relativeFrom="column">
                  <wp:posOffset>-104775</wp:posOffset>
                </wp:positionH>
                <wp:positionV relativeFrom="paragraph">
                  <wp:posOffset>281940</wp:posOffset>
                </wp:positionV>
                <wp:extent cx="1104900" cy="342900"/>
                <wp:effectExtent l="0" t="0" r="19050" b="1905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5" o:spid="_x0000_s1026" style="position:absolute;margin-left:-8.25pt;margin-top:22.2pt;width:87pt;height:27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" fillcolor="white [3201]" strokecolor="#c0504d [3205]" strokeweight="2pt"/>
            </w:pict>
          </mc:Fallback>
        </mc:AlternateContent>
      </w:r>
    </w:p>
    <w:p w:rsidR="00BA5A65" w:rsidRDefault="00BA5A65" w:rsidP="00E77CEA">
      <w:r>
        <w:t>&lt;</w:t>
      </w:r>
      <w:proofErr w:type="gramStart"/>
      <w:r>
        <w:t>default</w:t>
      </w:r>
      <w:proofErr w:type="gramEnd"/>
      <w:r>
        <w:t>&gt;</w:t>
      </w:r>
      <w:r>
        <w:tab/>
      </w:r>
      <w:r>
        <w:tab/>
      </w:r>
      <w:r>
        <w:tab/>
      </w:r>
      <w:r>
        <w:tab/>
        <w:t>static</w:t>
      </w:r>
      <w:r>
        <w:tab/>
      </w:r>
      <w:r>
        <w:tab/>
      </w:r>
      <w:r>
        <w:tab/>
      </w:r>
      <w:r>
        <w:tab/>
        <w:t xml:space="preserve">transient </w:t>
      </w:r>
    </w:p>
    <w:p w:rsidR="00BA5A65" w:rsidRDefault="00A33AB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0C74DF52" wp14:editId="7AA816E4">
                <wp:simplePos x="0" y="0"/>
                <wp:positionH relativeFrom="column">
                  <wp:posOffset>-114300</wp:posOffset>
                </wp:positionH>
                <wp:positionV relativeFrom="paragraph">
                  <wp:posOffset>276860</wp:posOffset>
                </wp:positionV>
                <wp:extent cx="1104900" cy="342900"/>
                <wp:effectExtent l="0" t="0" r="19050" b="1905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2" o:spid="_x0000_s1026" style="position:absolute;margin-left:-9pt;margin-top:21.8pt;width:87pt;height:27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" fillcolor="white [3201]" strokecolor="#8064a2 [3207]" strokeweight="2pt"/>
            </w:pict>
          </mc:Fallback>
        </mc:AlternateContent>
      </w:r>
    </w:p>
    <w:p w:rsidR="00BA5A65" w:rsidRDefault="00FA674E" w:rsidP="00E77CEA">
      <w:proofErr w:type="gramStart"/>
      <w:r>
        <w:t>protected</w:t>
      </w:r>
      <w:proofErr w:type="gramEnd"/>
      <w:r w:rsidR="00BA5A65">
        <w:t xml:space="preserve"> </w:t>
      </w:r>
      <w:r w:rsidR="00BA5A65">
        <w:tab/>
      </w:r>
      <w:r w:rsidR="00BA5A65">
        <w:tab/>
      </w:r>
      <w:r w:rsidR="00BA5A65">
        <w:tab/>
      </w:r>
      <w:r w:rsidR="00BA5A65">
        <w:tab/>
        <w:t xml:space="preserve">synchronized </w:t>
      </w:r>
      <w:r w:rsidR="00BA5A65">
        <w:tab/>
      </w:r>
      <w:r w:rsidR="00BA5A65">
        <w:tab/>
      </w:r>
      <w:r w:rsidR="00BA5A65">
        <w:tab/>
        <w:t xml:space="preserve">volatile </w:t>
      </w:r>
    </w:p>
    <w:p w:rsidR="006C7CFB" w:rsidRDefault="006C7CFB" w:rsidP="00E77CEA"/>
    <w:p w:rsidR="006C7CFB" w:rsidRDefault="00A33AB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21F121" wp14:editId="412C5F45">
                <wp:simplePos x="0" y="0"/>
                <wp:positionH relativeFrom="column">
                  <wp:posOffset>276225</wp:posOffset>
                </wp:positionH>
                <wp:positionV relativeFrom="paragraph">
                  <wp:posOffset>180975</wp:posOffset>
                </wp:positionV>
                <wp:extent cx="485775" cy="0"/>
                <wp:effectExtent l="57150" t="38100" r="47625" b="952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4.25pt" to="6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t xml:space="preserve"> </w:t>
      </w:r>
      <w:r>
        <w:tab/>
      </w:r>
      <w:r>
        <w:tab/>
      </w:r>
      <w:r w:rsidR="00247158">
        <w:t>Applicable</w:t>
      </w:r>
      <w:r>
        <w:t xml:space="preserve"> modifiers for </w:t>
      </w:r>
      <w:r w:rsidRPr="00247158">
        <w:rPr>
          <w:b/>
        </w:rPr>
        <w:t>Top</w:t>
      </w:r>
      <w:r w:rsidR="00247158" w:rsidRPr="00247158">
        <w:rPr>
          <w:b/>
        </w:rPr>
        <w:t xml:space="preserve"> </w:t>
      </w:r>
      <w:r w:rsidRPr="00247158">
        <w:rPr>
          <w:b/>
        </w:rPr>
        <w:t>level classes</w:t>
      </w:r>
      <w:r>
        <w:t xml:space="preserve"> </w:t>
      </w:r>
    </w:p>
    <w:p w:rsidR="00247158" w:rsidRDefault="00247158" w:rsidP="00247158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026846" wp14:editId="22671455">
                <wp:simplePos x="0" y="0"/>
                <wp:positionH relativeFrom="column">
                  <wp:posOffset>390525</wp:posOffset>
                </wp:positionH>
                <wp:positionV relativeFrom="paragraph">
                  <wp:posOffset>154305</wp:posOffset>
                </wp:positionV>
                <wp:extent cx="390525" cy="0"/>
                <wp:effectExtent l="57150" t="38100" r="47625" b="952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2.15pt" to="61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CAB45F" wp14:editId="057650B2">
                <wp:simplePos x="0" y="0"/>
                <wp:positionH relativeFrom="column">
                  <wp:posOffset>-95250</wp:posOffset>
                </wp:positionH>
                <wp:positionV relativeFrom="paragraph">
                  <wp:posOffset>154305</wp:posOffset>
                </wp:positionV>
                <wp:extent cx="485775" cy="0"/>
                <wp:effectExtent l="57150" t="38100" r="47625" b="952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2.15pt" to="30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A33ABA">
        <w:t xml:space="preserve"> </w:t>
      </w:r>
      <w:r>
        <w:tab/>
      </w:r>
      <w:r>
        <w:tab/>
        <w:t xml:space="preserve">Applicable modifiers for </w:t>
      </w:r>
      <w:r w:rsidRPr="00247158">
        <w:rPr>
          <w:b/>
        </w:rPr>
        <w:t>inner classes</w:t>
      </w:r>
      <w:r>
        <w:t xml:space="preserve"> </w:t>
      </w:r>
    </w:p>
    <w:p w:rsidR="006C7CFB" w:rsidRDefault="006C7CFB" w:rsidP="00E77CEA"/>
    <w:p w:rsidR="006C7CFB" w:rsidRDefault="006C7CFB" w:rsidP="00E77CEA"/>
    <w:p w:rsidR="006C7CFB" w:rsidRDefault="00FA674E" w:rsidP="00FA674E">
      <w:pPr>
        <w:pStyle w:val="Heading2"/>
      </w:pPr>
      <w:r>
        <w:t xml:space="preserve">Access </w:t>
      </w:r>
      <w:proofErr w:type="spellStart"/>
      <w:r>
        <w:t>Specifiers</w:t>
      </w:r>
      <w:proofErr w:type="spellEnd"/>
      <w:r>
        <w:t xml:space="preserve"> </w:t>
      </w:r>
      <w:proofErr w:type="gramStart"/>
      <w:r>
        <w:t>Vs</w:t>
      </w:r>
      <w:proofErr w:type="gramEnd"/>
      <w:r>
        <w:t xml:space="preserve">. Access Modifiers </w:t>
      </w:r>
    </w:p>
    <w:p w:rsidR="00FA674E" w:rsidRPr="00FA674E" w:rsidRDefault="00FA674E" w:rsidP="00FA674E">
      <w:r>
        <w:t xml:space="preserve">In old languages like C++ public, private, default, protected is considered as Access </w:t>
      </w:r>
      <w:proofErr w:type="spellStart"/>
      <w:r>
        <w:t>specifiers</w:t>
      </w:r>
      <w:proofErr w:type="spellEnd"/>
      <w:r>
        <w:t xml:space="preserve">. But in java there is no terminology as Access specifies. All are Access modifiers </w:t>
      </w:r>
    </w:p>
    <w:p w:rsidR="006C7CFB" w:rsidRDefault="00993971" w:rsidP="00CF5BD6">
      <w:pPr>
        <w:pStyle w:val="Heading2"/>
      </w:pPr>
      <w:proofErr w:type="gramStart"/>
      <w:r>
        <w:lastRenderedPageBreak/>
        <w:t>p</w:t>
      </w:r>
      <w:r w:rsidR="00CF5BD6">
        <w:t>ublic</w:t>
      </w:r>
      <w:proofErr w:type="gramEnd"/>
    </w:p>
    <w:p w:rsidR="00CF5BD6" w:rsidRDefault="00CF5BD6" w:rsidP="00E77CEA">
      <w:r>
        <w:t xml:space="preserve">If a class as public then we can access that class from anywhere </w:t>
      </w:r>
    </w:p>
    <w:p w:rsidR="00CF5BD6" w:rsidRDefault="00CF5BD6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0ACDE4" wp14:editId="5F899F3C">
                <wp:simplePos x="0" y="0"/>
                <wp:positionH relativeFrom="column">
                  <wp:posOffset>3200400</wp:posOffset>
                </wp:positionH>
                <wp:positionV relativeFrom="paragraph">
                  <wp:posOffset>229870</wp:posOffset>
                </wp:positionV>
                <wp:extent cx="2571750" cy="1695450"/>
                <wp:effectExtent l="57150" t="38100" r="76200" b="95250"/>
                <wp:wrapNone/>
                <wp:docPr id="452" name="Snip Single Corner 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954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//import com.modifiers._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.*;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B{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 void main(String[] 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) {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A 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A(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Default="0085402C" w:rsidP="00CF5BD6"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a.m1(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52" o:spid="_x0000_s1053" style="position:absolute;margin-left:252pt;margin-top:18.1pt;width:202.5pt;height:13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1750,1695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" adj="-11796480,,5400" path="m,l2289169,r282581,282581l2571750,1695450,,16954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89169,0;2571750,282581;2571750,1695450;0,1695450;0,0" o:connectangles="0,0,0,0,0,0" textboxrect="0,0,2571750,1695450"/>
                <v:textbox>
                  <w:txbxContent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package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b</w:t>
                      </w:r>
                      <w:proofErr w:type="spellEnd"/>
                      <w:r w:rsidRPr="00CF5BD6">
                        <w:rPr>
                          <w:sz w:val="20"/>
                        </w:rPr>
                        <w:t>;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//import com.modifiers._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 w:rsidRPr="00CF5BD6">
                        <w:rPr>
                          <w:sz w:val="20"/>
                        </w:rPr>
                        <w:t>.*;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B{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CF5BD6">
                        <w:rPr>
                          <w:sz w:val="20"/>
                        </w:rPr>
                        <w:t xml:space="preserve"> void main(String[] 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args</w:t>
                      </w:r>
                      <w:proofErr w:type="spellEnd"/>
                      <w:r w:rsidRPr="00CF5BD6">
                        <w:rPr>
                          <w:sz w:val="20"/>
                        </w:rPr>
                        <w:t>) {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A 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a</w:t>
                      </w:r>
                      <w:proofErr w:type="spellEnd"/>
                      <w:r w:rsidRPr="00CF5BD6"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 w:rsidRPr="00CF5BD6">
                        <w:rPr>
                          <w:sz w:val="20"/>
                        </w:rPr>
                        <w:t>A(</w:t>
                      </w:r>
                      <w:proofErr w:type="gramEnd"/>
                      <w:r w:rsidRPr="00CF5BD6">
                        <w:rPr>
                          <w:sz w:val="20"/>
                        </w:rPr>
                        <w:t>);</w:t>
                      </w:r>
                    </w:p>
                    <w:p w:rsidR="0043071A" w:rsidRDefault="0043071A" w:rsidP="00CF5BD6"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CF5BD6">
                        <w:rPr>
                          <w:sz w:val="20"/>
                        </w:rPr>
                        <w:t>a.m1(</w:t>
                      </w:r>
                      <w:proofErr w:type="gramEnd"/>
                      <w:r w:rsidRPr="00CF5BD6"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AEA0DB" wp14:editId="6F5DC626">
                <wp:simplePos x="0" y="0"/>
                <wp:positionH relativeFrom="column">
                  <wp:posOffset>142875</wp:posOffset>
                </wp:positionH>
                <wp:positionV relativeFrom="paragraph">
                  <wp:posOffset>229871</wp:posOffset>
                </wp:positionV>
                <wp:extent cx="2571750" cy="1695450"/>
                <wp:effectExtent l="57150" t="38100" r="76200" b="95250"/>
                <wp:wrapNone/>
                <wp:docPr id="447" name="Snip Single Corner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954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public.a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324FF0">
                              <w:rPr>
                                <w:color w:val="FF0000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324FF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CF5BD6">
                              <w:rPr>
                                <w:sz w:val="20"/>
                              </w:rPr>
                              <w:t>class A{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void m1() {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hello</w:t>
                            </w:r>
                            <w:r w:rsidRPr="00CF5BD6">
                              <w:rPr>
                                <w:sz w:val="20"/>
                              </w:rPr>
                              <w:t>");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CF5BD6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CF5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47" o:spid="_x0000_s1054" style="position:absolute;margin-left:11.25pt;margin-top:18.1pt;width:202.5pt;height:13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1750,1695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" adj="-11796480,,5400" path="m,l2289169,r282581,282581l2571750,1695450,,16954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89169,0;2571750,282581;2571750,1695450;0,1695450;0,0" o:connectangles="0,0,0,0,0,0" textboxrect="0,0,2571750,1695450"/>
                <v:textbox>
                  <w:txbxContent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package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public.a</w:t>
                      </w:r>
                      <w:proofErr w:type="spellEnd"/>
                      <w:r w:rsidRPr="00CF5BD6">
                        <w:rPr>
                          <w:sz w:val="20"/>
                        </w:rPr>
                        <w:t>;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proofErr w:type="gramStart"/>
                      <w:r w:rsidRPr="00324FF0">
                        <w:rPr>
                          <w:color w:val="FF0000"/>
                          <w:sz w:val="20"/>
                        </w:rPr>
                        <w:t>public</w:t>
                      </w:r>
                      <w:proofErr w:type="gramEnd"/>
                      <w:r w:rsidRPr="00324FF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CF5BD6">
                        <w:rPr>
                          <w:sz w:val="20"/>
                        </w:rPr>
                        <w:t>class A{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CF5BD6">
                        <w:rPr>
                          <w:sz w:val="20"/>
                        </w:rPr>
                        <w:t>public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void m1() {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5BD6">
                        <w:rPr>
                          <w:sz w:val="20"/>
                        </w:rPr>
                        <w:t>System.out.println</w:t>
                      </w:r>
                      <w:proofErr w:type="spellEnd"/>
                      <w:r w:rsidRPr="00CF5BD6">
                        <w:rPr>
                          <w:sz w:val="20"/>
                        </w:rPr>
                        <w:t>(</w:t>
                      </w:r>
                      <w:proofErr w:type="gramEnd"/>
                      <w:r w:rsidRPr="00CF5BD6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hello</w:t>
                      </w:r>
                      <w:r w:rsidRPr="00CF5BD6">
                        <w:rPr>
                          <w:sz w:val="20"/>
                        </w:rPr>
                        <w:t>");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CF5BD6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CF5BD6"/>
                  </w:txbxContent>
                </v:textbox>
              </v:shape>
            </w:pict>
          </mc:Fallback>
        </mc:AlternateContent>
      </w:r>
    </w:p>
    <w:p w:rsidR="006C7CFB" w:rsidRDefault="006C7CFB" w:rsidP="00E77CEA"/>
    <w:p w:rsidR="00CF5BD6" w:rsidRDefault="00CF5BD6" w:rsidP="00E77CEA"/>
    <w:p w:rsidR="00CF5BD6" w:rsidRDefault="00CF5BD6" w:rsidP="00E77CEA"/>
    <w:p w:rsidR="00CF5BD6" w:rsidRDefault="00CF5BD6" w:rsidP="00E77CEA"/>
    <w:p w:rsidR="00CF5BD6" w:rsidRDefault="00CF5BD6" w:rsidP="00E77CEA"/>
    <w:p w:rsidR="00CF5BD6" w:rsidRDefault="00CF5BD6" w:rsidP="00E77CEA"/>
    <w:p w:rsidR="00324FF0" w:rsidRDefault="00324FF0" w:rsidP="00E77CEA">
      <w:proofErr w:type="spellStart"/>
      <w:proofErr w:type="gramStart"/>
      <w:r>
        <w:t>javac</w:t>
      </w:r>
      <w:proofErr w:type="spellEnd"/>
      <w:proofErr w:type="gramEnd"/>
      <w:r>
        <w:t xml:space="preserve"> –d . A.java </w:t>
      </w:r>
    </w:p>
    <w:p w:rsidR="00324FF0" w:rsidRDefault="00324FF0" w:rsidP="00E77CEA">
      <w:proofErr w:type="spellStart"/>
      <w:proofErr w:type="gramStart"/>
      <w:r>
        <w:t>javac</w:t>
      </w:r>
      <w:proofErr w:type="spellEnd"/>
      <w:proofErr w:type="gramEnd"/>
      <w:r>
        <w:t xml:space="preserve"> –d . B.java </w:t>
      </w:r>
    </w:p>
    <w:p w:rsidR="00324FF0" w:rsidRDefault="00324FF0" w:rsidP="00E77CEA">
      <w:r>
        <w:tab/>
      </w:r>
      <w:proofErr w:type="spellStart"/>
      <w:r>
        <w:t>CompileTimeError</w:t>
      </w:r>
      <w:proofErr w:type="spellEnd"/>
      <w:r>
        <w:t xml:space="preserve">: </w:t>
      </w:r>
      <w:r w:rsidRPr="00324FF0">
        <w:t>cannot find symbo</w:t>
      </w:r>
      <w:r>
        <w:t>l A</w:t>
      </w:r>
    </w:p>
    <w:p w:rsidR="00324FF0" w:rsidRDefault="00324FF0" w:rsidP="00E77CEA"/>
    <w:p w:rsidR="00324FF0" w:rsidRDefault="00324FF0" w:rsidP="00324FF0">
      <w:pPr>
        <w:ind w:firstLine="720"/>
      </w:pPr>
      <w:r>
        <w:t xml:space="preserve">1, </w:t>
      </w:r>
      <w:proofErr w:type="gramStart"/>
      <w:r>
        <w:t>After</w:t>
      </w:r>
      <w:proofErr w:type="gramEnd"/>
      <w:r>
        <w:t xml:space="preserve"> giving </w:t>
      </w:r>
      <w:proofErr w:type="spellStart"/>
      <w:r>
        <w:t>fullyQualifiedName</w:t>
      </w:r>
      <w:proofErr w:type="spellEnd"/>
      <w:r>
        <w:t xml:space="preserve"> for A (import A)</w:t>
      </w:r>
    </w:p>
    <w:p w:rsidR="00324FF0" w:rsidRPr="00641BF7" w:rsidRDefault="00324FF0" w:rsidP="00641BF7">
      <w:pPr>
        <w:ind w:left="1440"/>
        <w:rPr>
          <w:sz w:val="32"/>
        </w:rPr>
      </w:pPr>
      <w:proofErr w:type="spellStart"/>
      <w:r>
        <w:t>CompileTimeError</w:t>
      </w:r>
      <w:proofErr w:type="spellEnd"/>
      <w:r>
        <w:t xml:space="preserve">: </w:t>
      </w:r>
      <w:r w:rsidR="00641BF7" w:rsidRPr="00641BF7">
        <w:rPr>
          <w:sz w:val="24"/>
        </w:rPr>
        <w:t>com.modifiers._</w:t>
      </w:r>
      <w:proofErr w:type="spellStart"/>
      <w:r w:rsidR="00641BF7" w:rsidRPr="00641BF7">
        <w:rPr>
          <w:sz w:val="24"/>
        </w:rPr>
        <w:t>public.a.A</w:t>
      </w:r>
      <w:proofErr w:type="spellEnd"/>
      <w:r w:rsidR="00641BF7" w:rsidRPr="00641BF7">
        <w:rPr>
          <w:sz w:val="24"/>
        </w:rPr>
        <w:t xml:space="preserve"> is not public, cannot be access from outside package </w:t>
      </w:r>
    </w:p>
    <w:p w:rsidR="00324FF0" w:rsidRDefault="00324FF0" w:rsidP="00E77CEA"/>
    <w:p w:rsidR="00324FF0" w:rsidRDefault="00324FF0" w:rsidP="00E77CEA">
      <w:r>
        <w:tab/>
        <w:t xml:space="preserve">2, </w:t>
      </w:r>
      <w:proofErr w:type="gramStart"/>
      <w:r>
        <w:t>After</w:t>
      </w:r>
      <w:proofErr w:type="gramEnd"/>
      <w:r>
        <w:t xml:space="preserve"> change class A as </w:t>
      </w:r>
      <w:r w:rsidRPr="00993971">
        <w:rPr>
          <w:color w:val="548DD4" w:themeColor="text2" w:themeTint="99"/>
        </w:rPr>
        <w:t xml:space="preserve">public </w:t>
      </w:r>
    </w:p>
    <w:p w:rsidR="00CF5BD6" w:rsidRDefault="00A715C2" w:rsidP="00CF5BD6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5FB1D8" wp14:editId="65367472">
                <wp:simplePos x="0" y="0"/>
                <wp:positionH relativeFrom="column">
                  <wp:posOffset>1771650</wp:posOffset>
                </wp:positionH>
                <wp:positionV relativeFrom="paragraph">
                  <wp:posOffset>100965</wp:posOffset>
                </wp:positionV>
                <wp:extent cx="2571750" cy="904875"/>
                <wp:effectExtent l="57150" t="38100" r="76200" b="104775"/>
                <wp:wrapNone/>
                <wp:docPr id="458" name="Snip Single Corner 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A715C2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CF5BD6" w:rsidRDefault="0085402C" w:rsidP="00A715C2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CF5BD6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.*;</w:t>
                            </w:r>
                          </w:p>
                          <w:p w:rsidR="0085402C" w:rsidRPr="00CF5BD6" w:rsidRDefault="0085402C" w:rsidP="00A715C2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B{</w:t>
                            </w:r>
                          </w:p>
                          <w:p w:rsidR="0085402C" w:rsidRDefault="0085402C" w:rsidP="00A71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58" o:spid="_x0000_s1055" style="position:absolute;left:0;text-align:left;margin-left:139.5pt;margin-top:7.95pt;width:202.5pt;height:7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17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" adj="-11796480,,5400" path="m,l2420934,r150816,150816l2571750,904875,,9048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420934,0;2571750,150816;2571750,904875;0,904875;0,0" o:connectangles="0,0,0,0,0,0" textboxrect="0,0,2571750,904875"/>
                <v:textbox>
                  <w:txbxContent>
                    <w:p w:rsidR="0043071A" w:rsidRPr="00CF5BD6" w:rsidRDefault="0043071A" w:rsidP="00A715C2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package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b</w:t>
                      </w:r>
                      <w:proofErr w:type="spellEnd"/>
                      <w:r w:rsidRPr="00CF5BD6">
                        <w:rPr>
                          <w:sz w:val="20"/>
                        </w:rPr>
                        <w:t>;</w:t>
                      </w:r>
                    </w:p>
                    <w:p w:rsidR="0043071A" w:rsidRPr="00CF5BD6" w:rsidRDefault="0043071A" w:rsidP="00A715C2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import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CF5BD6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 w:rsidRPr="00CF5BD6">
                        <w:rPr>
                          <w:sz w:val="20"/>
                        </w:rPr>
                        <w:t>.*;</w:t>
                      </w:r>
                    </w:p>
                    <w:p w:rsidR="0043071A" w:rsidRPr="00CF5BD6" w:rsidRDefault="0043071A" w:rsidP="00A715C2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B{</w:t>
                      </w:r>
                    </w:p>
                    <w:p w:rsidR="0043071A" w:rsidRDefault="0043071A" w:rsidP="00A715C2"/>
                  </w:txbxContent>
                </v:textbox>
              </v:shape>
            </w:pict>
          </mc:Fallback>
        </mc:AlternateContent>
      </w:r>
      <w:r w:rsidR="00CF5BD6">
        <w:t xml:space="preserve">     </w:t>
      </w:r>
      <w:proofErr w:type="spellStart"/>
      <w:r w:rsidR="00324FF0" w:rsidRPr="00CF5BD6">
        <w:rPr>
          <w:b/>
        </w:rPr>
        <w:t>C</w:t>
      </w:r>
      <w:r w:rsidR="00CF5BD6" w:rsidRPr="00CF5BD6">
        <w:rPr>
          <w:b/>
        </w:rPr>
        <w:t>wd</w:t>
      </w:r>
      <w:proofErr w:type="spellEnd"/>
    </w:p>
    <w:p w:rsidR="00324FF0" w:rsidRPr="00324FF0" w:rsidRDefault="00A715C2" w:rsidP="00CF5BD6">
      <w:pPr>
        <w:ind w:left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83820</wp:posOffset>
                </wp:positionV>
                <wp:extent cx="1524000" cy="1809750"/>
                <wp:effectExtent l="38100" t="19050" r="95250" b="9525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80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8" o:spid="_x0000_s1026" type="#_x0000_t32" style="position:absolute;margin-left:307.5pt;margin-top:6.6pt;width:120pt;height:14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4FF0">
        <w:rPr>
          <w:b/>
        </w:rPr>
        <w:tab/>
      </w:r>
      <w:r w:rsidR="00324FF0" w:rsidRPr="00324FF0">
        <w:t xml:space="preserve">  |</w:t>
      </w:r>
      <w:r w:rsidR="00324FF0">
        <w:t>*A.java</w:t>
      </w:r>
    </w:p>
    <w:p w:rsidR="00324FF0" w:rsidRPr="00324FF0" w:rsidRDefault="00A715C2" w:rsidP="00CF5BD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38100</wp:posOffset>
                </wp:positionV>
                <wp:extent cx="276225" cy="1495425"/>
                <wp:effectExtent l="95250" t="38100" r="66675" b="8572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7" o:spid="_x0000_s1026" type="#_x0000_t32" style="position:absolute;margin-left:222.75pt;margin-top:3pt;width:21.75pt;height:117.7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4FF0" w:rsidRPr="00324FF0">
        <w:tab/>
        <w:t xml:space="preserve">  |</w:t>
      </w:r>
      <w:r w:rsidR="00324FF0">
        <w:t>*B.java</w:t>
      </w:r>
    </w:p>
    <w:p w:rsidR="00CF5BD6" w:rsidRDefault="00CF5BD6" w:rsidP="00CF5BD6">
      <w:pPr>
        <w:ind w:left="1440"/>
      </w:pPr>
      <w:r>
        <w:t xml:space="preserve">  |- com</w:t>
      </w:r>
    </w:p>
    <w:p w:rsidR="00CF5BD6" w:rsidRDefault="00CF5BD6" w:rsidP="00CF5BD6">
      <w:pPr>
        <w:ind w:left="1440"/>
      </w:pPr>
      <w:r>
        <w:tab/>
        <w:t>|- modifiers</w:t>
      </w:r>
      <w:r w:rsidR="00A715C2">
        <w:tab/>
      </w:r>
      <w:r w:rsidR="00A715C2" w:rsidRPr="00A715C2">
        <w:rPr>
          <w:sz w:val="18"/>
        </w:rPr>
        <w:t>use</w:t>
      </w:r>
      <w:r w:rsidR="00A715C2">
        <w:rPr>
          <w:sz w:val="18"/>
        </w:rPr>
        <w:t>d</w:t>
      </w:r>
      <w:r w:rsidR="00A715C2" w:rsidRPr="00A715C2">
        <w:rPr>
          <w:sz w:val="18"/>
        </w:rPr>
        <w:t xml:space="preserve"> it with</w:t>
      </w:r>
      <w:r w:rsidR="00A715C2">
        <w:rPr>
          <w:sz w:val="22"/>
        </w:rPr>
        <w:t xml:space="preserve">       </w:t>
      </w:r>
      <w:r w:rsidR="00A715C2">
        <w:rPr>
          <w:sz w:val="22"/>
        </w:rPr>
        <w:tab/>
      </w:r>
      <w:r w:rsidR="00A715C2" w:rsidRPr="00A715C2">
        <w:rPr>
          <w:sz w:val="18"/>
        </w:rPr>
        <w:t xml:space="preserve">create </w:t>
      </w:r>
      <w:proofErr w:type="spellStart"/>
      <w:r w:rsidR="00A715C2" w:rsidRPr="00A715C2">
        <w:rPr>
          <w:sz w:val="18"/>
        </w:rPr>
        <w:t>B.class</w:t>
      </w:r>
      <w:proofErr w:type="spellEnd"/>
      <w:r w:rsidR="00A715C2" w:rsidRPr="00A715C2">
        <w:rPr>
          <w:sz w:val="18"/>
        </w:rPr>
        <w:t xml:space="preserve"> here</w:t>
      </w:r>
      <w:r w:rsidR="00A715C2" w:rsidRPr="00A715C2">
        <w:rPr>
          <w:sz w:val="18"/>
        </w:rPr>
        <w:tab/>
      </w:r>
    </w:p>
    <w:p w:rsidR="00CF5BD6" w:rsidRPr="00A715C2" w:rsidRDefault="00CF5BD6" w:rsidP="00CF5BD6">
      <w:pPr>
        <w:ind w:left="1440"/>
        <w:rPr>
          <w:sz w:val="22"/>
        </w:rPr>
      </w:pPr>
      <w:r>
        <w:tab/>
        <w:t xml:space="preserve">    |- </w:t>
      </w:r>
      <w:r w:rsidR="00324FF0">
        <w:t>_public</w:t>
      </w:r>
      <w:r w:rsidR="00A715C2">
        <w:tab/>
      </w:r>
      <w:proofErr w:type="spellStart"/>
      <w:r w:rsidR="00A715C2" w:rsidRPr="00A715C2">
        <w:rPr>
          <w:sz w:val="18"/>
        </w:rPr>
        <w:t>fullyqualifiedname</w:t>
      </w:r>
      <w:proofErr w:type="spellEnd"/>
    </w:p>
    <w:p w:rsidR="00CF5BD6" w:rsidRDefault="00CF5BD6" w:rsidP="00CF5BD6">
      <w:pPr>
        <w:ind w:left="1440"/>
      </w:pPr>
      <w:r>
        <w:tab/>
      </w:r>
      <w:r>
        <w:tab/>
        <w:t xml:space="preserve"> </w:t>
      </w:r>
      <w:r w:rsidR="00A715C2">
        <w:t xml:space="preserve"> </w:t>
      </w:r>
      <w:r w:rsidR="00A715C2">
        <w:tab/>
        <w:t xml:space="preserve"> </w:t>
      </w:r>
      <w:r>
        <w:t xml:space="preserve">|- </w:t>
      </w:r>
      <w:r w:rsidR="00324FF0">
        <w:t>a</w:t>
      </w:r>
      <w:r w:rsidR="00324FF0">
        <w:tab/>
      </w:r>
      <w:r w:rsidR="00324FF0">
        <w:tab/>
      </w:r>
      <w:r w:rsidR="00324FF0">
        <w:tab/>
      </w:r>
      <w:r w:rsidR="00324FF0">
        <w:tab/>
      </w:r>
      <w:r w:rsidR="00A715C2">
        <w:tab/>
        <w:t xml:space="preserve">   </w:t>
      </w:r>
      <w:r w:rsidR="00324FF0">
        <w:t>|- b</w:t>
      </w:r>
    </w:p>
    <w:p w:rsidR="00CF5BD6" w:rsidRDefault="00CF5BD6" w:rsidP="00CF5BD6">
      <w:pPr>
        <w:ind w:left="1440"/>
      </w:pPr>
      <w:r>
        <w:tab/>
      </w:r>
      <w:r>
        <w:tab/>
        <w:t xml:space="preserve">    </w:t>
      </w:r>
      <w:r w:rsidR="00A715C2">
        <w:tab/>
        <w:t xml:space="preserve">     </w:t>
      </w:r>
      <w:r>
        <w:t>|*</w:t>
      </w:r>
      <w:proofErr w:type="spellStart"/>
      <w:r>
        <w:t>A.class</w:t>
      </w:r>
      <w:proofErr w:type="spellEnd"/>
      <w:r w:rsidR="00324FF0">
        <w:tab/>
      </w:r>
      <w:r w:rsidR="00324FF0">
        <w:tab/>
        <w:t xml:space="preserve">    </w:t>
      </w:r>
      <w:r w:rsidR="00A715C2">
        <w:tab/>
      </w:r>
      <w:r w:rsidR="00A715C2">
        <w:tab/>
        <w:t xml:space="preserve"> </w:t>
      </w:r>
      <w:r w:rsidR="00324FF0">
        <w:t>|*</w:t>
      </w:r>
      <w:proofErr w:type="spellStart"/>
      <w:r w:rsidR="00324FF0">
        <w:t>B.class</w:t>
      </w:r>
      <w:proofErr w:type="spellEnd"/>
    </w:p>
    <w:p w:rsidR="006C7CFB" w:rsidRDefault="006C7CFB" w:rsidP="00E77CEA"/>
    <w:p w:rsidR="006C7CFB" w:rsidRDefault="00993971" w:rsidP="00993971">
      <w:pPr>
        <w:pStyle w:val="Heading2"/>
      </w:pPr>
      <w:r>
        <w:t>&lt;</w:t>
      </w:r>
      <w:proofErr w:type="gramStart"/>
      <w:r>
        <w:t>default</w:t>
      </w:r>
      <w:proofErr w:type="gramEnd"/>
      <w:r>
        <w:t>&gt;</w:t>
      </w:r>
    </w:p>
    <w:p w:rsidR="00993971" w:rsidRDefault="00993971" w:rsidP="00993971">
      <w:r>
        <w:t xml:space="preserve">If a class declared as Default then we can access it only with in that package </w:t>
      </w:r>
    </w:p>
    <w:p w:rsidR="006C7CFB" w:rsidRDefault="00922C5E" w:rsidP="00E77CEA">
      <w:r>
        <w:t>Default assess known as package level access</w:t>
      </w:r>
    </w:p>
    <w:p w:rsidR="00922C5E" w:rsidRDefault="00922C5E" w:rsidP="00E77CEA">
      <w:r>
        <w:t xml:space="preserve">In order to access that default A we need to create </w:t>
      </w:r>
      <w:proofErr w:type="spellStart"/>
      <w:r>
        <w:t>B.class</w:t>
      </w:r>
      <w:proofErr w:type="spellEnd"/>
      <w:r>
        <w:t xml:space="preserve"> with in that same package</w:t>
      </w:r>
    </w:p>
    <w:p w:rsidR="00641BF7" w:rsidRDefault="00641BF7" w:rsidP="00641BF7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B348A4" wp14:editId="73F6847B">
                <wp:simplePos x="0" y="0"/>
                <wp:positionH relativeFrom="column">
                  <wp:posOffset>1809750</wp:posOffset>
                </wp:positionH>
                <wp:positionV relativeFrom="paragraph">
                  <wp:posOffset>109855</wp:posOffset>
                </wp:positionV>
                <wp:extent cx="2609850" cy="904875"/>
                <wp:effectExtent l="57150" t="38100" r="76200" b="104775"/>
                <wp:wrapNone/>
                <wp:docPr id="481" name="Snip Single Corner 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048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641BF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default</w:t>
                            </w:r>
                            <w:r w:rsidRPr="00CF5BD6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CF5BD6" w:rsidRDefault="0085402C" w:rsidP="00641B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 w:rsidRPr="00CF5BD6">
                              <w:rPr>
                                <w:sz w:val="20"/>
                              </w:rPr>
                              <w:t>import com.modifiers._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default</w:t>
                            </w:r>
                            <w:r w:rsidRPr="00CF5BD6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.*;</w:t>
                            </w:r>
                          </w:p>
                          <w:p w:rsidR="0085402C" w:rsidRPr="00CF5BD6" w:rsidRDefault="0085402C" w:rsidP="00641BF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B{</w:t>
                            </w:r>
                          </w:p>
                          <w:p w:rsidR="0085402C" w:rsidRDefault="0085402C" w:rsidP="00641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81" o:spid="_x0000_s1056" style="position:absolute;left:0;text-align:left;margin-left:142.5pt;margin-top:8.65pt;width:205.5pt;height:7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098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" adj="-11796480,,5400" path="m,l2459034,r150816,150816l2609850,904875,,9048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459034,0;2609850,150816;2609850,904875;0,904875;0,0" o:connectangles="0,0,0,0,0,0" textboxrect="0,0,2609850,904875"/>
                <v:textbox>
                  <w:txbxContent>
                    <w:p w:rsidR="0043071A" w:rsidRPr="00CF5BD6" w:rsidRDefault="0043071A" w:rsidP="00641BF7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package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>
                        <w:rPr>
                          <w:sz w:val="20"/>
                        </w:rPr>
                        <w:t>default</w:t>
                      </w:r>
                      <w:r w:rsidRPr="00CF5BD6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 w:rsidRPr="00CF5BD6">
                        <w:rPr>
                          <w:sz w:val="20"/>
                        </w:rPr>
                        <w:t>;</w:t>
                      </w:r>
                    </w:p>
                    <w:p w:rsidR="0043071A" w:rsidRPr="00CF5BD6" w:rsidRDefault="0043071A" w:rsidP="00641B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 w:rsidRPr="00CF5BD6">
                        <w:rPr>
                          <w:sz w:val="20"/>
                        </w:rPr>
                        <w:t>import com.modifiers._</w:t>
                      </w:r>
                      <w:proofErr w:type="spellStart"/>
                      <w:r>
                        <w:rPr>
                          <w:sz w:val="20"/>
                        </w:rPr>
                        <w:t>default</w:t>
                      </w:r>
                      <w:r w:rsidRPr="00CF5BD6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 w:rsidRPr="00CF5BD6">
                        <w:rPr>
                          <w:sz w:val="20"/>
                        </w:rPr>
                        <w:t>.*;</w:t>
                      </w:r>
                    </w:p>
                    <w:p w:rsidR="0043071A" w:rsidRPr="00CF5BD6" w:rsidRDefault="0043071A" w:rsidP="00641BF7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B{</w:t>
                      </w:r>
                    </w:p>
                    <w:p w:rsidR="0043071A" w:rsidRDefault="0043071A" w:rsidP="00641BF7"/>
                  </w:txbxContent>
                </v:textbox>
              </v:shape>
            </w:pict>
          </mc:Fallback>
        </mc:AlternateContent>
      </w:r>
      <w:r w:rsidR="00A348D3">
        <w:rPr>
          <w:b/>
        </w:rPr>
        <w:t xml:space="preserve">     </w:t>
      </w:r>
      <w:proofErr w:type="spellStart"/>
      <w:r w:rsidRPr="00CF5BD6">
        <w:rPr>
          <w:b/>
        </w:rPr>
        <w:t>Cwd</w:t>
      </w:r>
      <w:proofErr w:type="spellEnd"/>
    </w:p>
    <w:p w:rsidR="00641BF7" w:rsidRPr="00324FF0" w:rsidRDefault="00922C5E" w:rsidP="00641BF7">
      <w:pPr>
        <w:ind w:left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73660</wp:posOffset>
                </wp:positionV>
                <wp:extent cx="809625" cy="638175"/>
                <wp:effectExtent l="38100" t="19050" r="66675" b="8572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5.8pt" to="381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641BF7">
        <w:rPr>
          <w:b/>
        </w:rPr>
        <w:tab/>
      </w:r>
      <w:r w:rsidR="00641BF7" w:rsidRPr="00324FF0">
        <w:t xml:space="preserve">  |</w:t>
      </w:r>
      <w:r w:rsidR="00641BF7">
        <w:t>*A.java</w:t>
      </w:r>
    </w:p>
    <w:p w:rsidR="00641BF7" w:rsidRPr="00324FF0" w:rsidRDefault="00641BF7" w:rsidP="00641B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F9F4CC" wp14:editId="00310397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</wp:posOffset>
                </wp:positionV>
                <wp:extent cx="276225" cy="1495425"/>
                <wp:effectExtent l="95250" t="38100" r="66675" b="8572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7" o:spid="_x0000_s1026" type="#_x0000_t32" style="position:absolute;margin-left:226.5pt;margin-top:6.75pt;width:21.75pt;height:117.7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24FF0">
        <w:tab/>
        <w:t xml:space="preserve">  |</w:t>
      </w:r>
      <w:r>
        <w:t>*B.java</w:t>
      </w:r>
    </w:p>
    <w:p w:rsidR="00641BF7" w:rsidRDefault="00922C5E" w:rsidP="00641BF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106680</wp:posOffset>
                </wp:positionV>
                <wp:extent cx="1447800" cy="1581150"/>
                <wp:effectExtent l="38100" t="19050" r="57150" b="9525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6" o:spid="_x0000_s1026" type="#_x0000_t32" style="position:absolute;margin-left:267pt;margin-top:8.4pt;width:114pt;height:124.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239395</wp:posOffset>
                </wp:positionV>
                <wp:extent cx="304800" cy="142875"/>
                <wp:effectExtent l="57150" t="38100" r="38100" b="104775"/>
                <wp:wrapNone/>
                <wp:docPr id="488" name="Freeform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509">
                          <a:off x="0" y="0"/>
                          <a:ext cx="304800" cy="142875"/>
                        </a:xfrm>
                        <a:custGeom>
                          <a:avLst/>
                          <a:gdLst>
                            <a:gd name="connsiteX0" fmla="*/ 333375 w 438150"/>
                            <a:gd name="connsiteY0" fmla="*/ 0 h 209550"/>
                            <a:gd name="connsiteX1" fmla="*/ 285750 w 438150"/>
                            <a:gd name="connsiteY1" fmla="*/ 57150 h 209550"/>
                            <a:gd name="connsiteX2" fmla="*/ 228600 w 438150"/>
                            <a:gd name="connsiteY2" fmla="*/ 114300 h 209550"/>
                            <a:gd name="connsiteX3" fmla="*/ 190500 w 438150"/>
                            <a:gd name="connsiteY3" fmla="*/ 161925 h 209550"/>
                            <a:gd name="connsiteX4" fmla="*/ 142875 w 438150"/>
                            <a:gd name="connsiteY4" fmla="*/ 200025 h 209550"/>
                            <a:gd name="connsiteX5" fmla="*/ 85725 w 438150"/>
                            <a:gd name="connsiteY5" fmla="*/ 190500 h 209550"/>
                            <a:gd name="connsiteX6" fmla="*/ 57150 w 438150"/>
                            <a:gd name="connsiteY6" fmla="*/ 161925 h 209550"/>
                            <a:gd name="connsiteX7" fmla="*/ 0 w 438150"/>
                            <a:gd name="connsiteY7" fmla="*/ 66675 h 209550"/>
                            <a:gd name="connsiteX8" fmla="*/ 9525 w 438150"/>
                            <a:gd name="connsiteY8" fmla="*/ 38100 h 209550"/>
                            <a:gd name="connsiteX9" fmla="*/ 161925 w 438150"/>
                            <a:gd name="connsiteY9" fmla="*/ 57150 h 209550"/>
                            <a:gd name="connsiteX10" fmla="*/ 228600 w 438150"/>
                            <a:gd name="connsiteY10" fmla="*/ 95250 h 209550"/>
                            <a:gd name="connsiteX11" fmla="*/ 257175 w 438150"/>
                            <a:gd name="connsiteY11" fmla="*/ 104775 h 209550"/>
                            <a:gd name="connsiteX12" fmla="*/ 323850 w 438150"/>
                            <a:gd name="connsiteY12" fmla="*/ 142875 h 209550"/>
                            <a:gd name="connsiteX13" fmla="*/ 381000 w 438150"/>
                            <a:gd name="connsiteY13" fmla="*/ 180975 h 209550"/>
                            <a:gd name="connsiteX14" fmla="*/ 438150 w 438150"/>
                            <a:gd name="connsiteY14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8150" h="209550">
                              <a:moveTo>
                                <a:pt x="333375" y="0"/>
                              </a:moveTo>
                              <a:cubicBezTo>
                                <a:pt x="317500" y="19050"/>
                                <a:pt x="302506" y="38870"/>
                                <a:pt x="285750" y="57150"/>
                              </a:cubicBezTo>
                              <a:cubicBezTo>
                                <a:pt x="267545" y="77009"/>
                                <a:pt x="228600" y="114300"/>
                                <a:pt x="228600" y="114300"/>
                              </a:cubicBezTo>
                              <a:cubicBezTo>
                                <a:pt x="210057" y="169930"/>
                                <a:pt x="233584" y="118841"/>
                                <a:pt x="190500" y="161925"/>
                              </a:cubicBezTo>
                              <a:cubicBezTo>
                                <a:pt x="147416" y="205009"/>
                                <a:pt x="198505" y="181482"/>
                                <a:pt x="142875" y="200025"/>
                              </a:cubicBezTo>
                              <a:cubicBezTo>
                                <a:pt x="123825" y="196850"/>
                                <a:pt x="103373" y="198344"/>
                                <a:pt x="85725" y="190500"/>
                              </a:cubicBezTo>
                              <a:cubicBezTo>
                                <a:pt x="73416" y="185029"/>
                                <a:pt x="65420" y="172558"/>
                                <a:pt x="57150" y="161925"/>
                              </a:cubicBezTo>
                              <a:cubicBezTo>
                                <a:pt x="24967" y="120546"/>
                                <a:pt x="20735" y="108145"/>
                                <a:pt x="0" y="66675"/>
                              </a:cubicBezTo>
                              <a:cubicBezTo>
                                <a:pt x="3175" y="57150"/>
                                <a:pt x="-414" y="39520"/>
                                <a:pt x="9525" y="38100"/>
                              </a:cubicBezTo>
                              <a:cubicBezTo>
                                <a:pt x="81590" y="27805"/>
                                <a:pt x="109059" y="39528"/>
                                <a:pt x="161925" y="57150"/>
                              </a:cubicBezTo>
                              <a:cubicBezTo>
                                <a:pt x="190623" y="76282"/>
                                <a:pt x="194763" y="80748"/>
                                <a:pt x="228600" y="95250"/>
                              </a:cubicBezTo>
                              <a:cubicBezTo>
                                <a:pt x="237828" y="99205"/>
                                <a:pt x="247650" y="101600"/>
                                <a:pt x="257175" y="104775"/>
                              </a:cubicBezTo>
                              <a:cubicBezTo>
                                <a:pt x="356023" y="170673"/>
                                <a:pt x="203002" y="70366"/>
                                <a:pt x="323850" y="142875"/>
                              </a:cubicBezTo>
                              <a:cubicBezTo>
                                <a:pt x="343483" y="154655"/>
                                <a:pt x="361950" y="168275"/>
                                <a:pt x="381000" y="180975"/>
                              </a:cubicBezTo>
                              <a:cubicBezTo>
                                <a:pt x="474229" y="243128"/>
                                <a:pt x="405654" y="177054"/>
                                <a:pt x="438150" y="2095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88" o:spid="_x0000_s1026" style="position:absolute;margin-left:223.5pt;margin-top:18.85pt;width:24pt;height:11.25pt;rotation:756404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" path="m333375,c317500,19050,302506,38870,285750,57150v-18205,19859,-57150,57150,-57150,57150c210057,169930,233584,118841,190500,161925v-43084,43084,8005,19557,-47625,38100c123825,196850,103373,198344,85725,190500,73416,185029,65420,172558,57150,161925,24967,120546,20735,108145,,66675,3175,57150,-414,39520,9525,38100v72065,-10295,99534,1428,152400,19050c190623,76282,194763,80748,228600,95250v9228,3955,19050,6350,28575,9525c356023,170673,203002,70366,323850,142875v19633,11780,38100,25400,57150,38100c474229,243128,405654,177054,438150,209550e" filled="f" strokecolor="#c0504d [3205]" strokeweight="2pt">
                <v:shadow on="t" color="black" opacity="24903f" origin=",.5" offset="0,.55556mm"/>
                <v:path arrowok="t" o:connecttype="custom" o:connectlocs="231913,0;198783,38966;159026,77932;132522,110403;99391,136381;59635,129886;39757,110403;0,45460;6626,25977;112643,38966;159026,64943;178904,71438;225287,97415;265043,123392;304800,142875" o:connectangles="0,0,0,0,0,0,0,0,0,0,0,0,0,0,0"/>
              </v:shape>
            </w:pict>
          </mc:Fallback>
        </mc:AlternateContent>
      </w:r>
      <w:r w:rsidR="00641BF7">
        <w:t xml:space="preserve">  |- com</w:t>
      </w:r>
    </w:p>
    <w:p w:rsidR="00641BF7" w:rsidRDefault="00641BF7" w:rsidP="00641BF7">
      <w:pPr>
        <w:ind w:left="1440"/>
      </w:pPr>
      <w:r>
        <w:tab/>
        <w:t>|- modifiers</w:t>
      </w:r>
      <w:r>
        <w:tab/>
      </w:r>
      <w:r>
        <w:rPr>
          <w:sz w:val="18"/>
        </w:rPr>
        <w:t>no need to</w:t>
      </w:r>
      <w:r>
        <w:rPr>
          <w:sz w:val="22"/>
        </w:rPr>
        <w:t xml:space="preserve">       </w:t>
      </w:r>
      <w:r>
        <w:rPr>
          <w:sz w:val="22"/>
        </w:rPr>
        <w:tab/>
      </w:r>
      <w:r w:rsidRPr="00A715C2">
        <w:rPr>
          <w:sz w:val="18"/>
        </w:rPr>
        <w:t xml:space="preserve">create </w:t>
      </w:r>
      <w:proofErr w:type="spellStart"/>
      <w:r w:rsidRPr="00A715C2">
        <w:rPr>
          <w:sz w:val="18"/>
        </w:rPr>
        <w:t>B.class</w:t>
      </w:r>
      <w:proofErr w:type="spellEnd"/>
      <w:r w:rsidRPr="00A715C2">
        <w:rPr>
          <w:sz w:val="18"/>
        </w:rPr>
        <w:t xml:space="preserve"> here</w:t>
      </w:r>
      <w:r w:rsidRPr="00A715C2">
        <w:rPr>
          <w:sz w:val="18"/>
        </w:rPr>
        <w:tab/>
      </w:r>
    </w:p>
    <w:p w:rsidR="00641BF7" w:rsidRPr="00A715C2" w:rsidRDefault="00641BF7" w:rsidP="00641BF7">
      <w:pPr>
        <w:ind w:left="1440"/>
        <w:rPr>
          <w:sz w:val="22"/>
        </w:rPr>
      </w:pPr>
      <w:r>
        <w:tab/>
        <w:t xml:space="preserve">    |- _</w:t>
      </w:r>
      <w:proofErr w:type="spellStart"/>
      <w:r w:rsidR="00922C5E">
        <w:t>defalult</w:t>
      </w:r>
      <w:proofErr w:type="spellEnd"/>
      <w:r>
        <w:tab/>
      </w:r>
      <w:r w:rsidR="00922C5E">
        <w:t xml:space="preserve"> </w:t>
      </w:r>
      <w:proofErr w:type="spellStart"/>
      <w:r w:rsidRPr="00A715C2">
        <w:rPr>
          <w:sz w:val="18"/>
        </w:rPr>
        <w:t>fullyqualifiedname</w:t>
      </w:r>
      <w:proofErr w:type="spellEnd"/>
    </w:p>
    <w:p w:rsidR="00641BF7" w:rsidRDefault="00641BF7" w:rsidP="00641BF7">
      <w:pPr>
        <w:ind w:left="1440"/>
      </w:pPr>
      <w:r>
        <w:tab/>
      </w:r>
      <w:r>
        <w:tab/>
        <w:t xml:space="preserve">  </w:t>
      </w:r>
      <w:r>
        <w:tab/>
        <w:t xml:space="preserve"> |- a</w:t>
      </w:r>
      <w:r>
        <w:tab/>
      </w:r>
      <w:r>
        <w:tab/>
      </w:r>
    </w:p>
    <w:p w:rsidR="00641BF7" w:rsidRDefault="00641BF7" w:rsidP="00641BF7">
      <w:pPr>
        <w:ind w:left="1440"/>
      </w:pPr>
      <w:r>
        <w:tab/>
      </w:r>
      <w:r>
        <w:tab/>
        <w:t xml:space="preserve">    </w:t>
      </w:r>
      <w:r>
        <w:tab/>
        <w:t xml:space="preserve">     |*</w:t>
      </w:r>
      <w:proofErr w:type="spellStart"/>
      <w:r>
        <w:t>A.class</w:t>
      </w:r>
      <w:proofErr w:type="spellEnd"/>
      <w:r>
        <w:tab/>
      </w:r>
      <w:r>
        <w:tab/>
        <w:t xml:space="preserve">    </w:t>
      </w:r>
      <w:r>
        <w:tab/>
      </w:r>
      <w:r>
        <w:tab/>
      </w:r>
    </w:p>
    <w:p w:rsidR="00641BF7" w:rsidRDefault="00641BF7" w:rsidP="00641BF7">
      <w:pPr>
        <w:ind w:left="3600"/>
      </w:pPr>
      <w:r>
        <w:t xml:space="preserve">     |*</w:t>
      </w:r>
      <w:proofErr w:type="spellStart"/>
      <w:r>
        <w:t>B.class</w:t>
      </w:r>
      <w:proofErr w:type="spellEnd"/>
    </w:p>
    <w:p w:rsidR="00641BF7" w:rsidRDefault="00641BF7" w:rsidP="00E77CEA"/>
    <w:p w:rsidR="006C7CFB" w:rsidRDefault="006C7CFB" w:rsidP="00E77CEA"/>
    <w:p w:rsidR="006C7CFB" w:rsidRDefault="006C7CFB" w:rsidP="00E77CEA"/>
    <w:p w:rsidR="00A348D3" w:rsidRDefault="00A348D3" w:rsidP="00E77CEA"/>
    <w:p w:rsidR="00A348D3" w:rsidRDefault="00A348D3" w:rsidP="00E77CEA"/>
    <w:p w:rsidR="00A348D3" w:rsidRDefault="00A348D3" w:rsidP="00E77CEA"/>
    <w:p w:rsidR="00A348D3" w:rsidRDefault="00A348D3" w:rsidP="00E77CEA"/>
    <w:p w:rsidR="00A348D3" w:rsidRDefault="00A348D3" w:rsidP="00E77CEA"/>
    <w:p w:rsidR="006C7CFB" w:rsidRDefault="00A348D3" w:rsidP="00A348D3">
      <w:pPr>
        <w:pStyle w:val="Heading2"/>
      </w:pPr>
      <w:proofErr w:type="gramStart"/>
      <w:r>
        <w:lastRenderedPageBreak/>
        <w:t>final</w:t>
      </w:r>
      <w:proofErr w:type="gramEnd"/>
      <w:r>
        <w:t xml:space="preserve"> </w:t>
      </w:r>
    </w:p>
    <w:p w:rsidR="00A348D3" w:rsidRDefault="00A348D3" w:rsidP="00A348D3">
      <w:r>
        <w:t>Can apply for class, method, and variable</w:t>
      </w:r>
    </w:p>
    <w:p w:rsidR="00A348D3" w:rsidRDefault="00A348D3" w:rsidP="00A348D3">
      <w:pPr>
        <w:pStyle w:val="Heading3"/>
      </w:pPr>
      <w:proofErr w:type="gramStart"/>
      <w:r>
        <w:t>final</w:t>
      </w:r>
      <w:proofErr w:type="gramEnd"/>
      <w:r>
        <w:t xml:space="preserve"> method</w:t>
      </w:r>
    </w:p>
    <w:p w:rsidR="00A348D3" w:rsidRPr="00A348D3" w:rsidRDefault="00A348D3" w:rsidP="00A348D3">
      <w:pPr>
        <w:pStyle w:val="Heading4"/>
      </w:pPr>
      <w:proofErr w:type="gramStart"/>
      <w:r>
        <w:t>override</w:t>
      </w:r>
      <w:proofErr w:type="gramEnd"/>
      <w:r w:rsidR="00EA2BE8">
        <w:t xml:space="preserve"> not allowed </w:t>
      </w:r>
    </w:p>
    <w:p w:rsidR="006C7CFB" w:rsidRDefault="00EA2BE8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E03BBF" wp14:editId="7360F3FD">
                <wp:simplePos x="0" y="0"/>
                <wp:positionH relativeFrom="column">
                  <wp:posOffset>28575</wp:posOffset>
                </wp:positionH>
                <wp:positionV relativeFrom="paragraph">
                  <wp:posOffset>71120</wp:posOffset>
                </wp:positionV>
                <wp:extent cx="2571750" cy="2105025"/>
                <wp:effectExtent l="57150" t="38100" r="76200" b="104775"/>
                <wp:wrapNone/>
                <wp:docPr id="508" name="Snip Single Corner 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050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void </w:t>
                            </w:r>
                            <w:r>
                              <w:rPr>
                                <w:sz w:val="20"/>
                              </w:rPr>
                              <w:t>property</w:t>
                            </w:r>
                            <w:r w:rsidRPr="00CF5BD6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 xml:space="preserve">S o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money gold house</w:t>
                            </w:r>
                            <w:r w:rsidRPr="00CF5BD6">
                              <w:rPr>
                                <w:sz w:val="20"/>
                              </w:rPr>
                              <w:t>");</w:t>
                            </w:r>
                          </w:p>
                          <w:p w:rsidR="0085402C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874FA5">
                              <w:rPr>
                                <w:color w:val="FF0000"/>
                                <w:sz w:val="20"/>
                              </w:rPr>
                              <w:t xml:space="preserve">final 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meriage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 xml:space="preserve">S o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subulaxmi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");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A34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08" o:spid="_x0000_s1057" style="position:absolute;margin-left:2.25pt;margin-top:5.6pt;width:202.5pt;height:165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1750,2105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" adj="-11796480,,5400" path="m,l2220905,r350845,350845l2571750,2105025,,21050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20905,0;2571750,350845;2571750,2105025;0,2105025;0,0" o:connectangles="0,0,0,0,0,0" textboxrect="0,0,2571750,2105025"/>
                <v:textbox>
                  <w:txbxContent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Parent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CF5BD6">
                        <w:rPr>
                          <w:sz w:val="20"/>
                        </w:rPr>
                        <w:t>public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void </w:t>
                      </w:r>
                      <w:r>
                        <w:rPr>
                          <w:sz w:val="20"/>
                        </w:rPr>
                        <w:t>property</w:t>
                      </w:r>
                      <w:r w:rsidRPr="00CF5BD6">
                        <w:rPr>
                          <w:sz w:val="20"/>
                        </w:rPr>
                        <w:t>() {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 xml:space="preserve">S o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(</w:t>
                      </w:r>
                      <w:proofErr w:type="gramEnd"/>
                      <w:r w:rsidRPr="00CF5BD6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money gold house</w:t>
                      </w:r>
                      <w:r w:rsidRPr="00CF5BD6">
                        <w:rPr>
                          <w:sz w:val="20"/>
                        </w:rPr>
                        <w:t>");</w:t>
                      </w:r>
                    </w:p>
                    <w:p w:rsidR="0043071A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Pr="00874FA5">
                        <w:rPr>
                          <w:color w:val="FF0000"/>
                          <w:sz w:val="20"/>
                        </w:rPr>
                        <w:t xml:space="preserve">final </w:t>
                      </w:r>
                      <w:r w:rsidRPr="00CF5BD6">
                        <w:rPr>
                          <w:sz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</w:rPr>
                        <w:t>meriage</w:t>
                      </w:r>
                      <w:proofErr w:type="spellEnd"/>
                      <w:r w:rsidRPr="00CF5BD6">
                        <w:rPr>
                          <w:sz w:val="20"/>
                        </w:rPr>
                        <w:t>() {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 xml:space="preserve">S o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(</w:t>
                      </w:r>
                      <w:proofErr w:type="gramEnd"/>
                      <w:r w:rsidRPr="00CF5BD6">
                        <w:rPr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sz w:val="20"/>
                        </w:rPr>
                        <w:t>subulaxmi</w:t>
                      </w:r>
                      <w:proofErr w:type="spellEnd"/>
                      <w:r w:rsidRPr="00CF5BD6">
                        <w:rPr>
                          <w:sz w:val="20"/>
                        </w:rPr>
                        <w:t>");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A348D3"/>
                  </w:txbxContent>
                </v:textbox>
              </v:shape>
            </w:pict>
          </mc:Fallback>
        </mc:AlternateContent>
      </w:r>
    </w:p>
    <w:p w:rsidR="00A348D3" w:rsidRDefault="00A348D3" w:rsidP="00E77CEA"/>
    <w:p w:rsidR="00A348D3" w:rsidRDefault="00EA2BE8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5AB6DC" wp14:editId="28261B99">
                <wp:simplePos x="0" y="0"/>
                <wp:positionH relativeFrom="column">
                  <wp:posOffset>2933065</wp:posOffset>
                </wp:positionH>
                <wp:positionV relativeFrom="paragraph">
                  <wp:posOffset>151765</wp:posOffset>
                </wp:positionV>
                <wp:extent cx="2524125" cy="1419225"/>
                <wp:effectExtent l="57150" t="38100" r="85725" b="104775"/>
                <wp:wrapNone/>
                <wp:docPr id="509" name="Snip Single Corner 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4192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Child extends Parent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meriage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 xml:space="preserve">S o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nivetha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");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A348D3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A34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09" o:spid="_x0000_s1058" style="position:absolute;margin-left:230.95pt;margin-top:11.95pt;width:198.75pt;height:11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4125,1419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" adj="-11796480,,5400" path="m,l2287583,r236542,236542l2524125,1419225,,14192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87583,0;2524125,236542;2524125,1419225;0,1419225;0,0" o:connectangles="0,0,0,0,0,0" textboxrect="0,0,2524125,1419225"/>
                <v:textbox>
                  <w:txbxContent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Child extends Parent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CF5BD6">
                        <w:rPr>
                          <w:sz w:val="20"/>
                        </w:rPr>
                        <w:t>public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sz w:val="20"/>
                        </w:rPr>
                        <w:t>meriage</w:t>
                      </w:r>
                      <w:proofErr w:type="spellEnd"/>
                      <w:r w:rsidRPr="00CF5BD6">
                        <w:rPr>
                          <w:sz w:val="20"/>
                        </w:rPr>
                        <w:t>() {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 xml:space="preserve">S o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(</w:t>
                      </w:r>
                      <w:proofErr w:type="gramEnd"/>
                      <w:r w:rsidRPr="00CF5BD6">
                        <w:rPr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sz w:val="20"/>
                        </w:rPr>
                        <w:t>nivetha</w:t>
                      </w:r>
                      <w:proofErr w:type="spellEnd"/>
                      <w:r w:rsidRPr="00CF5BD6">
                        <w:rPr>
                          <w:sz w:val="20"/>
                        </w:rPr>
                        <w:t>");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A348D3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A348D3"/>
                  </w:txbxContent>
                </v:textbox>
              </v:shape>
            </w:pict>
          </mc:Fallback>
        </mc:AlternateContent>
      </w:r>
    </w:p>
    <w:p w:rsidR="00A348D3" w:rsidRDefault="00A348D3" w:rsidP="00E77CEA"/>
    <w:p w:rsidR="00A348D3" w:rsidRDefault="00A348D3" w:rsidP="00E77CEA"/>
    <w:p w:rsidR="00A348D3" w:rsidRDefault="00A348D3" w:rsidP="00E77CEA"/>
    <w:p w:rsidR="00A348D3" w:rsidRDefault="00A348D3" w:rsidP="00E77CEA"/>
    <w:p w:rsidR="00EA2BE8" w:rsidRDefault="00EA2BE8" w:rsidP="00E77CEA"/>
    <w:p w:rsidR="00EA2BE8" w:rsidRDefault="00EA2BE8" w:rsidP="00E77CEA">
      <w:r>
        <w:t>Whatever methods parent has</w:t>
      </w:r>
      <w:r w:rsidR="00874FA5">
        <w:t xml:space="preserve"> is</w:t>
      </w:r>
      <w:r>
        <w:t xml:space="preserve"> by default available to the child. If the child not satisfied with parent method implementation then child is allowed to redefine that method based on its requirement. (</w:t>
      </w:r>
      <w:proofErr w:type="gramStart"/>
      <w:r>
        <w:t>override</w:t>
      </w:r>
      <w:proofErr w:type="gramEnd"/>
      <w:r>
        <w:t xml:space="preserve">) </w:t>
      </w:r>
    </w:p>
    <w:p w:rsidR="00EA2BE8" w:rsidRDefault="00EA2BE8" w:rsidP="00E77CEA"/>
    <w:p w:rsidR="00EA2BE8" w:rsidRDefault="00A348D3" w:rsidP="00E77CEA">
      <w:r>
        <w:t>If parent class</w:t>
      </w:r>
      <w:r w:rsidR="00EA2BE8">
        <w:t xml:space="preserve"> </w:t>
      </w:r>
      <w:r>
        <w:t>method is</w:t>
      </w:r>
      <w:r w:rsidR="00EA2BE8">
        <w:t xml:space="preserve"> declared as</w:t>
      </w:r>
      <w:r>
        <w:t xml:space="preserve"> final</w:t>
      </w:r>
      <w:r w:rsidR="00EA2BE8">
        <w:t>, then</w:t>
      </w:r>
      <w:r>
        <w:t xml:space="preserve"> child cl</w:t>
      </w:r>
      <w:r w:rsidR="00EA2BE8">
        <w:t>ass cannot override that method. Because it’s implementation is final.</w:t>
      </w:r>
    </w:p>
    <w:p w:rsidR="00EA2BE8" w:rsidRDefault="00EA2BE8" w:rsidP="00E77CEA"/>
    <w:p w:rsidR="00A348D3" w:rsidRDefault="00EA2BE8" w:rsidP="00EA2BE8">
      <w:pPr>
        <w:pStyle w:val="Heading3"/>
      </w:pPr>
      <w:r>
        <w:t xml:space="preserve"> Final class</w:t>
      </w:r>
    </w:p>
    <w:p w:rsidR="00EA2BE8" w:rsidRDefault="00EA2BE8" w:rsidP="00EA2BE8">
      <w:pPr>
        <w:pStyle w:val="Heading4"/>
      </w:pPr>
      <w:r>
        <w:t xml:space="preserve">Inheritance not allowed </w:t>
      </w:r>
    </w:p>
    <w:p w:rsidR="00EA2BE8" w:rsidRPr="00EA2BE8" w:rsidRDefault="00874FA5" w:rsidP="00EA2BE8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DE61F7" wp14:editId="41613432">
                <wp:simplePos x="0" y="0"/>
                <wp:positionH relativeFrom="column">
                  <wp:posOffset>3248025</wp:posOffset>
                </wp:positionH>
                <wp:positionV relativeFrom="paragraph">
                  <wp:posOffset>119380</wp:posOffset>
                </wp:positionV>
                <wp:extent cx="2524125" cy="876300"/>
                <wp:effectExtent l="57150" t="38100" r="85725" b="95250"/>
                <wp:wrapNone/>
                <wp:docPr id="511" name="Snip Single Corner 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763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EA2BE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Child extends Parent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+ 5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methods(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){ }</w:t>
                            </w:r>
                          </w:p>
                          <w:p w:rsidR="0085402C" w:rsidRPr="00CF5BD6" w:rsidRDefault="0085402C" w:rsidP="00EA2BE8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EA2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11" o:spid="_x0000_s1059" style="position:absolute;margin-left:255.75pt;margin-top:9.4pt;width:198.75pt;height:6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4125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" adj="-11796480,,5400" path="m,l2378072,r146053,146053l2524125,876300,,8763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378072,0;2524125,146053;2524125,876300;0,876300;0,0" o:connectangles="0,0,0,0,0,0" textboxrect="0,0,2524125,876300"/>
                <v:textbox>
                  <w:txbxContent>
                    <w:p w:rsidR="0043071A" w:rsidRPr="00CF5BD6" w:rsidRDefault="0043071A" w:rsidP="00EA2BE8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Child extends Parent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+ 5 </w:t>
                      </w:r>
                      <w:proofErr w:type="gramStart"/>
                      <w:r>
                        <w:rPr>
                          <w:sz w:val="20"/>
                        </w:rPr>
                        <w:t>methods(</w:t>
                      </w:r>
                      <w:proofErr w:type="gramEnd"/>
                      <w:r>
                        <w:rPr>
                          <w:sz w:val="20"/>
                        </w:rPr>
                        <w:t>){ }</w:t>
                      </w:r>
                    </w:p>
                    <w:p w:rsidR="0043071A" w:rsidRPr="00CF5BD6" w:rsidRDefault="0043071A" w:rsidP="00EA2BE8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EA2B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1C388E" wp14:editId="5AB289FC">
                <wp:simplePos x="0" y="0"/>
                <wp:positionH relativeFrom="column">
                  <wp:posOffset>352425</wp:posOffset>
                </wp:positionH>
                <wp:positionV relativeFrom="paragraph">
                  <wp:posOffset>24130</wp:posOffset>
                </wp:positionV>
                <wp:extent cx="2524125" cy="971550"/>
                <wp:effectExtent l="57150" t="38100" r="85725" b="95250"/>
                <wp:wrapNone/>
                <wp:docPr id="510" name="Snip Single Corner 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715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EA2BE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74FA5">
                              <w:rPr>
                                <w:color w:val="FF0000"/>
                                <w:sz w:val="20"/>
                              </w:rPr>
                              <w:t>final</w:t>
                            </w:r>
                            <w:proofErr w:type="gramEnd"/>
                            <w:r w:rsidRPr="00874FA5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>Parent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10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methods(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){ } </w:t>
                            </w:r>
                          </w:p>
                          <w:p w:rsidR="0085402C" w:rsidRPr="00CF5BD6" w:rsidRDefault="0085402C" w:rsidP="00EA2BE8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EA2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10" o:spid="_x0000_s1060" style="position:absolute;margin-left:27.75pt;margin-top:1.9pt;width:198.75pt;height:7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41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" adj="-11796480,,5400" path="m,l2362197,r161928,161928l2524125,971550,,9715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362197,0;2524125,161928;2524125,971550;0,971550;0,0" o:connectangles="0,0,0,0,0,0" textboxrect="0,0,2524125,971550"/>
                <v:textbox>
                  <w:txbxContent>
                    <w:p w:rsidR="0043071A" w:rsidRPr="00CF5BD6" w:rsidRDefault="0043071A" w:rsidP="00EA2BE8">
                      <w:pPr>
                        <w:rPr>
                          <w:sz w:val="20"/>
                        </w:rPr>
                      </w:pPr>
                      <w:proofErr w:type="gramStart"/>
                      <w:r w:rsidRPr="00874FA5">
                        <w:rPr>
                          <w:color w:val="FF0000"/>
                          <w:sz w:val="20"/>
                        </w:rPr>
                        <w:t>final</w:t>
                      </w:r>
                      <w:proofErr w:type="gramEnd"/>
                      <w:r w:rsidRPr="00874FA5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CF5BD6">
                        <w:rPr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>Parent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10 </w:t>
                      </w:r>
                      <w:proofErr w:type="gramStart"/>
                      <w:r>
                        <w:rPr>
                          <w:sz w:val="20"/>
                        </w:rPr>
                        <w:t>methods(</w:t>
                      </w:r>
                      <w:proofErr w:type="gramEnd"/>
                      <w:r>
                        <w:rPr>
                          <w:sz w:val="20"/>
                        </w:rPr>
                        <w:t xml:space="preserve">){ } </w:t>
                      </w:r>
                    </w:p>
                    <w:p w:rsidR="0043071A" w:rsidRPr="00CF5BD6" w:rsidRDefault="0043071A" w:rsidP="00EA2BE8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EA2BE8"/>
                  </w:txbxContent>
                </v:textbox>
              </v:shape>
            </w:pict>
          </mc:Fallback>
        </mc:AlternateContent>
      </w:r>
    </w:p>
    <w:p w:rsidR="00A348D3" w:rsidRDefault="00A348D3" w:rsidP="00E77CEA"/>
    <w:p w:rsidR="00874FA5" w:rsidRDefault="00874FA5" w:rsidP="00E77CEA"/>
    <w:p w:rsidR="00874FA5" w:rsidRDefault="00874FA5" w:rsidP="00E77CEA">
      <w:proofErr w:type="spellStart"/>
      <w:proofErr w:type="gramStart"/>
      <w:r>
        <w:lastRenderedPageBreak/>
        <w:t>compileTimeError</w:t>
      </w:r>
      <w:proofErr w:type="spellEnd"/>
      <w:proofErr w:type="gramEnd"/>
      <w:r>
        <w:t xml:space="preserve">: cannot inherit from final Parent </w:t>
      </w:r>
    </w:p>
    <w:p w:rsidR="00874FA5" w:rsidRDefault="00874FA5" w:rsidP="0089426E">
      <w:pPr>
        <w:pStyle w:val="ListParagraph"/>
        <w:numPr>
          <w:ilvl w:val="0"/>
          <w:numId w:val="15"/>
        </w:numPr>
      </w:pPr>
      <w:r>
        <w:t>Every method present in side final class is final. Because we can’t inherit from final class so can’t override.</w:t>
      </w:r>
    </w:p>
    <w:p w:rsidR="00874FA5" w:rsidRDefault="00874FA5" w:rsidP="0089426E">
      <w:pPr>
        <w:pStyle w:val="ListParagraph"/>
        <w:numPr>
          <w:ilvl w:val="0"/>
          <w:numId w:val="15"/>
        </w:numPr>
      </w:pPr>
      <w:r>
        <w:t xml:space="preserve">Every variable present in side final class need not to be final. Because we can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value.</w:t>
      </w:r>
    </w:p>
    <w:p w:rsidR="00874FA5" w:rsidRDefault="00874FA5" w:rsidP="00874FA5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C325C3" wp14:editId="0E8C7153">
                <wp:simplePos x="0" y="0"/>
                <wp:positionH relativeFrom="column">
                  <wp:posOffset>1352550</wp:posOffset>
                </wp:positionH>
                <wp:positionV relativeFrom="paragraph">
                  <wp:posOffset>10796</wp:posOffset>
                </wp:positionV>
                <wp:extent cx="2524125" cy="1390650"/>
                <wp:effectExtent l="57150" t="38100" r="85725" b="95250"/>
                <wp:wrapNone/>
                <wp:docPr id="512" name="Snip Single Corner 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3906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final x = 10;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 v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main</w:t>
                            </w:r>
                            <w:r w:rsidRPr="00CF5BD6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[]</w:t>
                            </w:r>
                            <w:r w:rsidRPr="00CF5BD6">
                              <w:rPr>
                                <w:sz w:val="20"/>
                              </w:rPr>
                              <w:t>) {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x = 12;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874FA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5402C" w:rsidRDefault="0085402C" w:rsidP="00874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12" o:spid="_x0000_s1061" style="position:absolute;margin-left:106.5pt;margin-top:.85pt;width:198.75pt;height:10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4125,1390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" adj="-11796480,,5400" path="m,l2292345,r231780,231780l2524125,1390650,,13906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92345,0;2524125,231780;2524125,1390650;0,1390650;0,0" o:connectangles="0,0,0,0,0,0" textboxrect="0,0,2524125,1390650"/>
                <v:textbox>
                  <w:txbxContent>
                    <w:p w:rsidR="0043071A" w:rsidRDefault="0043071A" w:rsidP="00874FA5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static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final x = 10;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proofErr w:type="gramEnd"/>
                      <w:r>
                        <w:rPr>
                          <w:sz w:val="20"/>
                        </w:rPr>
                        <w:t xml:space="preserve"> s v</w:t>
                      </w:r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main</w:t>
                      </w:r>
                      <w:r w:rsidRPr="00CF5BD6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arg</w:t>
                      </w:r>
                      <w:proofErr w:type="spellEnd"/>
                      <w:r>
                        <w:rPr>
                          <w:sz w:val="20"/>
                        </w:rPr>
                        <w:t>[]</w:t>
                      </w:r>
                      <w:r w:rsidRPr="00CF5BD6">
                        <w:rPr>
                          <w:sz w:val="20"/>
                        </w:rPr>
                        <w:t>) {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x = 12;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874FA5">
                      <w:pPr>
                        <w:rPr>
                          <w:sz w:val="20"/>
                        </w:rPr>
                      </w:pPr>
                    </w:p>
                    <w:p w:rsidR="0043071A" w:rsidRDefault="0043071A" w:rsidP="00874FA5"/>
                  </w:txbxContent>
                </v:textbox>
              </v:shape>
            </w:pict>
          </mc:Fallback>
        </mc:AlternateContent>
      </w:r>
    </w:p>
    <w:p w:rsidR="00874FA5" w:rsidRDefault="00874FA5" w:rsidP="00874FA5"/>
    <w:p w:rsidR="00874FA5" w:rsidRDefault="00874FA5" w:rsidP="00E77CEA"/>
    <w:p w:rsidR="0089426E" w:rsidRDefault="0089426E" w:rsidP="00E77CEA"/>
    <w:p w:rsidR="0089426E" w:rsidRDefault="0089426E" w:rsidP="00E77CEA"/>
    <w:p w:rsidR="0089426E" w:rsidRDefault="0089426E" w:rsidP="00E77CEA"/>
    <w:p w:rsidR="0089426E" w:rsidRDefault="0089426E" w:rsidP="0089426E">
      <w:pPr>
        <w:pStyle w:val="Heading3"/>
      </w:pPr>
      <w:r>
        <w:t xml:space="preserve">Advantage </w:t>
      </w:r>
      <w:r>
        <w:tab/>
      </w:r>
      <w:r>
        <w:tab/>
      </w:r>
      <w:r>
        <w:tab/>
      </w:r>
      <w:r>
        <w:tab/>
        <w:t xml:space="preserve">Disadvantage </w:t>
      </w:r>
    </w:p>
    <w:p w:rsidR="0089426E" w:rsidRDefault="0089426E" w:rsidP="0089426E">
      <w:r>
        <w:t xml:space="preserve">Security </w:t>
      </w:r>
      <w:r>
        <w:tab/>
      </w:r>
      <w:r>
        <w:tab/>
      </w:r>
      <w:r>
        <w:tab/>
      </w:r>
      <w:r>
        <w:tab/>
      </w:r>
      <w:r>
        <w:tab/>
        <w:t xml:space="preserve">Oops concepts missing </w:t>
      </w:r>
    </w:p>
    <w:p w:rsidR="0089426E" w:rsidRDefault="0089426E" w:rsidP="0089426E">
      <w:r>
        <w:t xml:space="preserve">Unique implementation </w:t>
      </w:r>
      <w:r>
        <w:tab/>
      </w:r>
      <w:r>
        <w:tab/>
        <w:t xml:space="preserve">Inheritance </w:t>
      </w:r>
    </w:p>
    <w:p w:rsidR="0089426E" w:rsidRDefault="0089426E" w:rsidP="0089426E">
      <w:r>
        <w:tab/>
      </w:r>
      <w:r>
        <w:tab/>
      </w:r>
      <w:r>
        <w:tab/>
      </w:r>
      <w:r>
        <w:tab/>
      </w:r>
      <w:r>
        <w:tab/>
      </w:r>
      <w:r>
        <w:tab/>
        <w:t>Polymorphism (override, overload)</w:t>
      </w:r>
    </w:p>
    <w:p w:rsidR="0089426E" w:rsidRDefault="0089426E" w:rsidP="0089426E"/>
    <w:p w:rsidR="005D6267" w:rsidRDefault="0089426E" w:rsidP="0089426E">
      <w:r>
        <w:t xml:space="preserve">If there is no specific requirement not recommended </w:t>
      </w:r>
      <w:r w:rsidR="005D6267">
        <w:t>using</w:t>
      </w:r>
      <w:r>
        <w:t>.</w:t>
      </w:r>
    </w:p>
    <w:p w:rsidR="0089426E" w:rsidRDefault="005D6267" w:rsidP="005D6267">
      <w:pPr>
        <w:pStyle w:val="Heading2"/>
      </w:pPr>
      <w:proofErr w:type="gramStart"/>
      <w:r>
        <w:t>abstract</w:t>
      </w:r>
      <w:proofErr w:type="gramEnd"/>
      <w:r>
        <w:t xml:space="preserve"> </w:t>
      </w:r>
    </w:p>
    <w:p w:rsidR="005D6267" w:rsidRDefault="005D6267" w:rsidP="005D6267">
      <w:r>
        <w:t>Applicable for class and method, but not for variable</w:t>
      </w:r>
    </w:p>
    <w:p w:rsidR="005D6267" w:rsidRDefault="005D6267" w:rsidP="005D6267">
      <w:pPr>
        <w:pStyle w:val="Heading3"/>
      </w:pPr>
      <w:r>
        <w:t>Abstract method</w:t>
      </w:r>
    </w:p>
    <w:p w:rsidR="005D6267" w:rsidRDefault="005D6267" w:rsidP="00E77CEA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BD5625" wp14:editId="7A9E799E">
                <wp:simplePos x="0" y="0"/>
                <wp:positionH relativeFrom="column">
                  <wp:posOffset>390525</wp:posOffset>
                </wp:positionH>
                <wp:positionV relativeFrom="paragraph">
                  <wp:posOffset>147956</wp:posOffset>
                </wp:positionV>
                <wp:extent cx="3009900" cy="1866900"/>
                <wp:effectExtent l="57150" t="38100" r="76200" b="95250"/>
                <wp:wrapNone/>
                <wp:docPr id="460" name="Snip Single Corner 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66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140B0">
                              <w:rPr>
                                <w:color w:val="FF0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8140B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>Vehicle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140B0">
                              <w:rPr>
                                <w:color w:val="FF0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8140B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getNoOfWheels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85402C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8140B0">
                              <w:rPr>
                                <w:color w:val="auto"/>
                                <w:sz w:val="20"/>
                              </w:rPr>
                              <w:t xml:space="preserve">final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getNoOfSheets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44;</w:t>
                            </w:r>
                          </w:p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5D62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60" o:spid="_x0000_s1062" style="position:absolute;margin-left:30.75pt;margin-top:11.65pt;width:237pt;height:14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09900,186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" adj="-11796480,,5400" path="m,l2698744,r311156,311156l3009900,1866900,,18669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698744,0;3009900,311156;3009900,1866900;0,1866900;0,0" o:connectangles="0,0,0,0,0,0" textboxrect="0,0,3009900,1866900"/>
                <v:textbox>
                  <w:txbxContent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proofErr w:type="gramStart"/>
                      <w:r w:rsidRPr="008140B0">
                        <w:rPr>
                          <w:color w:val="FF0000"/>
                          <w:sz w:val="20"/>
                        </w:rPr>
                        <w:t>abstract</w:t>
                      </w:r>
                      <w:proofErr w:type="gramEnd"/>
                      <w:r w:rsidRPr="008140B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CF5BD6">
                        <w:rPr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>Vehicle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Default="0043071A" w:rsidP="005D6267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8140B0">
                        <w:rPr>
                          <w:color w:val="FF0000"/>
                          <w:sz w:val="20"/>
                        </w:rPr>
                        <w:t>abstract</w:t>
                      </w:r>
                      <w:proofErr w:type="gramEnd"/>
                      <w:r w:rsidRPr="008140B0"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public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getNoOfWheels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  <w:p w:rsidR="0043071A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Pr="008140B0">
                        <w:rPr>
                          <w:color w:val="auto"/>
                          <w:sz w:val="20"/>
                        </w:rPr>
                        <w:t xml:space="preserve">final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 w:rsidRPr="00CF5B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getNoOfSheets</w:t>
                      </w:r>
                      <w:proofErr w:type="spellEnd"/>
                      <w:r w:rsidRPr="00CF5BD6">
                        <w:rPr>
                          <w:sz w:val="20"/>
                        </w:rPr>
                        <w:t>() {</w:t>
                      </w:r>
                    </w:p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sz w:val="20"/>
                        </w:rPr>
                        <w:t xml:space="preserve"> 44;</w:t>
                      </w:r>
                    </w:p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5D6267"/>
                  </w:txbxContent>
                </v:textbox>
              </v:shape>
            </w:pict>
          </mc:Fallback>
        </mc:AlternateContent>
      </w:r>
    </w:p>
    <w:p w:rsidR="00874FA5" w:rsidRDefault="008140B0" w:rsidP="00E77CEA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DB579A" wp14:editId="15BC8CD5">
                <wp:simplePos x="0" y="0"/>
                <wp:positionH relativeFrom="column">
                  <wp:posOffset>3656965</wp:posOffset>
                </wp:positionH>
                <wp:positionV relativeFrom="paragraph">
                  <wp:posOffset>246380</wp:posOffset>
                </wp:positionV>
                <wp:extent cx="2524125" cy="1419225"/>
                <wp:effectExtent l="57150" t="38100" r="85725" b="104775"/>
                <wp:wrapNone/>
                <wp:docPr id="461" name="Snip Single Corner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4192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F5BD6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Bus extends Vehicle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getNoOfWheels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(){</w:t>
                            </w:r>
                          </w:p>
                          <w:p w:rsidR="0085402C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7;</w:t>
                            </w:r>
                          </w:p>
                          <w:p w:rsidR="0085402C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5D6267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5D62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61" o:spid="_x0000_s1063" style="position:absolute;margin-left:287.95pt;margin-top:19.4pt;width:198.75pt;height:11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4125,1419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" adj="-11796480,,5400" path="m,l2287583,r236542,236542l2524125,1419225,,14192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87583,0;2524125,236542;2524125,1419225;0,1419225;0,0" o:connectangles="0,0,0,0,0,0" textboxrect="0,0,2524125,1419225"/>
                <v:textbox>
                  <w:txbxContent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proofErr w:type="gramStart"/>
                      <w:r w:rsidRPr="00CF5BD6">
                        <w:rPr>
                          <w:sz w:val="20"/>
                        </w:rPr>
                        <w:t>class</w:t>
                      </w:r>
                      <w:proofErr w:type="gramEnd"/>
                      <w:r w:rsidRPr="00CF5BD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Bus extends Vehicle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getNoOfWheels</w:t>
                      </w:r>
                      <w:proofErr w:type="spellEnd"/>
                      <w:r>
                        <w:rPr>
                          <w:sz w:val="20"/>
                        </w:rPr>
                        <w:t>(){</w:t>
                      </w:r>
                    </w:p>
                    <w:p w:rsidR="0043071A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sz w:val="20"/>
                        </w:rPr>
                        <w:t xml:space="preserve"> 7;</w:t>
                      </w:r>
                    </w:p>
                    <w:p w:rsidR="0043071A" w:rsidRDefault="0043071A" w:rsidP="005D626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5D6267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5D6267"/>
                  </w:txbxContent>
                </v:textbox>
              </v:shape>
            </w:pict>
          </mc:Fallback>
        </mc:AlternateContent>
      </w:r>
    </w:p>
    <w:p w:rsidR="005D6267" w:rsidRDefault="005D6267" w:rsidP="005D6267"/>
    <w:p w:rsidR="005D6267" w:rsidRDefault="005D6267" w:rsidP="005D6267"/>
    <w:p w:rsidR="005D6267" w:rsidRDefault="005D6267" w:rsidP="005D6267"/>
    <w:p w:rsidR="005D6267" w:rsidRDefault="005D6267" w:rsidP="005D6267">
      <w:r>
        <w:lastRenderedPageBreak/>
        <w:t xml:space="preserve">We can provide guide lines to the child class. Like which methods compulsory child has to implement. </w:t>
      </w:r>
    </w:p>
    <w:p w:rsidR="008140B0" w:rsidRDefault="008140B0" w:rsidP="005D6267">
      <w:r>
        <w:t xml:space="preserve">Abstract method should ends </w:t>
      </w:r>
      <w:proofErr w:type="gramStart"/>
      <w:r>
        <w:t>with ;</w:t>
      </w:r>
      <w:proofErr w:type="gramEnd"/>
    </w:p>
    <w:p w:rsidR="008140B0" w:rsidRDefault="008140B0" w:rsidP="005D6267"/>
    <w:p w:rsidR="008140B0" w:rsidRDefault="002D46AD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B3A8F2" wp14:editId="156547EC">
                <wp:simplePos x="0" y="0"/>
                <wp:positionH relativeFrom="column">
                  <wp:posOffset>2343150</wp:posOffset>
                </wp:positionH>
                <wp:positionV relativeFrom="paragraph">
                  <wp:posOffset>174625</wp:posOffset>
                </wp:positionV>
                <wp:extent cx="2190750" cy="723900"/>
                <wp:effectExtent l="57150" t="38100" r="76200" b="9525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Native</w:t>
                            </w:r>
                          </w:p>
                          <w:p w:rsidR="0085402C" w:rsidRPr="002D46AD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</w:rPr>
                              <w:t>Non-java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Pr="00D02DCC">
                              <w:rPr>
                                <w:sz w:val="16"/>
                              </w:rPr>
                              <w:t>mplementation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4" o:spid="_x0000_s1064" style="position:absolute;margin-left:184.5pt;margin-top:13.75pt;width:172.5pt;height:5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Native</w:t>
                      </w:r>
                    </w:p>
                    <w:p w:rsidR="0043071A" w:rsidRPr="002D46AD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16"/>
                        </w:rPr>
                        <w:t>Non-java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</w:t>
                      </w:r>
                      <w:r w:rsidRPr="00D02DCC">
                        <w:rPr>
                          <w:sz w:val="16"/>
                        </w:rPr>
                        <w:t>mplementation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2D46AD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E358F6" wp14:editId="6ED89BCC">
                <wp:simplePos x="0" y="0"/>
                <wp:positionH relativeFrom="column">
                  <wp:posOffset>-57150</wp:posOffset>
                </wp:positionH>
                <wp:positionV relativeFrom="paragraph">
                  <wp:posOffset>158115</wp:posOffset>
                </wp:positionV>
                <wp:extent cx="1847850" cy="695325"/>
                <wp:effectExtent l="57150" t="38100" r="76200" b="104775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Final</w:t>
                            </w:r>
                          </w:p>
                          <w:p w:rsidR="0085402C" w:rsidRPr="00D02DC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</w:t>
                            </w:r>
                            <w:r w:rsidRPr="00D02DCC">
                              <w:rPr>
                                <w:sz w:val="16"/>
                              </w:rPr>
                              <w:t xml:space="preserve">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5" o:spid="_x0000_s1065" style="position:absolute;margin-left:-4.5pt;margin-top:12.45pt;width:145.5pt;height:54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Final</w:t>
                      </w:r>
                    </w:p>
                    <w:p w:rsidR="0043071A" w:rsidRPr="00D02DCC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16"/>
                        </w:rPr>
                        <w:t>Final</w:t>
                      </w:r>
                      <w:r w:rsidRPr="00D02DCC">
                        <w:rPr>
                          <w:sz w:val="16"/>
                        </w:rPr>
                        <w:t xml:space="preserve">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8140B0" w:rsidP="005D6267"/>
    <w:p w:rsidR="008140B0" w:rsidRDefault="002D46AD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6529F2" wp14:editId="26070228">
                <wp:simplePos x="0" y="0"/>
                <wp:positionH relativeFrom="column">
                  <wp:posOffset>4219576</wp:posOffset>
                </wp:positionH>
                <wp:positionV relativeFrom="paragraph">
                  <wp:posOffset>153035</wp:posOffset>
                </wp:positionV>
                <wp:extent cx="1905000" cy="990600"/>
                <wp:effectExtent l="57150" t="38100" r="76200" b="9525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Synchronized</w:t>
                            </w:r>
                          </w:p>
                          <w:p w:rsidR="0085402C" w:rsidRPr="00D02DC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Pr="00D02DCC">
                              <w:rPr>
                                <w:sz w:val="16"/>
                              </w:rPr>
                              <w:t>mplementation</w:t>
                            </w:r>
                            <w:r>
                              <w:rPr>
                                <w:sz w:val="16"/>
                              </w:rPr>
                              <w:t xml:space="preserve"> can execute by one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3" o:spid="_x0000_s1066" style="position:absolute;margin-left:332.25pt;margin-top:12.05pt;width:150pt;height:7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Synchronized</w:t>
                      </w:r>
                    </w:p>
                    <w:p w:rsidR="0043071A" w:rsidRPr="00D02DCC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16"/>
                        </w:rPr>
                        <w:t>I</w:t>
                      </w:r>
                      <w:r w:rsidRPr="00D02DCC">
                        <w:rPr>
                          <w:sz w:val="16"/>
                        </w:rPr>
                        <w:t>mplementation</w:t>
                      </w:r>
                      <w:r>
                        <w:rPr>
                          <w:sz w:val="16"/>
                        </w:rPr>
                        <w:t xml:space="preserve"> can execute by one thread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D02DCC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3B5DC4" wp14:editId="0088E174">
                <wp:simplePos x="0" y="0"/>
                <wp:positionH relativeFrom="column">
                  <wp:posOffset>1924050</wp:posOffset>
                </wp:positionH>
                <wp:positionV relativeFrom="paragraph">
                  <wp:posOffset>145415</wp:posOffset>
                </wp:positionV>
                <wp:extent cx="1771650" cy="781050"/>
                <wp:effectExtent l="57150" t="38100" r="57150" b="9525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Abstract</w:t>
                            </w:r>
                          </w:p>
                          <w:p w:rsidR="0085402C" w:rsidRPr="00D02DC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02DCC">
                              <w:rPr>
                                <w:sz w:val="16"/>
                              </w:rPr>
                              <w:t>No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2" o:spid="_x0000_s1067" style="position:absolute;margin-left:151.5pt;margin-top:11.45pt;width:139.5pt;height:6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3071A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Abstract</w:t>
                      </w:r>
                    </w:p>
                    <w:p w:rsidR="0043071A" w:rsidRPr="00D02DCC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 w:rsidRPr="00D02DCC">
                        <w:rPr>
                          <w:sz w:val="16"/>
                        </w:rPr>
                        <w:t>No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8140B0" w:rsidP="005D6267"/>
    <w:p w:rsidR="008140B0" w:rsidRDefault="00D02DCC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645E98" wp14:editId="328DEFD2">
                <wp:simplePos x="0" y="0"/>
                <wp:positionH relativeFrom="column">
                  <wp:posOffset>-285750</wp:posOffset>
                </wp:positionH>
                <wp:positionV relativeFrom="paragraph">
                  <wp:posOffset>121285</wp:posOffset>
                </wp:positionV>
                <wp:extent cx="1847850" cy="695325"/>
                <wp:effectExtent l="57150" t="38100" r="76200" b="104775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Static</w:t>
                            </w:r>
                          </w:p>
                          <w:p w:rsidR="0085402C" w:rsidRPr="00D02DCC" w:rsidRDefault="0085402C" w:rsidP="00D02DC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have</w:t>
                            </w:r>
                            <w:proofErr w:type="gramEnd"/>
                            <w:r w:rsidRPr="00D02DCC">
                              <w:rPr>
                                <w:sz w:val="16"/>
                              </w:rPr>
                              <w:t xml:space="preserve">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6" o:spid="_x0000_s1068" style="position:absolute;margin-left:-22.5pt;margin-top:9.55pt;width:145.5pt;height:5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Static</w:t>
                      </w:r>
                    </w:p>
                    <w:p w:rsidR="0043071A" w:rsidRPr="00D02DCC" w:rsidRDefault="0043071A" w:rsidP="00D02DCC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have</w:t>
                      </w:r>
                      <w:proofErr w:type="gramEnd"/>
                      <w:r w:rsidRPr="00D02DCC">
                        <w:rPr>
                          <w:sz w:val="16"/>
                        </w:rPr>
                        <w:t xml:space="preserve">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2D46AD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B292C4" wp14:editId="6CB53D58">
                <wp:simplePos x="0" y="0"/>
                <wp:positionH relativeFrom="column">
                  <wp:posOffset>3886200</wp:posOffset>
                </wp:positionH>
                <wp:positionV relativeFrom="paragraph">
                  <wp:posOffset>294640</wp:posOffset>
                </wp:positionV>
                <wp:extent cx="1847850" cy="695325"/>
                <wp:effectExtent l="57150" t="38100" r="76200" b="104775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Strictfp</w:t>
                            </w:r>
                            <w:proofErr w:type="spellEnd"/>
                          </w:p>
                          <w:p w:rsidR="0085402C" w:rsidRPr="00D02DCC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have</w:t>
                            </w:r>
                            <w:proofErr w:type="gramEnd"/>
                            <w:r w:rsidRPr="00D02DCC">
                              <w:rPr>
                                <w:sz w:val="16"/>
                              </w:rPr>
                              <w:t xml:space="preserve">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7" o:spid="_x0000_s1069" style="position:absolute;margin-left:306pt;margin-top:23.2pt;width:145.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Strictfp</w:t>
                      </w:r>
                      <w:proofErr w:type="spellEnd"/>
                    </w:p>
                    <w:p w:rsidR="0043071A" w:rsidRPr="00D02DCC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have</w:t>
                      </w:r>
                      <w:proofErr w:type="gramEnd"/>
                      <w:r w:rsidRPr="00D02DCC">
                        <w:rPr>
                          <w:sz w:val="16"/>
                        </w:rPr>
                        <w:t xml:space="preserve">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8140B0" w:rsidRDefault="008140B0" w:rsidP="005D6267"/>
    <w:p w:rsidR="005D6267" w:rsidRDefault="002D46AD" w:rsidP="005D6267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21B935" wp14:editId="7DCB0423">
                <wp:simplePos x="0" y="0"/>
                <wp:positionH relativeFrom="column">
                  <wp:posOffset>1790700</wp:posOffset>
                </wp:positionH>
                <wp:positionV relativeFrom="paragraph">
                  <wp:posOffset>80010</wp:posOffset>
                </wp:positionV>
                <wp:extent cx="1847850" cy="695325"/>
                <wp:effectExtent l="57150" t="38100" r="76200" b="104775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Private</w:t>
                            </w:r>
                          </w:p>
                          <w:p w:rsidR="0085402C" w:rsidRPr="00D02DCC" w:rsidRDefault="0085402C" w:rsidP="002D4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have</w:t>
                            </w:r>
                            <w:proofErr w:type="gramEnd"/>
                            <w:r w:rsidRPr="00D02DCC">
                              <w:rPr>
                                <w:sz w:val="16"/>
                              </w:rPr>
                              <w:t xml:space="preserve">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8" o:spid="_x0000_s1070" style="position:absolute;margin-left:141pt;margin-top:6.3pt;width:145.5pt;height:54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3071A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Private</w:t>
                      </w:r>
                    </w:p>
                    <w:p w:rsidR="0043071A" w:rsidRPr="00D02DCC" w:rsidRDefault="0043071A" w:rsidP="002D46AD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have</w:t>
                      </w:r>
                      <w:proofErr w:type="gramEnd"/>
                      <w:r w:rsidRPr="00D02DCC">
                        <w:rPr>
                          <w:sz w:val="16"/>
                        </w:rPr>
                        <w:t xml:space="preserve">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5D6267" w:rsidRDefault="005D6267" w:rsidP="005D6267"/>
    <w:p w:rsidR="002D0310" w:rsidRDefault="002D0310" w:rsidP="005D6267"/>
    <w:p w:rsidR="002D0310" w:rsidRDefault="002D0310" w:rsidP="005D6267"/>
    <w:p w:rsidR="002D0310" w:rsidRDefault="002D0310" w:rsidP="005D6267"/>
    <w:p w:rsidR="002D0310" w:rsidRDefault="002D0310" w:rsidP="005D6267">
      <w:r>
        <w:t xml:space="preserve">Abstract method never talks about implementation if any modifier talks about implementation </w:t>
      </w:r>
    </w:p>
    <w:p w:rsidR="00424B59" w:rsidRPr="00424B59" w:rsidRDefault="00424B59" w:rsidP="00424B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24B59" w:rsidRPr="00424B59" w:rsidRDefault="00424B59" w:rsidP="00424B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B59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424B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6267" w:rsidRDefault="005D6267" w:rsidP="005D6267">
      <w:r>
        <w:t xml:space="preserve"> </w:t>
      </w:r>
      <w:proofErr w:type="spellStart"/>
      <w:proofErr w:type="gramStart"/>
      <w:r w:rsidR="002D0310">
        <w:t>compleTimeError</w:t>
      </w:r>
      <w:proofErr w:type="spellEnd"/>
      <w:proofErr w:type="gramEnd"/>
      <w:r w:rsidR="002D0310">
        <w:t>:</w:t>
      </w:r>
    </w:p>
    <w:p w:rsidR="002D0310" w:rsidRDefault="002D0310" w:rsidP="005D6267">
      <w:r>
        <w:tab/>
      </w:r>
      <w:proofErr w:type="gramStart"/>
      <w:r w:rsidRPr="002D0310">
        <w:t>illegal</w:t>
      </w:r>
      <w:proofErr w:type="gramEnd"/>
      <w:r w:rsidRPr="002D0310">
        <w:t xml:space="preserve"> combination of modifiers: abstract and final</w:t>
      </w:r>
    </w:p>
    <w:p w:rsidR="002D0310" w:rsidRDefault="002D0310" w:rsidP="005D6267"/>
    <w:p w:rsidR="00424B59" w:rsidRDefault="00424B59" w:rsidP="00424B59">
      <w:pPr>
        <w:pStyle w:val="Heading3"/>
      </w:pPr>
      <w:r>
        <w:lastRenderedPageBreak/>
        <w:t>Abstract Class</w:t>
      </w:r>
    </w:p>
    <w:p w:rsidR="00424B59" w:rsidRDefault="00424B59" w:rsidP="005D6267">
      <w:r>
        <w:t xml:space="preserve">For any java class if we are not allowed to create object (because of partial implementation) such class we need to </w:t>
      </w:r>
      <w:proofErr w:type="gramStart"/>
      <w:r>
        <w:t>declared</w:t>
      </w:r>
      <w:proofErr w:type="gramEnd"/>
      <w:r>
        <w:t xml:space="preserve"> with abstract modifier.</w:t>
      </w:r>
    </w:p>
    <w:p w:rsidR="00424B59" w:rsidRDefault="00424B59" w:rsidP="005D6267">
      <w:r>
        <w:t xml:space="preserve">Instantiation (creating instance) is not possible </w:t>
      </w:r>
    </w:p>
    <w:p w:rsidR="00424B59" w:rsidRDefault="00424B59" w:rsidP="005D6267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CF6521" wp14:editId="76679194">
                <wp:simplePos x="0" y="0"/>
                <wp:positionH relativeFrom="column">
                  <wp:posOffset>-85725</wp:posOffset>
                </wp:positionH>
                <wp:positionV relativeFrom="paragraph">
                  <wp:posOffset>69215</wp:posOffset>
                </wp:positionV>
                <wp:extent cx="3009900" cy="1866900"/>
                <wp:effectExtent l="57150" t="38100" r="76200" b="95250"/>
                <wp:wrapNone/>
                <wp:docPr id="476" name="Snip Single Corner 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66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CF5BD6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140B0">
                              <w:rPr>
                                <w:color w:val="FF0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8140B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CF5BD6">
                              <w:rPr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>Vehicle</w:t>
                            </w:r>
                            <w:r w:rsidRPr="00CF5BD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8140B0">
                              <w:rPr>
                                <w:color w:val="FF0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8140B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getNoOfWheels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85402C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:rsidR="0085402C" w:rsidRPr="00CF5BD6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CF5BD6">
                              <w:rPr>
                                <w:sz w:val="20"/>
                              </w:rPr>
                              <w:t>ublic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8140B0">
                              <w:rPr>
                                <w:color w:val="auto"/>
                                <w:sz w:val="20"/>
                              </w:rPr>
                              <w:t xml:space="preserve">final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getNoOfSheets</w:t>
                            </w:r>
                            <w:proofErr w:type="spellEnd"/>
                            <w:r w:rsidRPr="00CF5BD6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85402C" w:rsidRPr="00CF5BD6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44;</w:t>
                            </w:r>
                          </w:p>
                          <w:p w:rsidR="0085402C" w:rsidRPr="00CF5BD6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Pr="00CF5BD6" w:rsidRDefault="0085402C" w:rsidP="00424B59">
                            <w:pPr>
                              <w:rPr>
                                <w:sz w:val="20"/>
                              </w:rPr>
                            </w:pPr>
                            <w:r w:rsidRPr="00CF5BD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424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76" o:spid="_x0000_s1071" style="position:absolute;margin-left:-6.75pt;margin-top:5.45pt;width:237pt;height:14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09900,186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" adj="-11796480,,5400" path="m,l2698744,r311156,311156l3009900,1866900,,18669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698744,0;3009900,311156;3009900,1866900;0,1866900;0,0" o:connectangles="0,0,0,0,0,0" textboxrect="0,0,3009900,1866900"/>
                <v:textbox>
                  <w:txbxContent>
                    <w:p w:rsidR="0043071A" w:rsidRPr="00CF5BD6" w:rsidRDefault="0043071A" w:rsidP="00424B59">
                      <w:pPr>
                        <w:rPr>
                          <w:sz w:val="20"/>
                        </w:rPr>
                      </w:pPr>
                      <w:proofErr w:type="gramStart"/>
                      <w:r w:rsidRPr="008140B0">
                        <w:rPr>
                          <w:color w:val="FF0000"/>
                          <w:sz w:val="20"/>
                        </w:rPr>
                        <w:t>abstract</w:t>
                      </w:r>
                      <w:proofErr w:type="gramEnd"/>
                      <w:r w:rsidRPr="008140B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CF5BD6">
                        <w:rPr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>Vehicle</w:t>
                      </w:r>
                      <w:r w:rsidRPr="00CF5BD6">
                        <w:rPr>
                          <w:sz w:val="20"/>
                        </w:rPr>
                        <w:t>{</w:t>
                      </w:r>
                    </w:p>
                    <w:p w:rsidR="0043071A" w:rsidRDefault="0043071A" w:rsidP="00424B59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8140B0">
                        <w:rPr>
                          <w:color w:val="FF0000"/>
                          <w:sz w:val="20"/>
                        </w:rPr>
                        <w:t>abstract</w:t>
                      </w:r>
                      <w:proofErr w:type="gramEnd"/>
                      <w:r w:rsidRPr="008140B0"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public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getNoOfWheels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  <w:p w:rsidR="0043071A" w:rsidRDefault="0043071A" w:rsidP="00424B5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 w:rsidR="0043071A" w:rsidRPr="00CF5BD6" w:rsidRDefault="0043071A" w:rsidP="00424B5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r w:rsidRPr="00CF5BD6">
                        <w:rPr>
                          <w:sz w:val="20"/>
                        </w:rPr>
                        <w:t>ublic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Pr="008140B0">
                        <w:rPr>
                          <w:color w:val="auto"/>
                          <w:sz w:val="20"/>
                        </w:rPr>
                        <w:t xml:space="preserve">final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 w:rsidRPr="00CF5B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getNoOfSheets</w:t>
                      </w:r>
                      <w:proofErr w:type="spellEnd"/>
                      <w:r w:rsidRPr="00CF5BD6">
                        <w:rPr>
                          <w:sz w:val="20"/>
                        </w:rPr>
                        <w:t>() {</w:t>
                      </w:r>
                    </w:p>
                    <w:p w:rsidR="0043071A" w:rsidRPr="00CF5BD6" w:rsidRDefault="0043071A" w:rsidP="00424B59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sz w:val="20"/>
                        </w:rPr>
                        <w:t xml:space="preserve"> 44;</w:t>
                      </w:r>
                    </w:p>
                    <w:p w:rsidR="0043071A" w:rsidRPr="00CF5BD6" w:rsidRDefault="0043071A" w:rsidP="00424B5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Pr="00CF5BD6" w:rsidRDefault="0043071A" w:rsidP="00424B59">
                      <w:pPr>
                        <w:rPr>
                          <w:sz w:val="20"/>
                        </w:rPr>
                      </w:pPr>
                      <w:r w:rsidRPr="00CF5BD6"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424B59"/>
                  </w:txbxContent>
                </v:textbox>
              </v:shape>
            </w:pict>
          </mc:Fallback>
        </mc:AlternateContent>
      </w:r>
    </w:p>
    <w:p w:rsidR="00424B59" w:rsidRDefault="00424B59" w:rsidP="005D6267"/>
    <w:p w:rsidR="002D0310" w:rsidRDefault="00424B59" w:rsidP="005D62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Vehicle v = new </w:t>
      </w:r>
      <w:proofErr w:type="gramStart"/>
      <w:r>
        <w:t>Vehicle(</w:t>
      </w:r>
      <w:proofErr w:type="gramEnd"/>
      <w:r>
        <w:t>);</w:t>
      </w:r>
    </w:p>
    <w:p w:rsidR="00424B59" w:rsidRDefault="00424B59" w:rsidP="005D62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compleTimeError</w:t>
      </w:r>
      <w:proofErr w:type="spellEnd"/>
      <w:proofErr w:type="gramEnd"/>
      <w:r>
        <w:t xml:space="preserve">: </w:t>
      </w:r>
    </w:p>
    <w:p w:rsidR="000D0FE8" w:rsidRDefault="00424B59" w:rsidP="005D62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0FE8">
        <w:t xml:space="preserve">Vehicle is abstract; </w:t>
      </w:r>
    </w:p>
    <w:p w:rsidR="000D0FE8" w:rsidRDefault="000D0FE8" w:rsidP="000D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cannotbe</w:t>
      </w:r>
      <w:proofErr w:type="spellEnd"/>
      <w:proofErr w:type="gramEnd"/>
      <w:r>
        <w:t xml:space="preserve"> </w:t>
      </w:r>
      <w:proofErr w:type="spellStart"/>
      <w:r>
        <w:t>instatiated</w:t>
      </w:r>
      <w:proofErr w:type="spellEnd"/>
      <w:r>
        <w:t xml:space="preserve"> </w:t>
      </w:r>
    </w:p>
    <w:p w:rsidR="000D0FE8" w:rsidRDefault="000D0FE8" w:rsidP="005D6267"/>
    <w:p w:rsidR="000D0FE8" w:rsidRDefault="000D0FE8" w:rsidP="005D6267"/>
    <w:p w:rsidR="000D0FE8" w:rsidRDefault="000D0FE8" w:rsidP="000D0FE8">
      <w:pPr>
        <w:pStyle w:val="Heading4"/>
      </w:pPr>
      <w:r>
        <w:t>Abstract class Vs. Abstract Method</w:t>
      </w:r>
    </w:p>
    <w:p w:rsidR="000D0FE8" w:rsidRDefault="000D0FE8" w:rsidP="000D0FE8">
      <w:r>
        <w:t>If a class has at least one abstract method then that class should define as abstract.</w:t>
      </w:r>
    </w:p>
    <w:p w:rsidR="000D0FE8" w:rsidRDefault="000D0FE8" w:rsidP="000D0FE8">
      <w:r>
        <w:tab/>
        <w:t>Reason:</w:t>
      </w:r>
    </w:p>
    <w:p w:rsidR="000D0FE8" w:rsidRDefault="000D0FE8" w:rsidP="000D0FE8">
      <w:r>
        <w:tab/>
      </w:r>
      <w:r>
        <w:tab/>
        <w:t>If class Vehicle is not abstract I can create objects</w:t>
      </w:r>
    </w:p>
    <w:p w:rsidR="000D0FE8" w:rsidRDefault="000D0FE8" w:rsidP="000D0FE8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48DEDC" wp14:editId="4C9AA71D">
                <wp:simplePos x="0" y="0"/>
                <wp:positionH relativeFrom="column">
                  <wp:posOffset>200025</wp:posOffset>
                </wp:positionH>
                <wp:positionV relativeFrom="paragraph">
                  <wp:posOffset>250825</wp:posOffset>
                </wp:positionV>
                <wp:extent cx="1562100" cy="638175"/>
                <wp:effectExtent l="57150" t="38100" r="76200" b="104775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0D0FE8">
                            <w:pPr>
                              <w:jc w:val="center"/>
                            </w:pPr>
                            <w:proofErr w:type="gramStart"/>
                            <w:r>
                              <w:t>vehicle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9" o:spid="_x0000_s1072" style="position:absolute;margin-left:15.75pt;margin-top:19.75pt;width:123pt;height:5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0D0FE8">
                      <w:pPr>
                        <w:jc w:val="center"/>
                      </w:pPr>
                      <w:proofErr w:type="gramStart"/>
                      <w:r>
                        <w:t>vehicle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  <w:t xml:space="preserve"> </w:t>
      </w:r>
    </w:p>
    <w:p w:rsidR="00424B59" w:rsidRDefault="000D0FE8" w:rsidP="005D6267">
      <w:r>
        <w:tab/>
      </w:r>
      <w:r>
        <w:tab/>
      </w:r>
      <w:r>
        <w:tab/>
      </w:r>
      <w:r>
        <w:tab/>
      </w:r>
      <w:proofErr w:type="spellStart"/>
      <w:proofErr w:type="gramStart"/>
      <w:r>
        <w:t>vehicle.getNoOfWheels</w:t>
      </w:r>
      <w:proofErr w:type="spellEnd"/>
      <w:r>
        <w:t>(</w:t>
      </w:r>
      <w:proofErr w:type="gramEnd"/>
      <w:r>
        <w:t>);</w:t>
      </w:r>
    </w:p>
    <w:p w:rsidR="000D0FE8" w:rsidRDefault="000D0FE8" w:rsidP="005D6267">
      <w:r>
        <w:tab/>
      </w:r>
      <w:r>
        <w:tab/>
      </w:r>
      <w:r>
        <w:tab/>
      </w:r>
      <w:r>
        <w:tab/>
      </w:r>
      <w:r>
        <w:tab/>
        <w:t xml:space="preserve">There is no answer </w:t>
      </w:r>
    </w:p>
    <w:p w:rsidR="000D0FE8" w:rsidRDefault="000D0FE8" w:rsidP="005D6267">
      <w:r>
        <w:tab/>
      </w:r>
      <w:r>
        <w:tab/>
      </w:r>
      <w:r>
        <w:tab/>
        <w:t xml:space="preserve">So we can’t allow </w:t>
      </w:r>
      <w:proofErr w:type="gramStart"/>
      <w:r>
        <w:t>to object</w:t>
      </w:r>
      <w:proofErr w:type="gramEnd"/>
      <w:r>
        <w:t xml:space="preserve"> instantiation </w:t>
      </w:r>
    </w:p>
    <w:p w:rsidR="00C873CD" w:rsidRDefault="00C873CD" w:rsidP="005D6267"/>
    <w:p w:rsidR="00C873CD" w:rsidRDefault="00C873CD" w:rsidP="005D6267">
      <w:r>
        <w:t xml:space="preserve">Even though class doesn’t contains any abstract method. Still we can declare class abstract if we don’t want instantiation. </w:t>
      </w:r>
    </w:p>
    <w:p w:rsidR="000D0FE8" w:rsidRDefault="00C873CD" w:rsidP="005D6267">
      <w:r>
        <w:t xml:space="preserve">So abstract class can have 0 </w:t>
      </w:r>
      <w:proofErr w:type="gramStart"/>
      <w:r>
        <w:t>number</w:t>
      </w:r>
      <w:proofErr w:type="gramEnd"/>
      <w:r>
        <w:t xml:space="preserve"> of abstract methods also.</w:t>
      </w:r>
    </w:p>
    <w:p w:rsidR="00DE0865" w:rsidRDefault="00DE0865" w:rsidP="005D6267">
      <w:r>
        <w:lastRenderedPageBreak/>
        <w:t xml:space="preserve">Ex: </w:t>
      </w:r>
    </w:p>
    <w:p w:rsidR="00DE0865" w:rsidRDefault="00DE0865" w:rsidP="00DE0865">
      <w:pPr>
        <w:pStyle w:val="ListParagraph"/>
        <w:numPr>
          <w:ilvl w:val="0"/>
          <w:numId w:val="17"/>
        </w:numPr>
      </w:pPr>
      <w:proofErr w:type="spellStart"/>
      <w:r>
        <w:t>HttpServer</w:t>
      </w:r>
      <w:proofErr w:type="spellEnd"/>
      <w:r>
        <w:t xml:space="preserve"> is not containing any abstract method but it’s </w:t>
      </w:r>
      <w:proofErr w:type="spellStart"/>
      <w:r>
        <w:t>a</w:t>
      </w:r>
      <w:proofErr w:type="spellEnd"/>
      <w:r>
        <w:t xml:space="preserve"> abstract class </w:t>
      </w:r>
    </w:p>
    <w:p w:rsidR="00C873CD" w:rsidRDefault="00DE0865" w:rsidP="00DE0865">
      <w:pPr>
        <w:pStyle w:val="ListParagraph"/>
        <w:numPr>
          <w:ilvl w:val="0"/>
          <w:numId w:val="17"/>
        </w:numPr>
      </w:pPr>
      <w:r>
        <w:t xml:space="preserve">Every </w:t>
      </w:r>
      <w:r w:rsidRPr="00DE0865">
        <w:rPr>
          <w:b/>
        </w:rPr>
        <w:t>adapter</w:t>
      </w:r>
      <w:r>
        <w:t xml:space="preserve"> class is recommended to declare as abstract but it doesn’t contain any abstract method </w:t>
      </w:r>
    </w:p>
    <w:p w:rsidR="00424B59" w:rsidRDefault="00424B59" w:rsidP="005D6267"/>
    <w:p w:rsidR="00245529" w:rsidRP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24B59" w:rsidRDefault="00245529" w:rsidP="005D6267">
      <w:proofErr w:type="spellStart"/>
      <w:proofErr w:type="gramStart"/>
      <w:r>
        <w:t>compileTimeError</w:t>
      </w:r>
      <w:proofErr w:type="spellEnd"/>
      <w:proofErr w:type="gramEnd"/>
      <w:r>
        <w:t xml:space="preserve">: </w:t>
      </w:r>
      <w:r w:rsidRPr="00245529">
        <w:t>missing method body, or declare abstract</w:t>
      </w:r>
    </w:p>
    <w:p w:rsidR="00245529" w:rsidRDefault="00245529" w:rsidP="005D6267"/>
    <w:p w:rsidR="00245529" w:rsidRP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24B59" w:rsidRP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5529" w:rsidRDefault="00245529" w:rsidP="005D6267">
      <w:proofErr w:type="spellStart"/>
      <w:proofErr w:type="gramStart"/>
      <w:r>
        <w:t>compileTimeError</w:t>
      </w:r>
      <w:proofErr w:type="spellEnd"/>
      <w:proofErr w:type="gramEnd"/>
      <w:r>
        <w:t>:</w:t>
      </w:r>
    </w:p>
    <w:p w:rsidR="00245529" w:rsidRDefault="00245529" w:rsidP="005D6267">
      <w:r w:rsidRPr="00245529">
        <w:t xml:space="preserve">A is not abstract and does not override abstract method </w:t>
      </w:r>
      <w:proofErr w:type="gramStart"/>
      <w:r w:rsidRPr="00245529">
        <w:t>m1(</w:t>
      </w:r>
      <w:proofErr w:type="gramEnd"/>
      <w:r w:rsidRPr="00245529">
        <w:t>) in A</w:t>
      </w:r>
    </w:p>
    <w:p w:rsidR="00424B59" w:rsidRDefault="00424B59" w:rsidP="005D6267"/>
    <w:p w:rsidR="00245529" w:rsidRP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class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5627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529" w:rsidRPr="00245529" w:rsidRDefault="00245529" w:rsidP="00245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5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B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29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455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}</w:t>
      </w:r>
    </w:p>
    <w:p w:rsidR="00245529" w:rsidRDefault="00245529" w:rsidP="00245529">
      <w:proofErr w:type="spellStart"/>
      <w:proofErr w:type="gramStart"/>
      <w:r>
        <w:t>compileTimeError</w:t>
      </w:r>
      <w:proofErr w:type="spellEnd"/>
      <w:proofErr w:type="gramEnd"/>
      <w:r>
        <w:t>:</w:t>
      </w:r>
    </w:p>
    <w:p w:rsidR="00424B59" w:rsidRDefault="00245529" w:rsidP="005D6267">
      <w:r w:rsidRPr="00245529">
        <w:t xml:space="preserve">B is not abstract and does not override abstract method </w:t>
      </w:r>
      <w:proofErr w:type="gramStart"/>
      <w:r w:rsidRPr="00245529">
        <w:t>m1(</w:t>
      </w:r>
      <w:proofErr w:type="gramEnd"/>
      <w:r w:rsidRPr="00245529">
        <w:t>) in A</w:t>
      </w:r>
    </w:p>
    <w:p w:rsidR="00424B59" w:rsidRDefault="00F65627" w:rsidP="00F65627">
      <w:pPr>
        <w:pStyle w:val="Heading3"/>
      </w:pPr>
      <w:r>
        <w:t xml:space="preserve">Final </w:t>
      </w:r>
      <w:proofErr w:type="spellStart"/>
      <w:r>
        <w:t>vs</w:t>
      </w:r>
      <w:proofErr w:type="spellEnd"/>
      <w:r>
        <w:t xml:space="preserve"> abstract</w:t>
      </w:r>
    </w:p>
    <w:p w:rsidR="00F65627" w:rsidRDefault="00F65627" w:rsidP="00F65627">
      <w:pPr>
        <w:pStyle w:val="ListParagraph"/>
        <w:numPr>
          <w:ilvl w:val="0"/>
          <w:numId w:val="18"/>
        </w:numPr>
      </w:pPr>
      <w:r>
        <w:t>Abstract method compulsory should override to provide implementation. Whereas we can’t override final methods hence final abreact combination is illegal for methods.</w:t>
      </w:r>
    </w:p>
    <w:p w:rsidR="00424B59" w:rsidRDefault="00F65627" w:rsidP="005D6267">
      <w:pPr>
        <w:pStyle w:val="ListParagraph"/>
        <w:numPr>
          <w:ilvl w:val="0"/>
          <w:numId w:val="18"/>
        </w:numPr>
      </w:pPr>
      <w:r>
        <w:t>For final classes we can’t create child classes whereas for abstract classes we should create child class for provide implementation. Hence final abstract combination is illegal for classes.</w:t>
      </w:r>
    </w:p>
    <w:p w:rsidR="00DE5608" w:rsidRDefault="00DE5608" w:rsidP="00DE5608">
      <w:pPr>
        <w:ind w:left="360"/>
      </w:pPr>
      <w:r>
        <w:lastRenderedPageBreak/>
        <w:t xml:space="preserve">It is highly recommended to use abstract key word. Provide several </w:t>
      </w:r>
      <w:proofErr w:type="spellStart"/>
      <w:r>
        <w:t>oop</w:t>
      </w:r>
      <w:proofErr w:type="spellEnd"/>
      <w:r>
        <w:t xml:space="preserve"> features like polymorphism, inheritance  </w:t>
      </w:r>
    </w:p>
    <w:p w:rsidR="00424B59" w:rsidRDefault="00424B59" w:rsidP="005D6267"/>
    <w:p w:rsidR="00424B59" w:rsidRDefault="00DE5608" w:rsidP="00DE5608">
      <w:pPr>
        <w:pStyle w:val="Heading2"/>
      </w:pPr>
      <w:proofErr w:type="spellStart"/>
      <w:proofErr w:type="gramStart"/>
      <w:r>
        <w:t>strictfp</w:t>
      </w:r>
      <w:proofErr w:type="spellEnd"/>
      <w:proofErr w:type="gramEnd"/>
    </w:p>
    <w:p w:rsidR="00DE5608" w:rsidRDefault="00DE5608" w:rsidP="00DE5608">
      <w:proofErr w:type="spellStart"/>
      <w:r>
        <w:t>Stric</w:t>
      </w:r>
      <w:r w:rsidR="004D32A9">
        <w:t>tfp</w:t>
      </w:r>
      <w:proofErr w:type="spellEnd"/>
      <w:r w:rsidR="004D32A9">
        <w:t xml:space="preserve"> </w:t>
      </w:r>
      <w:r w:rsidR="00FE1303">
        <w:t xml:space="preserve">applicable for class and method but not for variable </w:t>
      </w:r>
    </w:p>
    <w:p w:rsidR="004D32A9" w:rsidRDefault="004D32A9" w:rsidP="00DE5608">
      <w:r>
        <w:t xml:space="preserve">Usually the result of floating point mathematic is </w:t>
      </w:r>
      <w:proofErr w:type="spellStart"/>
      <w:r>
        <w:t>varid</w:t>
      </w:r>
      <w:proofErr w:type="spellEnd"/>
      <w:r>
        <w:t xml:space="preserve"> from platform to platform. If we want platform independent result then we should go for </w:t>
      </w:r>
      <w:proofErr w:type="spellStart"/>
      <w:r>
        <w:t>strictfp</w:t>
      </w:r>
      <w:proofErr w:type="spellEnd"/>
      <w:r>
        <w:t xml:space="preserve"> method.</w:t>
      </w:r>
    </w:p>
    <w:p w:rsidR="004D32A9" w:rsidRDefault="005A653E" w:rsidP="00117830">
      <w:pPr>
        <w:pStyle w:val="Heading3"/>
      </w:pPr>
      <w:proofErr w:type="spellStart"/>
      <w:r>
        <w:t>S</w:t>
      </w:r>
      <w:r w:rsidR="004D32A9">
        <w:t>trictfp</w:t>
      </w:r>
      <w:proofErr w:type="spellEnd"/>
      <w:r>
        <w:t xml:space="preserve"> methods </w:t>
      </w:r>
    </w:p>
    <w:p w:rsidR="004D32A9" w:rsidRDefault="004D32A9" w:rsidP="00DE5608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302A29" wp14:editId="6ECE3F62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2428875" cy="1190625"/>
                <wp:effectExtent l="57150" t="38100" r="85725" b="104775"/>
                <wp:wrapNone/>
                <wp:docPr id="485" name="Snip Single Corner 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906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117830" w:rsidRDefault="0085402C" w:rsidP="0011783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B {</w:t>
                            </w:r>
                          </w:p>
                          <w:p w:rsidR="0085402C" w:rsidRPr="00117830" w:rsidRDefault="0085402C" w:rsidP="00117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17830">
                              <w:rPr>
                                <w:color w:val="FF0000"/>
                                <w:sz w:val="20"/>
                              </w:rPr>
                              <w:t>strictfp</w:t>
                            </w:r>
                            <w:proofErr w:type="spellEnd"/>
                            <w:proofErr w:type="gramEnd"/>
                            <w:r w:rsidRPr="00117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117830">
                              <w:rPr>
                                <w:sz w:val="20"/>
                              </w:rPr>
                              <w:t>public double m1(){</w:t>
                            </w:r>
                          </w:p>
                          <w:p w:rsidR="0085402C" w:rsidRPr="00117830" w:rsidRDefault="0085402C" w:rsidP="00117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23.0/7;</w:t>
                            </w:r>
                          </w:p>
                          <w:p w:rsidR="0085402C" w:rsidRDefault="0085402C" w:rsidP="00117830">
                            <w:r w:rsidRPr="00117830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85" o:spid="_x0000_s1073" style="position:absolute;margin-left:30.75pt;margin-top:11.55pt;width:191.25pt;height:93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190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" adj="-11796480,,5400" path="m,l2230434,r198441,198441l2428875,1190625,,11906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30434,0;2428875,198441;2428875,1190625;0,1190625;0,0" o:connectangles="0,0,0,0,0,0" textboxrect="0,0,2428875,1190625"/>
                <v:textbox>
                  <w:txbxContent>
                    <w:p w:rsidR="0043071A" w:rsidRPr="00117830" w:rsidRDefault="0043071A" w:rsidP="00117830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B {</w:t>
                      </w:r>
                    </w:p>
                    <w:p w:rsidR="0043071A" w:rsidRPr="00117830" w:rsidRDefault="0043071A" w:rsidP="00117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17830">
                        <w:rPr>
                          <w:color w:val="FF0000"/>
                          <w:sz w:val="20"/>
                        </w:rPr>
                        <w:t>strictfp</w:t>
                      </w:r>
                      <w:proofErr w:type="spellEnd"/>
                      <w:proofErr w:type="gramEnd"/>
                      <w:r w:rsidRPr="00117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117830">
                        <w:rPr>
                          <w:sz w:val="20"/>
                        </w:rPr>
                        <w:t>public double m1(){</w:t>
                      </w:r>
                    </w:p>
                    <w:p w:rsidR="0043071A" w:rsidRPr="00117830" w:rsidRDefault="0043071A" w:rsidP="00117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return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23.0/7;</w:t>
                      </w:r>
                    </w:p>
                    <w:p w:rsidR="0043071A" w:rsidRDefault="0043071A" w:rsidP="00117830">
                      <w:r w:rsidRPr="00117830">
                        <w:rPr>
                          <w:sz w:val="20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117830" w:rsidRPr="00DE5608" w:rsidRDefault="00117830" w:rsidP="00DE5608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962804B" wp14:editId="52E0BA73">
                <wp:simplePos x="0" y="0"/>
                <wp:positionH relativeFrom="column">
                  <wp:posOffset>2562225</wp:posOffset>
                </wp:positionH>
                <wp:positionV relativeFrom="paragraph">
                  <wp:posOffset>187325</wp:posOffset>
                </wp:positionV>
                <wp:extent cx="438150" cy="161925"/>
                <wp:effectExtent l="57150" t="76200" r="0" b="85725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9" o:spid="_x0000_s1026" type="#_x0000_t32" style="position:absolute;margin-left:201.75pt;margin-top:14.75pt;width:34.5pt;height:12.7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floating</w:t>
      </w:r>
      <w:proofErr w:type="gramEnd"/>
      <w:r>
        <w:t xml:space="preserve"> point </w:t>
      </w:r>
      <w:r w:rsidR="005A653E">
        <w:t>operations</w:t>
      </w:r>
      <w:r>
        <w:t xml:space="preserve"> should</w:t>
      </w:r>
    </w:p>
    <w:p w:rsidR="00DE5608" w:rsidRDefault="00117830" w:rsidP="00DE56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follw</w:t>
      </w:r>
      <w:proofErr w:type="spellEnd"/>
      <w:proofErr w:type="gramEnd"/>
      <w:r>
        <w:t xml:space="preserve"> IEEE 754 standard</w:t>
      </w:r>
    </w:p>
    <w:p w:rsidR="00DE5608" w:rsidRDefault="00DE5608" w:rsidP="00DE5608"/>
    <w:p w:rsidR="00117830" w:rsidRDefault="00117830" w:rsidP="00DE5608"/>
    <w:p w:rsidR="00117830" w:rsidRDefault="00117830" w:rsidP="00DE5608">
      <w:proofErr w:type="spellStart"/>
      <w:proofErr w:type="gramStart"/>
      <w:r>
        <w:t>strictfp</w:t>
      </w:r>
      <w:proofErr w:type="spellEnd"/>
      <w:proofErr w:type="gramEnd"/>
      <w:r>
        <w:t xml:space="preserve"> methods </w:t>
      </w:r>
      <w:r w:rsidR="005A653E">
        <w:t>always</w:t>
      </w:r>
      <w:r>
        <w:t xml:space="preserve"> talks about implementation but</w:t>
      </w:r>
    </w:p>
    <w:p w:rsidR="00117830" w:rsidRDefault="00117830" w:rsidP="00DE5608">
      <w:proofErr w:type="gramStart"/>
      <w:r>
        <w:t>abstract</w:t>
      </w:r>
      <w:proofErr w:type="gramEnd"/>
      <w:r>
        <w:t xml:space="preserve"> method never talks about implementation. Hence  </w:t>
      </w:r>
    </w:p>
    <w:p w:rsidR="00117830" w:rsidRDefault="005A653E" w:rsidP="00DE5608">
      <w:proofErr w:type="gramStart"/>
      <w:r>
        <w:t>abstract</w:t>
      </w:r>
      <w:proofErr w:type="gramEnd"/>
      <w:r>
        <w:t xml:space="preserve"> </w:t>
      </w:r>
      <w:proofErr w:type="spellStart"/>
      <w:r>
        <w:t>stricfp</w:t>
      </w:r>
      <w:proofErr w:type="spellEnd"/>
      <w:r>
        <w:t xml:space="preserve"> combination is illegal for methods</w:t>
      </w:r>
    </w:p>
    <w:p w:rsidR="005A653E" w:rsidRDefault="005A653E" w:rsidP="00DE5608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BFAF44" wp14:editId="46B38783">
                <wp:simplePos x="0" y="0"/>
                <wp:positionH relativeFrom="column">
                  <wp:posOffset>457200</wp:posOffset>
                </wp:positionH>
                <wp:positionV relativeFrom="paragraph">
                  <wp:posOffset>86360</wp:posOffset>
                </wp:positionV>
                <wp:extent cx="2428875" cy="676275"/>
                <wp:effectExtent l="57150" t="38100" r="85725" b="104775"/>
                <wp:wrapNone/>
                <wp:docPr id="520" name="Snip Single Corner 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62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117830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B {</w:t>
                            </w:r>
                          </w:p>
                          <w:p w:rsidR="0085402C" w:rsidRDefault="0085402C" w:rsidP="005A653E"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17830">
                              <w:rPr>
                                <w:color w:val="FF0000"/>
                                <w:sz w:val="20"/>
                              </w:rPr>
                              <w:t>strictfp</w:t>
                            </w:r>
                            <w:proofErr w:type="spellEnd"/>
                            <w:proofErr w:type="gramEnd"/>
                            <w:r w:rsidRPr="00117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abstract </w:t>
                            </w:r>
                            <w:r w:rsidRPr="00117830">
                              <w:rPr>
                                <w:sz w:val="20"/>
                              </w:rPr>
                              <w:t>double m1</w:t>
                            </w:r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85402C" w:rsidRDefault="0085402C" w:rsidP="005A6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0" o:spid="_x0000_s1074" style="position:absolute;margin-left:36pt;margin-top:6.8pt;width:191.25pt;height:53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" adj="-11796480,,5400" path="m,l2316160,r112715,112715l2428875,676275,,6762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316160,0;2428875,112715;2428875,676275;0,676275;0,0" o:connectangles="0,0,0,0,0,0" textboxrect="0,0,2428875,676275"/>
                <v:textbox>
                  <w:txbxContent>
                    <w:p w:rsidR="0043071A" w:rsidRPr="00117830" w:rsidRDefault="0043071A" w:rsidP="005A653E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B {</w:t>
                      </w:r>
                    </w:p>
                    <w:p w:rsidR="0043071A" w:rsidRDefault="0043071A" w:rsidP="005A653E"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17830">
                        <w:rPr>
                          <w:color w:val="FF0000"/>
                          <w:sz w:val="20"/>
                        </w:rPr>
                        <w:t>strictfp</w:t>
                      </w:r>
                      <w:proofErr w:type="spellEnd"/>
                      <w:proofErr w:type="gramEnd"/>
                      <w:r w:rsidRPr="00117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 xml:space="preserve">abstract </w:t>
                      </w:r>
                      <w:r w:rsidRPr="00117830">
                        <w:rPr>
                          <w:sz w:val="20"/>
                        </w:rPr>
                        <w:t>double m1</w:t>
                      </w:r>
                      <w:r>
                        <w:rPr>
                          <w:sz w:val="20"/>
                        </w:rPr>
                        <w:t>();</w:t>
                      </w:r>
                    </w:p>
                    <w:p w:rsidR="0043071A" w:rsidRDefault="0043071A" w:rsidP="005A653E"/>
                  </w:txbxContent>
                </v:textbox>
              </v:shape>
            </w:pict>
          </mc:Fallback>
        </mc:AlternateContent>
      </w:r>
    </w:p>
    <w:p w:rsidR="005A653E" w:rsidRDefault="005A653E" w:rsidP="00DE5608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50165</wp:posOffset>
                </wp:positionV>
                <wp:extent cx="457200" cy="266700"/>
                <wp:effectExtent l="76200" t="38100" r="57150" b="95250"/>
                <wp:wrapNone/>
                <wp:docPr id="522" name="Freeform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custGeom>
                          <a:avLst/>
                          <a:gdLst>
                            <a:gd name="connsiteX0" fmla="*/ 428625 w 457200"/>
                            <a:gd name="connsiteY0" fmla="*/ 0 h 266700"/>
                            <a:gd name="connsiteX1" fmla="*/ 352425 w 457200"/>
                            <a:gd name="connsiteY1" fmla="*/ 66675 h 266700"/>
                            <a:gd name="connsiteX2" fmla="*/ 333375 w 457200"/>
                            <a:gd name="connsiteY2" fmla="*/ 95250 h 266700"/>
                            <a:gd name="connsiteX3" fmla="*/ 295275 w 457200"/>
                            <a:gd name="connsiteY3" fmla="*/ 123825 h 266700"/>
                            <a:gd name="connsiteX4" fmla="*/ 238125 w 457200"/>
                            <a:gd name="connsiteY4" fmla="*/ 200025 h 266700"/>
                            <a:gd name="connsiteX5" fmla="*/ 180975 w 457200"/>
                            <a:gd name="connsiteY5" fmla="*/ 238125 h 266700"/>
                            <a:gd name="connsiteX6" fmla="*/ 152400 w 457200"/>
                            <a:gd name="connsiteY6" fmla="*/ 257175 h 266700"/>
                            <a:gd name="connsiteX7" fmla="*/ 123825 w 457200"/>
                            <a:gd name="connsiteY7" fmla="*/ 266700 h 266700"/>
                            <a:gd name="connsiteX8" fmla="*/ 47625 w 457200"/>
                            <a:gd name="connsiteY8" fmla="*/ 257175 h 266700"/>
                            <a:gd name="connsiteX9" fmla="*/ 0 w 457200"/>
                            <a:gd name="connsiteY9" fmla="*/ 180975 h 266700"/>
                            <a:gd name="connsiteX10" fmla="*/ 9525 w 457200"/>
                            <a:gd name="connsiteY10" fmla="*/ 38100 h 266700"/>
                            <a:gd name="connsiteX11" fmla="*/ 19050 w 457200"/>
                            <a:gd name="connsiteY11" fmla="*/ 9525 h 266700"/>
                            <a:gd name="connsiteX12" fmla="*/ 66675 w 457200"/>
                            <a:gd name="connsiteY12" fmla="*/ 19050 h 266700"/>
                            <a:gd name="connsiteX13" fmla="*/ 104775 w 457200"/>
                            <a:gd name="connsiteY13" fmla="*/ 38100 h 266700"/>
                            <a:gd name="connsiteX14" fmla="*/ 161925 w 457200"/>
                            <a:gd name="connsiteY14" fmla="*/ 76200 h 266700"/>
                            <a:gd name="connsiteX15" fmla="*/ 219075 w 457200"/>
                            <a:gd name="connsiteY15" fmla="*/ 123825 h 266700"/>
                            <a:gd name="connsiteX16" fmla="*/ 266700 w 457200"/>
                            <a:gd name="connsiteY16" fmla="*/ 142875 h 266700"/>
                            <a:gd name="connsiteX17" fmla="*/ 314325 w 457200"/>
                            <a:gd name="connsiteY17" fmla="*/ 171450 h 266700"/>
                            <a:gd name="connsiteX18" fmla="*/ 352425 w 457200"/>
                            <a:gd name="connsiteY18" fmla="*/ 200025 h 266700"/>
                            <a:gd name="connsiteX19" fmla="*/ 390525 w 457200"/>
                            <a:gd name="connsiteY19" fmla="*/ 209550 h 266700"/>
                            <a:gd name="connsiteX20" fmla="*/ 457200 w 457200"/>
                            <a:gd name="connsiteY20" fmla="*/ 24765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57200" h="266700">
                              <a:moveTo>
                                <a:pt x="428625" y="0"/>
                              </a:moveTo>
                              <a:cubicBezTo>
                                <a:pt x="402892" y="20586"/>
                                <a:pt x="373900" y="40905"/>
                                <a:pt x="352425" y="66675"/>
                              </a:cubicBezTo>
                              <a:cubicBezTo>
                                <a:pt x="345096" y="75469"/>
                                <a:pt x="341470" y="87155"/>
                                <a:pt x="333375" y="95250"/>
                              </a:cubicBezTo>
                              <a:cubicBezTo>
                                <a:pt x="322150" y="106475"/>
                                <a:pt x="305954" y="112078"/>
                                <a:pt x="295275" y="123825"/>
                              </a:cubicBezTo>
                              <a:cubicBezTo>
                                <a:pt x="273918" y="147318"/>
                                <a:pt x="264543" y="182413"/>
                                <a:pt x="238125" y="200025"/>
                              </a:cubicBezTo>
                              <a:lnTo>
                                <a:pt x="180975" y="238125"/>
                              </a:lnTo>
                              <a:cubicBezTo>
                                <a:pt x="171450" y="244475"/>
                                <a:pt x="163260" y="253555"/>
                                <a:pt x="152400" y="257175"/>
                              </a:cubicBezTo>
                              <a:lnTo>
                                <a:pt x="123825" y="266700"/>
                              </a:lnTo>
                              <a:cubicBezTo>
                                <a:pt x="98425" y="263525"/>
                                <a:pt x="70928" y="267767"/>
                                <a:pt x="47625" y="257175"/>
                              </a:cubicBezTo>
                              <a:cubicBezTo>
                                <a:pt x="31623" y="249902"/>
                                <a:pt x="7283" y="195542"/>
                                <a:pt x="0" y="180975"/>
                              </a:cubicBezTo>
                              <a:cubicBezTo>
                                <a:pt x="3175" y="133350"/>
                                <a:pt x="4254" y="85539"/>
                                <a:pt x="9525" y="38100"/>
                              </a:cubicBezTo>
                              <a:cubicBezTo>
                                <a:pt x="10634" y="28121"/>
                                <a:pt x="9525" y="12700"/>
                                <a:pt x="19050" y="9525"/>
                              </a:cubicBezTo>
                              <a:cubicBezTo>
                                <a:pt x="34409" y="4405"/>
                                <a:pt x="50800" y="15875"/>
                                <a:pt x="66675" y="19050"/>
                              </a:cubicBezTo>
                              <a:cubicBezTo>
                                <a:pt x="79375" y="25400"/>
                                <a:pt x="93221" y="29847"/>
                                <a:pt x="104775" y="38100"/>
                              </a:cubicBezTo>
                              <a:cubicBezTo>
                                <a:pt x="167205" y="82693"/>
                                <a:pt x="100628" y="55768"/>
                                <a:pt x="161925" y="76200"/>
                              </a:cubicBezTo>
                              <a:cubicBezTo>
                                <a:pt x="182991" y="97266"/>
                                <a:pt x="192553" y="110564"/>
                                <a:pt x="219075" y="123825"/>
                              </a:cubicBezTo>
                              <a:cubicBezTo>
                                <a:pt x="234368" y="131471"/>
                                <a:pt x="251407" y="135229"/>
                                <a:pt x="266700" y="142875"/>
                              </a:cubicBezTo>
                              <a:cubicBezTo>
                                <a:pt x="283259" y="151154"/>
                                <a:pt x="298921" y="161181"/>
                                <a:pt x="314325" y="171450"/>
                              </a:cubicBezTo>
                              <a:cubicBezTo>
                                <a:pt x="327534" y="180256"/>
                                <a:pt x="338226" y="192925"/>
                                <a:pt x="352425" y="200025"/>
                              </a:cubicBezTo>
                              <a:cubicBezTo>
                                <a:pt x="364134" y="205879"/>
                                <a:pt x="377825" y="206375"/>
                                <a:pt x="390525" y="209550"/>
                              </a:cubicBezTo>
                              <a:cubicBezTo>
                                <a:pt x="450317" y="249411"/>
                                <a:pt x="424780" y="247650"/>
                                <a:pt x="457200" y="2476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2" o:spid="_x0000_s1026" style="position:absolute;margin-left:150pt;margin-top:3.95pt;width:36pt;height:2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" path="m428625,c402892,20586,373900,40905,352425,66675v-7329,8794,-10955,20480,-19050,28575c322150,106475,305954,112078,295275,123825v-21357,23493,-30732,58588,-57150,76200l180975,238125v-9525,6350,-17715,15430,-28575,19050l123825,266700v-25400,-3175,-52897,1067,-76200,-9525c31623,249902,7283,195542,,180975,3175,133350,4254,85539,9525,38100v1109,-9979,,-25400,9525,-28575c34409,4405,50800,15875,66675,19050v12700,6350,26546,10797,38100,19050c167205,82693,100628,55768,161925,76200v21066,21066,30628,34364,57150,47625c234368,131471,251407,135229,266700,142875v16559,8279,32221,18306,47625,28575c327534,180256,338226,192925,352425,200025v11709,5854,25400,6350,38100,9525c450317,249411,424780,247650,457200,247650e" filled="f" strokecolor="#c0504d [3205]" strokeweight="3pt">
                <v:shadow on="t" color="black" opacity="22937f" origin=",.5" offset="0,.63889mm"/>
                <v:path arrowok="t" o:connecttype="custom" o:connectlocs="428625,0;352425,66675;333375,95250;295275,123825;238125,200025;180975,238125;152400,257175;123825,266700;47625,257175;0,180975;9525,38100;19050,9525;66675,19050;104775,38100;161925,76200;219075,123825;266700,142875;314325,171450;352425,200025;390525,209550;457200,247650" o:connectangles="0,0,0,0,0,0,0,0,0,0,0,0,0,0,0,0,0,0,0,0,0"/>
              </v:shape>
            </w:pict>
          </mc:Fallback>
        </mc:AlternateContent>
      </w:r>
    </w:p>
    <w:p w:rsidR="005A653E" w:rsidRDefault="005A653E" w:rsidP="00DE5608"/>
    <w:p w:rsidR="005A653E" w:rsidRDefault="005A653E" w:rsidP="005A653E">
      <w:pPr>
        <w:pStyle w:val="Heading3"/>
      </w:pPr>
      <w:proofErr w:type="spellStart"/>
      <w:r>
        <w:t>Strictfp</w:t>
      </w:r>
      <w:proofErr w:type="spellEnd"/>
      <w:r>
        <w:t xml:space="preserve"> classes</w:t>
      </w:r>
    </w:p>
    <w:p w:rsidR="005A653E" w:rsidRDefault="005A653E" w:rsidP="005A653E">
      <w:r>
        <w:t xml:space="preserve">If a class declared as </w:t>
      </w:r>
      <w:proofErr w:type="spellStart"/>
      <w:r>
        <w:t>stricfp</w:t>
      </w:r>
      <w:proofErr w:type="spellEnd"/>
      <w:r>
        <w:t xml:space="preserve"> then every floating point operation should follow IEEE standards so we can get platform independent result.</w:t>
      </w:r>
    </w:p>
    <w:p w:rsidR="005A653E" w:rsidRDefault="005A653E" w:rsidP="005A653E">
      <w:r>
        <w:t xml:space="preserve"> </w:t>
      </w:r>
    </w:p>
    <w:p w:rsidR="005A653E" w:rsidRPr="005A653E" w:rsidRDefault="005A653E" w:rsidP="005A653E">
      <w:r w:rsidRPr="005D62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07C73" wp14:editId="09933913">
                <wp:simplePos x="0" y="0"/>
                <wp:positionH relativeFrom="column">
                  <wp:posOffset>419100</wp:posOffset>
                </wp:positionH>
                <wp:positionV relativeFrom="paragraph">
                  <wp:posOffset>257175</wp:posOffset>
                </wp:positionV>
                <wp:extent cx="2428875" cy="2171700"/>
                <wp:effectExtent l="57150" t="38100" r="85725" b="95250"/>
                <wp:wrapNone/>
                <wp:docPr id="523" name="Snip Single Corner 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1717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117830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4D667A">
                              <w:rPr>
                                <w:color w:val="FFC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4D667A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7830">
                              <w:rPr>
                                <w:color w:val="FF0000"/>
                                <w:sz w:val="20"/>
                              </w:rPr>
                              <w:t>strictfp</w:t>
                            </w:r>
                            <w:proofErr w:type="spellEnd"/>
                            <w:r w:rsidRPr="00117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117830">
                              <w:rPr>
                                <w:sz w:val="20"/>
                              </w:rPr>
                              <w:t>class B {</w:t>
                            </w:r>
                          </w:p>
                          <w:p w:rsidR="0085402C" w:rsidRPr="00117830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double m1(){</w:t>
                            </w:r>
                          </w:p>
                          <w:p w:rsidR="0085402C" w:rsidRPr="00117830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23.0/7;</w:t>
                            </w:r>
                          </w:p>
                          <w:p w:rsidR="0085402C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85402C" w:rsidRDefault="0085402C" w:rsidP="004D66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m2(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){},</w:t>
                            </w:r>
                            <w:r w:rsidRPr="004D667A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m3(){}, ..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m10(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){} </w:t>
                            </w:r>
                          </w:p>
                          <w:p w:rsidR="0085402C" w:rsidRDefault="0085402C" w:rsidP="004D66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85402C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D667A">
                              <w:rPr>
                                <w:color w:val="FFC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4D667A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m11();</w:t>
                            </w:r>
                          </w:p>
                          <w:p w:rsidR="0085402C" w:rsidRDefault="0085402C" w:rsidP="005A65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D667A">
                              <w:rPr>
                                <w:color w:val="FFC000"/>
                                <w:sz w:val="20"/>
                              </w:rPr>
                              <w:t>abstract</w:t>
                            </w:r>
                            <w:proofErr w:type="gramEnd"/>
                            <w:r w:rsidRPr="004D667A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m12();</w:t>
                            </w:r>
                          </w:p>
                          <w:p w:rsidR="0085402C" w:rsidRDefault="0085402C" w:rsidP="005A653E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3" o:spid="_x0000_s1075" style="position:absolute;margin-left:33pt;margin-top:20.25pt;width:191.25pt;height:17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2171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" adj="-11796480,,5400" path="m,l2066918,r361957,361957l2428875,2171700,,21717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066918,0;2428875,361957;2428875,2171700;0,2171700;0,0" o:connectangles="0,0,0,0,0,0" textboxrect="0,0,2428875,2171700"/>
                <v:textbox>
                  <w:txbxContent>
                    <w:p w:rsidR="0043071A" w:rsidRPr="00117830" w:rsidRDefault="0043071A" w:rsidP="005A653E">
                      <w:pPr>
                        <w:rPr>
                          <w:sz w:val="20"/>
                        </w:rPr>
                      </w:pPr>
                      <w:proofErr w:type="gramStart"/>
                      <w:r w:rsidRPr="004D667A">
                        <w:rPr>
                          <w:color w:val="FFC000"/>
                          <w:sz w:val="20"/>
                        </w:rPr>
                        <w:t>abstract</w:t>
                      </w:r>
                      <w:proofErr w:type="gramEnd"/>
                      <w:r w:rsidRPr="004D667A">
                        <w:rPr>
                          <w:color w:val="FFC000"/>
                          <w:sz w:val="20"/>
                        </w:rPr>
                        <w:t xml:space="preserve"> </w:t>
                      </w:r>
                      <w:proofErr w:type="spellStart"/>
                      <w:r w:rsidRPr="00117830">
                        <w:rPr>
                          <w:color w:val="FF0000"/>
                          <w:sz w:val="20"/>
                        </w:rPr>
                        <w:t>strictfp</w:t>
                      </w:r>
                      <w:proofErr w:type="spellEnd"/>
                      <w:r w:rsidRPr="00117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117830">
                        <w:rPr>
                          <w:sz w:val="20"/>
                        </w:rPr>
                        <w:t>class B {</w:t>
                      </w:r>
                    </w:p>
                    <w:p w:rsidR="0043071A" w:rsidRPr="00117830" w:rsidRDefault="0043071A" w:rsidP="005A653E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public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double m1(){</w:t>
                      </w:r>
                    </w:p>
                    <w:p w:rsidR="0043071A" w:rsidRPr="00117830" w:rsidRDefault="0043071A" w:rsidP="005A653E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return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23.0/7;</w:t>
                      </w:r>
                    </w:p>
                    <w:p w:rsidR="0043071A" w:rsidRDefault="0043071A" w:rsidP="005A653E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}</w:t>
                      </w:r>
                    </w:p>
                    <w:p w:rsidR="0043071A" w:rsidRDefault="0043071A" w:rsidP="004D66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m2(</w:t>
                      </w:r>
                      <w:proofErr w:type="gramEnd"/>
                      <w:r>
                        <w:rPr>
                          <w:sz w:val="20"/>
                        </w:rPr>
                        <w:t>){},</w:t>
                      </w:r>
                      <w:r w:rsidRPr="004D667A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m3(){}, .. </w:t>
                      </w:r>
                      <w:proofErr w:type="gramStart"/>
                      <w:r>
                        <w:rPr>
                          <w:sz w:val="20"/>
                        </w:rPr>
                        <w:t>m10(</w:t>
                      </w:r>
                      <w:proofErr w:type="gramEnd"/>
                      <w:r>
                        <w:rPr>
                          <w:sz w:val="20"/>
                        </w:rPr>
                        <w:t xml:space="preserve">){} </w:t>
                      </w:r>
                    </w:p>
                    <w:p w:rsidR="0043071A" w:rsidRDefault="0043071A" w:rsidP="004D66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43071A" w:rsidRDefault="0043071A" w:rsidP="005A65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4D667A">
                        <w:rPr>
                          <w:color w:val="FFC000"/>
                          <w:sz w:val="20"/>
                        </w:rPr>
                        <w:t>abstract</w:t>
                      </w:r>
                      <w:proofErr w:type="gramEnd"/>
                      <w:r w:rsidRPr="004D667A">
                        <w:rPr>
                          <w:color w:val="FFC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m11();</w:t>
                      </w:r>
                    </w:p>
                    <w:p w:rsidR="0043071A" w:rsidRDefault="0043071A" w:rsidP="005A65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4D667A">
                        <w:rPr>
                          <w:color w:val="FFC000"/>
                          <w:sz w:val="20"/>
                        </w:rPr>
                        <w:t>abstract</w:t>
                      </w:r>
                      <w:proofErr w:type="gramEnd"/>
                      <w:r w:rsidRPr="004D667A">
                        <w:rPr>
                          <w:color w:val="FFC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m12();</w:t>
                      </w:r>
                    </w:p>
                    <w:p w:rsidR="0043071A" w:rsidRDefault="0043071A" w:rsidP="005A653E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4D667A" w:rsidRDefault="004D667A" w:rsidP="00DE56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concrete methods m1</w:t>
      </w:r>
      <w:proofErr w:type="gramStart"/>
      <w:r>
        <w:t>..</w:t>
      </w:r>
      <w:proofErr w:type="gramEnd"/>
      <w:r>
        <w:t xml:space="preserve">m10 </w:t>
      </w:r>
    </w:p>
    <w:p w:rsidR="004D667A" w:rsidRDefault="004D667A" w:rsidP="00DE56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Has to follow </w:t>
      </w:r>
    </w:p>
    <w:p w:rsidR="00117830" w:rsidRDefault="004D667A" w:rsidP="00DE5608">
      <w:r>
        <w:t xml:space="preserve">                                               IEEE 754 standards </w:t>
      </w:r>
    </w:p>
    <w:p w:rsidR="00117830" w:rsidRDefault="00117830" w:rsidP="00DE5608"/>
    <w:p w:rsidR="00DE5608" w:rsidRDefault="00DE5608" w:rsidP="00E77CEA">
      <w:pPr>
        <w:pStyle w:val="Heading1"/>
      </w:pPr>
    </w:p>
    <w:p w:rsidR="005A653E" w:rsidRDefault="004D667A" w:rsidP="005A653E">
      <w:r>
        <w:t xml:space="preserve">Class level there is no conflict between </w:t>
      </w:r>
      <w:r w:rsidR="00FE1303">
        <w:t xml:space="preserve">abstract, </w:t>
      </w:r>
      <w:proofErr w:type="spellStart"/>
      <w:r w:rsidR="00FE1303">
        <w:t>strictfp</w:t>
      </w:r>
      <w:proofErr w:type="spellEnd"/>
      <w:r w:rsidR="00FE1303">
        <w:t xml:space="preserve"> </w:t>
      </w:r>
      <w:proofErr w:type="gramStart"/>
      <w:r w:rsidR="00FE1303">
        <w:t>combination</w:t>
      </w:r>
      <w:proofErr w:type="gramEnd"/>
    </w:p>
    <w:p w:rsidR="00FE1303" w:rsidRPr="005A653E" w:rsidRDefault="00FE1303" w:rsidP="005A653E"/>
    <w:p w:rsidR="006B0599" w:rsidRDefault="00E77CEA" w:rsidP="00E77CEA">
      <w:pPr>
        <w:pStyle w:val="Heading1"/>
      </w:pPr>
      <w:r>
        <w:t>Member level modifiers</w:t>
      </w:r>
    </w:p>
    <w:p w:rsidR="00FE1303" w:rsidRDefault="00FE1303" w:rsidP="00E77CEA">
      <w:r>
        <w:t>(Method or variable level modifiers)</w:t>
      </w:r>
    </w:p>
    <w:p w:rsidR="00FE1303" w:rsidRDefault="002D0830" w:rsidP="002D0830">
      <w:pPr>
        <w:pStyle w:val="Heading2"/>
      </w:pPr>
      <w:r>
        <w:t xml:space="preserve">Public members </w:t>
      </w:r>
    </w:p>
    <w:p w:rsidR="002D0830" w:rsidRDefault="002D0830" w:rsidP="002D0830">
      <w:r>
        <w:t xml:space="preserve">If a member declares as public we can access </w:t>
      </w:r>
      <w:proofErr w:type="gramStart"/>
      <w:r>
        <w:t>that members</w:t>
      </w:r>
      <w:proofErr w:type="gramEnd"/>
      <w:r>
        <w:t xml:space="preserve"> from anywhere </w:t>
      </w:r>
    </w:p>
    <w:p w:rsidR="002D0830" w:rsidRPr="002D0830" w:rsidRDefault="002D0830" w:rsidP="002D0830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E8C5D2" wp14:editId="36F9BD37">
                <wp:simplePos x="0" y="0"/>
                <wp:positionH relativeFrom="column">
                  <wp:posOffset>390525</wp:posOffset>
                </wp:positionH>
                <wp:positionV relativeFrom="paragraph">
                  <wp:posOffset>107950</wp:posOffset>
                </wp:positionV>
                <wp:extent cx="2428875" cy="1657350"/>
                <wp:effectExtent l="57150" t="38100" r="85725" b="95250"/>
                <wp:wrapNone/>
                <wp:docPr id="524" name="Snip Single Corner 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6573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D0830">
                            <w:pPr>
                              <w:rPr>
                                <w:color w:val="FFC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pack1;</w:t>
                            </w:r>
                          </w:p>
                          <w:p w:rsidR="0085402C" w:rsidRPr="00117830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Pr="00117830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2D0830">
                              <w:rPr>
                                <w:color w:val="FF0000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2D0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117830">
                              <w:rPr>
                                <w:sz w:val="20"/>
                              </w:rPr>
                              <w:t>double m1(){</w:t>
                            </w:r>
                          </w:p>
                          <w:p w:rsidR="0085402C" w:rsidRPr="00117830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23.0/7;</w:t>
                            </w:r>
                          </w:p>
                          <w:p w:rsidR="0085402C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2D0830"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2D0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4" o:spid="_x0000_s1076" style="position:absolute;margin-left:30.75pt;margin-top:8.5pt;width:191.25pt;height:13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65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" adj="-11796480,,5400" path="m,l2152644,r276231,276231l2428875,1657350,,16573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152644,0;2428875,276231;2428875,1657350;0,1657350;0,0" o:connectangles="0,0,0,0,0,0" textboxrect="0,0,2428875,1657350"/>
                <v:textbox>
                  <w:txbxContent>
                    <w:p w:rsidR="0043071A" w:rsidRDefault="0043071A" w:rsidP="002D0830">
                      <w:pPr>
                        <w:rPr>
                          <w:color w:val="FFC000"/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pack1;</w:t>
                      </w:r>
                    </w:p>
                    <w:p w:rsidR="0043071A" w:rsidRPr="00117830" w:rsidRDefault="0043071A" w:rsidP="002D0830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Pr="00117830" w:rsidRDefault="0043071A" w:rsidP="002D0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2D0830">
                        <w:rPr>
                          <w:color w:val="FF0000"/>
                          <w:sz w:val="20"/>
                        </w:rPr>
                        <w:t>public</w:t>
                      </w:r>
                      <w:proofErr w:type="gramEnd"/>
                      <w:r w:rsidRPr="002D0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117830">
                        <w:rPr>
                          <w:sz w:val="20"/>
                        </w:rPr>
                        <w:t>double m1(){</w:t>
                      </w:r>
                    </w:p>
                    <w:p w:rsidR="0043071A" w:rsidRPr="00117830" w:rsidRDefault="0043071A" w:rsidP="002D0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return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23.0/7;</w:t>
                      </w:r>
                    </w:p>
                    <w:p w:rsidR="0043071A" w:rsidRDefault="0043071A" w:rsidP="002D0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2D0830"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2D0830"/>
                  </w:txbxContent>
                </v:textbox>
              </v:shape>
            </w:pict>
          </mc:Fallback>
        </mc:AlternateContent>
      </w:r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553466" wp14:editId="71C80B63">
                <wp:simplePos x="0" y="0"/>
                <wp:positionH relativeFrom="column">
                  <wp:posOffset>3200400</wp:posOffset>
                </wp:positionH>
                <wp:positionV relativeFrom="paragraph">
                  <wp:posOffset>60325</wp:posOffset>
                </wp:positionV>
                <wp:extent cx="2428875" cy="1704975"/>
                <wp:effectExtent l="57150" t="38100" r="85725" b="104775"/>
                <wp:wrapNone/>
                <wp:docPr id="525" name="Snip Single Corner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04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pack2;</w:t>
                            </w:r>
                          </w:p>
                          <w:p w:rsidR="0085402C" w:rsidRDefault="0085402C" w:rsidP="002D0830">
                            <w:pPr>
                              <w:rPr>
                                <w:color w:val="FFC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pack1.A;</w:t>
                            </w:r>
                          </w:p>
                          <w:p w:rsidR="0085402C" w:rsidRPr="00117830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 v main(String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[]){</w:t>
                            </w:r>
                          </w:p>
                          <w:p w:rsidR="0085402C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2D0830" w:rsidRDefault="0085402C" w:rsidP="002D083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Sop(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a.m1());</w:t>
                            </w:r>
                          </w:p>
                          <w:p w:rsidR="0085402C" w:rsidRDefault="0085402C" w:rsidP="002D0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5" o:spid="_x0000_s1077" style="position:absolute;margin-left:252pt;margin-top:4.75pt;width:191.25pt;height:13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704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" adj="-11796480,,5400" path="m,l2144707,r284168,284168l2428875,1704975,,17049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144707,0;2428875,284168;2428875,1704975;0,1704975;0,0" o:connectangles="0,0,0,0,0,0" textboxrect="0,0,2428875,1704975"/>
                <v:textbox>
                  <w:txbxContent>
                    <w:p w:rsidR="0043071A" w:rsidRDefault="0043071A" w:rsidP="002D0830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pack2;</w:t>
                      </w:r>
                    </w:p>
                    <w:p w:rsidR="0043071A" w:rsidRDefault="0043071A" w:rsidP="002D0830">
                      <w:pPr>
                        <w:rPr>
                          <w:color w:val="FFC000"/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pack1.A;</w:t>
                      </w:r>
                    </w:p>
                    <w:p w:rsidR="0043071A" w:rsidRPr="00117830" w:rsidRDefault="0043071A" w:rsidP="002D0830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Default="0043071A" w:rsidP="002D0830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proofErr w:type="gramEnd"/>
                      <w:r>
                        <w:rPr>
                          <w:sz w:val="20"/>
                        </w:rPr>
                        <w:t xml:space="preserve"> s v main(String </w:t>
                      </w:r>
                      <w:proofErr w:type="spellStart"/>
                      <w:r>
                        <w:rPr>
                          <w:sz w:val="20"/>
                        </w:rPr>
                        <w:t>arg</w:t>
                      </w:r>
                      <w:proofErr w:type="spellEnd"/>
                      <w:r>
                        <w:rPr>
                          <w:sz w:val="20"/>
                        </w:rPr>
                        <w:t>[]){</w:t>
                      </w:r>
                    </w:p>
                    <w:p w:rsidR="0043071A" w:rsidRDefault="0043071A" w:rsidP="002D083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A </w:t>
                      </w:r>
                      <w:proofErr w:type="spellStart"/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sz w:val="20"/>
                        </w:rPr>
                        <w:t>A(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43071A" w:rsidRPr="002D0830" w:rsidRDefault="0043071A" w:rsidP="002D083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20"/>
                        </w:rPr>
                        <w:t>Sop(</w:t>
                      </w:r>
                      <w:proofErr w:type="gramEnd"/>
                      <w:r>
                        <w:rPr>
                          <w:sz w:val="20"/>
                        </w:rPr>
                        <w:t>a.m1());</w:t>
                      </w:r>
                    </w:p>
                    <w:p w:rsidR="0043071A" w:rsidRDefault="0043071A" w:rsidP="002D0830"/>
                  </w:txbxContent>
                </v:textbox>
              </v:shape>
            </w:pict>
          </mc:Fallback>
        </mc:AlternateContent>
      </w:r>
    </w:p>
    <w:p w:rsidR="002D0830" w:rsidRPr="002D0830" w:rsidRDefault="002D0830" w:rsidP="002D0830"/>
    <w:p w:rsidR="00FE1303" w:rsidRDefault="00FE1303" w:rsidP="00E77CEA"/>
    <w:p w:rsidR="00FE1303" w:rsidRDefault="00FE1303" w:rsidP="00E77CEA"/>
    <w:p w:rsidR="00FE1303" w:rsidRDefault="00FE1303" w:rsidP="00E77CEA"/>
    <w:p w:rsidR="00FE1303" w:rsidRDefault="00FE1303" w:rsidP="00E77CEA"/>
    <w:p w:rsidR="008D5918" w:rsidRPr="008D5918" w:rsidRDefault="008D5918" w:rsidP="008D5918">
      <w:pPr>
        <w:ind w:left="1440"/>
        <w:rPr>
          <w:sz w:val="32"/>
        </w:rPr>
      </w:pPr>
      <w:proofErr w:type="spellStart"/>
      <w:r>
        <w:t>CompileTimeError</w:t>
      </w:r>
      <w:proofErr w:type="spellEnd"/>
      <w:r>
        <w:t xml:space="preserve">: </w:t>
      </w:r>
      <w:r>
        <w:rPr>
          <w:sz w:val="24"/>
        </w:rPr>
        <w:t>pack1</w:t>
      </w:r>
      <w:r w:rsidRPr="00641BF7">
        <w:rPr>
          <w:sz w:val="24"/>
        </w:rPr>
        <w:t xml:space="preserve">.A is not public, cannot be access from outside package </w:t>
      </w:r>
    </w:p>
    <w:p w:rsidR="00FE1303" w:rsidRDefault="002D0830" w:rsidP="00E77CEA">
      <w:r>
        <w:lastRenderedPageBreak/>
        <w:t>But corresponding class should be visible. That is before checking member visibility we have to check class visibility.</w:t>
      </w:r>
    </w:p>
    <w:p w:rsidR="008D5918" w:rsidRDefault="008D5918" w:rsidP="00E77CEA">
      <w:r>
        <w:t>So if class and methods are public then only we can access it from outside package</w:t>
      </w:r>
    </w:p>
    <w:p w:rsidR="008D5918" w:rsidRDefault="008D5918" w:rsidP="00E77CEA"/>
    <w:p w:rsidR="008D5918" w:rsidRDefault="008D5918" w:rsidP="008D5918">
      <w:pPr>
        <w:pStyle w:val="Heading2"/>
      </w:pPr>
      <w:r>
        <w:t xml:space="preserve">Default members </w:t>
      </w:r>
    </w:p>
    <w:p w:rsidR="008D5918" w:rsidRDefault="008D5918" w:rsidP="00E77CEA">
      <w:r>
        <w:t xml:space="preserve">If member declared as default then we can access that member only within that package. </w:t>
      </w:r>
    </w:p>
    <w:p w:rsidR="008D5918" w:rsidRDefault="008D5918" w:rsidP="00E77CEA">
      <w:r>
        <w:t>That is from outside package we can’t access.</w:t>
      </w:r>
    </w:p>
    <w:p w:rsidR="008D5918" w:rsidRDefault="004F1E39" w:rsidP="00E77CEA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79BD50" wp14:editId="3A6086CC">
                <wp:simplePos x="0" y="0"/>
                <wp:positionH relativeFrom="column">
                  <wp:posOffset>3143250</wp:posOffset>
                </wp:positionH>
                <wp:positionV relativeFrom="paragraph">
                  <wp:posOffset>51435</wp:posOffset>
                </wp:positionV>
                <wp:extent cx="2428875" cy="1704975"/>
                <wp:effectExtent l="57150" t="38100" r="85725" b="104775"/>
                <wp:wrapNone/>
                <wp:docPr id="527" name="Snip Single Corner 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04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pack2;</w:t>
                            </w:r>
                          </w:p>
                          <w:p w:rsidR="0085402C" w:rsidRDefault="0085402C" w:rsidP="008D5918">
                            <w:pPr>
                              <w:rPr>
                                <w:color w:val="FFC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pack1.A;</w:t>
                            </w:r>
                          </w:p>
                          <w:p w:rsidR="0085402C" w:rsidRPr="00117830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s v main(String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[]){</w:t>
                            </w:r>
                          </w:p>
                          <w:p w:rsidR="0085402C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2D0830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Sop(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a.m1());</w:t>
                            </w:r>
                          </w:p>
                          <w:p w:rsidR="0085402C" w:rsidRDefault="0085402C" w:rsidP="008D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7" o:spid="_x0000_s1078" style="position:absolute;margin-left:247.5pt;margin-top:4.05pt;width:191.25pt;height:13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704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" adj="-11796480,,5400" path="m,l2144707,r284168,284168l2428875,1704975,,17049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144707,0;2428875,284168;2428875,1704975;0,1704975;0,0" o:connectangles="0,0,0,0,0,0" textboxrect="0,0,2428875,1704975"/>
                <v:textbox>
                  <w:txbxContent>
                    <w:p w:rsidR="0043071A" w:rsidRDefault="0043071A" w:rsidP="008D5918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pack2;</w:t>
                      </w:r>
                    </w:p>
                    <w:p w:rsidR="0043071A" w:rsidRDefault="0043071A" w:rsidP="008D5918">
                      <w:pPr>
                        <w:rPr>
                          <w:color w:val="FFC000"/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pack1.A;</w:t>
                      </w:r>
                    </w:p>
                    <w:p w:rsidR="0043071A" w:rsidRPr="00117830" w:rsidRDefault="0043071A" w:rsidP="008D5918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Default="0043071A" w:rsidP="008D5918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0"/>
                        </w:rPr>
                        <w:t>p</w:t>
                      </w:r>
                      <w:proofErr w:type="gramEnd"/>
                      <w:r>
                        <w:rPr>
                          <w:sz w:val="20"/>
                        </w:rPr>
                        <w:t xml:space="preserve"> s v main(String </w:t>
                      </w:r>
                      <w:proofErr w:type="spellStart"/>
                      <w:r>
                        <w:rPr>
                          <w:sz w:val="20"/>
                        </w:rPr>
                        <w:t>arg</w:t>
                      </w:r>
                      <w:proofErr w:type="spellEnd"/>
                      <w:r>
                        <w:rPr>
                          <w:sz w:val="20"/>
                        </w:rPr>
                        <w:t>[]){</w:t>
                      </w:r>
                    </w:p>
                    <w:p w:rsidR="0043071A" w:rsidRDefault="0043071A" w:rsidP="008D591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A </w:t>
                      </w:r>
                      <w:proofErr w:type="spellStart"/>
                      <w:r>
                        <w:rPr>
                          <w:sz w:val="20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sz w:val="20"/>
                        </w:rPr>
                        <w:t>A(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43071A" w:rsidRPr="002D0830" w:rsidRDefault="0043071A" w:rsidP="008D591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20"/>
                        </w:rPr>
                        <w:t>Sop(</w:t>
                      </w:r>
                      <w:proofErr w:type="gramEnd"/>
                      <w:r>
                        <w:rPr>
                          <w:sz w:val="20"/>
                        </w:rPr>
                        <w:t>a.m1());</w:t>
                      </w:r>
                    </w:p>
                    <w:p w:rsidR="0043071A" w:rsidRDefault="0043071A" w:rsidP="008D5918"/>
                  </w:txbxContent>
                </v:textbox>
              </v:shape>
            </w:pict>
          </mc:Fallback>
        </mc:AlternateContent>
      </w:r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2006B2" wp14:editId="7BAD922F">
                <wp:simplePos x="0" y="0"/>
                <wp:positionH relativeFrom="column">
                  <wp:posOffset>285750</wp:posOffset>
                </wp:positionH>
                <wp:positionV relativeFrom="paragraph">
                  <wp:posOffset>89535</wp:posOffset>
                </wp:positionV>
                <wp:extent cx="2428875" cy="1657350"/>
                <wp:effectExtent l="57150" t="38100" r="85725" b="95250"/>
                <wp:wrapNone/>
                <wp:docPr id="526" name="Snip Single Corner 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6573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8D5918">
                            <w:pPr>
                              <w:rPr>
                                <w:color w:val="FFC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pack1;</w:t>
                            </w:r>
                          </w:p>
                          <w:p w:rsidR="0085402C" w:rsidRPr="00117830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2D0830">
                              <w:rPr>
                                <w:color w:val="FF0000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2D0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Pr="00117830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double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m1(){</w:t>
                            </w:r>
                          </w:p>
                          <w:p w:rsidR="0085402C" w:rsidRPr="00117830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23.0/7;</w:t>
                            </w:r>
                          </w:p>
                          <w:p w:rsidR="0085402C" w:rsidRDefault="0085402C" w:rsidP="008D5918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8D5918"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8D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6" o:spid="_x0000_s1079" style="position:absolute;margin-left:22.5pt;margin-top:7.05pt;width:191.25pt;height:130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65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" adj="-11796480,,5400" path="m,l2152644,r276231,276231l2428875,1657350,,16573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152644,0;2428875,276231;2428875,1657350;0,1657350;0,0" o:connectangles="0,0,0,0,0,0" textboxrect="0,0,2428875,1657350"/>
                <v:textbox>
                  <w:txbxContent>
                    <w:p w:rsidR="0043071A" w:rsidRDefault="0043071A" w:rsidP="008D5918">
                      <w:pPr>
                        <w:rPr>
                          <w:color w:val="FFC000"/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package</w:t>
                      </w:r>
                      <w:proofErr w:type="gramEnd"/>
                      <w:r>
                        <w:rPr>
                          <w:sz w:val="20"/>
                        </w:rPr>
                        <w:t xml:space="preserve"> pack1;</w:t>
                      </w:r>
                    </w:p>
                    <w:p w:rsidR="0043071A" w:rsidRPr="00117830" w:rsidRDefault="0043071A" w:rsidP="008D5918">
                      <w:pPr>
                        <w:rPr>
                          <w:sz w:val="20"/>
                        </w:rPr>
                      </w:pPr>
                      <w:proofErr w:type="gramStart"/>
                      <w:r w:rsidRPr="002D0830">
                        <w:rPr>
                          <w:color w:val="FF0000"/>
                          <w:sz w:val="20"/>
                        </w:rPr>
                        <w:t>public</w:t>
                      </w:r>
                      <w:proofErr w:type="gramEnd"/>
                      <w:r w:rsidRPr="002D0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117830">
                        <w:rPr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Pr="00117830" w:rsidRDefault="0043071A" w:rsidP="008D5918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double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m1(){</w:t>
                      </w:r>
                    </w:p>
                    <w:p w:rsidR="0043071A" w:rsidRPr="00117830" w:rsidRDefault="0043071A" w:rsidP="008D5918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return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23.0/7;</w:t>
                      </w:r>
                    </w:p>
                    <w:p w:rsidR="0043071A" w:rsidRDefault="0043071A" w:rsidP="008D5918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8D5918"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8D5918"/>
                  </w:txbxContent>
                </v:textbox>
              </v:shape>
            </w:pict>
          </mc:Fallback>
        </mc:AlternateContent>
      </w:r>
    </w:p>
    <w:p w:rsidR="008D5918" w:rsidRDefault="008D5918" w:rsidP="00E77CEA"/>
    <w:p w:rsidR="00FE1303" w:rsidRDefault="00FE1303" w:rsidP="00E77CEA"/>
    <w:p w:rsidR="00FE1303" w:rsidRDefault="00FE1303" w:rsidP="00E77CEA"/>
    <w:p w:rsidR="00FE1303" w:rsidRDefault="00FE1303" w:rsidP="00E77CEA"/>
    <w:p w:rsidR="004F1E39" w:rsidRDefault="004F1E39" w:rsidP="00E77CEA"/>
    <w:p w:rsidR="004F1E39" w:rsidRDefault="004F1E39" w:rsidP="004F1E39">
      <w:pPr>
        <w:ind w:left="1440"/>
        <w:rPr>
          <w:sz w:val="24"/>
        </w:rPr>
      </w:pPr>
      <w:proofErr w:type="spellStart"/>
      <w:r>
        <w:t>CompileTimeError</w:t>
      </w:r>
      <w:proofErr w:type="spellEnd"/>
      <w:r>
        <w:t xml:space="preserve">: </w:t>
      </w:r>
      <w:proofErr w:type="gramStart"/>
      <w:r w:rsidRPr="002965AF">
        <w:rPr>
          <w:sz w:val="24"/>
        </w:rPr>
        <w:t>m1(</w:t>
      </w:r>
      <w:proofErr w:type="gramEnd"/>
      <w:r w:rsidRPr="002965AF">
        <w:rPr>
          <w:sz w:val="24"/>
        </w:rPr>
        <w:t>) is not public in A; cannot be accessed from outside package</w:t>
      </w:r>
    </w:p>
    <w:p w:rsidR="004F1E39" w:rsidRDefault="004F1E39" w:rsidP="00E77CEA"/>
    <w:p w:rsidR="00102686" w:rsidRDefault="00102686" w:rsidP="00E77CEA"/>
    <w:p w:rsidR="004F1E39" w:rsidRPr="004F1E39" w:rsidRDefault="004F1E39" w:rsidP="004F1E39">
      <w:pPr>
        <w:pStyle w:val="Heading2"/>
      </w:pPr>
      <w:r>
        <w:t xml:space="preserve">Private members </w:t>
      </w:r>
    </w:p>
    <w:p w:rsidR="004F1E39" w:rsidRDefault="004F1E39" w:rsidP="00E77CEA">
      <w:r>
        <w:t>If member is private that class should be accessible within that class</w:t>
      </w:r>
    </w:p>
    <w:p w:rsidR="004F1E39" w:rsidRDefault="004F1E39" w:rsidP="00E77CEA">
      <w:r>
        <w:t xml:space="preserve">From outside of the class we can’t access </w:t>
      </w:r>
    </w:p>
    <w:p w:rsidR="00102686" w:rsidRDefault="00102686" w:rsidP="00E77CEA"/>
    <w:p w:rsidR="00102686" w:rsidRDefault="00102686" w:rsidP="00E77CEA"/>
    <w:p w:rsidR="00102686" w:rsidRDefault="00102686" w:rsidP="00E77CEA"/>
    <w:p w:rsidR="00102686" w:rsidRDefault="00102686" w:rsidP="00102686">
      <w:pPr>
        <w:pStyle w:val="Heading3"/>
      </w:pPr>
      <w:r>
        <w:lastRenderedPageBreak/>
        <w:t xml:space="preserve">Abstract and private </w:t>
      </w:r>
    </w:p>
    <w:p w:rsidR="004F1E39" w:rsidRDefault="00102686" w:rsidP="00E77CEA"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CE05C4" wp14:editId="16C0113D">
                <wp:simplePos x="0" y="0"/>
                <wp:positionH relativeFrom="column">
                  <wp:posOffset>3143250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57150" t="38100" r="85725" b="95250"/>
                <wp:wrapNone/>
                <wp:docPr id="521" name="Snip Single Corner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287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117830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Child extends Parent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Pr="00117830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F1E39">
                              <w:rPr>
                                <w:color w:val="FF0000"/>
                                <w:sz w:val="20"/>
                              </w:rPr>
                              <w:t>private</w:t>
                            </w:r>
                            <w:proofErr w:type="gramEnd"/>
                            <w:r w:rsidRPr="004F1E39">
                              <w:rPr>
                                <w:color w:val="FF0000"/>
                                <w:sz w:val="20"/>
                              </w:rPr>
                              <w:t xml:space="preserve"> abstract </w:t>
                            </w:r>
                            <w:r w:rsidRPr="00117830">
                              <w:rPr>
                                <w:sz w:val="20"/>
                              </w:rPr>
                              <w:t>m1(){</w:t>
                            </w:r>
                          </w:p>
                          <w:p w:rsidR="0085402C" w:rsidRPr="00117830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11783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117830">
                              <w:rPr>
                                <w:sz w:val="20"/>
                              </w:rPr>
                              <w:t xml:space="preserve"> 23.0/7;</w:t>
                            </w:r>
                          </w:p>
                          <w:p w:rsidR="0085402C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4F1E39"/>
                          <w:p w:rsidR="0085402C" w:rsidRDefault="0085402C" w:rsidP="004F1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21" o:spid="_x0000_s1080" style="position:absolute;margin-left:247.5pt;margin-top:1pt;width:191.25pt;height:8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" adj="-11796480,,5400" path="m,l2257422,r171453,171453l2428875,1028700,,10287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57422,0;2428875,171453;2428875,1028700;0,1028700;0,0" o:connectangles="0,0,0,0,0,0" textboxrect="0,0,2428875,1028700"/>
                <v:textbox>
                  <w:txbxContent>
                    <w:p w:rsidR="0043071A" w:rsidRPr="00117830" w:rsidRDefault="0043071A" w:rsidP="004F1E39">
                      <w:pPr>
                        <w:rPr>
                          <w:sz w:val="20"/>
                        </w:rPr>
                      </w:pPr>
                      <w:proofErr w:type="gramStart"/>
                      <w:r w:rsidRPr="00117830">
                        <w:rPr>
                          <w:sz w:val="20"/>
                        </w:rPr>
                        <w:t>class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Child extends Parent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Pr="00117830" w:rsidRDefault="0043071A" w:rsidP="004F1E39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4F1E39">
                        <w:rPr>
                          <w:color w:val="FF0000"/>
                          <w:sz w:val="20"/>
                        </w:rPr>
                        <w:t>private</w:t>
                      </w:r>
                      <w:proofErr w:type="gramEnd"/>
                      <w:r w:rsidRPr="004F1E39">
                        <w:rPr>
                          <w:color w:val="FF0000"/>
                          <w:sz w:val="20"/>
                        </w:rPr>
                        <w:t xml:space="preserve"> abstract </w:t>
                      </w:r>
                      <w:r w:rsidRPr="00117830">
                        <w:rPr>
                          <w:sz w:val="20"/>
                        </w:rPr>
                        <w:t>m1(){</w:t>
                      </w:r>
                    </w:p>
                    <w:p w:rsidR="0043071A" w:rsidRPr="00117830" w:rsidRDefault="0043071A" w:rsidP="004F1E39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117830">
                        <w:rPr>
                          <w:sz w:val="20"/>
                        </w:rPr>
                        <w:t>return</w:t>
                      </w:r>
                      <w:proofErr w:type="gramEnd"/>
                      <w:r w:rsidRPr="00117830">
                        <w:rPr>
                          <w:sz w:val="20"/>
                        </w:rPr>
                        <w:t xml:space="preserve"> 23.0/7;</w:t>
                      </w:r>
                    </w:p>
                    <w:p w:rsidR="0043071A" w:rsidRDefault="0043071A" w:rsidP="004F1E39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4F1E39"/>
                    <w:p w:rsidR="0043071A" w:rsidRDefault="0043071A" w:rsidP="004F1E39"/>
                  </w:txbxContent>
                </v:textbox>
              </v:shape>
            </w:pict>
          </mc:Fallback>
        </mc:AlternateContent>
      </w:r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620D40" wp14:editId="09A34405">
                <wp:simplePos x="0" y="0"/>
                <wp:positionH relativeFrom="column">
                  <wp:posOffset>219075</wp:posOffset>
                </wp:positionH>
                <wp:positionV relativeFrom="paragraph">
                  <wp:posOffset>105410</wp:posOffset>
                </wp:positionV>
                <wp:extent cx="2428875" cy="828675"/>
                <wp:effectExtent l="57150" t="38100" r="85725" b="104775"/>
                <wp:wrapNone/>
                <wp:docPr id="482" name="Snip Single Corner 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286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117830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2D0830">
                              <w:rPr>
                                <w:color w:val="FF0000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2D083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4F1E39">
                              <w:rPr>
                                <w:color w:val="FF0000"/>
                                <w:sz w:val="20"/>
                              </w:rPr>
                              <w:t xml:space="preserve">abstract 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>Parent</w:t>
                            </w:r>
                            <w:r w:rsidRPr="00117830">
                              <w:rPr>
                                <w:sz w:val="20"/>
                              </w:rPr>
                              <w:t xml:space="preserve"> {</w:t>
                            </w:r>
                          </w:p>
                          <w:p w:rsidR="0085402C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r w:rsidRPr="00117830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F1E39">
                              <w:rPr>
                                <w:color w:val="FF0000"/>
                                <w:sz w:val="20"/>
                              </w:rPr>
                              <w:t>private</w:t>
                            </w:r>
                            <w:proofErr w:type="gramEnd"/>
                            <w:r w:rsidRPr="004F1E39">
                              <w:rPr>
                                <w:color w:val="FF0000"/>
                                <w:sz w:val="20"/>
                              </w:rPr>
                              <w:t xml:space="preserve"> abstract </w:t>
                            </w:r>
                            <w:r w:rsidRPr="00117830">
                              <w:rPr>
                                <w:sz w:val="20"/>
                              </w:rPr>
                              <w:t>m1</w:t>
                            </w:r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85402C" w:rsidRPr="00102686" w:rsidRDefault="0085402C" w:rsidP="004F1E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Default="0085402C" w:rsidP="004F1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82" o:spid="_x0000_s1081" style="position:absolute;margin-left:17.25pt;margin-top:8.3pt;width:191.25pt;height:65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28875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" adj="-11796480,,5400" path="m,l2290760,r138115,138115l2428875,828675,,8286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90760,0;2428875,138115;2428875,828675;0,828675;0,0" o:connectangles="0,0,0,0,0,0" textboxrect="0,0,2428875,828675"/>
                <v:textbox>
                  <w:txbxContent>
                    <w:p w:rsidR="0043071A" w:rsidRPr="00117830" w:rsidRDefault="0043071A" w:rsidP="004F1E39">
                      <w:pPr>
                        <w:rPr>
                          <w:sz w:val="20"/>
                        </w:rPr>
                      </w:pPr>
                      <w:proofErr w:type="gramStart"/>
                      <w:r w:rsidRPr="002D0830">
                        <w:rPr>
                          <w:color w:val="FF0000"/>
                          <w:sz w:val="20"/>
                        </w:rPr>
                        <w:t>public</w:t>
                      </w:r>
                      <w:proofErr w:type="gramEnd"/>
                      <w:r w:rsidRPr="002D083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4F1E39">
                        <w:rPr>
                          <w:color w:val="FF0000"/>
                          <w:sz w:val="20"/>
                        </w:rPr>
                        <w:t xml:space="preserve">abstract </w:t>
                      </w:r>
                      <w:r w:rsidRPr="00117830">
                        <w:rPr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>Parent</w:t>
                      </w:r>
                      <w:r w:rsidRPr="00117830">
                        <w:rPr>
                          <w:sz w:val="20"/>
                        </w:rPr>
                        <w:t xml:space="preserve"> {</w:t>
                      </w:r>
                    </w:p>
                    <w:p w:rsidR="0043071A" w:rsidRDefault="0043071A" w:rsidP="004F1E39">
                      <w:pPr>
                        <w:rPr>
                          <w:sz w:val="20"/>
                        </w:rPr>
                      </w:pPr>
                      <w:r w:rsidRPr="00117830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4F1E39">
                        <w:rPr>
                          <w:color w:val="FF0000"/>
                          <w:sz w:val="20"/>
                        </w:rPr>
                        <w:t>private</w:t>
                      </w:r>
                      <w:proofErr w:type="gramEnd"/>
                      <w:r w:rsidRPr="004F1E39">
                        <w:rPr>
                          <w:color w:val="FF0000"/>
                          <w:sz w:val="20"/>
                        </w:rPr>
                        <w:t xml:space="preserve"> abstract </w:t>
                      </w:r>
                      <w:r w:rsidRPr="00117830">
                        <w:rPr>
                          <w:sz w:val="20"/>
                        </w:rPr>
                        <w:t>m1</w:t>
                      </w:r>
                      <w:r>
                        <w:rPr>
                          <w:sz w:val="20"/>
                        </w:rPr>
                        <w:t>();</w:t>
                      </w:r>
                    </w:p>
                    <w:p w:rsidR="0043071A" w:rsidRPr="00102686" w:rsidRDefault="0043071A" w:rsidP="004F1E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43071A" w:rsidRDefault="0043071A" w:rsidP="004F1E39"/>
                  </w:txbxContent>
                </v:textbox>
              </v:shape>
            </w:pict>
          </mc:Fallback>
        </mc:AlternateContent>
      </w:r>
    </w:p>
    <w:p w:rsidR="004F1E39" w:rsidRDefault="00102686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751948" wp14:editId="4257B21A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</wp:posOffset>
                </wp:positionV>
                <wp:extent cx="1343025" cy="76200"/>
                <wp:effectExtent l="38100" t="76200" r="0" b="9525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8" o:spid="_x0000_s1026" type="#_x0000_t32" style="position:absolute;margin-left:159pt;margin-top:16.2pt;width:105.75pt;height:6pt;flip:y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F1E39" w:rsidRDefault="004F1E39" w:rsidP="00E77CEA"/>
    <w:p w:rsidR="00102686" w:rsidRDefault="00102686" w:rsidP="00E77CEA"/>
    <w:p w:rsidR="00102686" w:rsidRDefault="00102686" w:rsidP="00E77CEA">
      <w:r>
        <w:t>Abstract methods need to be available to child classes to provide implementation, but private methods are not available to child classes. Hence private abstract combination is illegal for methods.</w:t>
      </w:r>
    </w:p>
    <w:p w:rsidR="00102686" w:rsidRDefault="00102686" w:rsidP="00E77CEA"/>
    <w:p w:rsidR="00102686" w:rsidRDefault="00102686" w:rsidP="00102686">
      <w:pPr>
        <w:pStyle w:val="Heading2"/>
      </w:pPr>
      <w:r>
        <w:t xml:space="preserve">Protected members </w:t>
      </w:r>
    </w:p>
    <w:p w:rsidR="0043071A" w:rsidRDefault="00102686" w:rsidP="00102686">
      <w:r>
        <w:t>If a member declared as protected then we can access that member anywhere within the current package. But only in child class outside package.</w:t>
      </w:r>
    </w:p>
    <w:p w:rsidR="00102686" w:rsidRDefault="0043071A" w:rsidP="00102686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586C35" wp14:editId="103C0227">
                <wp:simplePos x="0" y="0"/>
                <wp:positionH relativeFrom="column">
                  <wp:posOffset>2924175</wp:posOffset>
                </wp:positionH>
                <wp:positionV relativeFrom="paragraph">
                  <wp:posOffset>223520</wp:posOffset>
                </wp:positionV>
                <wp:extent cx="1171575" cy="590550"/>
                <wp:effectExtent l="57150" t="19050" r="85725" b="95250"/>
                <wp:wrapNone/>
                <wp:docPr id="531" name="Ov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2C" w:rsidRDefault="0085402C" w:rsidP="0043071A">
                            <w:pPr>
                              <w:jc w:val="center"/>
                            </w:pPr>
                            <w:r>
                              <w:t>Class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1" o:spid="_x0000_s1082" style="position:absolute;margin-left:230.25pt;margin-top:17.6pt;width:92.25pt;height:46.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071A" w:rsidRDefault="0043071A" w:rsidP="0043071A">
                      <w:pPr>
                        <w:jc w:val="center"/>
                      </w:pPr>
                      <w:r>
                        <w:t>Class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2B3DED" wp14:editId="3AF389EF">
                <wp:simplePos x="0" y="0"/>
                <wp:positionH relativeFrom="column">
                  <wp:posOffset>409575</wp:posOffset>
                </wp:positionH>
                <wp:positionV relativeFrom="paragraph">
                  <wp:posOffset>166370</wp:posOffset>
                </wp:positionV>
                <wp:extent cx="2238375" cy="1809750"/>
                <wp:effectExtent l="57150" t="38100" r="85725" b="9525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43071A">
                            <w:r>
                              <w:t>Package hello;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9" o:spid="_x0000_s1083" style="position:absolute;margin-left:32.25pt;margin-top:13.1pt;width:176.25pt;height:142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43071A">
                      <w:r>
                        <w:t>Package hello;</w:t>
                      </w:r>
                    </w:p>
                  </w:txbxContent>
                </v:textbox>
              </v:rect>
            </w:pict>
          </mc:Fallback>
        </mc:AlternateContent>
      </w:r>
    </w:p>
    <w:p w:rsidR="00102686" w:rsidRPr="00102686" w:rsidRDefault="0043071A" w:rsidP="00102686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FF71B0" wp14:editId="01B93AF1">
                <wp:simplePos x="0" y="0"/>
                <wp:positionH relativeFrom="column">
                  <wp:posOffset>1104900</wp:posOffset>
                </wp:positionH>
                <wp:positionV relativeFrom="paragraph">
                  <wp:posOffset>196850</wp:posOffset>
                </wp:positionV>
                <wp:extent cx="1171575" cy="590550"/>
                <wp:effectExtent l="57150" t="38100" r="85725" b="952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Default="0085402C" w:rsidP="0043071A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0" o:spid="_x0000_s1084" style="position:absolute;margin-left:87pt;margin-top:15.5pt;width:92.25pt;height:46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071A" w:rsidRDefault="0043071A" w:rsidP="0043071A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02686" w:rsidRDefault="00102686" w:rsidP="00E77CEA"/>
    <w:p w:rsidR="00102686" w:rsidRDefault="0043071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16E666" wp14:editId="1B91AF66">
                <wp:simplePos x="0" y="0"/>
                <wp:positionH relativeFrom="column">
                  <wp:posOffset>2924175</wp:posOffset>
                </wp:positionH>
                <wp:positionV relativeFrom="paragraph">
                  <wp:posOffset>115570</wp:posOffset>
                </wp:positionV>
                <wp:extent cx="1543050" cy="904875"/>
                <wp:effectExtent l="57150" t="19050" r="57150" b="104775"/>
                <wp:wrapNone/>
                <wp:docPr id="533" name="Oval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2C" w:rsidRDefault="0085402C" w:rsidP="0043071A">
                            <w:pPr>
                              <w:jc w:val="center"/>
                            </w:pPr>
                            <w:r>
                              <w:t>Class D extends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3" o:spid="_x0000_s1085" style="position:absolute;margin-left:230.25pt;margin-top:9.1pt;width:121.5pt;height:71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071A" w:rsidRDefault="0043071A" w:rsidP="0043071A">
                      <w:pPr>
                        <w:jc w:val="center"/>
                      </w:pPr>
                      <w:r>
                        <w:t>Class D extends A</w:t>
                      </w:r>
                    </w:p>
                  </w:txbxContent>
                </v:textbox>
              </v:oval>
            </w:pict>
          </mc:Fallback>
        </mc:AlternateContent>
      </w:r>
    </w:p>
    <w:p w:rsidR="004F1E39" w:rsidRDefault="0043071A" w:rsidP="00E77CE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02AC74" wp14:editId="649EB428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1171575" cy="590550"/>
                <wp:effectExtent l="57150" t="19050" r="85725" b="95250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02C" w:rsidRDefault="0085402C" w:rsidP="0043071A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2" o:spid="_x0000_s1086" style="position:absolute;margin-left:36.75pt;margin-top:1.05pt;width:92.25pt;height:46.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071A" w:rsidRDefault="0043071A" w:rsidP="0043071A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oval>
            </w:pict>
          </mc:Fallback>
        </mc:AlternateContent>
      </w:r>
    </w:p>
    <w:p w:rsidR="004F1E39" w:rsidRDefault="004F1E39" w:rsidP="00E77CEA"/>
    <w:p w:rsidR="004F1E39" w:rsidRDefault="004F1E39" w:rsidP="0043071A">
      <w:pPr>
        <w:rPr>
          <w:sz w:val="24"/>
        </w:rPr>
      </w:pPr>
    </w:p>
    <w:p w:rsidR="004F1E39" w:rsidRDefault="004F1E39" w:rsidP="004F1E39">
      <w:pPr>
        <w:ind w:left="1440"/>
        <w:rPr>
          <w:sz w:val="24"/>
        </w:rPr>
      </w:pPr>
    </w:p>
    <w:p w:rsidR="0043071A" w:rsidRPr="002D20B6" w:rsidRDefault="0043071A" w:rsidP="0043071A">
      <w:pPr>
        <w:ind w:left="720" w:firstLine="720"/>
        <w:rPr>
          <w:color w:val="00B050"/>
        </w:rPr>
      </w:pPr>
      <w:r w:rsidRPr="002D20B6">
        <w:rPr>
          <w:color w:val="00B050"/>
        </w:rPr>
        <w:t xml:space="preserve">Protected = default + child  </w:t>
      </w:r>
    </w:p>
    <w:p w:rsidR="004F1E39" w:rsidRDefault="004F1E39" w:rsidP="004F1E39">
      <w:pPr>
        <w:ind w:left="1440"/>
        <w:rPr>
          <w:sz w:val="24"/>
        </w:rPr>
      </w:pPr>
    </w:p>
    <w:p w:rsidR="004F1E39" w:rsidRDefault="004F1E39" w:rsidP="004F1E39">
      <w:pPr>
        <w:ind w:left="1440"/>
        <w:rPr>
          <w:sz w:val="24"/>
        </w:rPr>
      </w:pPr>
    </w:p>
    <w:p w:rsidR="004F1E39" w:rsidRPr="004F1E39" w:rsidRDefault="004F1E39" w:rsidP="0043071A"/>
    <w:p w:rsidR="008D5918" w:rsidRDefault="00D451CC" w:rsidP="00E77CEA">
      <w:pPr>
        <w:pStyle w:val="Heading1"/>
      </w:pPr>
      <w:r w:rsidRPr="005D62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D6C7E8" wp14:editId="33BFF7E2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2657475" cy="3695700"/>
                <wp:effectExtent l="57150" t="38100" r="85725" b="95250"/>
                <wp:wrapNone/>
                <wp:docPr id="535" name="Snip Single Corner 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957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public.a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class A{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451CC">
                              <w:rPr>
                                <w:color w:val="FF0000"/>
                                <w:sz w:val="20"/>
                              </w:rPr>
                              <w:t>protected</w:t>
                            </w:r>
                            <w:proofErr w:type="gramEnd"/>
                            <w:r w:rsidRPr="00D451CC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>void m1(){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sop(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"miss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understod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");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};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 extends A{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s v main(String[]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) 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A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a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A(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a.m1(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C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c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A ac 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ac.m1(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); </w:t>
                            </w:r>
                          </w:p>
                          <w:p w:rsidR="0085402C" w:rsidRDefault="0085402C" w:rsidP="00D451CC">
                            <w:r w:rsidRPr="00D451CC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35" o:spid="_x0000_s1087" style="position:absolute;left:0;text-align:left;margin-left:6.75pt;margin-top:1.5pt;width:209.25pt;height:29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7475,369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" adj="-11796480,,5400" path="m,l2214554,r442921,442921l2657475,3695700,,36957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14554,0;2657475,442921;2657475,3695700;0,3695700;0,0" o:connectangles="0,0,0,0,0,0" textboxrect="0,0,2657475,3695700"/>
                <v:textbox>
                  <w:txbxContent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package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public.a</w:t>
                      </w:r>
                      <w:proofErr w:type="spellEnd"/>
                      <w:r w:rsidRPr="00D451CC">
                        <w:rPr>
                          <w:sz w:val="20"/>
                        </w:rPr>
                        <w:t>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public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class A{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D451CC">
                        <w:rPr>
                          <w:color w:val="FF0000"/>
                          <w:sz w:val="20"/>
                        </w:rPr>
                        <w:t>protected</w:t>
                      </w:r>
                      <w:proofErr w:type="gramEnd"/>
                      <w:r w:rsidRPr="00D451CC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>void m1(){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sop(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"miss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understod</w:t>
                      </w:r>
                      <w:proofErr w:type="spellEnd"/>
                      <w:r w:rsidRPr="00D451CC">
                        <w:rPr>
                          <w:sz w:val="20"/>
                        </w:rPr>
                        <w:t>");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};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>}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class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 extends A{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p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s v main(String[]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args</w:t>
                      </w:r>
                      <w:proofErr w:type="spellEnd"/>
                      <w:r w:rsidRPr="00D451CC">
                        <w:rPr>
                          <w:sz w:val="20"/>
                        </w:rPr>
                        <w:t>) 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A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a</w:t>
                      </w:r>
                      <w:proofErr w:type="spellEnd"/>
                      <w:r w:rsidRPr="00D451CC"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A(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a.m1(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C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c</w:t>
                      </w:r>
                      <w:proofErr w:type="spellEnd"/>
                      <w:r w:rsidRPr="00D451CC"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C(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c.m1(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A ac 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C(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ac.m1(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); </w:t>
                      </w:r>
                    </w:p>
                    <w:p w:rsidR="00D451CC" w:rsidRDefault="00D451CC" w:rsidP="00D451CC">
                      <w:r w:rsidRPr="00D451CC">
                        <w:rPr>
                          <w:sz w:val="20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D5918" w:rsidRDefault="00D451CC" w:rsidP="00E77CEA">
      <w:pPr>
        <w:pStyle w:val="Heading1"/>
      </w:pPr>
      <w:r w:rsidRPr="005D626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B419B8" wp14:editId="3F4B9145">
                <wp:simplePos x="0" y="0"/>
                <wp:positionH relativeFrom="column">
                  <wp:posOffset>3114675</wp:posOffset>
                </wp:positionH>
                <wp:positionV relativeFrom="paragraph">
                  <wp:posOffset>86360</wp:posOffset>
                </wp:positionV>
                <wp:extent cx="2657475" cy="2828925"/>
                <wp:effectExtent l="57150" t="38100" r="85725" b="104775"/>
                <wp:wrapNone/>
                <wp:docPr id="534" name="Snip Single Corner 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289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public.b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public.a.A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B extends A{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s void main(String[]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) {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515FE1">
                              <w:rPr>
                                <w:color w:val="FFC000"/>
                                <w:sz w:val="20"/>
                              </w:rPr>
                              <w:t xml:space="preserve">A </w:t>
                            </w:r>
                            <w:proofErr w:type="spellStart"/>
                            <w:r w:rsidRPr="00515FE1">
                              <w:rPr>
                                <w:color w:val="FFC000"/>
                                <w:sz w:val="20"/>
                              </w:rPr>
                              <w:t>a</w:t>
                            </w:r>
                            <w:proofErr w:type="spellEnd"/>
                            <w:r w:rsidRPr="00515FE1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A(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D451CC">
                              <w:rPr>
                                <w:color w:val="FF0000"/>
                                <w:sz w:val="20"/>
                              </w:rPr>
                              <w:t>//</w:t>
                            </w:r>
                            <w:proofErr w:type="gramStart"/>
                            <w:r w:rsidRPr="00D451CC">
                              <w:rPr>
                                <w:color w:val="FF0000"/>
                                <w:sz w:val="20"/>
                              </w:rPr>
                              <w:t>a.m1(</w:t>
                            </w:r>
                            <w:proofErr w:type="gramEnd"/>
                            <w:r w:rsidRPr="00D451CC">
                              <w:rPr>
                                <w:color w:val="FF000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ab/>
                              <w:t xml:space="preserve">     ---|1|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691E17">
                              <w:rPr>
                                <w:color w:val="00B050"/>
                                <w:sz w:val="20"/>
                              </w:rPr>
                              <w:t xml:space="preserve">B </w:t>
                            </w:r>
                            <w:proofErr w:type="spellStart"/>
                            <w:r w:rsidRPr="00691E17">
                              <w:rPr>
                                <w:color w:val="00B050"/>
                                <w:sz w:val="20"/>
                              </w:rPr>
                              <w:t>b</w:t>
                            </w:r>
                            <w:proofErr w:type="spellEnd"/>
                            <w:r w:rsidRPr="00691E17">
                              <w:rPr>
                                <w:color w:val="00B05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B(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b.m1(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515FE1">
                              <w:rPr>
                                <w:color w:val="FFC000"/>
                                <w:sz w:val="20"/>
                              </w:rPr>
                              <w:t xml:space="preserve">A </w:t>
                            </w:r>
                            <w:proofErr w:type="spellStart"/>
                            <w:r w:rsidRPr="00515FE1">
                              <w:rPr>
                                <w:color w:val="FFC000"/>
                                <w:sz w:val="20"/>
                              </w:rPr>
                              <w:t>ab</w:t>
                            </w:r>
                            <w:proofErr w:type="spellEnd"/>
                            <w:r w:rsidRPr="00515FE1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B(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D451CC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D451CC">
                              <w:rPr>
                                <w:color w:val="FF0000"/>
                                <w:sz w:val="20"/>
                              </w:rPr>
                              <w:t>//</w:t>
                            </w:r>
                            <w:proofErr w:type="gramStart"/>
                            <w:r w:rsidRPr="00D451CC">
                              <w:rPr>
                                <w:color w:val="FF0000"/>
                                <w:sz w:val="20"/>
                              </w:rPr>
                              <w:t>ab.m1(</w:t>
                            </w:r>
                            <w:proofErr w:type="gramEnd"/>
                            <w:r w:rsidRPr="00D451CC">
                              <w:rPr>
                                <w:color w:val="FF000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ab/>
                              <w:t xml:space="preserve">     ---|2|</w:t>
                            </w:r>
                          </w:p>
                          <w:p w:rsidR="0085402C" w:rsidRDefault="0085402C" w:rsidP="00D451CC">
                            <w:r w:rsidRPr="00D451CC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34" o:spid="_x0000_s1088" style="position:absolute;left:0;text-align:left;margin-left:245.25pt;margin-top:6.8pt;width:209.25pt;height:222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7475,282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" adj="-11796480,,5400" path="m,l2214554,r442921,442921l2657475,2828925,,282892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14554,0;2657475,442921;2657475,2828925;0,2828925;0,0" o:connectangles="0,0,0,0,0,0" textboxrect="0,0,2657475,2828925"/>
                <v:textbox>
                  <w:txbxContent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package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public.b</w:t>
                      </w:r>
                      <w:proofErr w:type="spellEnd"/>
                      <w:r w:rsidRPr="00D451CC">
                        <w:rPr>
                          <w:sz w:val="20"/>
                        </w:rPr>
                        <w:t>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import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public.a.A</w:t>
                      </w:r>
                      <w:proofErr w:type="spellEnd"/>
                      <w:r w:rsidRPr="00D451CC">
                        <w:rPr>
                          <w:sz w:val="20"/>
                        </w:rPr>
                        <w:t>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class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B extends A{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p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s void main(String[]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args</w:t>
                      </w:r>
                      <w:proofErr w:type="spellEnd"/>
                      <w:r w:rsidRPr="00D451CC">
                        <w:rPr>
                          <w:sz w:val="20"/>
                        </w:rPr>
                        <w:t>) {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515FE1">
                        <w:rPr>
                          <w:color w:val="FFC000"/>
                          <w:sz w:val="20"/>
                        </w:rPr>
                        <w:t xml:space="preserve">A </w:t>
                      </w:r>
                      <w:proofErr w:type="spellStart"/>
                      <w:r w:rsidRPr="00515FE1">
                        <w:rPr>
                          <w:color w:val="FFC000"/>
                          <w:sz w:val="20"/>
                        </w:rPr>
                        <w:t>a</w:t>
                      </w:r>
                      <w:proofErr w:type="spellEnd"/>
                      <w:r w:rsidRPr="00515FE1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A(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D451CC">
                        <w:rPr>
                          <w:color w:val="FF0000"/>
                          <w:sz w:val="20"/>
                        </w:rPr>
                        <w:t>//</w:t>
                      </w:r>
                      <w:proofErr w:type="gramStart"/>
                      <w:r w:rsidRPr="00D451CC">
                        <w:rPr>
                          <w:color w:val="FF0000"/>
                          <w:sz w:val="20"/>
                        </w:rPr>
                        <w:t>a.m1(</w:t>
                      </w:r>
                      <w:proofErr w:type="gramEnd"/>
                      <w:r w:rsidRPr="00D451CC">
                        <w:rPr>
                          <w:color w:val="FF0000"/>
                          <w:sz w:val="20"/>
                        </w:rPr>
                        <w:t>);</w:t>
                      </w:r>
                      <w:r>
                        <w:rPr>
                          <w:color w:val="FF0000"/>
                          <w:sz w:val="20"/>
                        </w:rPr>
                        <w:tab/>
                        <w:t xml:space="preserve">     ---|1|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691E17">
                        <w:rPr>
                          <w:color w:val="00B050"/>
                          <w:sz w:val="20"/>
                        </w:rPr>
                        <w:t xml:space="preserve">B </w:t>
                      </w:r>
                      <w:proofErr w:type="spellStart"/>
                      <w:r w:rsidRPr="00691E17">
                        <w:rPr>
                          <w:color w:val="00B050"/>
                          <w:sz w:val="20"/>
                        </w:rPr>
                        <w:t>b</w:t>
                      </w:r>
                      <w:proofErr w:type="spellEnd"/>
                      <w:r w:rsidRPr="00691E17">
                        <w:rPr>
                          <w:color w:val="00B05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B(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b.m1(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515FE1">
                        <w:rPr>
                          <w:color w:val="FFC000"/>
                          <w:sz w:val="20"/>
                        </w:rPr>
                        <w:t xml:space="preserve">A </w:t>
                      </w:r>
                      <w:proofErr w:type="spellStart"/>
                      <w:r w:rsidRPr="00515FE1">
                        <w:rPr>
                          <w:color w:val="FFC000"/>
                          <w:sz w:val="20"/>
                        </w:rPr>
                        <w:t>ab</w:t>
                      </w:r>
                      <w:proofErr w:type="spellEnd"/>
                      <w:r w:rsidRPr="00515FE1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B(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D451CC" w:rsidRPr="00D451CC" w:rsidRDefault="00D451CC" w:rsidP="00D451CC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D451CC">
                        <w:rPr>
                          <w:color w:val="FF0000"/>
                          <w:sz w:val="20"/>
                        </w:rPr>
                        <w:t>//</w:t>
                      </w:r>
                      <w:proofErr w:type="gramStart"/>
                      <w:r w:rsidRPr="00D451CC">
                        <w:rPr>
                          <w:color w:val="FF0000"/>
                          <w:sz w:val="20"/>
                        </w:rPr>
                        <w:t>ab.m1(</w:t>
                      </w:r>
                      <w:proofErr w:type="gramEnd"/>
                      <w:r w:rsidRPr="00D451CC">
                        <w:rPr>
                          <w:color w:val="FF0000"/>
                          <w:sz w:val="20"/>
                        </w:rPr>
                        <w:t>);</w:t>
                      </w:r>
                      <w:r>
                        <w:rPr>
                          <w:color w:val="FF0000"/>
                          <w:sz w:val="20"/>
                        </w:rPr>
                        <w:tab/>
                        <w:t xml:space="preserve">     </w:t>
                      </w:r>
                      <w:r>
                        <w:rPr>
                          <w:color w:val="FF0000"/>
                          <w:sz w:val="20"/>
                        </w:rPr>
                        <w:t>---|</w:t>
                      </w:r>
                      <w:r>
                        <w:rPr>
                          <w:color w:val="FF0000"/>
                          <w:sz w:val="20"/>
                        </w:rPr>
                        <w:t>2</w:t>
                      </w:r>
                      <w:r>
                        <w:rPr>
                          <w:color w:val="FF0000"/>
                          <w:sz w:val="20"/>
                        </w:rPr>
                        <w:t>|</w:t>
                      </w:r>
                    </w:p>
                    <w:p w:rsidR="00D451CC" w:rsidRDefault="00D451CC" w:rsidP="00D451CC">
                      <w:r w:rsidRPr="00D451CC">
                        <w:rPr>
                          <w:sz w:val="20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D5918" w:rsidRDefault="008D5918" w:rsidP="00E77CEA">
      <w:pPr>
        <w:pStyle w:val="Heading1"/>
      </w:pPr>
    </w:p>
    <w:p w:rsidR="00D451CC" w:rsidRDefault="00D451CC" w:rsidP="00D451CC"/>
    <w:p w:rsidR="00D451CC" w:rsidRDefault="00D451CC" w:rsidP="00D451CC"/>
    <w:p w:rsidR="00D451CC" w:rsidRDefault="00D451CC" w:rsidP="00D451CC"/>
    <w:p w:rsidR="00D451CC" w:rsidRDefault="00D451CC" w:rsidP="00D451CC"/>
    <w:p w:rsidR="00D451CC" w:rsidRDefault="00D451CC" w:rsidP="00D451CC"/>
    <w:p w:rsidR="00D451CC" w:rsidRDefault="00D451CC" w:rsidP="00D451CC">
      <w:r>
        <w:t>Line 1, 2 is wrong. Remaining</w:t>
      </w:r>
      <w:r w:rsidR="00515FE1">
        <w:t xml:space="preserve"> code</w:t>
      </w:r>
      <w:r>
        <w:t xml:space="preserve"> is perfectly valid.</w:t>
      </w:r>
    </w:p>
    <w:p w:rsidR="00D451CC" w:rsidRDefault="00D451CC" w:rsidP="00D451CC"/>
    <w:p w:rsidR="00515FE1" w:rsidRDefault="00515FE1" w:rsidP="00D451CC">
      <w:proofErr w:type="spellStart"/>
      <w:proofErr w:type="gramStart"/>
      <w:r>
        <w:t>compileTimeError</w:t>
      </w:r>
      <w:proofErr w:type="spellEnd"/>
      <w:proofErr w:type="gramEnd"/>
      <w:r>
        <w:t>:</w:t>
      </w:r>
    </w:p>
    <w:p w:rsidR="00D451CC" w:rsidRDefault="00515FE1" w:rsidP="00515FE1">
      <w:pPr>
        <w:ind w:left="720" w:firstLine="720"/>
      </w:pPr>
      <w:proofErr w:type="gramStart"/>
      <w:r w:rsidRPr="00515FE1">
        <w:t>m1(</w:t>
      </w:r>
      <w:proofErr w:type="gramEnd"/>
      <w:r w:rsidRPr="00515FE1">
        <w:t>) has protected access in A</w:t>
      </w:r>
    </w:p>
    <w:p w:rsidR="00515FE1" w:rsidRDefault="00515FE1" w:rsidP="00515FE1"/>
    <w:p w:rsidR="00515FE1" w:rsidRDefault="00515FE1" w:rsidP="00515FE1">
      <w:r>
        <w:t>We can access protected member within the current package anywhere either by using parent reference or by using child reference.</w:t>
      </w:r>
    </w:p>
    <w:p w:rsidR="00515FE1" w:rsidRPr="00515FE1" w:rsidRDefault="00515FE1" w:rsidP="00515FE1">
      <w:pPr>
        <w:rPr>
          <w:color w:val="FFC000"/>
        </w:rPr>
      </w:pPr>
      <w:r>
        <w:t xml:space="preserve">But we can access protected member in outside package only in </w:t>
      </w:r>
      <w:r w:rsidRPr="00515FE1">
        <w:rPr>
          <w:color w:val="548DD4" w:themeColor="text2" w:themeTint="99"/>
        </w:rPr>
        <w:t>child classes</w:t>
      </w:r>
      <w:r>
        <w:t xml:space="preserve">, and we should use </w:t>
      </w:r>
      <w:r w:rsidR="00691E17">
        <w:rPr>
          <w:color w:val="FFC000"/>
        </w:rPr>
        <w:t>that c</w:t>
      </w:r>
      <w:r w:rsidRPr="00515FE1">
        <w:rPr>
          <w:color w:val="FFC000"/>
        </w:rPr>
        <w:t>hild reference only.</w:t>
      </w:r>
    </w:p>
    <w:p w:rsidR="00515FE1" w:rsidRDefault="00515FE1" w:rsidP="00515FE1"/>
    <w:p w:rsidR="00515FE1" w:rsidRPr="00515FE1" w:rsidRDefault="00515FE1" w:rsidP="00515FE1">
      <w:pPr>
        <w:rPr>
          <w:color w:val="365F91" w:themeColor="accent1" w:themeShade="BF"/>
        </w:rPr>
      </w:pPr>
    </w:p>
    <w:p w:rsidR="00D451CC" w:rsidRDefault="00D451CC" w:rsidP="00D451CC"/>
    <w:p w:rsidR="00D451CC" w:rsidRDefault="00691E17" w:rsidP="00D451CC">
      <w:r w:rsidRPr="005D62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379F726" wp14:editId="790B29DE">
                <wp:simplePos x="0" y="0"/>
                <wp:positionH relativeFrom="column">
                  <wp:posOffset>142875</wp:posOffset>
                </wp:positionH>
                <wp:positionV relativeFrom="paragraph">
                  <wp:posOffset>97155</wp:posOffset>
                </wp:positionV>
                <wp:extent cx="2657475" cy="4171950"/>
                <wp:effectExtent l="57150" t="38100" r="85725" b="95250"/>
                <wp:wrapNone/>
                <wp:docPr id="537" name="Snip Single Corner 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1719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package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com.modifiers._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public.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D451CC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class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 extends 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D451CC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451CC">
                              <w:rPr>
                                <w:sz w:val="20"/>
                              </w:rPr>
                              <w:t>p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 xml:space="preserve"> s void main(String[] </w:t>
                            </w:r>
                            <w:proofErr w:type="spellStart"/>
                            <w:r w:rsidRPr="00D451CC">
                              <w:rPr>
                                <w:sz w:val="20"/>
                              </w:rPr>
                              <w:t>args</w:t>
                            </w:r>
                            <w:proofErr w:type="spellEnd"/>
                            <w:r w:rsidRPr="00D451CC">
                              <w:rPr>
                                <w:sz w:val="20"/>
                              </w:rPr>
                              <w:t>) {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420C12">
                              <w:rPr>
                                <w:color w:val="FFC000"/>
                                <w:sz w:val="20"/>
                              </w:rPr>
                              <w:t xml:space="preserve">A </w:t>
                            </w:r>
                            <w:proofErr w:type="spellStart"/>
                            <w:r w:rsidRPr="00420C12">
                              <w:rPr>
                                <w:color w:val="FFC000"/>
                                <w:sz w:val="20"/>
                              </w:rPr>
                              <w:t>a</w:t>
                            </w:r>
                            <w:proofErr w:type="spellEnd"/>
                            <w:r w:rsidRPr="00420C12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420C12">
                              <w:rPr>
                                <w:color w:val="FFC000"/>
                                <w:sz w:val="20"/>
                              </w:rPr>
                              <w:t>A(</w:t>
                            </w:r>
                            <w:proofErr w:type="gramEnd"/>
                            <w:r w:rsidRPr="00420C12">
                              <w:rPr>
                                <w:color w:val="FFC000"/>
                                <w:sz w:val="20"/>
                              </w:rPr>
                              <w:t>)</w:t>
                            </w:r>
                            <w:r w:rsidRPr="00AE45AD">
                              <w:rPr>
                                <w:color w:val="FFC000"/>
                                <w:sz w:val="20"/>
                              </w:rPr>
                              <w:t>;</w:t>
                            </w:r>
                          </w:p>
                          <w:p w:rsidR="0085402C" w:rsidRDefault="0085402C" w:rsidP="00691E17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AE45AD">
                              <w:rPr>
                                <w:color w:val="FFC000"/>
                                <w:sz w:val="20"/>
                              </w:rPr>
                              <w:t>a</w:t>
                            </w:r>
                            <w:r w:rsidRPr="00420C12">
                              <w:rPr>
                                <w:color w:val="auto"/>
                                <w:sz w:val="20"/>
                              </w:rPr>
                              <w:t>.m1(</w:t>
                            </w:r>
                            <w:proofErr w:type="gramEnd"/>
                            <w:r w:rsidRPr="00420C12">
                              <w:rPr>
                                <w:color w:val="auto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ab/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420C12">
                              <w:rPr>
                                <w:color w:val="548DD4" w:themeColor="text2" w:themeTint="99"/>
                                <w:sz w:val="20"/>
                              </w:rPr>
                              <w:t xml:space="preserve">B </w:t>
                            </w:r>
                            <w:proofErr w:type="spellStart"/>
                            <w:r w:rsidRPr="00420C12">
                              <w:rPr>
                                <w:color w:val="548DD4" w:themeColor="text2" w:themeTint="99"/>
                                <w:sz w:val="20"/>
                              </w:rPr>
                              <w:t>b</w:t>
                            </w:r>
                            <w:proofErr w:type="spellEnd"/>
                            <w:r w:rsidRPr="00420C12">
                              <w:rPr>
                                <w:color w:val="548DD4" w:themeColor="text2" w:themeTint="99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420C12">
                              <w:rPr>
                                <w:color w:val="548DD4" w:themeColor="text2" w:themeTint="99"/>
                                <w:sz w:val="20"/>
                              </w:rPr>
                              <w:t>B(</w:t>
                            </w:r>
                            <w:proofErr w:type="gramEnd"/>
                            <w:r w:rsidRPr="00420C12">
                              <w:rPr>
                                <w:color w:val="548DD4" w:themeColor="text2" w:themeTint="99"/>
                                <w:sz w:val="20"/>
                              </w:rPr>
                              <w:t>);</w:t>
                            </w:r>
                          </w:p>
                          <w:p w:rsidR="0085402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>b</w:t>
                            </w:r>
                            <w:r w:rsidRPr="00D451CC">
                              <w:rPr>
                                <w:sz w:val="20"/>
                              </w:rPr>
                              <w:t>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420C12" w:rsidRDefault="0085402C" w:rsidP="00691E17">
                            <w:pPr>
                              <w:rPr>
                                <w:color w:val="00B050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 w:rsidRPr="00420C12">
                              <w:rPr>
                                <w:color w:val="00B050"/>
                                <w:sz w:val="20"/>
                              </w:rPr>
                              <w:t xml:space="preserve">D </w:t>
                            </w:r>
                            <w:proofErr w:type="spellStart"/>
                            <w:r w:rsidRPr="00420C12">
                              <w:rPr>
                                <w:color w:val="00B050"/>
                                <w:sz w:val="20"/>
                              </w:rPr>
                              <w:t>d</w:t>
                            </w:r>
                            <w:proofErr w:type="spellEnd"/>
                            <w:r w:rsidRPr="00420C12">
                              <w:rPr>
                                <w:color w:val="00B050"/>
                                <w:sz w:val="20"/>
                              </w:rPr>
                              <w:t xml:space="preserve"> = </w:t>
                            </w:r>
                            <w:r w:rsidRPr="00420C12">
                              <w:rPr>
                                <w:color w:val="auto"/>
                                <w:sz w:val="20"/>
                              </w:rPr>
                              <w:t xml:space="preserve">new </w:t>
                            </w:r>
                            <w:proofErr w:type="gramStart"/>
                            <w:r w:rsidRPr="00420C12">
                              <w:rPr>
                                <w:color w:val="00B050"/>
                                <w:sz w:val="20"/>
                              </w:rPr>
                              <w:t>D(</w:t>
                            </w:r>
                            <w:proofErr w:type="gramEnd"/>
                            <w:r w:rsidRPr="00420C12">
                              <w:rPr>
                                <w:color w:val="00B050"/>
                                <w:sz w:val="20"/>
                              </w:rPr>
                              <w:t>);</w:t>
                            </w:r>
                          </w:p>
                          <w:p w:rsidR="0085402C" w:rsidRPr="00420C12" w:rsidRDefault="0085402C" w:rsidP="00691E17">
                            <w:pPr>
                              <w:rPr>
                                <w:color w:val="00B050"/>
                                <w:sz w:val="20"/>
                              </w:rPr>
                            </w:pPr>
                            <w:r w:rsidRPr="00420C12">
                              <w:rPr>
                                <w:color w:val="00B05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B05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.m1</w:t>
                            </w:r>
                            <w:r w:rsidRPr="00420C12">
                              <w:rPr>
                                <w:color w:val="auto"/>
                                <w:sz w:val="20"/>
                              </w:rPr>
                              <w:t>(</w:t>
                            </w:r>
                            <w:proofErr w:type="gramEnd"/>
                            <w:r w:rsidRPr="00420C12">
                              <w:rPr>
                                <w:color w:val="auto"/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420C1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420C12">
                              <w:rPr>
                                <w:color w:val="FFC000"/>
                                <w:sz w:val="20"/>
                              </w:rPr>
                              <w:t>A a</w:t>
                            </w:r>
                            <w:r>
                              <w:rPr>
                                <w:color w:val="FFC000"/>
                                <w:sz w:val="20"/>
                              </w:rPr>
                              <w:t>d</w:t>
                            </w:r>
                            <w:r w:rsidRPr="00420C12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AE45AD">
                              <w:rPr>
                                <w:color w:val="00B050"/>
                                <w:sz w:val="20"/>
                              </w:rPr>
                              <w:t>D(</w:t>
                            </w:r>
                            <w:proofErr w:type="gramEnd"/>
                            <w:r w:rsidRPr="00AE45AD">
                              <w:rPr>
                                <w:color w:val="00B050"/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420C12">
                            <w:pPr>
                              <w:rPr>
                                <w:sz w:val="20"/>
                              </w:rPr>
                            </w:pPr>
                            <w:r w:rsidRPr="00AE45AD">
                              <w:rPr>
                                <w:color w:val="FFC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AE45AD">
                              <w:rPr>
                                <w:color w:val="FFC000"/>
                                <w:sz w:val="20"/>
                              </w:rPr>
                              <w:t>ad</w:t>
                            </w:r>
                            <w:r w:rsidRPr="00D451CC">
                              <w:rPr>
                                <w:sz w:val="20"/>
                              </w:rPr>
                              <w:t>.m1(</w:t>
                            </w:r>
                            <w:proofErr w:type="gramEnd"/>
                            <w:r w:rsidRPr="00D451CC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420C1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AE45AD">
                              <w:rPr>
                                <w:color w:val="FFC000"/>
                                <w:sz w:val="20"/>
                              </w:rPr>
                              <w:t xml:space="preserve">A </w:t>
                            </w:r>
                            <w:proofErr w:type="spellStart"/>
                            <w:r w:rsidRPr="00AE45AD">
                              <w:rPr>
                                <w:color w:val="FFC000"/>
                                <w:sz w:val="20"/>
                              </w:rPr>
                              <w:t>ab</w:t>
                            </w:r>
                            <w:proofErr w:type="spellEnd"/>
                            <w:r w:rsidRPr="00AE45AD">
                              <w:rPr>
                                <w:color w:val="FFC000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>B(</w:t>
                            </w:r>
                            <w:proofErr w:type="gramEnd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AE45AD">
                              <w:rPr>
                                <w:color w:val="FFC000"/>
                                <w:sz w:val="20"/>
                              </w:rPr>
                              <w:t>ab</w:t>
                            </w:r>
                            <w:r>
                              <w:rPr>
                                <w:sz w:val="20"/>
                              </w:rPr>
                              <w:t>.m1(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 xml:space="preserve">B </w:t>
                            </w:r>
                            <w:proofErr w:type="spellStart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>bd</w:t>
                            </w:r>
                            <w:proofErr w:type="spellEnd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 xml:space="preserve"> </w:t>
                            </w:r>
                            <w:r w:rsidRPr="00D451CC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gramStart"/>
                            <w:r w:rsidRPr="00AE45AD">
                              <w:rPr>
                                <w:color w:val="00B050"/>
                                <w:sz w:val="20"/>
                              </w:rPr>
                              <w:t>D(</w:t>
                            </w:r>
                            <w:proofErr w:type="gramEnd"/>
                            <w:r w:rsidRPr="00AE45AD">
                              <w:rPr>
                                <w:color w:val="00B050"/>
                                <w:sz w:val="20"/>
                              </w:rPr>
                              <w:t>);</w:t>
                            </w:r>
                          </w:p>
                          <w:p w:rsidR="0085402C" w:rsidRPr="00D451CC" w:rsidRDefault="0085402C" w:rsidP="00691E17">
                            <w:pPr>
                              <w:rPr>
                                <w:sz w:val="20"/>
                              </w:rPr>
                            </w:pPr>
                            <w:r w:rsidRPr="00D451CC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AE45AD">
                              <w:rPr>
                                <w:color w:val="548DD4" w:themeColor="text2" w:themeTint="99"/>
                                <w:sz w:val="20"/>
                              </w:rPr>
                              <w:t>bd</w:t>
                            </w:r>
                            <w:r w:rsidRPr="00420C12">
                              <w:rPr>
                                <w:color w:val="auto"/>
                                <w:sz w:val="20"/>
                              </w:rPr>
                              <w:t>.m1(</w:t>
                            </w:r>
                            <w:proofErr w:type="gramEnd"/>
                            <w:r w:rsidRPr="00420C12">
                              <w:rPr>
                                <w:color w:val="auto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ab/>
                              <w:t xml:space="preserve">     </w:t>
                            </w:r>
                          </w:p>
                          <w:p w:rsidR="0085402C" w:rsidRDefault="0085402C" w:rsidP="00691E17"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37" o:spid="_x0000_s1089" style="position:absolute;margin-left:11.25pt;margin-top:7.65pt;width:209.25pt;height:32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7475,417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" adj="-11796480,,5400" path="m,l2214554,r442921,442921l2657475,4171950,,417195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214554,0;2657475,442921;2657475,4171950;0,4171950;0,0" o:connectangles="0,0,0,0,0,0" textboxrect="0,0,2657475,4171950"/>
                <v:textbox>
                  <w:txbxContent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package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d</w:t>
                      </w:r>
                      <w:proofErr w:type="spellEnd"/>
                      <w:r w:rsidRPr="00D451CC">
                        <w:rPr>
                          <w:sz w:val="20"/>
                        </w:rPr>
                        <w:t>;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import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com.modifiers._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public.</w:t>
                      </w:r>
                      <w:r>
                        <w:rPr>
                          <w:sz w:val="20"/>
                        </w:rPr>
                        <w:t>b</w:t>
                      </w:r>
                      <w:r w:rsidRPr="00D451CC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B</w:t>
                      </w:r>
                      <w:proofErr w:type="spellEnd"/>
                      <w:r w:rsidRPr="00D451CC">
                        <w:rPr>
                          <w:sz w:val="20"/>
                        </w:rPr>
                        <w:t>;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proofErr w:type="gramStart"/>
                      <w:r w:rsidRPr="00D451CC">
                        <w:rPr>
                          <w:sz w:val="20"/>
                        </w:rPr>
                        <w:t>class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</w:t>
                      </w:r>
                      <w:r w:rsidRPr="00D451CC">
                        <w:rPr>
                          <w:sz w:val="20"/>
                        </w:rPr>
                        <w:t xml:space="preserve"> extends </w:t>
                      </w:r>
                      <w:r>
                        <w:rPr>
                          <w:sz w:val="20"/>
                        </w:rPr>
                        <w:t>B</w:t>
                      </w:r>
                      <w:r w:rsidRPr="00D451CC">
                        <w:rPr>
                          <w:sz w:val="20"/>
                        </w:rPr>
                        <w:t>{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D451CC">
                        <w:rPr>
                          <w:sz w:val="20"/>
                        </w:rPr>
                        <w:t>p</w:t>
                      </w:r>
                      <w:proofErr w:type="gramEnd"/>
                      <w:r w:rsidRPr="00D451CC">
                        <w:rPr>
                          <w:sz w:val="20"/>
                        </w:rPr>
                        <w:t xml:space="preserve"> s void main(String[] </w:t>
                      </w:r>
                      <w:proofErr w:type="spellStart"/>
                      <w:r w:rsidRPr="00D451CC">
                        <w:rPr>
                          <w:sz w:val="20"/>
                        </w:rPr>
                        <w:t>args</w:t>
                      </w:r>
                      <w:proofErr w:type="spellEnd"/>
                      <w:r w:rsidRPr="00D451CC">
                        <w:rPr>
                          <w:sz w:val="20"/>
                        </w:rPr>
                        <w:t>) {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420C12">
                        <w:rPr>
                          <w:color w:val="FFC000"/>
                          <w:sz w:val="20"/>
                        </w:rPr>
                        <w:t xml:space="preserve">A </w:t>
                      </w:r>
                      <w:proofErr w:type="spellStart"/>
                      <w:r w:rsidRPr="00420C12">
                        <w:rPr>
                          <w:color w:val="FFC000"/>
                          <w:sz w:val="20"/>
                        </w:rPr>
                        <w:t>a</w:t>
                      </w:r>
                      <w:proofErr w:type="spellEnd"/>
                      <w:r w:rsidRPr="00420C12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Pr="00420C12">
                        <w:rPr>
                          <w:color w:val="FFC000"/>
                          <w:sz w:val="20"/>
                        </w:rPr>
                        <w:t>A(</w:t>
                      </w:r>
                      <w:proofErr w:type="gramEnd"/>
                      <w:r w:rsidRPr="00420C12">
                        <w:rPr>
                          <w:color w:val="FFC000"/>
                          <w:sz w:val="20"/>
                        </w:rPr>
                        <w:t>)</w:t>
                      </w:r>
                      <w:r w:rsidRPr="00AE45AD">
                        <w:rPr>
                          <w:color w:val="FFC000"/>
                          <w:sz w:val="20"/>
                        </w:rPr>
                        <w:t>;</w:t>
                      </w:r>
                    </w:p>
                    <w:p w:rsidR="00420C12" w:rsidRDefault="00691E17" w:rsidP="00691E17">
                      <w:pPr>
                        <w:rPr>
                          <w:color w:val="FF0000"/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AE45AD">
                        <w:rPr>
                          <w:color w:val="FFC000"/>
                          <w:sz w:val="20"/>
                        </w:rPr>
                        <w:t>a</w:t>
                      </w:r>
                      <w:r w:rsidRPr="00420C12">
                        <w:rPr>
                          <w:color w:val="auto"/>
                          <w:sz w:val="20"/>
                        </w:rPr>
                        <w:t>.m1(</w:t>
                      </w:r>
                      <w:proofErr w:type="gramEnd"/>
                      <w:r w:rsidRPr="00420C12">
                        <w:rPr>
                          <w:color w:val="auto"/>
                          <w:sz w:val="20"/>
                        </w:rPr>
                        <w:t>);</w:t>
                      </w:r>
                      <w:r>
                        <w:rPr>
                          <w:color w:val="FF0000"/>
                          <w:sz w:val="20"/>
                        </w:rPr>
                        <w:tab/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Pr="00420C12">
                        <w:rPr>
                          <w:color w:val="548DD4" w:themeColor="text2" w:themeTint="99"/>
                          <w:sz w:val="20"/>
                        </w:rPr>
                        <w:t xml:space="preserve">B </w:t>
                      </w:r>
                      <w:proofErr w:type="spellStart"/>
                      <w:r w:rsidRPr="00420C12">
                        <w:rPr>
                          <w:color w:val="548DD4" w:themeColor="text2" w:themeTint="99"/>
                          <w:sz w:val="20"/>
                        </w:rPr>
                        <w:t>b</w:t>
                      </w:r>
                      <w:proofErr w:type="spellEnd"/>
                      <w:r w:rsidRPr="00420C12">
                        <w:rPr>
                          <w:color w:val="548DD4" w:themeColor="text2" w:themeTint="99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Pr="00420C12">
                        <w:rPr>
                          <w:color w:val="548DD4" w:themeColor="text2" w:themeTint="99"/>
                          <w:sz w:val="20"/>
                        </w:rPr>
                        <w:t>B(</w:t>
                      </w:r>
                      <w:proofErr w:type="gramEnd"/>
                      <w:r w:rsidRPr="00420C12">
                        <w:rPr>
                          <w:color w:val="548DD4" w:themeColor="text2" w:themeTint="99"/>
                          <w:sz w:val="20"/>
                        </w:rPr>
                        <w:t>);</w:t>
                      </w:r>
                    </w:p>
                    <w:p w:rsidR="00691E17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AE45AD">
                        <w:rPr>
                          <w:color w:val="548DD4" w:themeColor="text2" w:themeTint="99"/>
                          <w:sz w:val="20"/>
                        </w:rPr>
                        <w:t>b</w:t>
                      </w:r>
                      <w:r w:rsidRPr="00D451CC">
                        <w:rPr>
                          <w:sz w:val="20"/>
                        </w:rPr>
                        <w:t>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691E17" w:rsidRPr="00420C12" w:rsidRDefault="00691E17" w:rsidP="00691E17">
                      <w:pPr>
                        <w:rPr>
                          <w:color w:val="00B050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        </w:t>
                      </w:r>
                      <w:r w:rsidRPr="00420C12">
                        <w:rPr>
                          <w:color w:val="00B050"/>
                          <w:sz w:val="20"/>
                        </w:rPr>
                        <w:t>D</w:t>
                      </w:r>
                      <w:r w:rsidRPr="00420C12">
                        <w:rPr>
                          <w:color w:val="00B050"/>
                          <w:sz w:val="20"/>
                        </w:rPr>
                        <w:t xml:space="preserve"> </w:t>
                      </w:r>
                      <w:proofErr w:type="spellStart"/>
                      <w:r w:rsidR="00420C12" w:rsidRPr="00420C12">
                        <w:rPr>
                          <w:color w:val="00B050"/>
                          <w:sz w:val="20"/>
                        </w:rPr>
                        <w:t>d</w:t>
                      </w:r>
                      <w:proofErr w:type="spellEnd"/>
                      <w:r w:rsidRPr="00420C12">
                        <w:rPr>
                          <w:color w:val="00B050"/>
                          <w:sz w:val="20"/>
                        </w:rPr>
                        <w:t xml:space="preserve"> = </w:t>
                      </w:r>
                      <w:r w:rsidRPr="00420C12">
                        <w:rPr>
                          <w:color w:val="auto"/>
                          <w:sz w:val="20"/>
                        </w:rPr>
                        <w:t xml:space="preserve">new </w:t>
                      </w:r>
                      <w:proofErr w:type="gramStart"/>
                      <w:r w:rsidRPr="00420C12">
                        <w:rPr>
                          <w:color w:val="00B050"/>
                          <w:sz w:val="20"/>
                        </w:rPr>
                        <w:t>D</w:t>
                      </w:r>
                      <w:r w:rsidRPr="00420C12">
                        <w:rPr>
                          <w:color w:val="00B050"/>
                          <w:sz w:val="20"/>
                        </w:rPr>
                        <w:t>(</w:t>
                      </w:r>
                      <w:proofErr w:type="gramEnd"/>
                      <w:r w:rsidRPr="00420C12">
                        <w:rPr>
                          <w:color w:val="00B050"/>
                          <w:sz w:val="20"/>
                        </w:rPr>
                        <w:t>);</w:t>
                      </w:r>
                    </w:p>
                    <w:p w:rsidR="00691E17" w:rsidRPr="00420C12" w:rsidRDefault="00691E17" w:rsidP="00691E17">
                      <w:pPr>
                        <w:rPr>
                          <w:color w:val="00B050"/>
                          <w:sz w:val="20"/>
                        </w:rPr>
                      </w:pPr>
                      <w:r w:rsidRPr="00420C12">
                        <w:rPr>
                          <w:color w:val="00B050"/>
                          <w:sz w:val="20"/>
                        </w:rPr>
                        <w:t xml:space="preserve">        </w:t>
                      </w:r>
                      <w:proofErr w:type="gramStart"/>
                      <w:r w:rsidR="00AE45AD">
                        <w:rPr>
                          <w:color w:val="00B050"/>
                          <w:sz w:val="20"/>
                        </w:rPr>
                        <w:t>D</w:t>
                      </w:r>
                      <w:r w:rsidR="00AE45AD">
                        <w:rPr>
                          <w:color w:val="auto"/>
                          <w:sz w:val="20"/>
                        </w:rPr>
                        <w:t>.m1</w:t>
                      </w:r>
                      <w:r w:rsidRPr="00420C12">
                        <w:rPr>
                          <w:color w:val="auto"/>
                          <w:sz w:val="20"/>
                        </w:rPr>
                        <w:t>(</w:t>
                      </w:r>
                      <w:proofErr w:type="gramEnd"/>
                      <w:r w:rsidRPr="00420C12">
                        <w:rPr>
                          <w:color w:val="auto"/>
                          <w:sz w:val="20"/>
                        </w:rPr>
                        <w:t>);</w:t>
                      </w:r>
                    </w:p>
                    <w:p w:rsidR="00420C12" w:rsidRPr="00D451CC" w:rsidRDefault="00691E17" w:rsidP="00420C1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</w:t>
                      </w:r>
                      <w:r w:rsidR="00420C12">
                        <w:rPr>
                          <w:sz w:val="20"/>
                        </w:rPr>
                        <w:t xml:space="preserve"> </w:t>
                      </w:r>
                      <w:r w:rsidR="00420C12" w:rsidRPr="00420C12">
                        <w:rPr>
                          <w:color w:val="FFC000"/>
                          <w:sz w:val="20"/>
                        </w:rPr>
                        <w:t>A</w:t>
                      </w:r>
                      <w:r w:rsidR="00420C12" w:rsidRPr="00420C12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="00420C12" w:rsidRPr="00420C12">
                        <w:rPr>
                          <w:color w:val="FFC000"/>
                          <w:sz w:val="20"/>
                        </w:rPr>
                        <w:t>a</w:t>
                      </w:r>
                      <w:r w:rsidR="00AE45AD">
                        <w:rPr>
                          <w:color w:val="FFC000"/>
                          <w:sz w:val="20"/>
                        </w:rPr>
                        <w:t>d</w:t>
                      </w:r>
                      <w:r w:rsidR="00420C12" w:rsidRPr="00420C12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="00420C12"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="00AE45AD" w:rsidRPr="00AE45AD">
                        <w:rPr>
                          <w:color w:val="00B050"/>
                          <w:sz w:val="20"/>
                        </w:rPr>
                        <w:t>D</w:t>
                      </w:r>
                      <w:r w:rsidR="00420C12" w:rsidRPr="00AE45AD">
                        <w:rPr>
                          <w:color w:val="00B050"/>
                          <w:sz w:val="20"/>
                        </w:rPr>
                        <w:t>(</w:t>
                      </w:r>
                      <w:proofErr w:type="gramEnd"/>
                      <w:r w:rsidR="00420C12" w:rsidRPr="00AE45AD">
                        <w:rPr>
                          <w:color w:val="00B050"/>
                          <w:sz w:val="20"/>
                        </w:rPr>
                        <w:t>);</w:t>
                      </w:r>
                    </w:p>
                    <w:p w:rsidR="00420C12" w:rsidRPr="00D451CC" w:rsidRDefault="00420C12" w:rsidP="00420C12">
                      <w:pPr>
                        <w:rPr>
                          <w:sz w:val="20"/>
                        </w:rPr>
                      </w:pPr>
                      <w:r w:rsidRPr="00AE45AD">
                        <w:rPr>
                          <w:color w:val="FFC000"/>
                          <w:sz w:val="20"/>
                        </w:rPr>
                        <w:t xml:space="preserve">        </w:t>
                      </w:r>
                      <w:proofErr w:type="gramStart"/>
                      <w:r w:rsidRPr="00AE45AD">
                        <w:rPr>
                          <w:color w:val="FFC000"/>
                          <w:sz w:val="20"/>
                        </w:rPr>
                        <w:t>a</w:t>
                      </w:r>
                      <w:r w:rsidR="00AE45AD" w:rsidRPr="00AE45AD">
                        <w:rPr>
                          <w:color w:val="FFC000"/>
                          <w:sz w:val="20"/>
                        </w:rPr>
                        <w:t>d</w:t>
                      </w:r>
                      <w:r w:rsidRPr="00D451CC">
                        <w:rPr>
                          <w:sz w:val="20"/>
                        </w:rPr>
                        <w:t>.m1(</w:t>
                      </w:r>
                      <w:proofErr w:type="gramEnd"/>
                      <w:r w:rsidRPr="00D451CC">
                        <w:rPr>
                          <w:sz w:val="20"/>
                        </w:rPr>
                        <w:t>);</w:t>
                      </w:r>
                    </w:p>
                    <w:p w:rsidR="00420C12" w:rsidRPr="00D451CC" w:rsidRDefault="00420C12" w:rsidP="00420C1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 w:rsidRPr="00AE45AD">
                        <w:rPr>
                          <w:color w:val="FFC000"/>
                          <w:sz w:val="20"/>
                        </w:rPr>
                        <w:t>A</w:t>
                      </w:r>
                      <w:r w:rsidRPr="00AE45AD">
                        <w:rPr>
                          <w:color w:val="FFC000"/>
                          <w:sz w:val="20"/>
                        </w:rPr>
                        <w:t xml:space="preserve"> </w:t>
                      </w:r>
                      <w:proofErr w:type="spellStart"/>
                      <w:r w:rsidRPr="00AE45AD">
                        <w:rPr>
                          <w:color w:val="FFC000"/>
                          <w:sz w:val="20"/>
                        </w:rPr>
                        <w:t>a</w:t>
                      </w:r>
                      <w:r w:rsidR="00AE45AD" w:rsidRPr="00AE45AD">
                        <w:rPr>
                          <w:color w:val="FFC000"/>
                          <w:sz w:val="20"/>
                        </w:rPr>
                        <w:t>b</w:t>
                      </w:r>
                      <w:proofErr w:type="spellEnd"/>
                      <w:r w:rsidRPr="00AE45AD">
                        <w:rPr>
                          <w:color w:val="FFC000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="00AE45AD" w:rsidRPr="00AE45AD">
                        <w:rPr>
                          <w:color w:val="548DD4" w:themeColor="text2" w:themeTint="99"/>
                          <w:sz w:val="20"/>
                        </w:rPr>
                        <w:t>B</w:t>
                      </w:r>
                      <w:r w:rsidRPr="00AE45AD">
                        <w:rPr>
                          <w:color w:val="548DD4" w:themeColor="text2" w:themeTint="99"/>
                          <w:sz w:val="20"/>
                        </w:rPr>
                        <w:t>(</w:t>
                      </w:r>
                      <w:proofErr w:type="gramEnd"/>
                      <w:r w:rsidRPr="00AE45AD">
                        <w:rPr>
                          <w:color w:val="548DD4" w:themeColor="text2" w:themeTint="99"/>
                          <w:sz w:val="20"/>
                        </w:rPr>
                        <w:t>);</w:t>
                      </w:r>
                    </w:p>
                    <w:p w:rsidR="00691E17" w:rsidRPr="00D451CC" w:rsidRDefault="00420C12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AE45AD">
                        <w:rPr>
                          <w:color w:val="FFC000"/>
                          <w:sz w:val="20"/>
                        </w:rPr>
                        <w:t>a</w:t>
                      </w:r>
                      <w:r w:rsidR="00AE45AD" w:rsidRPr="00AE45AD">
                        <w:rPr>
                          <w:color w:val="FFC000"/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>.m1(</w:t>
                      </w:r>
                      <w:proofErr w:type="gramEnd"/>
                      <w:r>
                        <w:rPr>
                          <w:sz w:val="20"/>
                        </w:rPr>
                        <w:t>);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r w:rsidR="00420C12" w:rsidRPr="00AE45AD">
                        <w:rPr>
                          <w:color w:val="548DD4" w:themeColor="text2" w:themeTint="99"/>
                          <w:sz w:val="20"/>
                        </w:rPr>
                        <w:t>B</w:t>
                      </w:r>
                      <w:r w:rsidRPr="00AE45AD">
                        <w:rPr>
                          <w:color w:val="548DD4" w:themeColor="text2" w:themeTint="99"/>
                          <w:sz w:val="20"/>
                        </w:rPr>
                        <w:t xml:space="preserve"> </w:t>
                      </w:r>
                      <w:proofErr w:type="spellStart"/>
                      <w:r w:rsidR="00420C12" w:rsidRPr="00AE45AD">
                        <w:rPr>
                          <w:color w:val="548DD4" w:themeColor="text2" w:themeTint="99"/>
                          <w:sz w:val="20"/>
                        </w:rPr>
                        <w:t>b</w:t>
                      </w:r>
                      <w:r w:rsidR="00AE45AD" w:rsidRPr="00AE45AD">
                        <w:rPr>
                          <w:color w:val="548DD4" w:themeColor="text2" w:themeTint="99"/>
                          <w:sz w:val="20"/>
                        </w:rPr>
                        <w:t>d</w:t>
                      </w:r>
                      <w:proofErr w:type="spellEnd"/>
                      <w:r w:rsidRPr="00AE45AD">
                        <w:rPr>
                          <w:color w:val="548DD4" w:themeColor="text2" w:themeTint="99"/>
                          <w:sz w:val="20"/>
                        </w:rPr>
                        <w:t xml:space="preserve"> </w:t>
                      </w:r>
                      <w:r w:rsidRPr="00D451CC">
                        <w:rPr>
                          <w:sz w:val="20"/>
                        </w:rPr>
                        <w:t xml:space="preserve">= new </w:t>
                      </w:r>
                      <w:proofErr w:type="gramStart"/>
                      <w:r w:rsidR="00AE45AD" w:rsidRPr="00AE45AD">
                        <w:rPr>
                          <w:color w:val="00B050"/>
                          <w:sz w:val="20"/>
                        </w:rPr>
                        <w:t>D</w:t>
                      </w:r>
                      <w:r w:rsidRPr="00AE45AD">
                        <w:rPr>
                          <w:color w:val="00B050"/>
                          <w:sz w:val="20"/>
                        </w:rPr>
                        <w:t>(</w:t>
                      </w:r>
                      <w:proofErr w:type="gramEnd"/>
                      <w:r w:rsidRPr="00AE45AD">
                        <w:rPr>
                          <w:color w:val="00B050"/>
                          <w:sz w:val="20"/>
                        </w:rPr>
                        <w:t>);</w:t>
                      </w:r>
                    </w:p>
                    <w:p w:rsidR="00691E17" w:rsidRPr="00D451CC" w:rsidRDefault="00691E17" w:rsidP="00691E17">
                      <w:pPr>
                        <w:rPr>
                          <w:sz w:val="20"/>
                        </w:rPr>
                      </w:pPr>
                      <w:r w:rsidRPr="00D451CC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="00AE45AD" w:rsidRPr="00AE45AD">
                        <w:rPr>
                          <w:color w:val="548DD4" w:themeColor="text2" w:themeTint="99"/>
                          <w:sz w:val="20"/>
                        </w:rPr>
                        <w:t>bd</w:t>
                      </w:r>
                      <w:r w:rsidRPr="00420C12">
                        <w:rPr>
                          <w:color w:val="auto"/>
                          <w:sz w:val="20"/>
                        </w:rPr>
                        <w:t>.m1(</w:t>
                      </w:r>
                      <w:proofErr w:type="gramEnd"/>
                      <w:r w:rsidRPr="00420C12">
                        <w:rPr>
                          <w:color w:val="auto"/>
                          <w:sz w:val="20"/>
                        </w:rPr>
                        <w:t>);</w:t>
                      </w:r>
                      <w:r>
                        <w:rPr>
                          <w:color w:val="FF0000"/>
                          <w:sz w:val="20"/>
                        </w:rPr>
                        <w:tab/>
                        <w:t xml:space="preserve">     </w:t>
                      </w:r>
                    </w:p>
                    <w:p w:rsidR="00691E17" w:rsidRDefault="00AE45AD" w:rsidP="00691E17">
                      <w:r>
                        <w:rPr>
                          <w:sz w:val="20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D451CC" w:rsidRDefault="00420C12" w:rsidP="00D451CC">
      <w:pPr>
        <w:rPr>
          <w:color w:val="FFC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0C12">
        <w:rPr>
          <w:color w:val="FFC000"/>
        </w:rPr>
        <w:t>A is grand parent</w:t>
      </w:r>
    </w:p>
    <w:p w:rsidR="00805C18" w:rsidRDefault="00805C18" w:rsidP="00D451CC"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r>
        <w:rPr>
          <w:color w:val="FFC000"/>
        </w:rPr>
        <w:tab/>
      </w:r>
      <w:proofErr w:type="gramStart"/>
      <w:r>
        <w:rPr>
          <w:color w:val="FFC000"/>
        </w:rPr>
        <w:t>protected</w:t>
      </w:r>
      <w:proofErr w:type="gramEnd"/>
      <w:r>
        <w:rPr>
          <w:color w:val="FFC000"/>
        </w:rPr>
        <w:t xml:space="preserve"> m1(){</w:t>
      </w:r>
    </w:p>
    <w:p w:rsidR="00420C12" w:rsidRDefault="00420C12" w:rsidP="00D45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0C12">
        <w:rPr>
          <w:color w:val="365F91" w:themeColor="accent1" w:themeShade="BF"/>
        </w:rPr>
        <w:t>B is parent</w:t>
      </w:r>
    </w:p>
    <w:p w:rsidR="00420C12" w:rsidRDefault="00420C12" w:rsidP="00D45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0C12">
        <w:rPr>
          <w:color w:val="00B050"/>
        </w:rPr>
        <w:t>D is child</w:t>
      </w:r>
    </w:p>
    <w:p w:rsidR="00D451CC" w:rsidRDefault="00D451CC" w:rsidP="00D451CC"/>
    <w:p w:rsidR="00805C18" w:rsidRDefault="00AE45AD" w:rsidP="00D451CC">
      <w:pPr>
        <w:rPr>
          <w:color w:val="auto"/>
        </w:rPr>
      </w:pP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>
        <w:rPr>
          <w:color w:val="5F497A" w:themeColor="accent4" w:themeShade="BF"/>
        </w:rPr>
        <w:tab/>
      </w:r>
      <w:r w:rsidRPr="00AE45AD">
        <w:rPr>
          <w:color w:val="00B050"/>
        </w:rPr>
        <w:t xml:space="preserve">D </w:t>
      </w:r>
      <w:proofErr w:type="spellStart"/>
      <w:r w:rsidRPr="00AE45AD">
        <w:rPr>
          <w:color w:val="00B050"/>
        </w:rPr>
        <w:t>d</w:t>
      </w:r>
      <w:proofErr w:type="spellEnd"/>
      <w:r w:rsidRPr="00AE45AD">
        <w:rPr>
          <w:color w:val="00B050"/>
        </w:rPr>
        <w:t xml:space="preserve"> </w:t>
      </w:r>
      <w:r w:rsidR="00805C18">
        <w:rPr>
          <w:color w:val="auto"/>
        </w:rPr>
        <w:t xml:space="preserve">= new </w:t>
      </w:r>
      <w:proofErr w:type="gramStart"/>
      <w:r w:rsidR="00805C18">
        <w:rPr>
          <w:color w:val="auto"/>
        </w:rPr>
        <w:t>D()</w:t>
      </w:r>
      <w:proofErr w:type="gramEnd"/>
      <w:r w:rsidR="00805C18">
        <w:rPr>
          <w:color w:val="auto"/>
        </w:rPr>
        <w:t xml:space="preserve"> </w:t>
      </w:r>
    </w:p>
    <w:p w:rsidR="00D451CC" w:rsidRDefault="00805C18" w:rsidP="00805C18">
      <w:pPr>
        <w:ind w:left="4320" w:firstLine="720"/>
        <w:rPr>
          <w:color w:val="auto"/>
        </w:rPr>
      </w:pPr>
      <w:proofErr w:type="gramStart"/>
      <w:r>
        <w:rPr>
          <w:color w:val="auto"/>
        </w:rPr>
        <w:t>d</w:t>
      </w:r>
      <w:proofErr w:type="gramEnd"/>
      <w:r>
        <w:rPr>
          <w:color w:val="auto"/>
        </w:rPr>
        <w:t xml:space="preserve"> </w:t>
      </w:r>
      <w:r w:rsidR="00AE45AD">
        <w:rPr>
          <w:color w:val="auto"/>
        </w:rPr>
        <w:t xml:space="preserve">only </w:t>
      </w:r>
      <w:r>
        <w:rPr>
          <w:color w:val="auto"/>
        </w:rPr>
        <w:t>can access m1()</w:t>
      </w:r>
      <w:r w:rsidR="00AE45AD">
        <w:rPr>
          <w:color w:val="auto"/>
        </w:rPr>
        <w:t xml:space="preserve">. </w:t>
      </w:r>
    </w:p>
    <w:p w:rsidR="00AE45AD" w:rsidRDefault="00AE45AD" w:rsidP="00D451CC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805C18" w:rsidRDefault="00805C18" w:rsidP="00D451CC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A </w:t>
      </w:r>
      <w:proofErr w:type="spellStart"/>
      <w:r>
        <w:rPr>
          <w:color w:val="auto"/>
        </w:rPr>
        <w:t>a</w:t>
      </w:r>
      <w:proofErr w:type="spellEnd"/>
      <w:r>
        <w:rPr>
          <w:color w:val="auto"/>
        </w:rPr>
        <w:t xml:space="preserve"> = new </w:t>
      </w:r>
      <w:proofErr w:type="gramStart"/>
      <w:r>
        <w:rPr>
          <w:color w:val="auto"/>
        </w:rPr>
        <w:t>A(</w:t>
      </w:r>
      <w:proofErr w:type="gramEnd"/>
      <w:r>
        <w:rPr>
          <w:color w:val="auto"/>
        </w:rPr>
        <w:t>), B(), D()</w:t>
      </w:r>
    </w:p>
    <w:p w:rsidR="00805C18" w:rsidRDefault="00805C18" w:rsidP="00D451CC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 can’t access m1().</w:t>
      </w:r>
    </w:p>
    <w:p w:rsidR="00805C18" w:rsidRDefault="00805C18" w:rsidP="00D451CC">
      <w:pPr>
        <w:rPr>
          <w:color w:val="auto"/>
        </w:rPr>
      </w:pPr>
    </w:p>
    <w:p w:rsidR="00805C18" w:rsidRDefault="00805C18" w:rsidP="00D451CC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B </w:t>
      </w:r>
      <w:proofErr w:type="spellStart"/>
      <w:r>
        <w:rPr>
          <w:color w:val="auto"/>
        </w:rPr>
        <w:t>b</w:t>
      </w:r>
      <w:proofErr w:type="spellEnd"/>
      <w:r>
        <w:rPr>
          <w:color w:val="auto"/>
        </w:rPr>
        <w:t xml:space="preserve"> = new </w:t>
      </w:r>
      <w:proofErr w:type="gramStart"/>
      <w:r>
        <w:rPr>
          <w:color w:val="auto"/>
        </w:rPr>
        <w:t>B(</w:t>
      </w:r>
      <w:proofErr w:type="gramEnd"/>
      <w:r>
        <w:rPr>
          <w:color w:val="auto"/>
        </w:rPr>
        <w:t>), D()</w:t>
      </w:r>
    </w:p>
    <w:p w:rsidR="00805C18" w:rsidRDefault="00805C18" w:rsidP="00D451CC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b</w:t>
      </w:r>
      <w:proofErr w:type="gramEnd"/>
      <w:r>
        <w:rPr>
          <w:color w:val="auto"/>
        </w:rPr>
        <w:t xml:space="preserve"> can’t access m1().</w:t>
      </w:r>
    </w:p>
    <w:p w:rsidR="00805C18" w:rsidRDefault="00805C18" w:rsidP="00D451CC">
      <w:pPr>
        <w:rPr>
          <w:color w:val="auto"/>
        </w:rPr>
      </w:pPr>
    </w:p>
    <w:p w:rsidR="0085402C" w:rsidRDefault="0085402C" w:rsidP="0085402C">
      <w:pPr>
        <w:pStyle w:val="Heading2"/>
      </w:pPr>
      <w:r>
        <w:t xml:space="preserve">Summary of visibility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236"/>
        <w:gridCol w:w="1298"/>
        <w:gridCol w:w="1356"/>
        <w:gridCol w:w="2224"/>
        <w:gridCol w:w="1385"/>
      </w:tblGrid>
      <w:tr w:rsidR="004C7E2A" w:rsidTr="004C7E2A">
        <w:tc>
          <w:tcPr>
            <w:tcW w:w="3077" w:type="dxa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  <w:r w:rsidRPr="00A34A02">
              <w:rPr>
                <w:b/>
                <w:color w:val="auto"/>
              </w:rPr>
              <w:t>visibility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</w:p>
        </w:tc>
        <w:tc>
          <w:tcPr>
            <w:tcW w:w="1298" w:type="dxa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  <w:r w:rsidRPr="00A34A02">
              <w:rPr>
                <w:b/>
                <w:color w:val="auto"/>
              </w:rPr>
              <w:t>private</w:t>
            </w:r>
          </w:p>
        </w:tc>
        <w:tc>
          <w:tcPr>
            <w:tcW w:w="1356" w:type="dxa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  <w:r w:rsidRPr="00A34A02">
              <w:rPr>
                <w:b/>
                <w:color w:val="auto"/>
              </w:rPr>
              <w:t>default</w:t>
            </w:r>
          </w:p>
        </w:tc>
        <w:tc>
          <w:tcPr>
            <w:tcW w:w="2224" w:type="dxa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  <w:r w:rsidRPr="00A34A02">
              <w:rPr>
                <w:b/>
                <w:color w:val="auto"/>
              </w:rPr>
              <w:t>protected</w:t>
            </w:r>
          </w:p>
        </w:tc>
        <w:tc>
          <w:tcPr>
            <w:tcW w:w="1385" w:type="dxa"/>
          </w:tcPr>
          <w:p w:rsidR="004C7E2A" w:rsidRPr="00A34A02" w:rsidRDefault="004C7E2A" w:rsidP="00D451CC">
            <w:pPr>
              <w:rPr>
                <w:b/>
                <w:color w:val="auto"/>
              </w:rPr>
            </w:pPr>
            <w:r w:rsidRPr="00A34A02">
              <w:rPr>
                <w:b/>
                <w:color w:val="auto"/>
              </w:rPr>
              <w:t>public</w:t>
            </w:r>
          </w:p>
        </w:tc>
      </w:tr>
      <w:tr w:rsidR="004C7E2A" w:rsidTr="004C7E2A">
        <w:trPr>
          <w:trHeight w:val="720"/>
        </w:trPr>
        <w:tc>
          <w:tcPr>
            <w:tcW w:w="3077" w:type="dxa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  <w:r w:rsidRPr="0085402C">
              <w:rPr>
                <w:color w:val="auto"/>
                <w:sz w:val="22"/>
                <w:szCs w:val="22"/>
              </w:rPr>
              <w:t>Within same class</w:t>
            </w:r>
          </w:p>
        </w:tc>
        <w:tc>
          <w:tcPr>
            <w:tcW w:w="236" w:type="dxa"/>
            <w:vMerge/>
            <w:shd w:val="clear" w:color="auto" w:fill="auto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85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</w:tr>
      <w:tr w:rsidR="004C7E2A" w:rsidTr="004C7E2A">
        <w:trPr>
          <w:trHeight w:val="720"/>
        </w:trPr>
        <w:tc>
          <w:tcPr>
            <w:tcW w:w="3077" w:type="dxa"/>
            <w:shd w:val="clear" w:color="auto" w:fill="66FF99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  <w:r w:rsidRPr="0085402C">
              <w:rPr>
                <w:color w:val="auto"/>
                <w:sz w:val="22"/>
                <w:szCs w:val="22"/>
              </w:rPr>
              <w:t xml:space="preserve">From </w:t>
            </w:r>
            <w:r w:rsidRPr="00A34A02">
              <w:rPr>
                <w:color w:val="92D050"/>
                <w:sz w:val="22"/>
                <w:szCs w:val="22"/>
              </w:rPr>
              <w:t xml:space="preserve">child class </w:t>
            </w:r>
            <w:r w:rsidRPr="0085402C">
              <w:rPr>
                <w:color w:val="auto"/>
                <w:sz w:val="22"/>
                <w:szCs w:val="22"/>
              </w:rPr>
              <w:t xml:space="preserve">of </w:t>
            </w:r>
            <w:r w:rsidRPr="00A34A02">
              <w:rPr>
                <w:color w:val="00B050"/>
                <w:sz w:val="22"/>
                <w:szCs w:val="22"/>
              </w:rPr>
              <w:t>same package</w:t>
            </w:r>
          </w:p>
        </w:tc>
        <w:tc>
          <w:tcPr>
            <w:tcW w:w="236" w:type="dxa"/>
            <w:vMerge/>
            <w:shd w:val="clear" w:color="auto" w:fill="auto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85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</w:tr>
      <w:tr w:rsidR="004C7E2A" w:rsidTr="004C7E2A">
        <w:trPr>
          <w:trHeight w:val="720"/>
        </w:trPr>
        <w:tc>
          <w:tcPr>
            <w:tcW w:w="3077" w:type="dxa"/>
            <w:shd w:val="clear" w:color="auto" w:fill="66FF99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From </w:t>
            </w:r>
            <w:r w:rsidRPr="00A34A02">
              <w:rPr>
                <w:color w:val="FF0000"/>
                <w:sz w:val="22"/>
                <w:szCs w:val="22"/>
              </w:rPr>
              <w:t xml:space="preserve">non-child </w:t>
            </w:r>
            <w:r>
              <w:rPr>
                <w:color w:val="auto"/>
                <w:sz w:val="22"/>
                <w:szCs w:val="22"/>
              </w:rPr>
              <w:t xml:space="preserve">class of </w:t>
            </w:r>
            <w:r w:rsidRPr="00A34A02">
              <w:rPr>
                <w:color w:val="00B050"/>
                <w:sz w:val="22"/>
                <w:szCs w:val="22"/>
              </w:rPr>
              <w:t>same package</w:t>
            </w:r>
          </w:p>
        </w:tc>
        <w:tc>
          <w:tcPr>
            <w:tcW w:w="236" w:type="dxa"/>
            <w:vMerge/>
            <w:shd w:val="clear" w:color="auto" w:fill="auto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85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</w:tr>
      <w:tr w:rsidR="004C7E2A" w:rsidTr="004C7E2A">
        <w:trPr>
          <w:trHeight w:val="720"/>
        </w:trPr>
        <w:tc>
          <w:tcPr>
            <w:tcW w:w="3077" w:type="dxa"/>
            <w:shd w:val="clear" w:color="auto" w:fill="F0426B"/>
          </w:tcPr>
          <w:p w:rsidR="004C7E2A" w:rsidRDefault="004C7E2A" w:rsidP="00D451C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From </w:t>
            </w:r>
            <w:r w:rsidRPr="004C7E2A">
              <w:rPr>
                <w:b/>
                <w:color w:val="00B050"/>
                <w:sz w:val="22"/>
                <w:szCs w:val="22"/>
              </w:rPr>
              <w:t>child class</w:t>
            </w:r>
            <w:r w:rsidRPr="004C7E2A"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of </w:t>
            </w:r>
            <w:r w:rsidRPr="00A34A02">
              <w:rPr>
                <w:color w:val="C00000"/>
                <w:sz w:val="22"/>
                <w:szCs w:val="22"/>
              </w:rPr>
              <w:t>outside package</w:t>
            </w:r>
          </w:p>
        </w:tc>
        <w:tc>
          <w:tcPr>
            <w:tcW w:w="236" w:type="dxa"/>
            <w:vMerge/>
            <w:shd w:val="clear" w:color="auto" w:fill="auto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should use child reference only</w:t>
            </w:r>
          </w:p>
        </w:tc>
        <w:tc>
          <w:tcPr>
            <w:tcW w:w="1385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</w:tr>
      <w:tr w:rsidR="004C7E2A" w:rsidTr="004C7E2A">
        <w:trPr>
          <w:trHeight w:val="720"/>
        </w:trPr>
        <w:tc>
          <w:tcPr>
            <w:tcW w:w="3077" w:type="dxa"/>
            <w:shd w:val="clear" w:color="auto" w:fill="F0426B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From </w:t>
            </w:r>
            <w:r w:rsidRPr="00A34A02">
              <w:rPr>
                <w:color w:val="FF0000"/>
                <w:sz w:val="22"/>
                <w:szCs w:val="22"/>
              </w:rPr>
              <w:t xml:space="preserve">non-child </w:t>
            </w:r>
            <w:r>
              <w:rPr>
                <w:color w:val="auto"/>
                <w:sz w:val="22"/>
                <w:szCs w:val="22"/>
              </w:rPr>
              <w:t xml:space="preserve">class </w:t>
            </w:r>
            <w:r w:rsidRPr="00A34A02">
              <w:rPr>
                <w:color w:val="auto"/>
                <w:sz w:val="22"/>
                <w:szCs w:val="22"/>
              </w:rPr>
              <w:t xml:space="preserve">of </w:t>
            </w:r>
            <w:r w:rsidRPr="00A34A02">
              <w:rPr>
                <w:color w:val="C00000"/>
                <w:sz w:val="22"/>
                <w:szCs w:val="22"/>
              </w:rPr>
              <w:t>outside package</w:t>
            </w:r>
          </w:p>
        </w:tc>
        <w:tc>
          <w:tcPr>
            <w:tcW w:w="236" w:type="dxa"/>
            <w:vMerge/>
            <w:shd w:val="clear" w:color="auto" w:fill="auto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FF000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85" w:type="dxa"/>
            <w:shd w:val="clear" w:color="auto" w:fill="00B050"/>
          </w:tcPr>
          <w:p w:rsidR="004C7E2A" w:rsidRPr="0085402C" w:rsidRDefault="004C7E2A" w:rsidP="00D451CC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805C18" w:rsidRDefault="00805C18" w:rsidP="00D451CC">
      <w:pPr>
        <w:rPr>
          <w:color w:val="auto"/>
        </w:rPr>
      </w:pPr>
    </w:p>
    <w:p w:rsidR="00DC44E6" w:rsidRDefault="00DC44E6" w:rsidP="00D451CC">
      <w:pPr>
        <w:rPr>
          <w:color w:val="auto"/>
        </w:rPr>
      </w:pPr>
      <w:r>
        <w:rPr>
          <w:color w:val="auto"/>
        </w:rPr>
        <w:lastRenderedPageBreak/>
        <w:t xml:space="preserve">The most restricted access-modifier is private; </w:t>
      </w:r>
      <w:r>
        <w:rPr>
          <w:color w:val="auto"/>
        </w:rPr>
        <w:t xml:space="preserve">most restricted </w:t>
      </w:r>
      <w:r>
        <w:rPr>
          <w:color w:val="auto"/>
        </w:rPr>
        <w:t>access-modifier is public.</w:t>
      </w:r>
    </w:p>
    <w:p w:rsidR="00DC44E6" w:rsidRDefault="00DC44E6" w:rsidP="00D451CC">
      <w:pPr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private</w:t>
      </w:r>
      <w:proofErr w:type="gramEnd"/>
      <w:r>
        <w:rPr>
          <w:color w:val="auto"/>
        </w:rPr>
        <w:t>&lt; default&lt; protected&lt; public</w:t>
      </w:r>
    </w:p>
    <w:p w:rsidR="00DC44E6" w:rsidRDefault="00DC44E6" w:rsidP="00D451CC">
      <w:pPr>
        <w:rPr>
          <w:color w:val="auto"/>
        </w:rPr>
      </w:pPr>
    </w:p>
    <w:p w:rsidR="00805C18" w:rsidRDefault="00DC44E6" w:rsidP="00D451CC">
      <w:pPr>
        <w:rPr>
          <w:color w:val="auto"/>
        </w:rPr>
      </w:pPr>
      <w:r>
        <w:rPr>
          <w:color w:val="auto"/>
        </w:rPr>
        <w:t>Recommended modifiers for data members (Variables)</w:t>
      </w:r>
    </w:p>
    <w:p w:rsidR="00DC44E6" w:rsidRDefault="00DC44E6" w:rsidP="00D451CC">
      <w:pPr>
        <w:rPr>
          <w:color w:val="auto"/>
        </w:rPr>
      </w:pPr>
      <w:r>
        <w:rPr>
          <w:color w:val="auto"/>
        </w:rPr>
        <w:tab/>
        <w:t xml:space="preserve">Private </w:t>
      </w:r>
    </w:p>
    <w:p w:rsidR="00DC44E6" w:rsidRDefault="00DC44E6" w:rsidP="00D451CC">
      <w:pPr>
        <w:rPr>
          <w:color w:val="auto"/>
        </w:rPr>
      </w:pPr>
      <w:r>
        <w:rPr>
          <w:color w:val="auto"/>
        </w:rPr>
        <w:t xml:space="preserve">Recommended modifiers for </w:t>
      </w:r>
      <w:r>
        <w:rPr>
          <w:color w:val="auto"/>
        </w:rPr>
        <w:t>methods</w:t>
      </w:r>
    </w:p>
    <w:p w:rsidR="00DC44E6" w:rsidRDefault="00DC44E6" w:rsidP="00D451CC">
      <w:pPr>
        <w:rPr>
          <w:color w:val="auto"/>
        </w:rPr>
      </w:pPr>
      <w:r>
        <w:rPr>
          <w:color w:val="auto"/>
        </w:rPr>
        <w:tab/>
        <w:t>Public</w:t>
      </w:r>
    </w:p>
    <w:p w:rsidR="00DC44E6" w:rsidRDefault="00DC44E6" w:rsidP="00D451CC">
      <w:pPr>
        <w:rPr>
          <w:color w:val="auto"/>
        </w:rPr>
      </w:pPr>
    </w:p>
    <w:p w:rsidR="00DC44E6" w:rsidRDefault="00DC44E6" w:rsidP="00DC44E6">
      <w:pPr>
        <w:pStyle w:val="Heading2"/>
      </w:pPr>
      <w:r>
        <w:t xml:space="preserve">Final </w:t>
      </w:r>
    </w:p>
    <w:p w:rsidR="00DC44E6" w:rsidRDefault="00DC44E6" w:rsidP="00DC44E6">
      <w:pPr>
        <w:pStyle w:val="Heading3"/>
      </w:pPr>
      <w:proofErr w:type="gramStart"/>
      <w:r>
        <w:t>instance</w:t>
      </w:r>
      <w:proofErr w:type="gramEnd"/>
      <w:r>
        <w:t xml:space="preserve"> variable</w:t>
      </w:r>
      <w:r w:rsidR="00241CE8">
        <w:t xml:space="preserve"> (</w:t>
      </w:r>
      <w:proofErr w:type="spellStart"/>
      <w:r w:rsidR="00241CE8">
        <w:t>obj</w:t>
      </w:r>
      <w:proofErr w:type="spellEnd"/>
      <w:r w:rsidR="00241CE8">
        <w:t xml:space="preserve"> level variable)</w:t>
      </w:r>
    </w:p>
    <w:p w:rsidR="00DC44E6" w:rsidRDefault="00DC44E6" w:rsidP="00DC44E6">
      <w:r>
        <w:t xml:space="preserve">If the value of a variable is varied from </w:t>
      </w:r>
      <w:proofErr w:type="spellStart"/>
      <w:r>
        <w:t>obj</w:t>
      </w:r>
      <w:proofErr w:type="spellEnd"/>
      <w:r>
        <w:t xml:space="preserve"> to </w:t>
      </w:r>
      <w:proofErr w:type="spellStart"/>
      <w:r>
        <w:t>obj</w:t>
      </w:r>
      <w:proofErr w:type="spellEnd"/>
      <w:r>
        <w:t xml:space="preserve"> is called instance variable.</w:t>
      </w:r>
    </w:p>
    <w:p w:rsidR="00DC44E6" w:rsidRPr="006D7795" w:rsidRDefault="00E14665" w:rsidP="00DC44E6">
      <w:pPr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A214D5" wp14:editId="1906179B">
                <wp:simplePos x="0" y="0"/>
                <wp:positionH relativeFrom="column">
                  <wp:posOffset>2609215</wp:posOffset>
                </wp:positionH>
                <wp:positionV relativeFrom="paragraph">
                  <wp:posOffset>144145</wp:posOffset>
                </wp:positionV>
                <wp:extent cx="1209675" cy="619125"/>
                <wp:effectExtent l="57150" t="38100" r="85725" b="104775"/>
                <wp:wrapNone/>
                <wp:docPr id="536" name="Oval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14665">
                              <w:rPr>
                                <w:sz w:val="16"/>
                              </w:rPr>
                              <w:t>Id 1</w:t>
                            </w:r>
                          </w:p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14665">
                              <w:rPr>
                                <w:sz w:val="16"/>
                              </w:rPr>
                              <w:t>name</w:t>
                            </w:r>
                            <w:proofErr w:type="gramEnd"/>
                            <w:r w:rsidRPr="00E1466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14665">
                              <w:rPr>
                                <w:sz w:val="16"/>
                              </w:rPr>
                              <w:t>tharsi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6" o:spid="_x0000_s1090" style="position:absolute;margin-left:205.45pt;margin-top:11.35pt;width:95.25pt;height:48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r w:rsidRPr="00E14665">
                        <w:rPr>
                          <w:sz w:val="16"/>
                        </w:rPr>
                        <w:t>Id 1</w:t>
                      </w:r>
                    </w:p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14665">
                        <w:rPr>
                          <w:sz w:val="16"/>
                        </w:rPr>
                        <w:t>name</w:t>
                      </w:r>
                      <w:proofErr w:type="gramEnd"/>
                      <w:r w:rsidRPr="00E1466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14665">
                        <w:rPr>
                          <w:sz w:val="16"/>
                        </w:rPr>
                        <w:t>tharsi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4DDE11" wp14:editId="2B4D0413">
                <wp:simplePos x="0" y="0"/>
                <wp:positionH relativeFrom="column">
                  <wp:posOffset>4228465</wp:posOffset>
                </wp:positionH>
                <wp:positionV relativeFrom="paragraph">
                  <wp:posOffset>258445</wp:posOffset>
                </wp:positionV>
                <wp:extent cx="1209675" cy="619125"/>
                <wp:effectExtent l="57150" t="38100" r="85725" b="104775"/>
                <wp:wrapNone/>
                <wp:docPr id="540" name="Oval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14665">
                              <w:rPr>
                                <w:sz w:val="16"/>
                              </w:rPr>
                              <w:t>Id 1</w:t>
                            </w:r>
                            <w:r>
                              <w:rPr>
                                <w:sz w:val="16"/>
                              </w:rPr>
                              <w:t>004</w:t>
                            </w:r>
                          </w:p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14665">
                              <w:rPr>
                                <w:sz w:val="16"/>
                              </w:rPr>
                              <w:t>name</w:t>
                            </w:r>
                            <w:proofErr w:type="gramEnd"/>
                            <w:r w:rsidRPr="00E1466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anusa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0" o:spid="_x0000_s1091" style="position:absolute;margin-left:332.95pt;margin-top:20.35pt;width:95.25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r w:rsidRPr="00E14665">
                        <w:rPr>
                          <w:sz w:val="16"/>
                        </w:rPr>
                        <w:t>Id 1</w:t>
                      </w:r>
                      <w:r>
                        <w:rPr>
                          <w:sz w:val="16"/>
                        </w:rPr>
                        <w:t>004</w:t>
                      </w:r>
                    </w:p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14665">
                        <w:rPr>
                          <w:sz w:val="16"/>
                        </w:rPr>
                        <w:t>name</w:t>
                      </w:r>
                      <w:proofErr w:type="gramEnd"/>
                      <w:r w:rsidRPr="00E1466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anusa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44E6">
        <w:tab/>
      </w:r>
      <w:r w:rsidR="00DC44E6" w:rsidRPr="006D7795">
        <w:rPr>
          <w:color w:val="A6A6A6" w:themeColor="background1" w:themeShade="A6"/>
        </w:rPr>
        <w:t xml:space="preserve">Class </w:t>
      </w:r>
      <w:proofErr w:type="gramStart"/>
      <w:r w:rsidR="00DC44E6" w:rsidRPr="006D7795">
        <w:rPr>
          <w:color w:val="A6A6A6" w:themeColor="background1" w:themeShade="A6"/>
        </w:rPr>
        <w:t>Student{</w:t>
      </w:r>
      <w:proofErr w:type="gramEnd"/>
    </w:p>
    <w:p w:rsidR="00DC44E6" w:rsidRPr="006D7795" w:rsidRDefault="00E14665" w:rsidP="00DC44E6">
      <w:pPr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C35438" wp14:editId="4B82E240">
                <wp:simplePos x="0" y="0"/>
                <wp:positionH relativeFrom="column">
                  <wp:posOffset>2818765</wp:posOffset>
                </wp:positionH>
                <wp:positionV relativeFrom="paragraph">
                  <wp:posOffset>184150</wp:posOffset>
                </wp:positionV>
                <wp:extent cx="1209675" cy="619125"/>
                <wp:effectExtent l="57150" t="38100" r="85725" b="10477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14665">
                              <w:rPr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14665">
                              <w:rPr>
                                <w:sz w:val="16"/>
                              </w:rPr>
                              <w:t>name</w:t>
                            </w:r>
                            <w:proofErr w:type="gramEnd"/>
                            <w:r w:rsidRPr="00E1466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14665">
                              <w:rPr>
                                <w:sz w:val="16"/>
                              </w:rPr>
                              <w:t>tharsi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8" o:spid="_x0000_s1092" style="position:absolute;margin-left:221.95pt;margin-top:14.5pt;width:95.25pt;height:4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r w:rsidRPr="00E14665">
                        <w:rPr>
                          <w:sz w:val="16"/>
                        </w:rPr>
                        <w:t xml:space="preserve">Id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14665">
                        <w:rPr>
                          <w:sz w:val="16"/>
                        </w:rPr>
                        <w:t>name</w:t>
                      </w:r>
                      <w:proofErr w:type="gramEnd"/>
                      <w:r w:rsidRPr="00E1466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14665">
                        <w:rPr>
                          <w:sz w:val="16"/>
                        </w:rPr>
                        <w:t>tharsi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44E6">
        <w:tab/>
      </w:r>
      <w:r w:rsidR="00DC44E6">
        <w:tab/>
      </w:r>
      <w:proofErr w:type="spellStart"/>
      <w:r w:rsidR="00DC44E6" w:rsidRPr="006D7795">
        <w:rPr>
          <w:color w:val="A6A6A6" w:themeColor="background1" w:themeShade="A6"/>
        </w:rPr>
        <w:t>Int</w:t>
      </w:r>
      <w:proofErr w:type="spellEnd"/>
      <w:r w:rsidR="00DC44E6" w:rsidRPr="006D7795">
        <w:rPr>
          <w:color w:val="A6A6A6" w:themeColor="background1" w:themeShade="A6"/>
        </w:rPr>
        <w:t xml:space="preserve"> id;</w:t>
      </w:r>
    </w:p>
    <w:p w:rsidR="00DC44E6" w:rsidRPr="006D7795" w:rsidRDefault="00E14665" w:rsidP="00DC44E6">
      <w:pPr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EFE5173" wp14:editId="3D8777E7">
                <wp:simplePos x="0" y="0"/>
                <wp:positionH relativeFrom="column">
                  <wp:posOffset>3752215</wp:posOffset>
                </wp:positionH>
                <wp:positionV relativeFrom="paragraph">
                  <wp:posOffset>43815</wp:posOffset>
                </wp:positionV>
                <wp:extent cx="1209675" cy="619125"/>
                <wp:effectExtent l="57150" t="38100" r="85725" b="104775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14665">
                              <w:rPr>
                                <w:sz w:val="16"/>
                              </w:rPr>
                              <w:t>Id 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E14665" w:rsidRPr="00E14665" w:rsidRDefault="00E14665" w:rsidP="00E146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14665">
                              <w:rPr>
                                <w:sz w:val="16"/>
                              </w:rPr>
                              <w:t>name</w:t>
                            </w:r>
                            <w:proofErr w:type="gramEnd"/>
                            <w:r w:rsidRPr="00E1466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arnold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9" o:spid="_x0000_s1093" style="position:absolute;margin-left:295.45pt;margin-top:3.45pt;width:95.25pt;height:48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r w:rsidRPr="00E14665">
                        <w:rPr>
                          <w:sz w:val="16"/>
                        </w:rPr>
                        <w:t>Id 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E14665" w:rsidRPr="00E14665" w:rsidRDefault="00E14665" w:rsidP="00E1466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14665">
                        <w:rPr>
                          <w:sz w:val="16"/>
                        </w:rPr>
                        <w:t>name</w:t>
                      </w:r>
                      <w:proofErr w:type="gramEnd"/>
                      <w:r w:rsidRPr="00E1466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arnold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44E6">
        <w:tab/>
      </w:r>
      <w:r w:rsidR="00DC44E6">
        <w:tab/>
      </w:r>
      <w:r w:rsidR="00DC44E6" w:rsidRPr="006D7795">
        <w:rPr>
          <w:color w:val="A6A6A6" w:themeColor="background1" w:themeShade="A6"/>
        </w:rPr>
        <w:t>String name;</w:t>
      </w:r>
    </w:p>
    <w:p w:rsidR="00DC44E6" w:rsidRPr="00DC44E6" w:rsidRDefault="00DC44E6" w:rsidP="00DC44E6">
      <w:r>
        <w:tab/>
      </w:r>
      <w:r w:rsidRPr="006D7795">
        <w:rPr>
          <w:color w:val="A6A6A6" w:themeColor="background1" w:themeShade="A6"/>
        </w:rPr>
        <w:t>}</w:t>
      </w:r>
    </w:p>
    <w:p w:rsidR="00805C18" w:rsidRPr="00AE45AD" w:rsidRDefault="00805C18" w:rsidP="00D451CC">
      <w:pPr>
        <w:rPr>
          <w:color w:val="auto"/>
        </w:rPr>
      </w:pPr>
    </w:p>
    <w:p w:rsidR="00691E17" w:rsidRDefault="00E14665" w:rsidP="00D451CC">
      <w:r>
        <w:t xml:space="preserve">For every instance </w:t>
      </w:r>
      <w:proofErr w:type="spellStart"/>
      <w:r>
        <w:t>obj</w:t>
      </w:r>
      <w:proofErr w:type="spellEnd"/>
      <w:r>
        <w:t xml:space="preserve"> a separate copy of instance variable will be created </w:t>
      </w:r>
    </w:p>
    <w:p w:rsidR="00691E17" w:rsidRPr="006D7795" w:rsidRDefault="00E14665" w:rsidP="00D451CC">
      <w:pPr>
        <w:rPr>
          <w:color w:val="A6A6A6" w:themeColor="background1" w:themeShade="A6"/>
        </w:rPr>
      </w:pPr>
      <w:r>
        <w:tab/>
      </w:r>
      <w:r w:rsidRPr="006D7795">
        <w:rPr>
          <w:color w:val="A6A6A6" w:themeColor="background1" w:themeShade="A6"/>
        </w:rPr>
        <w:t xml:space="preserve">Class </w:t>
      </w:r>
      <w:proofErr w:type="gramStart"/>
      <w:r w:rsidRPr="006D7795">
        <w:rPr>
          <w:color w:val="A6A6A6" w:themeColor="background1" w:themeShade="A6"/>
        </w:rPr>
        <w:t>Test{</w:t>
      </w:r>
      <w:proofErr w:type="gramEnd"/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E14665" w:rsidRPr="006D7795" w:rsidRDefault="00E14665" w:rsidP="00D451CC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proofErr w:type="spellStart"/>
      <w:r w:rsidRPr="006D7795">
        <w:rPr>
          <w:color w:val="A6A6A6" w:themeColor="background1" w:themeShade="A6"/>
        </w:rPr>
        <w:t>Int</w:t>
      </w:r>
      <w:proofErr w:type="spellEnd"/>
      <w:r w:rsidRPr="006D7795">
        <w:rPr>
          <w:color w:val="A6A6A6" w:themeColor="background1" w:themeShade="A6"/>
        </w:rPr>
        <w:t xml:space="preserve"> x;</w:t>
      </w:r>
    </w:p>
    <w:p w:rsidR="00E14665" w:rsidRPr="006D7795" w:rsidRDefault="00E14665" w:rsidP="00D451CC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  <w:t xml:space="preserve">P s v </w:t>
      </w:r>
      <w:proofErr w:type="gramStart"/>
      <w:r w:rsidRPr="006D7795">
        <w:rPr>
          <w:color w:val="A6A6A6" w:themeColor="background1" w:themeShade="A6"/>
        </w:rPr>
        <w:t>main(</w:t>
      </w:r>
      <w:proofErr w:type="gramEnd"/>
      <w:r w:rsidRPr="006D7795">
        <w:rPr>
          <w:color w:val="A6A6A6" w:themeColor="background1" w:themeShade="A6"/>
        </w:rPr>
        <w:t xml:space="preserve">String </w:t>
      </w:r>
      <w:proofErr w:type="spellStart"/>
      <w:r w:rsidRPr="006D7795">
        <w:rPr>
          <w:color w:val="A6A6A6" w:themeColor="background1" w:themeShade="A6"/>
        </w:rPr>
        <w:t>arg</w:t>
      </w:r>
      <w:proofErr w:type="spellEnd"/>
      <w:r w:rsidRPr="006D7795">
        <w:rPr>
          <w:color w:val="A6A6A6" w:themeColor="background1" w:themeShade="A6"/>
        </w:rPr>
        <w:t>[]){</w:t>
      </w:r>
    </w:p>
    <w:p w:rsidR="00E14665" w:rsidRPr="006D7795" w:rsidRDefault="00E14665" w:rsidP="00D451CC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  <w:t xml:space="preserve">Test t = new </w:t>
      </w:r>
      <w:proofErr w:type="gramStart"/>
      <w:r w:rsidRPr="006D7795">
        <w:rPr>
          <w:color w:val="A6A6A6" w:themeColor="background1" w:themeShade="A6"/>
        </w:rPr>
        <w:t>Test(</w:t>
      </w:r>
      <w:proofErr w:type="gramEnd"/>
      <w:r w:rsidRPr="006D7795">
        <w:rPr>
          <w:color w:val="A6A6A6" w:themeColor="background1" w:themeShade="A6"/>
        </w:rPr>
        <w:t>);</w:t>
      </w:r>
    </w:p>
    <w:p w:rsidR="00E14665" w:rsidRPr="006D7795" w:rsidRDefault="00E14665" w:rsidP="00D451CC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proofErr w:type="gramStart"/>
      <w:r w:rsidRPr="006D7795">
        <w:rPr>
          <w:color w:val="A6A6A6" w:themeColor="background1" w:themeShade="A6"/>
        </w:rPr>
        <w:t>Sop(</w:t>
      </w:r>
      <w:proofErr w:type="spellStart"/>
      <w:proofErr w:type="gramEnd"/>
      <w:r w:rsidRPr="006D7795">
        <w:rPr>
          <w:color w:val="A6A6A6" w:themeColor="background1" w:themeShade="A6"/>
        </w:rPr>
        <w:t>t.x</w:t>
      </w:r>
      <w:proofErr w:type="spellEnd"/>
      <w:r w:rsidRPr="006D7795">
        <w:rPr>
          <w:color w:val="A6A6A6" w:themeColor="background1" w:themeShade="A6"/>
        </w:rPr>
        <w:t>);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  <w:t>// 0</w:t>
      </w:r>
    </w:p>
    <w:p w:rsidR="00E14665" w:rsidRDefault="00E14665" w:rsidP="00D451CC">
      <w:r>
        <w:lastRenderedPageBreak/>
        <w:t xml:space="preserve">For instance variable we don’t need to perform initialization, </w:t>
      </w:r>
      <w:proofErr w:type="spellStart"/>
      <w:r>
        <w:t>jvm</w:t>
      </w:r>
      <w:proofErr w:type="spellEnd"/>
      <w:r>
        <w:t xml:space="preserve"> will provides default values.</w:t>
      </w:r>
    </w:p>
    <w:p w:rsidR="00691E17" w:rsidRDefault="00691E17" w:rsidP="00D451CC"/>
    <w:p w:rsidR="00691E17" w:rsidRDefault="006D7795" w:rsidP="006D7795">
      <w:pPr>
        <w:pStyle w:val="Heading3"/>
      </w:pPr>
      <w:r>
        <w:t xml:space="preserve">Final instance variable </w:t>
      </w:r>
    </w:p>
    <w:p w:rsidR="006D7795" w:rsidRPr="006D7795" w:rsidRDefault="006D7795" w:rsidP="006D7795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6D7795" w:rsidRPr="006D7795" w:rsidRDefault="006D7795" w:rsidP="006D7795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final</w:t>
      </w:r>
      <w:proofErr w:type="gram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r w:rsidRPr="006D7795">
        <w:rPr>
          <w:color w:val="A6A6A6" w:themeColor="background1" w:themeShade="A6"/>
        </w:rPr>
        <w:t xml:space="preserve"> x;</w:t>
      </w:r>
    </w:p>
    <w:p w:rsidR="006D7795" w:rsidRPr="006D7795" w:rsidRDefault="008E7495" w:rsidP="006D77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 w:rsidR="006D7795" w:rsidRPr="006D7795">
        <w:rPr>
          <w:color w:val="A6A6A6" w:themeColor="background1" w:themeShade="A6"/>
        </w:rPr>
        <w:t xml:space="preserve">P s v </w:t>
      </w:r>
      <w:proofErr w:type="gramStart"/>
      <w:r w:rsidR="006D7795" w:rsidRPr="006D7795">
        <w:rPr>
          <w:color w:val="A6A6A6" w:themeColor="background1" w:themeShade="A6"/>
        </w:rPr>
        <w:t>main(</w:t>
      </w:r>
      <w:proofErr w:type="gramEnd"/>
      <w:r w:rsidR="006D7795" w:rsidRPr="006D7795">
        <w:rPr>
          <w:color w:val="A6A6A6" w:themeColor="background1" w:themeShade="A6"/>
        </w:rPr>
        <w:t xml:space="preserve">String </w:t>
      </w:r>
      <w:proofErr w:type="spellStart"/>
      <w:r w:rsidR="006D7795" w:rsidRPr="006D7795">
        <w:rPr>
          <w:color w:val="A6A6A6" w:themeColor="background1" w:themeShade="A6"/>
        </w:rPr>
        <w:t>arg</w:t>
      </w:r>
      <w:proofErr w:type="spellEnd"/>
      <w:r w:rsidR="006D7795" w:rsidRPr="006D7795">
        <w:rPr>
          <w:color w:val="A6A6A6" w:themeColor="background1" w:themeShade="A6"/>
        </w:rPr>
        <w:t>[]){</w:t>
      </w:r>
    </w:p>
    <w:p w:rsidR="006D7795" w:rsidRPr="006D7795" w:rsidRDefault="008E7495" w:rsidP="006D77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6D7795" w:rsidRPr="006D7795">
        <w:rPr>
          <w:color w:val="A6A6A6" w:themeColor="background1" w:themeShade="A6"/>
        </w:rPr>
        <w:t xml:space="preserve">Test t = new </w:t>
      </w:r>
      <w:proofErr w:type="gramStart"/>
      <w:r w:rsidR="006D7795" w:rsidRPr="006D7795">
        <w:rPr>
          <w:color w:val="A6A6A6" w:themeColor="background1" w:themeShade="A6"/>
        </w:rPr>
        <w:t>Test(</w:t>
      </w:r>
      <w:proofErr w:type="gramEnd"/>
      <w:r w:rsidR="006D7795" w:rsidRPr="006D7795">
        <w:rPr>
          <w:color w:val="A6A6A6" w:themeColor="background1" w:themeShade="A6"/>
        </w:rPr>
        <w:t>);</w:t>
      </w:r>
    </w:p>
    <w:p w:rsidR="006D7795" w:rsidRPr="006D7795" w:rsidRDefault="006D7795" w:rsidP="006D7795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proofErr w:type="gramStart"/>
      <w:r w:rsidRPr="006D7795">
        <w:rPr>
          <w:color w:val="A6A6A6" w:themeColor="background1" w:themeShade="A6"/>
        </w:rPr>
        <w:t>Sop(</w:t>
      </w:r>
      <w:proofErr w:type="spellStart"/>
      <w:proofErr w:type="gramEnd"/>
      <w:r w:rsidRPr="006D7795">
        <w:rPr>
          <w:color w:val="A6A6A6" w:themeColor="background1" w:themeShade="A6"/>
        </w:rPr>
        <w:t>t.x</w:t>
      </w:r>
      <w:proofErr w:type="spellEnd"/>
      <w:r w:rsidRPr="006D7795">
        <w:rPr>
          <w:color w:val="A6A6A6" w:themeColor="background1" w:themeShade="A6"/>
        </w:rPr>
        <w:t>);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  <w:t>// 0</w:t>
      </w:r>
    </w:p>
    <w:p w:rsidR="006D7795" w:rsidRDefault="006D7795" w:rsidP="006D7795"/>
    <w:p w:rsidR="006D7795" w:rsidRDefault="006D7795" w:rsidP="006D7795">
      <w:proofErr w:type="spellStart"/>
      <w:proofErr w:type="gramStart"/>
      <w:r>
        <w:t>compileTimeError</w:t>
      </w:r>
      <w:proofErr w:type="spellEnd"/>
      <w:proofErr w:type="gramEnd"/>
      <w:r>
        <w:t>:</w:t>
      </w:r>
    </w:p>
    <w:p w:rsidR="006D7795" w:rsidRPr="006D7795" w:rsidRDefault="006D7795" w:rsidP="006D7795">
      <w:pPr>
        <w:ind w:firstLine="720"/>
      </w:pPr>
      <w:proofErr w:type="gramStart"/>
      <w:r w:rsidRPr="006D7795">
        <w:t>variable</w:t>
      </w:r>
      <w:proofErr w:type="gramEnd"/>
      <w:r w:rsidRPr="006D7795">
        <w:t xml:space="preserve"> x not initialized in the default constructor</w:t>
      </w:r>
    </w:p>
    <w:p w:rsidR="00691E17" w:rsidRDefault="00691E17" w:rsidP="00D451CC"/>
    <w:p w:rsidR="006D7795" w:rsidRDefault="006D7795" w:rsidP="00D451CC">
      <w:r>
        <w:t>If the instance variable declared as final then compulsory we have to perform initialization explicitly. Whether we are using or not</w:t>
      </w:r>
    </w:p>
    <w:p w:rsidR="006D7795" w:rsidRDefault="006D7795" w:rsidP="00D451CC">
      <w:r>
        <w:t xml:space="preserve">, and </w:t>
      </w:r>
      <w:proofErr w:type="spellStart"/>
      <w:r>
        <w:t>jvm</w:t>
      </w:r>
      <w:proofErr w:type="spellEnd"/>
      <w:r>
        <w:t xml:space="preserve"> won’t provide default value</w:t>
      </w:r>
    </w:p>
    <w:p w:rsidR="006D7795" w:rsidRDefault="006D7795" w:rsidP="00D451CC"/>
    <w:p w:rsidR="006D7795" w:rsidRDefault="006D7795" w:rsidP="00D451CC">
      <w:r>
        <w:t xml:space="preserve">For final instance variable we should perform initialization before constructor completion </w:t>
      </w:r>
    </w:p>
    <w:p w:rsidR="006D7795" w:rsidRDefault="006D7795" w:rsidP="00D451CC"/>
    <w:p w:rsidR="008E7495" w:rsidRDefault="008E7495" w:rsidP="00D451CC">
      <w:r>
        <w:t xml:space="preserve">That is the following are various places for initialization </w:t>
      </w:r>
    </w:p>
    <w:p w:rsidR="008E7495" w:rsidRDefault="008E7495" w:rsidP="008E7495">
      <w:pPr>
        <w:pStyle w:val="Heading4"/>
      </w:pPr>
      <w:r>
        <w:t>At the time of declaration</w:t>
      </w:r>
    </w:p>
    <w:p w:rsidR="008E7495" w:rsidRPr="006D7795" w:rsidRDefault="008E7495" w:rsidP="008E7495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class Test{</w:t>
      </w:r>
    </w:p>
    <w:p w:rsidR="008E7495" w:rsidRDefault="0063333C" w:rsidP="00D451CC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287020</wp:posOffset>
                </wp:positionV>
                <wp:extent cx="500553" cy="228600"/>
                <wp:effectExtent l="76200" t="38100" r="0" b="95250"/>
                <wp:wrapNone/>
                <wp:docPr id="543" name="Freeform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53" cy="228600"/>
                        </a:xfrm>
                        <a:custGeom>
                          <a:avLst/>
                          <a:gdLst>
                            <a:gd name="connsiteX0" fmla="*/ 271953 w 500553"/>
                            <a:gd name="connsiteY0" fmla="*/ 0 h 228600"/>
                            <a:gd name="connsiteX1" fmla="*/ 233853 w 500553"/>
                            <a:gd name="connsiteY1" fmla="*/ 47625 h 228600"/>
                            <a:gd name="connsiteX2" fmla="*/ 205278 w 500553"/>
                            <a:gd name="connsiteY2" fmla="*/ 76200 h 228600"/>
                            <a:gd name="connsiteX3" fmla="*/ 195753 w 500553"/>
                            <a:gd name="connsiteY3" fmla="*/ 104775 h 228600"/>
                            <a:gd name="connsiteX4" fmla="*/ 129078 w 500553"/>
                            <a:gd name="connsiteY4" fmla="*/ 180975 h 228600"/>
                            <a:gd name="connsiteX5" fmla="*/ 110028 w 500553"/>
                            <a:gd name="connsiteY5" fmla="*/ 209550 h 228600"/>
                            <a:gd name="connsiteX6" fmla="*/ 52878 w 500553"/>
                            <a:gd name="connsiteY6" fmla="*/ 228600 h 228600"/>
                            <a:gd name="connsiteX7" fmla="*/ 24303 w 500553"/>
                            <a:gd name="connsiteY7" fmla="*/ 219075 h 228600"/>
                            <a:gd name="connsiteX8" fmla="*/ 14778 w 500553"/>
                            <a:gd name="connsiteY8" fmla="*/ 85725 h 228600"/>
                            <a:gd name="connsiteX9" fmla="*/ 62403 w 500553"/>
                            <a:gd name="connsiteY9" fmla="*/ 76200 h 228600"/>
                            <a:gd name="connsiteX10" fmla="*/ 224328 w 500553"/>
                            <a:gd name="connsiteY10" fmla="*/ 95250 h 228600"/>
                            <a:gd name="connsiteX11" fmla="*/ 300528 w 500553"/>
                            <a:gd name="connsiteY11" fmla="*/ 133350 h 228600"/>
                            <a:gd name="connsiteX12" fmla="*/ 348153 w 500553"/>
                            <a:gd name="connsiteY12" fmla="*/ 152400 h 228600"/>
                            <a:gd name="connsiteX13" fmla="*/ 386253 w 500553"/>
                            <a:gd name="connsiteY13" fmla="*/ 180975 h 228600"/>
                            <a:gd name="connsiteX14" fmla="*/ 481503 w 500553"/>
                            <a:gd name="connsiteY14" fmla="*/ 209550 h 228600"/>
                            <a:gd name="connsiteX15" fmla="*/ 500553 w 500553"/>
                            <a:gd name="connsiteY15" fmla="*/ 219075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00553" h="228600">
                              <a:moveTo>
                                <a:pt x="271953" y="0"/>
                              </a:moveTo>
                              <a:cubicBezTo>
                                <a:pt x="259253" y="15875"/>
                                <a:pt x="247240" y="32325"/>
                                <a:pt x="233853" y="47625"/>
                              </a:cubicBezTo>
                              <a:cubicBezTo>
                                <a:pt x="224983" y="57762"/>
                                <a:pt x="212750" y="64992"/>
                                <a:pt x="205278" y="76200"/>
                              </a:cubicBezTo>
                              <a:cubicBezTo>
                                <a:pt x="199709" y="84554"/>
                                <a:pt x="200629" y="95998"/>
                                <a:pt x="195753" y="104775"/>
                              </a:cubicBezTo>
                              <a:cubicBezTo>
                                <a:pt x="163069" y="163606"/>
                                <a:pt x="170820" y="153147"/>
                                <a:pt x="129078" y="180975"/>
                              </a:cubicBezTo>
                              <a:cubicBezTo>
                                <a:pt x="122728" y="190500"/>
                                <a:pt x="119736" y="203483"/>
                                <a:pt x="110028" y="209550"/>
                              </a:cubicBezTo>
                              <a:cubicBezTo>
                                <a:pt x="93000" y="220193"/>
                                <a:pt x="52878" y="228600"/>
                                <a:pt x="52878" y="228600"/>
                              </a:cubicBezTo>
                              <a:cubicBezTo>
                                <a:pt x="43353" y="225425"/>
                                <a:pt x="32143" y="225347"/>
                                <a:pt x="24303" y="219075"/>
                              </a:cubicBezTo>
                              <a:cubicBezTo>
                                <a:pt x="-12744" y="189437"/>
                                <a:pt x="-243" y="115767"/>
                                <a:pt x="14778" y="85725"/>
                              </a:cubicBezTo>
                              <a:cubicBezTo>
                                <a:pt x="22018" y="71245"/>
                                <a:pt x="46528" y="79375"/>
                                <a:pt x="62403" y="76200"/>
                              </a:cubicBezTo>
                              <a:cubicBezTo>
                                <a:pt x="69669" y="76805"/>
                                <a:pt x="191369" y="82573"/>
                                <a:pt x="224328" y="95250"/>
                              </a:cubicBezTo>
                              <a:cubicBezTo>
                                <a:pt x="250833" y="105444"/>
                                <a:pt x="274161" y="122803"/>
                                <a:pt x="300528" y="133350"/>
                              </a:cubicBezTo>
                              <a:cubicBezTo>
                                <a:pt x="316403" y="139700"/>
                                <a:pt x="333207" y="144097"/>
                                <a:pt x="348153" y="152400"/>
                              </a:cubicBezTo>
                              <a:cubicBezTo>
                                <a:pt x="362030" y="160110"/>
                                <a:pt x="372054" y="173875"/>
                                <a:pt x="386253" y="180975"/>
                              </a:cubicBezTo>
                              <a:cubicBezTo>
                                <a:pt x="430416" y="203056"/>
                                <a:pt x="440485" y="195877"/>
                                <a:pt x="481503" y="209550"/>
                              </a:cubicBezTo>
                              <a:cubicBezTo>
                                <a:pt x="488238" y="211795"/>
                                <a:pt x="494203" y="215900"/>
                                <a:pt x="500553" y="21907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3" o:spid="_x0000_s1026" style="position:absolute;margin-left:355.8pt;margin-top:22.6pt;width:39.4pt;height:1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5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" path="m271953,c259253,15875,247240,32325,233853,47625v-8870,10137,-21103,17367,-28575,28575c199709,84554,200629,95998,195753,104775v-32684,58831,-24933,48372,-66675,76200c122728,190500,119736,203483,110028,209550,93000,220193,52878,228600,52878,228600v-9525,-3175,-20735,-3253,-28575,-9525c-12744,189437,-243,115767,14778,85725,22018,71245,46528,79375,62403,76200v7266,605,128966,6373,161925,19050c250833,105444,274161,122803,300528,133350v15875,6350,32679,10747,47625,19050c362030,160110,372054,173875,386253,180975v44163,22081,54232,14902,95250,28575c488238,211795,494203,215900,500553,219075e" filled="f" strokecolor="#c0504d [3205]" strokeweight="3pt">
                <v:shadow on="t" color="black" opacity="22937f" origin=",.5" offset="0,.63889mm"/>
                <v:path arrowok="t" o:connecttype="custom" o:connectlocs="271953,0;233853,47625;205278,76200;195753,104775;129078,180975;110028,209550;52878,228600;24303,219075;14778,85725;62403,76200;224328,95250;300528,133350;348153,152400;386253,180975;481503,209550;500553,219075" o:connectangles="0,0,0,0,0,0,0,0,0,0,0,0,0,0,0,0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E6B76D" wp14:editId="0B178174">
                <wp:simplePos x="0" y="0"/>
                <wp:positionH relativeFrom="column">
                  <wp:posOffset>1562100</wp:posOffset>
                </wp:positionH>
                <wp:positionV relativeFrom="paragraph">
                  <wp:posOffset>95885</wp:posOffset>
                </wp:positionV>
                <wp:extent cx="419100" cy="371475"/>
                <wp:effectExtent l="57150" t="38100" r="38100" b="104775"/>
                <wp:wrapNone/>
                <wp:docPr id="541" name="Freeform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466725 h 609600"/>
                            <a:gd name="connsiteX1" fmla="*/ 47625 w 619125"/>
                            <a:gd name="connsiteY1" fmla="*/ 476250 h 609600"/>
                            <a:gd name="connsiteX2" fmla="*/ 142875 w 619125"/>
                            <a:gd name="connsiteY2" fmla="*/ 561975 h 609600"/>
                            <a:gd name="connsiteX3" fmla="*/ 171450 w 619125"/>
                            <a:gd name="connsiteY3" fmla="*/ 581025 h 609600"/>
                            <a:gd name="connsiteX4" fmla="*/ 190500 w 619125"/>
                            <a:gd name="connsiteY4" fmla="*/ 609600 h 609600"/>
                            <a:gd name="connsiteX5" fmla="*/ 209550 w 619125"/>
                            <a:gd name="connsiteY5" fmla="*/ 581025 h 609600"/>
                            <a:gd name="connsiteX6" fmla="*/ 228600 w 619125"/>
                            <a:gd name="connsiteY6" fmla="*/ 542925 h 609600"/>
                            <a:gd name="connsiteX7" fmla="*/ 266700 w 619125"/>
                            <a:gd name="connsiteY7" fmla="*/ 476250 h 609600"/>
                            <a:gd name="connsiteX8" fmla="*/ 457200 w 619125"/>
                            <a:gd name="connsiteY8" fmla="*/ 180975 h 609600"/>
                            <a:gd name="connsiteX9" fmla="*/ 514350 w 619125"/>
                            <a:gd name="connsiteY9" fmla="*/ 123825 h 609600"/>
                            <a:gd name="connsiteX10" fmla="*/ 561975 w 619125"/>
                            <a:gd name="connsiteY10" fmla="*/ 57150 h 609600"/>
                            <a:gd name="connsiteX11" fmla="*/ 619125 w 619125"/>
                            <a:gd name="connsiteY11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19125" h="609600">
                              <a:moveTo>
                                <a:pt x="0" y="466725"/>
                              </a:moveTo>
                              <a:cubicBezTo>
                                <a:pt x="15875" y="469900"/>
                                <a:pt x="32466" y="470566"/>
                                <a:pt x="47625" y="476250"/>
                              </a:cubicBezTo>
                              <a:cubicBezTo>
                                <a:pt x="78748" y="487921"/>
                                <a:pt x="132914" y="555335"/>
                                <a:pt x="142875" y="561975"/>
                              </a:cubicBezTo>
                              <a:lnTo>
                                <a:pt x="171450" y="581025"/>
                              </a:lnTo>
                              <a:cubicBezTo>
                                <a:pt x="177800" y="590550"/>
                                <a:pt x="179052" y="609600"/>
                                <a:pt x="190500" y="609600"/>
                              </a:cubicBezTo>
                              <a:cubicBezTo>
                                <a:pt x="201948" y="609600"/>
                                <a:pt x="203870" y="590964"/>
                                <a:pt x="209550" y="581025"/>
                              </a:cubicBezTo>
                              <a:cubicBezTo>
                                <a:pt x="216595" y="568697"/>
                                <a:pt x="221801" y="555390"/>
                                <a:pt x="228600" y="542925"/>
                              </a:cubicBezTo>
                              <a:cubicBezTo>
                                <a:pt x="240857" y="520453"/>
                                <a:pt x="254723" y="498873"/>
                                <a:pt x="266700" y="476250"/>
                              </a:cubicBezTo>
                              <a:cubicBezTo>
                                <a:pt x="329626" y="357390"/>
                                <a:pt x="342957" y="295218"/>
                                <a:pt x="457200" y="180975"/>
                              </a:cubicBezTo>
                              <a:cubicBezTo>
                                <a:pt x="476250" y="161925"/>
                                <a:pt x="496328" y="143850"/>
                                <a:pt x="514350" y="123825"/>
                              </a:cubicBezTo>
                              <a:cubicBezTo>
                                <a:pt x="639794" y="-15557"/>
                                <a:pt x="469219" y="165366"/>
                                <a:pt x="561975" y="57150"/>
                              </a:cubicBezTo>
                              <a:lnTo>
                                <a:pt x="619125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41" o:spid="_x0000_s1026" style="position:absolute;margin-left:123pt;margin-top:7.55pt;width:33pt;height:2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" path="m,466725v15875,3175,32466,3841,47625,9525c78748,487921,132914,555335,142875,561975r28575,19050c177800,590550,179052,609600,190500,609600v11448,,13370,-18636,19050,-28575c216595,568697,221801,555390,228600,542925v12257,-22472,26123,-44052,38100,-66675c329626,357390,342957,295218,457200,180975v19050,-19050,39128,-37125,57150,-57150c639794,-15557,469219,165366,561975,57150l619125,e" filled="f" strokecolor="#f79646 [3209]" strokeweight="3pt">
                <v:shadow on="t" color="black" opacity="22937f" origin=",.5" offset="0,.63889mm"/>
                <v:path arrowok="t" o:connecttype="custom" o:connectlocs="0,284411;32238,290215;96715,342454;116058,354062;128954,371475;141849,354062;154745,330845;180535,290215;309489,110282;348175,75456;380414,34826;419100,0" o:connectangles="0,0,0,0,0,0,0,0,0,0,0,0"/>
              </v:shape>
            </w:pict>
          </mc:Fallback>
        </mc:AlternateContent>
      </w:r>
      <w:r w:rsidR="008E7495">
        <w:rPr>
          <w:color w:val="A6A6A6" w:themeColor="background1" w:themeShade="A6"/>
        </w:rPr>
        <w:tab/>
      </w:r>
      <w:proofErr w:type="gramStart"/>
      <w:r w:rsidR="008E7495">
        <w:rPr>
          <w:color w:val="A6A6A6" w:themeColor="background1" w:themeShade="A6"/>
        </w:rPr>
        <w:t>final</w:t>
      </w:r>
      <w:proofErr w:type="gramEnd"/>
      <w:r w:rsidR="008E7495">
        <w:rPr>
          <w:color w:val="A6A6A6" w:themeColor="background1" w:themeShade="A6"/>
        </w:rPr>
        <w:t xml:space="preserve"> </w:t>
      </w:r>
      <w:proofErr w:type="spellStart"/>
      <w:r w:rsidR="008E7495">
        <w:rPr>
          <w:color w:val="A6A6A6" w:themeColor="background1" w:themeShade="A6"/>
        </w:rPr>
        <w:t>i</w:t>
      </w:r>
      <w:r w:rsidR="008E7495" w:rsidRPr="006D7795">
        <w:rPr>
          <w:color w:val="A6A6A6" w:themeColor="background1" w:themeShade="A6"/>
        </w:rPr>
        <w:t>nt</w:t>
      </w:r>
      <w:proofErr w:type="spellEnd"/>
      <w:r w:rsidR="008E7495" w:rsidRPr="006D7795">
        <w:rPr>
          <w:color w:val="A6A6A6" w:themeColor="background1" w:themeShade="A6"/>
        </w:rPr>
        <w:t xml:space="preserve"> </w:t>
      </w:r>
      <w:r w:rsidR="008E7495">
        <w:rPr>
          <w:color w:val="A6A6A6" w:themeColor="background1" w:themeShade="A6"/>
        </w:rPr>
        <w:t>x = 0;</w:t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  <w:t xml:space="preserve">final </w:t>
      </w:r>
      <w:proofErr w:type="spellStart"/>
      <w:r w:rsidR="008E7495">
        <w:rPr>
          <w:color w:val="A6A6A6" w:themeColor="background1" w:themeShade="A6"/>
        </w:rPr>
        <w:t>int</w:t>
      </w:r>
      <w:proofErr w:type="spellEnd"/>
      <w:r w:rsidR="008E7495">
        <w:rPr>
          <w:color w:val="A6A6A6" w:themeColor="background1" w:themeShade="A6"/>
        </w:rPr>
        <w:t xml:space="preserve"> x;</w:t>
      </w:r>
    </w:p>
    <w:p w:rsidR="008E7495" w:rsidRPr="008E7495" w:rsidRDefault="0063333C" w:rsidP="00D451CC">
      <w:pPr>
        <w:rPr>
          <w:color w:val="FF3300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165735</wp:posOffset>
                </wp:positionV>
                <wp:extent cx="1143000" cy="200025"/>
                <wp:effectExtent l="38100" t="0" r="19050" b="857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193.5pt;margin-top:13.05pt;width:90pt;height:15.75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E7495">
        <w:rPr>
          <w:color w:val="A6A6A6" w:themeColor="background1" w:themeShade="A6"/>
        </w:rPr>
        <w:t>}</w:t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>
        <w:rPr>
          <w:color w:val="A6A6A6" w:themeColor="background1" w:themeShade="A6"/>
        </w:rPr>
        <w:tab/>
      </w:r>
      <w:r w:rsidR="008E7495" w:rsidRPr="008E7495">
        <w:rPr>
          <w:color w:val="FF3300"/>
        </w:rPr>
        <w:t>x = 2;</w:t>
      </w:r>
    </w:p>
    <w:p w:rsidR="008E7495" w:rsidRPr="008E7495" w:rsidRDefault="0063333C" w:rsidP="0063333C">
      <w:proofErr w:type="spellStart"/>
      <w:proofErr w:type="gramStart"/>
      <w:r>
        <w:t>compileTimeError</w:t>
      </w:r>
      <w:proofErr w:type="spellEnd"/>
      <w:proofErr w:type="gramEnd"/>
      <w:r>
        <w:t xml:space="preserve">: </w:t>
      </w:r>
      <w:r w:rsidRPr="0063333C">
        <w:t>&lt;identifier&gt; expected</w:t>
      </w:r>
    </w:p>
    <w:p w:rsidR="008E7495" w:rsidRDefault="008E7495" w:rsidP="008E7495">
      <w:pPr>
        <w:pStyle w:val="Heading4"/>
      </w:pPr>
      <w:r>
        <w:lastRenderedPageBreak/>
        <w:t xml:space="preserve">Inside instance block </w:t>
      </w:r>
    </w:p>
    <w:p w:rsidR="008E7495" w:rsidRDefault="008E7495" w:rsidP="00D451CC">
      <w:r>
        <w:t>(Instance block will be executed before constructor)</w:t>
      </w:r>
    </w:p>
    <w:p w:rsidR="008E7495" w:rsidRPr="006D7795" w:rsidRDefault="008E7495" w:rsidP="008E7495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8E7495" w:rsidRDefault="008E7495" w:rsidP="008E74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final</w:t>
      </w:r>
      <w:proofErr w:type="gram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r w:rsidRPr="006D7795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x;</w:t>
      </w:r>
    </w:p>
    <w:p w:rsidR="0063333C" w:rsidRDefault="0063333C" w:rsidP="008E74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  <w:t>{</w:t>
      </w:r>
    </w:p>
    <w:p w:rsidR="0063333C" w:rsidRDefault="0063333C" w:rsidP="008E74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x = 0;</w:t>
      </w:r>
    </w:p>
    <w:p w:rsidR="0063333C" w:rsidRDefault="0063333C" w:rsidP="008E749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  <w:t>}</w:t>
      </w:r>
    </w:p>
    <w:p w:rsidR="008E7495" w:rsidRPr="0063333C" w:rsidRDefault="0063333C" w:rsidP="00D451C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}</w:t>
      </w:r>
    </w:p>
    <w:p w:rsidR="008E7495" w:rsidRDefault="008E7495" w:rsidP="008E7495">
      <w:pPr>
        <w:pStyle w:val="Heading4"/>
      </w:pPr>
      <w:r>
        <w:t xml:space="preserve">Inside constructor </w:t>
      </w:r>
    </w:p>
    <w:p w:rsidR="0063333C" w:rsidRPr="006D7795" w:rsidRDefault="0063333C" w:rsidP="0063333C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final</w:t>
      </w:r>
      <w:proofErr w:type="gram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r w:rsidRPr="006D7795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x;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Test(</w:t>
      </w:r>
      <w:proofErr w:type="gramEnd"/>
      <w:r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>{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x = 0;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  <w:t>}</w:t>
      </w:r>
    </w:p>
    <w:p w:rsidR="0063333C" w:rsidRP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}</w:t>
      </w:r>
    </w:p>
    <w:p w:rsidR="008E7495" w:rsidRDefault="008E7495" w:rsidP="00D451CC"/>
    <w:p w:rsidR="006D7795" w:rsidRDefault="008E7495" w:rsidP="00D451CC">
      <w:r>
        <w:t xml:space="preserve"> </w:t>
      </w:r>
      <w:r w:rsidR="0063333C">
        <w:t xml:space="preserve">When assign value after constructor </w:t>
      </w:r>
    </w:p>
    <w:p w:rsidR="0063333C" w:rsidRPr="006D7795" w:rsidRDefault="0063333C" w:rsidP="0063333C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final</w:t>
      </w:r>
      <w:proofErr w:type="gram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r w:rsidRPr="006D7795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x;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void</w:t>
      </w:r>
      <w:proofErr w:type="gramEnd"/>
      <w:r>
        <w:rPr>
          <w:color w:val="A6A6A6" w:themeColor="background1" w:themeShade="A6"/>
        </w:rPr>
        <w:t xml:space="preserve"> m1</w:t>
      </w:r>
      <w:r>
        <w:rPr>
          <w:color w:val="A6A6A6" w:themeColor="background1" w:themeShade="A6"/>
        </w:rPr>
        <w:t>(){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x = 0;</w:t>
      </w:r>
    </w:p>
    <w:p w:rsidR="0063333C" w:rsidRDefault="0063333C" w:rsidP="0063333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  <w:t>}</w:t>
      </w:r>
    </w:p>
    <w:p w:rsidR="0063333C" w:rsidRPr="0063333C" w:rsidRDefault="0063333C" w:rsidP="00D451C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}</w:t>
      </w:r>
    </w:p>
    <w:p w:rsidR="0063333C" w:rsidRDefault="0063333C" w:rsidP="00D451CC">
      <w:proofErr w:type="spellStart"/>
      <w:proofErr w:type="gramStart"/>
      <w:r>
        <w:t>compileTimeError</w:t>
      </w:r>
      <w:proofErr w:type="spellEnd"/>
      <w:proofErr w:type="gramEnd"/>
      <w:r>
        <w:t>:</w:t>
      </w:r>
    </w:p>
    <w:p w:rsidR="0063333C" w:rsidRDefault="0063333C" w:rsidP="00D451CC">
      <w:r>
        <w:tab/>
      </w:r>
      <w:proofErr w:type="gramStart"/>
      <w:r w:rsidRPr="0063333C">
        <w:t>cannot</w:t>
      </w:r>
      <w:proofErr w:type="gramEnd"/>
      <w:r w:rsidRPr="0063333C">
        <w:t xml:space="preserve"> assign a value to final variable x</w:t>
      </w:r>
    </w:p>
    <w:p w:rsidR="0063333C" w:rsidRDefault="0063333C" w:rsidP="00D451CC"/>
    <w:p w:rsidR="0063333C" w:rsidRDefault="00241CE8" w:rsidP="00241CE8">
      <w:pPr>
        <w:pStyle w:val="Heading3"/>
      </w:pPr>
      <w:r>
        <w:lastRenderedPageBreak/>
        <w:t>Static variable (class level variable)</w:t>
      </w:r>
    </w:p>
    <w:p w:rsidR="00241CE8" w:rsidRDefault="00241CE8" w:rsidP="00241CE8">
      <w:r>
        <w:t xml:space="preserve">If the value of variable is not varied from </w:t>
      </w:r>
      <w:proofErr w:type="spellStart"/>
      <w:r>
        <w:t>obj</w:t>
      </w:r>
      <w:proofErr w:type="spellEnd"/>
      <w:r>
        <w:t xml:space="preserve"> to </w:t>
      </w:r>
      <w:proofErr w:type="spellStart"/>
      <w:r>
        <w:t>obj</w:t>
      </w:r>
      <w:proofErr w:type="spellEnd"/>
      <w:r>
        <w:t xml:space="preserve"> then we have to declared that variable at class level by using static modifier </w:t>
      </w:r>
    </w:p>
    <w:p w:rsidR="00241CE8" w:rsidRDefault="00241CE8" w:rsidP="00241CE8"/>
    <w:p w:rsidR="00241CE8" w:rsidRDefault="00241CE8" w:rsidP="00241CE8">
      <w:r>
        <w:t xml:space="preserve">In the case of instance variable for every </w:t>
      </w:r>
      <w:proofErr w:type="spellStart"/>
      <w:r>
        <w:t>obj</w:t>
      </w:r>
      <w:proofErr w:type="spellEnd"/>
      <w:r>
        <w:t xml:space="preserve"> separate copy will be created </w:t>
      </w:r>
    </w:p>
    <w:p w:rsidR="00241CE8" w:rsidRDefault="00241CE8" w:rsidP="00241CE8">
      <w:r>
        <w:t xml:space="preserve">In the case of static variable a single copy will be created at class level and sheared to </w:t>
      </w:r>
      <w:r w:rsidR="00D75ED6">
        <w:t xml:space="preserve">every </w:t>
      </w:r>
      <w:proofErr w:type="spellStart"/>
      <w:r w:rsidR="00D75ED6">
        <w:t>obj</w:t>
      </w:r>
      <w:proofErr w:type="spellEnd"/>
      <w:r w:rsidR="00D75ED6">
        <w:t xml:space="preserve"> of that class</w:t>
      </w:r>
    </w:p>
    <w:p w:rsidR="00D75ED6" w:rsidRPr="006D7795" w:rsidRDefault="00D75ED6" w:rsidP="00D75ED6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3C08E0" wp14:editId="652D5D54">
                <wp:simplePos x="0" y="0"/>
                <wp:positionH relativeFrom="column">
                  <wp:posOffset>3781425</wp:posOffset>
                </wp:positionH>
                <wp:positionV relativeFrom="paragraph">
                  <wp:posOffset>142240</wp:posOffset>
                </wp:positionV>
                <wp:extent cx="1581150" cy="457200"/>
                <wp:effectExtent l="57150" t="38100" r="76200" b="95250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School VTMMV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8" o:spid="_x0000_s1094" style="position:absolute;margin-left:297.75pt;margin-top:11.2pt;width:124.5pt;height:3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School VTMMV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Student</w:t>
      </w:r>
      <w:r w:rsidRPr="006D7795">
        <w:rPr>
          <w:color w:val="A6A6A6" w:themeColor="background1" w:themeShade="A6"/>
        </w:rPr>
        <w:t>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D75ED6" w:rsidRDefault="00D75ED6" w:rsidP="00D75ED6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ED576D0" wp14:editId="7E3BCEB8">
                <wp:simplePos x="0" y="0"/>
                <wp:positionH relativeFrom="column">
                  <wp:posOffset>3762375</wp:posOffset>
                </wp:positionH>
                <wp:positionV relativeFrom="paragraph">
                  <wp:posOffset>259079</wp:posOffset>
                </wp:positionV>
                <wp:extent cx="980441" cy="962025"/>
                <wp:effectExtent l="38100" t="0" r="10160" b="104775"/>
                <wp:wrapNone/>
                <wp:docPr id="551" name="Curved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80441" cy="962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51" o:spid="_x0000_s1026" type="#_x0000_t38" style="position:absolute;margin-left:296.25pt;margin-top:20.4pt;width:77.2pt;height:75.75pt;rotation:180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" adj="10800" strokecolor="#bc4542 [3045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343887" wp14:editId="596988AE">
                <wp:simplePos x="0" y="0"/>
                <wp:positionH relativeFrom="column">
                  <wp:posOffset>3228975</wp:posOffset>
                </wp:positionH>
                <wp:positionV relativeFrom="paragraph">
                  <wp:posOffset>201930</wp:posOffset>
                </wp:positionV>
                <wp:extent cx="895350" cy="895350"/>
                <wp:effectExtent l="38100" t="0" r="19050" b="95250"/>
                <wp:wrapNone/>
                <wp:docPr id="549" name="Curved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95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49" o:spid="_x0000_s1026" type="#_x0000_t38" style="position:absolute;margin-left:254.25pt;margin-top:15.9pt;width:70.5pt;height:70.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" adj="10800" strokecolor="#bc4542 [3045]">
                <v:stroke endarrow="open"/>
              </v:shape>
            </w:pict>
          </mc:Fallback>
        </mc:AlternateContent>
      </w:r>
      <w:r>
        <w:rPr>
          <w:color w:val="A6A6A6" w:themeColor="background1" w:themeShade="A6"/>
        </w:rPr>
        <w:tab/>
      </w:r>
      <w:proofErr w:type="spellStart"/>
      <w:proofErr w:type="gram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proofErr w:type="gramEnd"/>
      <w:r w:rsidRPr="006D7795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id</w:t>
      </w:r>
      <w:r>
        <w:rPr>
          <w:color w:val="A6A6A6" w:themeColor="background1" w:themeShade="A6"/>
        </w:rPr>
        <w:t>;</w:t>
      </w:r>
    </w:p>
    <w:p w:rsidR="00D75ED6" w:rsidRDefault="00D75ED6" w:rsidP="00D75ED6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AD5BCB" wp14:editId="55A759C1">
                <wp:simplePos x="0" y="0"/>
                <wp:positionH relativeFrom="column">
                  <wp:posOffset>2752725</wp:posOffset>
                </wp:positionH>
                <wp:positionV relativeFrom="paragraph">
                  <wp:posOffset>222885</wp:posOffset>
                </wp:positionV>
                <wp:extent cx="1181100" cy="695325"/>
                <wp:effectExtent l="57150" t="38100" r="76200" b="104775"/>
                <wp:wrapNone/>
                <wp:docPr id="545" name="Oval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>Id 23</w:t>
                            </w:r>
                          </w:p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 xml:space="preserve">Name </w:t>
                            </w:r>
                            <w:proofErr w:type="spellStart"/>
                            <w:r w:rsidRPr="00D75ED6">
                              <w:rPr>
                                <w:sz w:val="18"/>
                              </w:rPr>
                              <w:t>thn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5" o:spid="_x0000_s1095" style="position:absolute;margin-left:216.75pt;margin-top:17.55pt;width:93pt;height:54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>Id 23</w:t>
                      </w:r>
                    </w:p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 xml:space="preserve">Name </w:t>
                      </w:r>
                      <w:proofErr w:type="spellStart"/>
                      <w:r w:rsidRPr="00D75ED6">
                        <w:rPr>
                          <w:sz w:val="18"/>
                        </w:rPr>
                        <w:t>thn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string</w:t>
      </w:r>
      <w:proofErr w:type="gramEnd"/>
      <w:r>
        <w:rPr>
          <w:color w:val="A6A6A6" w:themeColor="background1" w:themeShade="A6"/>
        </w:rPr>
        <w:t xml:space="preserve"> name;</w:t>
      </w:r>
    </w:p>
    <w:p w:rsidR="00D75ED6" w:rsidRDefault="00D75ED6" w:rsidP="00D75ED6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5EDB2D" wp14:editId="4E0B2A2F">
                <wp:simplePos x="0" y="0"/>
                <wp:positionH relativeFrom="column">
                  <wp:posOffset>4349750</wp:posOffset>
                </wp:positionH>
                <wp:positionV relativeFrom="paragraph">
                  <wp:posOffset>82550</wp:posOffset>
                </wp:positionV>
                <wp:extent cx="1231900" cy="139700"/>
                <wp:effectExtent l="50800" t="6350" r="38100" b="57150"/>
                <wp:wrapNone/>
                <wp:docPr id="550" name="Curved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31900" cy="139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50" o:spid="_x0000_s1026" type="#_x0000_t38" style="position:absolute;margin-left:342.5pt;margin-top:6.5pt;width:97pt;height:11pt;rotation: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" adj="10800" strokecolor="#bc4542 [3045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9DFD24" wp14:editId="26055134">
                <wp:simplePos x="0" y="0"/>
                <wp:positionH relativeFrom="column">
                  <wp:posOffset>3352800</wp:posOffset>
                </wp:positionH>
                <wp:positionV relativeFrom="paragraph">
                  <wp:posOffset>73025</wp:posOffset>
                </wp:positionV>
                <wp:extent cx="1181100" cy="695325"/>
                <wp:effectExtent l="57150" t="38100" r="76200" b="104775"/>
                <wp:wrapNone/>
                <wp:docPr id="546" name="Oval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>Id 23</w:t>
                            </w:r>
                          </w:p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 xml:space="preserve">Name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6" o:spid="_x0000_s1096" style="position:absolute;margin-left:264pt;margin-top:5.75pt;width:93pt;height:54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>Id 23</w:t>
                      </w:r>
                    </w:p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 xml:space="preserve">Name </w:t>
                      </w:r>
                      <w:proofErr w:type="spellStart"/>
                      <w:r>
                        <w:rPr>
                          <w:sz w:val="18"/>
                        </w:rPr>
                        <w:t>aru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539652" wp14:editId="1DBA9BA3">
                <wp:simplePos x="0" y="0"/>
                <wp:positionH relativeFrom="column">
                  <wp:posOffset>4181475</wp:posOffset>
                </wp:positionH>
                <wp:positionV relativeFrom="paragraph">
                  <wp:posOffset>149225</wp:posOffset>
                </wp:positionV>
                <wp:extent cx="1181100" cy="695325"/>
                <wp:effectExtent l="57150" t="38100" r="76200" b="104775"/>
                <wp:wrapNone/>
                <wp:docPr id="547" name="Oval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>Id 23</w:t>
                            </w:r>
                          </w:p>
                          <w:p w:rsidR="00D75ED6" w:rsidRPr="00D75ED6" w:rsidRDefault="00D75ED6" w:rsidP="00D75E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75ED6">
                              <w:rPr>
                                <w:sz w:val="18"/>
                              </w:rPr>
                              <w:t xml:space="preserve">Name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7" o:spid="_x0000_s1097" style="position:absolute;margin-left:329.25pt;margin-top:11.75pt;width:93pt;height:54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>Id 23</w:t>
                      </w:r>
                    </w:p>
                    <w:p w:rsidR="00D75ED6" w:rsidRPr="00D75ED6" w:rsidRDefault="00D75ED6" w:rsidP="00D75ED6">
                      <w:pPr>
                        <w:jc w:val="center"/>
                        <w:rPr>
                          <w:sz w:val="18"/>
                        </w:rPr>
                      </w:pPr>
                      <w:r w:rsidRPr="00D75ED6">
                        <w:rPr>
                          <w:sz w:val="18"/>
                        </w:rPr>
                        <w:t xml:space="preserve">Name </w:t>
                      </w:r>
                      <w:proofErr w:type="spellStart"/>
                      <w:r>
                        <w:rPr>
                          <w:sz w:val="18"/>
                        </w:rPr>
                        <w:t>kug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static</w:t>
      </w:r>
      <w:proofErr w:type="gramEnd"/>
      <w:r>
        <w:rPr>
          <w:color w:val="A6A6A6" w:themeColor="background1" w:themeShade="A6"/>
        </w:rPr>
        <w:t xml:space="preserve"> string school;</w:t>
      </w:r>
    </w:p>
    <w:p w:rsidR="00241CE8" w:rsidRDefault="00D75ED6" w:rsidP="00241CE8"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>// default value “”</w:t>
      </w:r>
    </w:p>
    <w:p w:rsidR="00D75ED6" w:rsidRDefault="00D75ED6" w:rsidP="00241CE8"/>
    <w:p w:rsidR="00D75ED6" w:rsidRDefault="00D75ED6" w:rsidP="00241CE8"/>
    <w:p w:rsidR="00D75ED6" w:rsidRDefault="00D75ED6" w:rsidP="00D75ED6">
      <w:r>
        <w:t xml:space="preserve">For </w:t>
      </w:r>
      <w:r>
        <w:t>static</w:t>
      </w:r>
      <w:r>
        <w:t xml:space="preserve"> variable we don’t need to perform initialization, </w:t>
      </w:r>
      <w:proofErr w:type="spellStart"/>
      <w:r>
        <w:t>jvm</w:t>
      </w:r>
      <w:proofErr w:type="spellEnd"/>
      <w:r>
        <w:t xml:space="preserve"> will provides default values.</w:t>
      </w:r>
    </w:p>
    <w:p w:rsidR="00D75ED6" w:rsidRDefault="00D75ED6" w:rsidP="00D75ED6">
      <w:r>
        <w:tab/>
      </w:r>
    </w:p>
    <w:p w:rsidR="00D75ED6" w:rsidRDefault="00667A98" w:rsidP="00667A98">
      <w:pPr>
        <w:pStyle w:val="Heading3"/>
      </w:pPr>
      <w:r>
        <w:t>Final static variable</w:t>
      </w:r>
    </w:p>
    <w:p w:rsidR="00667A98" w:rsidRPr="006D7795" w:rsidRDefault="00667A98" w:rsidP="00667A98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c</w:t>
      </w:r>
      <w:r w:rsidRPr="006D7795">
        <w:rPr>
          <w:color w:val="A6A6A6" w:themeColor="background1" w:themeShade="A6"/>
        </w:rPr>
        <w:t>lass</w:t>
      </w:r>
      <w:proofErr w:type="gramEnd"/>
      <w:r w:rsidRPr="006D7795">
        <w:rPr>
          <w:color w:val="A6A6A6" w:themeColor="background1" w:themeShade="A6"/>
        </w:rPr>
        <w:t xml:space="preserve"> Test{</w:t>
      </w:r>
      <w:r w:rsidRPr="006D7795">
        <w:rPr>
          <w:color w:val="A6A6A6" w:themeColor="background1" w:themeShade="A6"/>
        </w:rPr>
        <w:tab/>
      </w:r>
      <w:r w:rsidRPr="006D7795">
        <w:rPr>
          <w:color w:val="A6A6A6" w:themeColor="background1" w:themeShade="A6"/>
        </w:rPr>
        <w:tab/>
      </w:r>
    </w:p>
    <w:p w:rsidR="00667A98" w:rsidRPr="006D7795" w:rsidRDefault="00667A98" w:rsidP="00667A98">
      <w:pPr>
        <w:rPr>
          <w:color w:val="A6A6A6" w:themeColor="background1" w:themeShade="A6"/>
        </w:rPr>
      </w:pPr>
      <w:r w:rsidRPr="006D7795"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static</w:t>
      </w:r>
      <w:proofErr w:type="gramEnd"/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final </w:t>
      </w:r>
      <w:proofErr w:type="spellStart"/>
      <w:r>
        <w:rPr>
          <w:color w:val="A6A6A6" w:themeColor="background1" w:themeShade="A6"/>
        </w:rPr>
        <w:t>i</w:t>
      </w:r>
      <w:r w:rsidRPr="006D7795">
        <w:rPr>
          <w:color w:val="A6A6A6" w:themeColor="background1" w:themeShade="A6"/>
        </w:rPr>
        <w:t>nt</w:t>
      </w:r>
      <w:proofErr w:type="spellEnd"/>
      <w:r w:rsidRPr="006D7795">
        <w:rPr>
          <w:color w:val="A6A6A6" w:themeColor="background1" w:themeShade="A6"/>
        </w:rPr>
        <w:t xml:space="preserve"> x;</w:t>
      </w:r>
    </w:p>
    <w:p w:rsidR="00667A98" w:rsidRDefault="00667A98" w:rsidP="00667A98">
      <w:proofErr w:type="spellStart"/>
      <w:proofErr w:type="gramStart"/>
      <w:r>
        <w:t>compileTimeError</w:t>
      </w:r>
      <w:proofErr w:type="spellEnd"/>
      <w:proofErr w:type="gramEnd"/>
      <w:r>
        <w:t xml:space="preserve">: </w:t>
      </w:r>
    </w:p>
    <w:p w:rsidR="00667A98" w:rsidRPr="00667A98" w:rsidRDefault="00667A98" w:rsidP="00667A98">
      <w:pPr>
        <w:ind w:firstLine="720"/>
      </w:pPr>
      <w:proofErr w:type="gramStart"/>
      <w:r w:rsidRPr="00667A98">
        <w:t>variable</w:t>
      </w:r>
      <w:proofErr w:type="gramEnd"/>
      <w:r w:rsidRPr="00667A98">
        <w:t xml:space="preserve"> x not initialized in the default constructor</w:t>
      </w:r>
    </w:p>
    <w:p w:rsidR="00D75ED6" w:rsidRDefault="00D75ED6" w:rsidP="00D75ED6"/>
    <w:p w:rsidR="00D75ED6" w:rsidRDefault="00667A98" w:rsidP="00241CE8">
      <w:proofErr w:type="gramStart"/>
      <w:r>
        <w:t>before</w:t>
      </w:r>
      <w:proofErr w:type="gramEnd"/>
      <w:r>
        <w:t xml:space="preserve"> class loading completion compulsory we should perform initialization </w:t>
      </w:r>
    </w:p>
    <w:p w:rsidR="00667A98" w:rsidRDefault="00667A98" w:rsidP="00667A98">
      <w:r>
        <w:lastRenderedPageBreak/>
        <w:t xml:space="preserve">That is the following are various places for initialization </w:t>
      </w:r>
    </w:p>
    <w:p w:rsidR="00667A98" w:rsidRDefault="00667A98" w:rsidP="00241CE8">
      <w:bookmarkStart w:id="0" w:name="_GoBack"/>
      <w:bookmarkEnd w:id="0"/>
    </w:p>
    <w:p w:rsidR="00D75ED6" w:rsidRPr="00241CE8" w:rsidRDefault="00D75ED6" w:rsidP="00241CE8"/>
    <w:p w:rsidR="00E77CEA" w:rsidRPr="006B0599" w:rsidRDefault="00E77CEA" w:rsidP="00E77CEA">
      <w:pPr>
        <w:pStyle w:val="Heading1"/>
      </w:pPr>
      <w:r>
        <w:t xml:space="preserve">Interfaces </w:t>
      </w:r>
    </w:p>
    <w:sectPr w:rsidR="00E77CEA" w:rsidRPr="006B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DF" w:rsidRDefault="002D35DF" w:rsidP="00DB0244">
      <w:pPr>
        <w:spacing w:line="240" w:lineRule="auto"/>
      </w:pPr>
      <w:r>
        <w:separator/>
      </w:r>
    </w:p>
  </w:endnote>
  <w:endnote w:type="continuationSeparator" w:id="0">
    <w:p w:rsidR="002D35DF" w:rsidRDefault="002D35DF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DF" w:rsidRDefault="002D35DF" w:rsidP="00DB0244">
      <w:pPr>
        <w:spacing w:line="240" w:lineRule="auto"/>
      </w:pPr>
      <w:r>
        <w:separator/>
      </w:r>
    </w:p>
  </w:footnote>
  <w:footnote w:type="continuationSeparator" w:id="0">
    <w:p w:rsidR="002D35DF" w:rsidRDefault="002D35DF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9D6A2D"/>
    <w:multiLevelType w:val="hybridMultilevel"/>
    <w:tmpl w:val="C1F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F7F1D"/>
    <w:multiLevelType w:val="hybridMultilevel"/>
    <w:tmpl w:val="D49E3ADA"/>
    <w:lvl w:ilvl="0" w:tplc="64B04308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C029E"/>
    <w:multiLevelType w:val="hybridMultilevel"/>
    <w:tmpl w:val="A8CE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06870"/>
    <w:multiLevelType w:val="hybridMultilevel"/>
    <w:tmpl w:val="DB98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D934EF"/>
    <w:multiLevelType w:val="hybridMultilevel"/>
    <w:tmpl w:val="DADA7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E73CD"/>
    <w:multiLevelType w:val="hybridMultilevel"/>
    <w:tmpl w:val="B1EC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26F29"/>
    <w:multiLevelType w:val="hybridMultilevel"/>
    <w:tmpl w:val="8C6A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C2CF7"/>
    <w:multiLevelType w:val="hybridMultilevel"/>
    <w:tmpl w:val="936A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A639F"/>
    <w:multiLevelType w:val="hybridMultilevel"/>
    <w:tmpl w:val="CE8E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C3504"/>
    <w:multiLevelType w:val="hybridMultilevel"/>
    <w:tmpl w:val="E53C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6"/>
  </w:num>
  <w:num w:numId="15">
    <w:abstractNumId w:val="16"/>
  </w:num>
  <w:num w:numId="16">
    <w:abstractNumId w:val="1"/>
  </w:num>
  <w:num w:numId="17">
    <w:abstractNumId w:val="18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21C9"/>
    <w:rsid w:val="0001342A"/>
    <w:rsid w:val="00014C87"/>
    <w:rsid w:val="00015B07"/>
    <w:rsid w:val="00017F49"/>
    <w:rsid w:val="000377A4"/>
    <w:rsid w:val="00050FD9"/>
    <w:rsid w:val="0005295F"/>
    <w:rsid w:val="000802F9"/>
    <w:rsid w:val="000B1B8A"/>
    <w:rsid w:val="000D0FE8"/>
    <w:rsid w:val="000F442E"/>
    <w:rsid w:val="00100A4D"/>
    <w:rsid w:val="00102686"/>
    <w:rsid w:val="00107759"/>
    <w:rsid w:val="00107813"/>
    <w:rsid w:val="0011714F"/>
    <w:rsid w:val="00117830"/>
    <w:rsid w:val="00137F3F"/>
    <w:rsid w:val="00150560"/>
    <w:rsid w:val="00150786"/>
    <w:rsid w:val="00150D2B"/>
    <w:rsid w:val="001642EB"/>
    <w:rsid w:val="00165AE0"/>
    <w:rsid w:val="00192A93"/>
    <w:rsid w:val="001A5A82"/>
    <w:rsid w:val="001C4B59"/>
    <w:rsid w:val="001E4612"/>
    <w:rsid w:val="00202B6A"/>
    <w:rsid w:val="00211B13"/>
    <w:rsid w:val="00222D29"/>
    <w:rsid w:val="00241CE8"/>
    <w:rsid w:val="00245529"/>
    <w:rsid w:val="00247158"/>
    <w:rsid w:val="0024736C"/>
    <w:rsid w:val="002625D7"/>
    <w:rsid w:val="0026532E"/>
    <w:rsid w:val="0027382A"/>
    <w:rsid w:val="00283634"/>
    <w:rsid w:val="00286106"/>
    <w:rsid w:val="00290F41"/>
    <w:rsid w:val="002965AF"/>
    <w:rsid w:val="002A40CD"/>
    <w:rsid w:val="002B1A7F"/>
    <w:rsid w:val="002C21B7"/>
    <w:rsid w:val="002D0310"/>
    <w:rsid w:val="002D0830"/>
    <w:rsid w:val="002D20B6"/>
    <w:rsid w:val="002D35DF"/>
    <w:rsid w:val="002D46AD"/>
    <w:rsid w:val="002F3DB5"/>
    <w:rsid w:val="00300311"/>
    <w:rsid w:val="00317681"/>
    <w:rsid w:val="0032393D"/>
    <w:rsid w:val="00324FF0"/>
    <w:rsid w:val="00337D17"/>
    <w:rsid w:val="0035045B"/>
    <w:rsid w:val="003714EE"/>
    <w:rsid w:val="00371D1E"/>
    <w:rsid w:val="00373D5F"/>
    <w:rsid w:val="0037410A"/>
    <w:rsid w:val="00392530"/>
    <w:rsid w:val="003A0B31"/>
    <w:rsid w:val="003A1D2E"/>
    <w:rsid w:val="003A5668"/>
    <w:rsid w:val="003C04BA"/>
    <w:rsid w:val="003C1DA2"/>
    <w:rsid w:val="003C48EE"/>
    <w:rsid w:val="003D4CCC"/>
    <w:rsid w:val="003E226E"/>
    <w:rsid w:val="003E5F5B"/>
    <w:rsid w:val="00420C12"/>
    <w:rsid w:val="0042495C"/>
    <w:rsid w:val="00424B59"/>
    <w:rsid w:val="00425FA2"/>
    <w:rsid w:val="00426557"/>
    <w:rsid w:val="0043071A"/>
    <w:rsid w:val="00450C3F"/>
    <w:rsid w:val="00460ADC"/>
    <w:rsid w:val="0046232C"/>
    <w:rsid w:val="00462414"/>
    <w:rsid w:val="004625A0"/>
    <w:rsid w:val="00465620"/>
    <w:rsid w:val="004729B5"/>
    <w:rsid w:val="00475F26"/>
    <w:rsid w:val="00477FC8"/>
    <w:rsid w:val="00480696"/>
    <w:rsid w:val="004A0F7E"/>
    <w:rsid w:val="004B0471"/>
    <w:rsid w:val="004C6F9C"/>
    <w:rsid w:val="004C7E2A"/>
    <w:rsid w:val="004D2DFB"/>
    <w:rsid w:val="004D32A9"/>
    <w:rsid w:val="004D667A"/>
    <w:rsid w:val="004D79CC"/>
    <w:rsid w:val="004E3096"/>
    <w:rsid w:val="004F1E39"/>
    <w:rsid w:val="005001B0"/>
    <w:rsid w:val="005018E5"/>
    <w:rsid w:val="005061B9"/>
    <w:rsid w:val="00515FE1"/>
    <w:rsid w:val="00532C38"/>
    <w:rsid w:val="00545C34"/>
    <w:rsid w:val="00551D63"/>
    <w:rsid w:val="00553494"/>
    <w:rsid w:val="00562A3D"/>
    <w:rsid w:val="005655E8"/>
    <w:rsid w:val="00575DF5"/>
    <w:rsid w:val="005835DE"/>
    <w:rsid w:val="005A35E9"/>
    <w:rsid w:val="005A4CF5"/>
    <w:rsid w:val="005A653E"/>
    <w:rsid w:val="005B1104"/>
    <w:rsid w:val="005D6267"/>
    <w:rsid w:val="005D6D57"/>
    <w:rsid w:val="005E7AA1"/>
    <w:rsid w:val="00600101"/>
    <w:rsid w:val="0063333C"/>
    <w:rsid w:val="00641BF7"/>
    <w:rsid w:val="00664A2B"/>
    <w:rsid w:val="00667A98"/>
    <w:rsid w:val="00676DB7"/>
    <w:rsid w:val="00676F05"/>
    <w:rsid w:val="00691E17"/>
    <w:rsid w:val="00692F68"/>
    <w:rsid w:val="006A79A7"/>
    <w:rsid w:val="006B0599"/>
    <w:rsid w:val="006B66B7"/>
    <w:rsid w:val="006C7CFB"/>
    <w:rsid w:val="006D7795"/>
    <w:rsid w:val="006F7B82"/>
    <w:rsid w:val="00714FC7"/>
    <w:rsid w:val="00722158"/>
    <w:rsid w:val="0072454B"/>
    <w:rsid w:val="007247DA"/>
    <w:rsid w:val="00725C54"/>
    <w:rsid w:val="00726AB0"/>
    <w:rsid w:val="007442DA"/>
    <w:rsid w:val="007B2243"/>
    <w:rsid w:val="007D3BBD"/>
    <w:rsid w:val="007E13DB"/>
    <w:rsid w:val="007F54BE"/>
    <w:rsid w:val="00805C18"/>
    <w:rsid w:val="008140B0"/>
    <w:rsid w:val="0081518D"/>
    <w:rsid w:val="00820DA2"/>
    <w:rsid w:val="00821CB4"/>
    <w:rsid w:val="00823732"/>
    <w:rsid w:val="008238C0"/>
    <w:rsid w:val="00830448"/>
    <w:rsid w:val="0085402C"/>
    <w:rsid w:val="008564B4"/>
    <w:rsid w:val="0086287E"/>
    <w:rsid w:val="008728ED"/>
    <w:rsid w:val="00874FA5"/>
    <w:rsid w:val="00875538"/>
    <w:rsid w:val="0088645C"/>
    <w:rsid w:val="0089426E"/>
    <w:rsid w:val="008A5FE1"/>
    <w:rsid w:val="008D045C"/>
    <w:rsid w:val="008D50C1"/>
    <w:rsid w:val="008D5918"/>
    <w:rsid w:val="008E7495"/>
    <w:rsid w:val="008F416D"/>
    <w:rsid w:val="00911B3C"/>
    <w:rsid w:val="00922C5E"/>
    <w:rsid w:val="00925878"/>
    <w:rsid w:val="009311FC"/>
    <w:rsid w:val="0095298E"/>
    <w:rsid w:val="00953C58"/>
    <w:rsid w:val="00967489"/>
    <w:rsid w:val="00993971"/>
    <w:rsid w:val="00995ACF"/>
    <w:rsid w:val="0099612C"/>
    <w:rsid w:val="009A1AD1"/>
    <w:rsid w:val="009A684B"/>
    <w:rsid w:val="009B2D17"/>
    <w:rsid w:val="009C2E42"/>
    <w:rsid w:val="009C4680"/>
    <w:rsid w:val="009F2B52"/>
    <w:rsid w:val="009F5E5C"/>
    <w:rsid w:val="00A20600"/>
    <w:rsid w:val="00A308F4"/>
    <w:rsid w:val="00A31D45"/>
    <w:rsid w:val="00A3264F"/>
    <w:rsid w:val="00A33ABA"/>
    <w:rsid w:val="00A348D3"/>
    <w:rsid w:val="00A34A02"/>
    <w:rsid w:val="00A361C3"/>
    <w:rsid w:val="00A46FC4"/>
    <w:rsid w:val="00A56CA3"/>
    <w:rsid w:val="00A640AD"/>
    <w:rsid w:val="00A715C2"/>
    <w:rsid w:val="00A73936"/>
    <w:rsid w:val="00A7566D"/>
    <w:rsid w:val="00A91F60"/>
    <w:rsid w:val="00A95151"/>
    <w:rsid w:val="00A960A4"/>
    <w:rsid w:val="00AA7EBE"/>
    <w:rsid w:val="00AD5B0C"/>
    <w:rsid w:val="00AE45AD"/>
    <w:rsid w:val="00AF63C2"/>
    <w:rsid w:val="00B007D7"/>
    <w:rsid w:val="00B34442"/>
    <w:rsid w:val="00B83D0F"/>
    <w:rsid w:val="00B87B4D"/>
    <w:rsid w:val="00BA0A5D"/>
    <w:rsid w:val="00BA5A65"/>
    <w:rsid w:val="00BA6E3B"/>
    <w:rsid w:val="00BA77E5"/>
    <w:rsid w:val="00C00452"/>
    <w:rsid w:val="00C22D44"/>
    <w:rsid w:val="00C4363F"/>
    <w:rsid w:val="00C83463"/>
    <w:rsid w:val="00C85097"/>
    <w:rsid w:val="00C873CD"/>
    <w:rsid w:val="00CB1530"/>
    <w:rsid w:val="00CB2713"/>
    <w:rsid w:val="00CB693E"/>
    <w:rsid w:val="00CC643F"/>
    <w:rsid w:val="00CF5BD6"/>
    <w:rsid w:val="00D02DCC"/>
    <w:rsid w:val="00D14C38"/>
    <w:rsid w:val="00D32AD7"/>
    <w:rsid w:val="00D451CC"/>
    <w:rsid w:val="00D6766A"/>
    <w:rsid w:val="00D75ED6"/>
    <w:rsid w:val="00D7706D"/>
    <w:rsid w:val="00D77D5D"/>
    <w:rsid w:val="00D959CC"/>
    <w:rsid w:val="00DA624D"/>
    <w:rsid w:val="00DB0244"/>
    <w:rsid w:val="00DC44E6"/>
    <w:rsid w:val="00DC7041"/>
    <w:rsid w:val="00DC7BB1"/>
    <w:rsid w:val="00DC7C23"/>
    <w:rsid w:val="00DE0865"/>
    <w:rsid w:val="00DE5608"/>
    <w:rsid w:val="00DF23F1"/>
    <w:rsid w:val="00DF71E6"/>
    <w:rsid w:val="00E14665"/>
    <w:rsid w:val="00E33C66"/>
    <w:rsid w:val="00E461E6"/>
    <w:rsid w:val="00E46BF1"/>
    <w:rsid w:val="00E77CEA"/>
    <w:rsid w:val="00E85B1B"/>
    <w:rsid w:val="00EA2BE8"/>
    <w:rsid w:val="00EC1713"/>
    <w:rsid w:val="00EC533A"/>
    <w:rsid w:val="00ED2E3B"/>
    <w:rsid w:val="00ED4EC4"/>
    <w:rsid w:val="00EE0E1A"/>
    <w:rsid w:val="00EE4C76"/>
    <w:rsid w:val="00F07463"/>
    <w:rsid w:val="00F1113A"/>
    <w:rsid w:val="00F41E65"/>
    <w:rsid w:val="00F43EF5"/>
    <w:rsid w:val="00F5709A"/>
    <w:rsid w:val="00F5720A"/>
    <w:rsid w:val="00F6002F"/>
    <w:rsid w:val="00F649CB"/>
    <w:rsid w:val="00F65627"/>
    <w:rsid w:val="00FA674E"/>
    <w:rsid w:val="00FB1742"/>
    <w:rsid w:val="00FD0E3E"/>
    <w:rsid w:val="00FD2BF2"/>
    <w:rsid w:val="00FE1303"/>
    <w:rsid w:val="00FE582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6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u w:val="none"/>
      <w:lang w:eastAsia="ja-JP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D770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06D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D7706D"/>
    <w:pPr>
      <w:spacing w:after="100"/>
      <w:ind w:left="540"/>
    </w:pPr>
  </w:style>
  <w:style w:type="paragraph" w:styleId="NoSpacing">
    <w:name w:val="No Spacing"/>
    <w:uiPriority w:val="1"/>
    <w:qFormat/>
    <w:rsid w:val="0043071A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6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u w:val="none"/>
      <w:lang w:eastAsia="ja-JP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D770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06D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D7706D"/>
    <w:pPr>
      <w:spacing w:after="100"/>
      <w:ind w:left="540"/>
    </w:pPr>
  </w:style>
  <w:style w:type="paragraph" w:styleId="NoSpacing">
    <w:name w:val="No Spacing"/>
    <w:uiPriority w:val="1"/>
    <w:qFormat/>
    <w:rsid w:val="0043071A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47" Type="http://schemas.openxmlformats.org/officeDocument/2006/relationships/customXml" Target="ink/ink21.xml"/><Relationship Id="rId50" Type="http://schemas.openxmlformats.org/officeDocument/2006/relationships/customXml" Target="ink/ink23.xml"/><Relationship Id="rId55" Type="http://schemas.openxmlformats.org/officeDocument/2006/relationships/customXml" Target="ink/ink27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customXml" Target="ink/ink26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customXml" Target="ink/ink16.xml"/><Relationship Id="rId40" Type="http://schemas.openxmlformats.org/officeDocument/2006/relationships/image" Target="media/image15.emf"/><Relationship Id="rId45" Type="http://schemas.openxmlformats.org/officeDocument/2006/relationships/customXml" Target="ink/ink20.xml"/><Relationship Id="rId53" Type="http://schemas.openxmlformats.org/officeDocument/2006/relationships/customXml" Target="ink/ink25.xml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customXml" Target="ink/ink22.xml"/><Relationship Id="rId57" Type="http://schemas.openxmlformats.org/officeDocument/2006/relationships/customXml" Target="ink/ink29.xml"/><Relationship Id="rId61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7.emf"/><Relationship Id="rId52" Type="http://schemas.openxmlformats.org/officeDocument/2006/relationships/image" Target="media/image20.emf"/><Relationship Id="rId60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6.emf"/><Relationship Id="rId27" Type="http://schemas.openxmlformats.org/officeDocument/2006/relationships/customXml" Target="ink/ink11.xml"/><Relationship Id="rId30" Type="http://schemas.openxmlformats.org/officeDocument/2006/relationships/image" Target="media/image10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19.emf"/><Relationship Id="rId56" Type="http://schemas.openxmlformats.org/officeDocument/2006/relationships/customXml" Target="ink/ink28.xml"/><Relationship Id="rId8" Type="http://schemas.openxmlformats.org/officeDocument/2006/relationships/endnotes" Target="endnotes.xml"/><Relationship Id="rId51" Type="http://schemas.openxmlformats.org/officeDocument/2006/relationships/customXml" Target="ink/ink24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4.emf"/><Relationship Id="rId46" Type="http://schemas.openxmlformats.org/officeDocument/2006/relationships/image" Target="media/image18.emf"/><Relationship Id="rId59" Type="http://schemas.openxmlformats.org/officeDocument/2006/relationships/customXml" Target="ink/ink3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2:57:13.40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1696,'26'0,"1"0,25 0,28 0,52 0,26 27,-52-27,-27 0,-26 0,0 0,26 0,-26 0,27 0,-1 0,-26 0,26 0,-52 0,25 0,-25 0,-1 0,1 0,-1 0,1 0,25 0,-25 0,-1 0,1 0,-1-27,1 27,-1 0,0 0,1-26,26-1,-53 1,26 26,-26-26,27-1,-1 1,0-1,-26 1,27-1,-1 27,1-26,-27-1,26 27,-26-26,27 0,-1 26,-26-27,0-26,0 27,0-1,0 1,-26-27,26 27,-27-27,27 0,0 26,0 1,-26-27,26 27,0-1,-27-26,27 27,0-1,-26-25,26 25,0 1,0-27,0 26,0 1,0-1,-53-52,27 0,-1 52,27-26,0 27,0 0,0-1,0-26,0 27,-26-1,-1-26,1 27,-1 26,1 0,0 0,-1 0,1 0,-1 26,-26 54,27-54,-27 1,27-1,-27 27,53-27,-53 1,53-1,-26 1,26-1,-27-26,1 53,-1-26,1 25,26-25,-27-1,1 1,0-1,26 1,-27-27,1 26,-27 1,53-1,-27-26,1 26,-1-26,27 27,-26-27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23.24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26,'0'-26,"26"26,1 26,-27 1,26-27,-26 26,53-26,-26 26,-1-26,-26 27,26-1,1-26,26 27,-27-27,1 0,-1 26,1 1,-1-27,-26 26,27-26,-1 27,0-27,1 26,-1-26,1 0,-27 27,26-27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29.9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0 238,'0'26,"0"1,53 26,-27-1,0-25,-26-1,0 1,0-1,0 0,27 1,-1-27,1 0,-27-27,26 1,-26 0,26-1,1-26,-27 27,26 0,27-27,0 0,-27 26,1 1,-1 0,1 26,26-27,-53 1,26 26,0-27,1 1,-1 26,1-26,-1 26,1-27,-1 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7:52.4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0,'26'0,"0"0,1 0,26 0,0 0,0 26,0-26,-1 53,54 0,-26 0,26-26,26 26,-26-27,52 27,-52-53,-26 0,25 53,-78-27,-1-26,1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7:51.61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1084 0,'-53'26,"0"1,-52 25,25 1,-25-26,25 26,-25-53,-28 26,28 27,25-53,1 53,26-53,27 0,-1 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8:21.6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0 476,'26'0,"0"-26,1 0,-1 26,1-53,-1 53,1-27,-1 27,1-26,-1-1,-26 1,27 26,-1-53,0 26,1 27,-1 0,-26-26,27 26,-1 0,-26-27,27 27,-1 0,1 0,-27-26,26 26,1 0,-1-26,-26-1,27 27,-1 0,-26-26,26 26,1 0,-27-27,26 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7:53.7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0,'26'0,"53"0,-26 53,53 0,-26-27,-1 27,-26-53,53 80,-53-80,0 26,26 1,-26 26,0 0,0-27,26 0,-53 1,1-27,-1 0,-26 26,-26-26,-1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7:56.2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0 423,'0'-26,"26"26,27 0,0 53,0 0,-53-27,53 27,-27-27,1 27,52-79,1-1,25-52,1 26,53-53,-53 53,-53 27,26-54,-26 54,26-27,-52 27,26-27,-27 53,1-27,-1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9:38.97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0 528,'0'-26,"0"-1,27 27,26-52,-27 25,27 27,-53-26,26 26,1-27,-1 1,1 0,-27-1,26 27,0 0,-26-26,27 26,-27-27,26 27,1-26,-1 26,1 0,-27-26,26 26,0-27,1 1,-1 26,1-27,-1 27,-26-26,26 26,1 0,-27-27,26 27,-26-26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00:09:35.1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0,'0'27,"79"-1,-52 0,-1 1,27-1,-27-26,1 0,-27 26,26-26,1 0,26 27,-1-27,1 0,0 26,-26-26,-1 26,0-26,1 0,-1 0,-26 27,27-27,-1 26,1 0,-1-26,0 0,27 0,-53 27,27-27,-1 0,1 0,-27 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05:55.5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1,-27-27,53 26,-27-26,1 27,-1-1,1 0,-1-26,-26 27,27-27,26 26,-26-26,26 27,-27-1,1-26,-1 0,1 0,-1 0,1 0,-1 27,1-1,-1-26,27 27,-26-1,-1-26,1 0,0 0,-1 0,1 0,-1 0,1 0,-1-26,1-1,26 1,-27-1,27 1,0-27,0 26,0 1,0 0,0-1,0 1,0-1,27 27,-1 0,1 0,26 0,-27 0,-26 27,27-27,-1 26,0-26,1 27,-1-1,27 0,0-26,-26 0,-27 27,26-1,1-26,-1 27,1-1,25 27,-25-53,-1 0,27 53,-26-53,-1 0,27 0,-26 53,-1-53,0 0,1 0,-27 26,26-26,27 27,-26-27,-1 0,1 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2:57:18.93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369 0,'-26'0,"26"26,-53-26,27 0,26 27,-53-27,27 26,-1-26,1 27,0-27,-1 0,27 26,-26-26,0 0,26 26,-27-26,54 27,-1-27,-26 26,26-26,1 0,-1 26,0-26,-26 27,27-27,-1 0,0 0,1 26,-1-26,0 0,-26 27,27-27,-54-80,27 1,0 53,0 0,0-1,0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08:39.994"/>
    </inkml:context>
    <inkml:brush xml:id="br0">
      <inkml:brushProperty name="width" value="0.04667" units="cm"/>
      <inkml:brushProperty name="height" value="0.04667" units="cm"/>
      <inkml:brushProperty name="color" value="#FF0000"/>
      <inkml:brushProperty name="fitToCurve" value="1"/>
    </inkml:brush>
  </inkml:definitions>
  <inkml:trace contextRef="#ctx0" brushRef="#br0">0 237,'0'27,"0"-1,0 0,27-26,-27 27,0-1,26 1,-26-1,0 0,0 1,26-27,-26 26,27-26,-1 0,1-26,-1 26,-26-27,27 1,26 26,-27 0,0 0,-26-26,27 26,-1-27,1 27,-1-26,1 26,-1 0,0-27,1 1,-1 0,1 26,-27-27,26 27,-26-26,27 26,25-27,-25 27,-27-26,26 26,1 0,-1-26,1 26,-1-27,1 27,-1-26,0 26,1 0,-27-27,53 27,-27-26,1 26,-1 0,27 0,-53-26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06:41.8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3:11.2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7:28.5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6:13.316"/>
    </inkml:context>
    <inkml:brush xml:id="br0">
      <inkml:brushProperty name="width" value="0.04667" units="cm"/>
      <inkml:brushProperty name="height" value="0.04667" units="cm"/>
      <inkml:brushProperty name="color" value="#FF0000"/>
      <inkml:brushProperty name="fitToCurve" value="1"/>
    </inkml:brush>
  </inkml:definitions>
  <inkml:trace contextRef="#ctx0" brushRef="#br0">0 237,'0'26,"0"0,0 1,27-27,-27 26,0 1,26-1,-26 0,0 1,0-1,26-26,-26 26,27-26,-1 0,1-26,-1 26,-26-26,26-1,27 27,-26 0,-1 0,-26-26,27 26,-1-26,0 26,1-27,-1 27,1 0,-1-26,0-1,1 1,-1 26,-26-26,27 26,-27-27,26 27,27-26,-27 26,-26-26,27 26,-1 0,1-27,-1 27,0-26,1 26,-1-26,1 26,-1 0,-26-27,53 27,-27-26,1 26,-1 0,27 0,-53-26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4:59.92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7:18.9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7:51.466"/>
    </inkml:context>
    <inkml:brush xml:id="br0">
      <inkml:brushProperty name="width" value="0.04667" units="cm"/>
      <inkml:brushProperty name="height" value="0.04667" units="cm"/>
      <inkml:brushProperty name="color" value="#FF0000"/>
      <inkml:brushProperty name="fitToCurve" value="1"/>
    </inkml:brush>
  </inkml:definitions>
  <inkml:trace contextRef="#ctx0" brushRef="#br0">0 237,'0'26,"0"0,0 1,27-27,-27 26,0 1,26-1,-26 0,0 1,0-1,26-26,-26 26,27-26,-1 0,1-26,-1 26,-26-26,26-1,27 27,-26 0,-1 0,-26-26,27 26,-1-26,0 26,1-27,-1 27,1 0,-1-26,0-1,1 1,-1 26,-26-26,27 26,-27-27,26 27,27-26,-27 26,-26-26,27 26,-1 0,1-27,-1 27,0-26,1 26,-1-26,1 26,-1 0,-26-27,53 27,-27-26,1 26,-1 0,27 0,-53-26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14:18:38.4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902 0,'26'0,"-79"27,27-1,0 0,-27-26,53 27,-27-27,1 26,-1 1,1-1,-1-26,-26 26,27-26,26 27,-26-27,26 26,-27 1,1-27,-1 0,1 0,-1 0,1 0,-1 26,1 1,-1-27,27 26,-26 0,-1-26,1 0,0 0,-1 0,1 0,-1 0,1 0,-1-26,1 0,26-1,-27 1,27-1,0-26,0 27,0 0,0-1,0 1,0-1,0 1,27 26,-1 0,1 0,26 0,-27 0,-26 26,27-26,-1 27,0-27,1 26,-1 1,27-1,0-26,-26 0,-27 26,26 1,1-27,-1 26,1 1,25 26,-25-53,-1 0,27 52,-26-52,-1 0,27 0,-26 53,-1-53,0 0,1 0,-27 27,26-27,27 26,-26-26,-1 0,1 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23:11:36.1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528 0,'0'27,"-26"25,0 1,-1-26,27 26,-26-27,26 0,-27 1,27-1,-26 1,0 52,-1-53,1 27,26-26,-27-27,27 26,-26 1,-1 25,27-25,-26-1,0-26,26 27,0-1,-27-26,27 27,0-1,-26-26,26 26,0 1,-27-1,1-26,26 27,-26-1,26 1,-27-27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2:58:11.66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1696,'26'0,"1"0,25 0,28 0,52 0,26 27,-52-27,-27 0,-26 0,0 0,26 0,-26 0,27 0,-1 0,-26 0,26 0,-52 0,25 0,-25 0,-1 0,1 0,-1 0,1 0,25 0,-25 0,-1 0,1 0,-1-27,1 27,-1 0,0 0,1-26,26-1,-53 1,26 26,-26-26,27-1,-1 1,0-1,-26 1,27-1,-1 27,1-26,-27-1,26 27,-26-26,27 0,-1 26,-26-27,0-26,0 27,0-1,0 1,-26-27,26 27,-27-27,27 0,0 26,0 1,-26-27,26 27,0-1,-27-26,27 27,0-1,-26-25,26 25,0 1,0-27,0 26,0 1,0-1,-53-52,27 0,-1 52,27-26,0 27,0 0,0-1,0-26,0 27,-26-1,-1-26,1 27,-1 26,1 0,0 0,-1 0,1 0,-1 26,-26 54,27-54,-27 1,27-1,-27 27,53-27,-53 1,53-1,-26 1,26-1,-27-26,1 53,-1-26,1 25,26-25,-27-1,1 1,0-1,26 1,-27-27,1 26,-27 1,53-1,-27-26,1 26,-1-26,27 27,-26-27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10T23:11:32.7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0,'27'0,"26"53,52 53,1-27,-27-26,-52-1,26-52,-53 27,52-1,-52 1,27-27,-1 0,1 0,-27 26,26-26,1 27,25-1,-25 0,-27 1,26-27,1 26,-1-26,1 27,-27-1,26-26,27 53,0-27,-53 1,26-27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2:58:11.66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369 0,'-26'0,"26"26,-53-26,27 0,26 27,-53-27,27 26,-1-26,1 27,0-27,-1 0,27 26,-26-26,0 0,26 26,-27-26,54 27,-1-27,-26 26,26-26,1 0,-1 26,0-26,-26 27,27-27,-1 0,0 0,1 26,-1-26,0 0,-26 27,27-27,-54-80,27 1,0 53,0 0,0-1,0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2:57:23.13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10.26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0 106,'27'0,"-1"26,0-26,-26 26,53 26,-53-26,27-26,-1 0,-26 26,26-26,-26-26,53-26,0 0,0 26,-27 0,27 0,-26 0,-1 26,0-26,1 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19.29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422 0,'0'27,"0"-1,0 0,0 1,-53-1,53 1,-26-27,-1 26,1-26,0 26,-1 1,1-1,-1 1,1-1,0 0,-1-26,1 27,26-1,-53-26,53 27,0-1,-26-26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17.51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0,'27'0,"-1"0,1 0,-1 0,27 26,0 1,-27-27,53 26,-26 0,0-26,-27 27,1-27,-27 26,26-26,1 0,-1 27,27-27,-27 0,1 26,-1-26,-26 27,27-27,-1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23:27:25.7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475 0,'-26'27,"26"-1,0 0,-27 1,1-27,-1 52,1-52,0 53,-1-53,1 53,-53-1,26-25,26-1,1 1,0-1,-1-26,27 26,-26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A160-4517-4FA0-BAD2-2DB17BAC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3654</TotalTime>
  <Pages>33</Pages>
  <Words>3032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cp:lastPrinted>2020-11-09T11:18:00Z</cp:lastPrinted>
  <dcterms:created xsi:type="dcterms:W3CDTF">2020-11-09T22:00:00Z</dcterms:created>
  <dcterms:modified xsi:type="dcterms:W3CDTF">2020-11-16T18:39:00Z</dcterms:modified>
</cp:coreProperties>
</file>