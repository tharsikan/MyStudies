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11" w:rsidRDefault="00301263" w:rsidP="00301263">
      <w:pPr>
        <w:pStyle w:val="Heading1"/>
      </w:pPr>
      <w:r>
        <w:t>Spring</w:t>
      </w:r>
    </w:p>
    <w:p w:rsidR="00301263" w:rsidRDefault="00301263" w:rsidP="00301263">
      <w:r>
        <w:t xml:space="preserve">Spring is Dependency Injection framework </w:t>
      </w:r>
    </w:p>
    <w:p w:rsidR="00CF1751" w:rsidRDefault="00CF1751" w:rsidP="003012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F1751" w:rsidRDefault="00AD1962" w:rsidP="00C96D7B">
      <w:pPr>
        <w:pStyle w:val="Heading3"/>
        <w:rPr>
          <w:rFonts w:ascii="Consolas" w:hAnsi="Consolas" w:cs="Consolas"/>
          <w:color w:val="7F0055"/>
          <w:sz w:val="20"/>
          <w:szCs w:val="20"/>
        </w:rPr>
      </w:pPr>
      <w:r>
        <w:t>Example Of Tight-coupling</w:t>
      </w:r>
    </w:p>
    <w:p w:rsidR="00301263" w:rsidRDefault="00301263" w:rsidP="003012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1263" w:rsidRDefault="00301263" w:rsidP="003012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sortAlogrithm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175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BubbleSortAlgorithm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263" w:rsidRDefault="00301263" w:rsidP="003012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1751" w:rsidRDefault="00CF1751" w:rsidP="00301263">
      <w:pPr>
        <w:rPr>
          <w:rFonts w:ascii="Consolas" w:hAnsi="Consolas" w:cs="Consolas"/>
          <w:color w:val="0000C0"/>
          <w:sz w:val="20"/>
          <w:szCs w:val="20"/>
        </w:rPr>
      </w:pPr>
    </w:p>
    <w:p w:rsidR="00301263" w:rsidRDefault="00301263" w:rsidP="00301263">
      <w:r>
        <w:t xml:space="preserve">For </w:t>
      </w:r>
      <w:proofErr w:type="spellStart"/>
      <w:r>
        <w:t>ComplexService</w:t>
      </w:r>
      <w:proofErr w:type="spellEnd"/>
      <w:r>
        <w:t xml:space="preserve"> the </w:t>
      </w:r>
      <w:proofErr w:type="spellStart"/>
      <w:r>
        <w:t>ShoringAlgorithm</w:t>
      </w:r>
      <w:proofErr w:type="spellEnd"/>
      <w:r>
        <w:t xml:space="preserve"> is necessary </w:t>
      </w:r>
    </w:p>
    <w:p w:rsidR="00301263" w:rsidRDefault="00CF1751" w:rsidP="003012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</w:t>
      </w:r>
      <w:r w:rsidRPr="00CF175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bbleSortAlgorithm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implements </w:t>
      </w:r>
      <w:proofErr w:type="spellStart"/>
      <w:proofErr w:type="gram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D1962" w:rsidRDefault="00AD1962" w:rsidP="00CF1751"/>
    <w:p w:rsidR="00CF1751" w:rsidRDefault="00CF1751" w:rsidP="00CF1751">
      <w:r>
        <w:t xml:space="preserve">When we use </w:t>
      </w:r>
      <w:proofErr w:type="spellStart"/>
      <w:r>
        <w:t>ComplexService</w:t>
      </w:r>
      <w:proofErr w:type="spellEnd"/>
      <w:r>
        <w:t xml:space="preserve">, </w:t>
      </w:r>
      <w:proofErr w:type="spellStart"/>
      <w:r>
        <w:t>BubbleShortAlogorithm</w:t>
      </w:r>
      <w:proofErr w:type="spellEnd"/>
      <w:r>
        <w:t xml:space="preserve"> Object will be created automatically.</w:t>
      </w:r>
    </w:p>
    <w:p w:rsidR="00CF1751" w:rsidRDefault="00CF1751" w:rsidP="00CF1751"/>
    <w:p w:rsidR="00AD1962" w:rsidRDefault="00AD1962" w:rsidP="00C96D7B">
      <w:pPr>
        <w:pStyle w:val="Heading3"/>
      </w:pPr>
      <w:r>
        <w:t>Example Of loosely-coupling</w:t>
      </w:r>
    </w:p>
    <w:p w:rsidR="00CF1751" w:rsidRDefault="00CF1751" w:rsidP="00CF1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F1751" w:rsidRDefault="00CF1751" w:rsidP="00CF1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sortAlogrithm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751" w:rsidRDefault="00CF1751" w:rsidP="00CF1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F1751" w:rsidRDefault="00CF1751" w:rsidP="00CF1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sortAlogrithm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1751" w:rsidRDefault="00CF1751" w:rsidP="00CF17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1751" w:rsidRDefault="00CF1751" w:rsidP="00CF17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1751" w:rsidRDefault="00CF1751" w:rsidP="00CF1751">
      <w:pPr>
        <w:rPr>
          <w:rFonts w:ascii="Consolas" w:hAnsi="Consolas" w:cs="Consolas"/>
          <w:color w:val="000000"/>
          <w:sz w:val="20"/>
          <w:szCs w:val="20"/>
        </w:rPr>
      </w:pPr>
    </w:p>
    <w:p w:rsidR="00CF1751" w:rsidRDefault="00CF1751" w:rsidP="00CF17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sortAlogrithm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F175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BubbleSortAlgorithm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1751" w:rsidRDefault="00AD1962" w:rsidP="00CF17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sortAlogrithm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);</w:t>
      </w:r>
    </w:p>
    <w:p w:rsidR="00CF1751" w:rsidRDefault="00AD1962" w:rsidP="00CF17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0FF61" wp14:editId="24B229F8">
                <wp:simplePos x="0" y="0"/>
                <wp:positionH relativeFrom="column">
                  <wp:posOffset>638175</wp:posOffset>
                </wp:positionH>
                <wp:positionV relativeFrom="paragraph">
                  <wp:posOffset>53340</wp:posOffset>
                </wp:positionV>
                <wp:extent cx="742950" cy="238125"/>
                <wp:effectExtent l="57150" t="38100" r="0" b="10477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50.25pt;margin-top:4.2pt;width:58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AD1962" w:rsidRDefault="00AD1962" w:rsidP="00CF1751">
      <w:r>
        <w:t xml:space="preserve">Now Spring </w:t>
      </w:r>
      <w:proofErr w:type="spellStart"/>
      <w:r>
        <w:t>FrameWork</w:t>
      </w:r>
      <w:proofErr w:type="spellEnd"/>
      <w:r>
        <w:t xml:space="preserve"> does</w:t>
      </w:r>
      <w:r w:rsidR="00403FD1">
        <w:t xml:space="preserve"> exactly</w:t>
      </w:r>
      <w:r>
        <w:t xml:space="preserve"> the same Job.</w:t>
      </w:r>
    </w:p>
    <w:p w:rsidR="00AD1962" w:rsidRDefault="00AD1962" w:rsidP="00CF1751"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Componenet</w:t>
      </w:r>
      <w:proofErr w:type="spellEnd"/>
      <w:r w:rsidR="00403FD1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</w:p>
    <w:p w:rsidR="00AD1962" w:rsidRDefault="00AD1962" w:rsidP="00AD19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3FD1" w:rsidRPr="00403FD1" w:rsidRDefault="00403FD1" w:rsidP="00403FD1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Autowired</w:t>
      </w:r>
      <w:proofErr w:type="spellEnd"/>
    </w:p>
    <w:p w:rsidR="00AD1962" w:rsidRDefault="00AD1962" w:rsidP="00AD19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sortAlogrithm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962" w:rsidRDefault="00AD1962" w:rsidP="00AD19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1962" w:rsidRPr="00AD1962" w:rsidRDefault="00AD1962" w:rsidP="00AD1962"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Componenet</w:t>
      </w:r>
      <w:proofErr w:type="spellEnd"/>
    </w:p>
    <w:p w:rsidR="00AD1962" w:rsidRDefault="00AD1962" w:rsidP="00CF1751">
      <w:r>
        <w:rPr>
          <w:rFonts w:ascii="Consolas" w:hAnsi="Consolas" w:cs="Consolas"/>
          <w:color w:val="0000C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</w:t>
      </w:r>
      <w:r w:rsidRPr="00CF175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bbleSortAlgorithm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implements </w:t>
      </w:r>
      <w:proofErr w:type="spellStart"/>
      <w:proofErr w:type="gramStart"/>
      <w:r w:rsidRPr="00CF1751">
        <w:rPr>
          <w:rFonts w:ascii="Consolas" w:hAnsi="Consolas" w:cs="Consolas"/>
          <w:color w:val="000000"/>
          <w:sz w:val="20"/>
          <w:szCs w:val="20"/>
        </w:rPr>
        <w:t>SortAlgorithm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{}</w:t>
      </w:r>
      <w:proofErr w:type="gramEnd"/>
    </w:p>
    <w:p w:rsidR="00C96D7B" w:rsidRDefault="00C96D7B" w:rsidP="006E06CC">
      <w:pPr>
        <w:pStyle w:val="Heading4"/>
        <w:rPr>
          <w:b w:val="0"/>
          <w:color w:val="262626" w:themeColor="text1" w:themeTint="D9"/>
          <w:sz w:val="27"/>
          <w:szCs w:val="27"/>
          <w:u w:val="none"/>
        </w:rPr>
      </w:pPr>
    </w:p>
    <w:p w:rsidR="006E06CC" w:rsidRDefault="006E06CC" w:rsidP="006E06CC">
      <w:pPr>
        <w:pStyle w:val="Heading4"/>
      </w:pPr>
      <w:r>
        <w:lastRenderedPageBreak/>
        <w:t xml:space="preserve">Dependency Injection </w:t>
      </w:r>
    </w:p>
    <w:p w:rsidR="00CF1751" w:rsidRDefault="00403FD1" w:rsidP="00CF1751">
      <w:r>
        <w:t xml:space="preserve">Now spring understands you want to create </w:t>
      </w:r>
    </w:p>
    <w:p w:rsidR="00403FD1" w:rsidRDefault="00403FD1" w:rsidP="00CF1751">
      <w:proofErr w:type="spellStart"/>
      <w:r>
        <w:t>ComplexService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and </w:t>
      </w:r>
      <w:proofErr w:type="spellStart"/>
      <w:r>
        <w:t>BubbleShortAlogrithm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403FD1" w:rsidRDefault="00403FD1" w:rsidP="00CF1751">
      <w:r>
        <w:t xml:space="preserve">While creating </w:t>
      </w:r>
      <w:proofErr w:type="spellStart"/>
      <w:r>
        <w:t>obj</w:t>
      </w:r>
      <w:proofErr w:type="spellEnd"/>
      <w:r>
        <w:t xml:space="preserve">, who to manage dependency </w:t>
      </w:r>
    </w:p>
    <w:p w:rsidR="00403FD1" w:rsidRPr="00C96D7B" w:rsidRDefault="00403FD1" w:rsidP="00CF1751">
      <w:pPr>
        <w:rPr>
          <w:sz w:val="20"/>
        </w:rPr>
      </w:pPr>
    </w:p>
    <w:p w:rsidR="00403FD1" w:rsidRDefault="00403FD1" w:rsidP="00403FD1">
      <w:pPr>
        <w:pStyle w:val="Heading4"/>
      </w:pPr>
      <w:r>
        <w:t xml:space="preserve">Beans </w:t>
      </w:r>
    </w:p>
    <w:p w:rsidR="00403FD1" w:rsidRDefault="00403FD1" w:rsidP="00403FD1">
      <w:proofErr w:type="spellStart"/>
      <w:r>
        <w:t>ComplexService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and </w:t>
      </w:r>
      <w:proofErr w:type="spellStart"/>
      <w:r>
        <w:t>BubbleShortAlogrithm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403FD1" w:rsidRDefault="00403FD1" w:rsidP="00403FD1">
      <w:r>
        <w:t xml:space="preserve">Spring managing </w:t>
      </w:r>
      <w:proofErr w:type="spellStart"/>
      <w:r>
        <w:t>obj</w:t>
      </w:r>
      <w:proofErr w:type="spellEnd"/>
      <w:r>
        <w:t xml:space="preserve"> are called beans</w:t>
      </w:r>
    </w:p>
    <w:p w:rsidR="00403FD1" w:rsidRDefault="00403FD1" w:rsidP="00403FD1"/>
    <w:p w:rsidR="00403FD1" w:rsidRDefault="00BE6F96" w:rsidP="00BE6F96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B35299">
        <w:rPr>
          <w:shd w:val="clear" w:color="auto" w:fill="FFFFFF"/>
        </w:rPr>
        <w:t>ll </w:t>
      </w:r>
      <w:r w:rsidR="00B35299">
        <w:rPr>
          <w:b/>
          <w:bCs/>
          <w:shd w:val="clear" w:color="auto" w:fill="FFFFFF"/>
        </w:rPr>
        <w:t>beans</w:t>
      </w:r>
      <w:r w:rsidR="00B35299">
        <w:rPr>
          <w:shd w:val="clear" w:color="auto" w:fill="FFFFFF"/>
        </w:rPr>
        <w:t> are singletons</w:t>
      </w:r>
      <w:proofErr w:type="gramStart"/>
      <w:r w:rsidR="00B35299">
        <w:rPr>
          <w:shd w:val="clear" w:color="auto" w:fill="FFFFFF"/>
        </w:rPr>
        <w:t xml:space="preserve">,  </w:t>
      </w:r>
      <w:r w:rsidR="008B3EED">
        <w:rPr>
          <w:shd w:val="clear" w:color="auto" w:fill="FFFFFF"/>
        </w:rPr>
        <w:t>so</w:t>
      </w:r>
      <w:proofErr w:type="gramEnd"/>
      <w:r w:rsidR="008B3EED">
        <w:rPr>
          <w:shd w:val="clear" w:color="auto" w:fill="FFFFFF"/>
        </w:rPr>
        <w:t xml:space="preserve"> whenever </w:t>
      </w:r>
      <w:proofErr w:type="spellStart"/>
      <w:r w:rsidR="008B3EED" w:rsidRPr="008B3EED">
        <w:rPr>
          <w:b/>
          <w:shd w:val="clear" w:color="auto" w:fill="FFFFFF"/>
        </w:rPr>
        <w:t>ApplicationC</w:t>
      </w:r>
      <w:r w:rsidR="00B35299" w:rsidRPr="008B3EED">
        <w:rPr>
          <w:b/>
          <w:shd w:val="clear" w:color="auto" w:fill="FFFFFF"/>
        </w:rPr>
        <w:t>ontext</w:t>
      </w:r>
      <w:proofErr w:type="spellEnd"/>
      <w:r w:rsidR="00B35299">
        <w:rPr>
          <w:shd w:val="clear" w:color="auto" w:fill="FFFFFF"/>
        </w:rPr>
        <w:t xml:space="preserve"> gets </w:t>
      </w:r>
      <w:r w:rsidR="00B35299">
        <w:rPr>
          <w:b/>
          <w:bCs/>
          <w:shd w:val="clear" w:color="auto" w:fill="FFFFFF"/>
        </w:rPr>
        <w:t>created</w:t>
      </w:r>
      <w:r w:rsidR="00B35299">
        <w:rPr>
          <w:shd w:val="clear" w:color="auto" w:fill="FFFFFF"/>
        </w:rPr>
        <w:t>, they are all pre-loaded</w:t>
      </w:r>
      <w:r>
        <w:rPr>
          <w:shd w:val="clear" w:color="auto" w:fill="FFFFFF"/>
        </w:rPr>
        <w:t>.</w:t>
      </w:r>
    </w:p>
    <w:p w:rsidR="00BE6F96" w:rsidRPr="00C96D7B" w:rsidRDefault="00BE6F96" w:rsidP="00BE6F96">
      <w:pPr>
        <w:rPr>
          <w:sz w:val="20"/>
        </w:rPr>
      </w:pPr>
    </w:p>
    <w:p w:rsidR="00403FD1" w:rsidRDefault="00BE6F96" w:rsidP="00BE6F96">
      <w:pPr>
        <w:rPr>
          <w:spacing w:val="-2"/>
          <w:shd w:val="clear" w:color="auto" w:fill="FFFFFF"/>
        </w:rPr>
      </w:pPr>
      <w:r w:rsidRPr="00BE6F96">
        <w:rPr>
          <w:b/>
          <w:spacing w:val="-2"/>
          <w:shd w:val="clear" w:color="auto" w:fill="FFFFFF"/>
        </w:rPr>
        <w:t>Singleton</w:t>
      </w:r>
      <w:r>
        <w:rPr>
          <w:spacing w:val="-2"/>
          <w:shd w:val="clear" w:color="auto" w:fill="FFFFFF"/>
        </w:rPr>
        <w:t xml:space="preserve"> class is a class that can have only one object. </w:t>
      </w:r>
    </w:p>
    <w:p w:rsidR="00BE6F96" w:rsidRDefault="00BE6F96" w:rsidP="00BE6F96">
      <w:pPr>
        <w:rPr>
          <w:spacing w:val="-2"/>
          <w:shd w:val="clear" w:color="auto" w:fill="FFFFFF"/>
        </w:rPr>
      </w:pPr>
      <w:r>
        <w:rPr>
          <w:spacing w:val="-2"/>
          <w:shd w:val="clear" w:color="auto" w:fill="FFFFFF"/>
        </w:rPr>
        <w:t xml:space="preserve">After first time, if we try to instantiate the Singleton class, new variable also points to the first instance. </w:t>
      </w:r>
    </w:p>
    <w:p w:rsidR="006E06CC" w:rsidRDefault="00376C2F" w:rsidP="00403FD1">
      <w:pPr>
        <w:rPr>
          <w:spacing w:val="-2"/>
          <w:shd w:val="clear" w:color="auto" w:fill="FFFFFF"/>
        </w:rPr>
      </w:pPr>
      <w:r>
        <w:rPr>
          <w:spacing w:val="-2"/>
          <w:shd w:val="clear" w:color="auto" w:fill="FFFFFF"/>
        </w:rPr>
        <w:t>So one change will affects all.</w:t>
      </w:r>
    </w:p>
    <w:p w:rsidR="00376C2F" w:rsidRDefault="00376C2F" w:rsidP="00403FD1">
      <w:pPr>
        <w:rPr>
          <w:spacing w:val="-2"/>
          <w:shd w:val="clear" w:color="auto" w:fill="FFFFFF"/>
        </w:rPr>
      </w:pPr>
      <w:r>
        <w:rPr>
          <w:spacing w:val="-2"/>
          <w:shd w:val="clear" w:color="auto" w:fill="FFFFFF"/>
        </w:rPr>
        <w:t>&lt;bean scope=”</w:t>
      </w:r>
      <w:r w:rsidRPr="00376C2F">
        <w:rPr>
          <w:b/>
          <w:spacing w:val="-2"/>
          <w:shd w:val="clear" w:color="auto" w:fill="FFFFFF"/>
        </w:rPr>
        <w:t>prototype</w:t>
      </w:r>
      <w:r>
        <w:rPr>
          <w:spacing w:val="-2"/>
          <w:shd w:val="clear" w:color="auto" w:fill="FFFFFF"/>
        </w:rPr>
        <w:t>”&gt; then it will create more objects.</w:t>
      </w:r>
    </w:p>
    <w:p w:rsidR="00376C2F" w:rsidRPr="00C96D7B" w:rsidRDefault="00376C2F" w:rsidP="00403FD1">
      <w:pPr>
        <w:rPr>
          <w:spacing w:val="-2"/>
          <w:sz w:val="20"/>
          <w:shd w:val="clear" w:color="auto" w:fill="FFFFFF"/>
        </w:rPr>
      </w:pPr>
    </w:p>
    <w:p w:rsidR="006E06CC" w:rsidRDefault="006E06CC" w:rsidP="006E06CC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 xml:space="preserve">Inversion of control </w:t>
      </w:r>
    </w:p>
    <w:p w:rsidR="00BE6F96" w:rsidRDefault="006E06CC" w:rsidP="00BE6F96">
      <w:r>
        <w:t>Above examples 1, and 2</w:t>
      </w:r>
      <w:r w:rsidR="00BE6F96">
        <w:t xml:space="preserve"> we are taking control of class that create dependent object, </w:t>
      </w:r>
    </w:p>
    <w:p w:rsidR="006E06CC" w:rsidRDefault="00BE6F96" w:rsidP="00BE6F96">
      <w:r>
        <w:t>Giving that control to the framework is known as IOC (</w:t>
      </w:r>
      <w:r w:rsidRPr="00BE6F96">
        <w:rPr>
          <w:b/>
          <w:color w:val="FF0000"/>
        </w:rPr>
        <w:t>inversion of control</w:t>
      </w:r>
      <w:r>
        <w:t>).</w:t>
      </w:r>
    </w:p>
    <w:p w:rsidR="006E06CC" w:rsidRDefault="006E06CC" w:rsidP="006E06CC">
      <w:pPr>
        <w:pStyle w:val="Heading4"/>
      </w:pPr>
      <w:r>
        <w:t xml:space="preserve">IOC Container </w:t>
      </w:r>
    </w:p>
    <w:p w:rsidR="006E06CC" w:rsidRDefault="006E06CC" w:rsidP="006E06CC">
      <w:r>
        <w:t>Anything that is implementing IOC is IOC container.</w:t>
      </w:r>
    </w:p>
    <w:p w:rsidR="006E06CC" w:rsidRPr="006E06CC" w:rsidRDefault="006E06CC" w:rsidP="006E06CC">
      <w:pPr>
        <w:rPr>
          <w:color w:val="FF0000"/>
        </w:rPr>
      </w:pPr>
      <w:r>
        <w:tab/>
        <w:t xml:space="preserve">Example: </w:t>
      </w:r>
      <w:r w:rsidRPr="006E06CC">
        <w:rPr>
          <w:color w:val="FF0000"/>
        </w:rPr>
        <w:t xml:space="preserve">Application </w:t>
      </w:r>
      <w:r>
        <w:rPr>
          <w:color w:val="FF0000"/>
        </w:rPr>
        <w:t>Context</w:t>
      </w:r>
    </w:p>
    <w:p w:rsidR="006E06CC" w:rsidRPr="006E06CC" w:rsidRDefault="006E06CC" w:rsidP="006E06CC">
      <w:pPr>
        <w:rPr>
          <w:color w:val="FF0000"/>
        </w:rPr>
      </w:pPr>
      <w:r>
        <w:tab/>
      </w:r>
      <w:r>
        <w:tab/>
      </w:r>
      <w:r>
        <w:tab/>
      </w:r>
      <w:r w:rsidRPr="006E06CC">
        <w:rPr>
          <w:color w:val="FF0000"/>
        </w:rPr>
        <w:t>Bean Factory</w:t>
      </w:r>
    </w:p>
    <w:p w:rsidR="006E06CC" w:rsidRDefault="006E06CC" w:rsidP="006E06CC">
      <w:pPr>
        <w:pStyle w:val="Heading4"/>
      </w:pPr>
      <w:r>
        <w:lastRenderedPageBreak/>
        <w:t>Application Context</w:t>
      </w:r>
    </w:p>
    <w:p w:rsidR="006E06CC" w:rsidRDefault="006E06CC" w:rsidP="006E06CC">
      <w:r>
        <w:t>Is where all the beans are created, and managed.</w:t>
      </w:r>
    </w:p>
    <w:p w:rsidR="006E06CC" w:rsidRDefault="006E06CC" w:rsidP="006B7A83">
      <w:r>
        <w:t>All the core logic of spring-frame work happens here.</w:t>
      </w:r>
    </w:p>
    <w:p w:rsidR="007A03FE" w:rsidRDefault="007A03FE" w:rsidP="006E06CC"/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6F42C1"/>
          <w:sz w:val="20"/>
          <w:szCs w:val="20"/>
        </w:rPr>
        <w:t>SpringIn5StepsApplication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0D3F51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200E123" wp14:editId="56C9F7F2">
                <wp:simplePos x="0" y="0"/>
                <wp:positionH relativeFrom="column">
                  <wp:posOffset>2228850</wp:posOffset>
                </wp:positionH>
                <wp:positionV relativeFrom="paragraph">
                  <wp:posOffset>31115</wp:posOffset>
                </wp:positionV>
                <wp:extent cx="3209925" cy="266700"/>
                <wp:effectExtent l="57150" t="38100" r="85725" b="95250"/>
                <wp:wrapNone/>
                <wp:docPr id="25" name="L-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66700"/>
                        </a:xfrm>
                        <a:prstGeom prst="corner">
                          <a:avLst>
                            <a:gd name="adj1" fmla="val 50000"/>
                            <a:gd name="adj2" fmla="val 57857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-Shape 25" o:spid="_x0000_s1026" style="position:absolute;margin-left:175.5pt;margin-top:2.45pt;width:252.75pt;height:21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99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" path="m,l1543049,r,133350l3209925,133350r,133350l,266700,,xe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 o:connecttype="custom" o:connectlocs="0,0;1543049,0;1543049,133350;3209925,133350;3209925,266700;0,266700;0,0" o:connectangles="0,0,0,0,0,0,0"/>
              </v:shape>
            </w:pict>
          </mc:Fallback>
        </mc:AlternateConten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SortAlgotirhm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1977">
        <w:rPr>
          <w:rFonts w:ascii="Consolas" w:eastAsia="Times New Roman" w:hAnsi="Consolas" w:cs="Courier New"/>
          <w:color w:val="548DD4" w:themeColor="text2" w:themeTint="99"/>
          <w:sz w:val="20"/>
          <w:szCs w:val="20"/>
        </w:rPr>
        <w:t>s</w:t>
      </w:r>
      <w:r>
        <w:rPr>
          <w:rFonts w:ascii="Consolas" w:eastAsia="Times New Roman" w:hAnsi="Consolas" w:cs="Courier New"/>
          <w:color w:val="548DD4" w:themeColor="text2" w:themeTint="99"/>
          <w:sz w:val="20"/>
          <w:szCs w:val="20"/>
        </w:rPr>
        <w:t>ort</w:t>
      </w:r>
      <w:r w:rsidRPr="00F11977">
        <w:rPr>
          <w:rFonts w:ascii="Consolas" w:eastAsia="Times New Roman" w:hAnsi="Consolas" w:cs="Courier New"/>
          <w:color w:val="548DD4" w:themeColor="text2" w:themeTint="99"/>
          <w:sz w:val="20"/>
          <w:szCs w:val="20"/>
        </w:rPr>
        <w:t>Obj</w:t>
      </w:r>
      <w:proofErr w:type="spellEnd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BubbleSortAlgorithm</w:t>
      </w:r>
      <w:proofErr w:type="spellEnd"/>
      <w:r>
        <w:rPr>
          <w:rFonts w:ascii="Consolas" w:eastAsia="Times New Roman" w:hAnsi="Consolas" w:cs="Courier New"/>
          <w:color w:val="D73A49"/>
          <w:sz w:val="20"/>
          <w:szCs w:val="20"/>
        </w:rPr>
        <w:t>(</w:t>
      </w:r>
      <w:proofErr w:type="gram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9DEE6" wp14:editId="5028EB2E">
                <wp:simplePos x="0" y="0"/>
                <wp:positionH relativeFrom="column">
                  <wp:posOffset>1323975</wp:posOffset>
                </wp:positionH>
                <wp:positionV relativeFrom="paragraph">
                  <wp:posOffset>63500</wp:posOffset>
                </wp:positionV>
                <wp:extent cx="876300" cy="1495425"/>
                <wp:effectExtent l="38100" t="76200" r="0" b="857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4954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" o:spid="_x0000_s1026" type="#_x0000_t38" style="position:absolute;margin-left:104.25pt;margin-top:5pt;width:69pt;height:117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BinarySearch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11977">
        <w:rPr>
          <w:rFonts w:ascii="Consolas" w:eastAsia="Times New Roman" w:hAnsi="Consolas" w:cs="Courier New"/>
          <w:color w:val="00B050"/>
          <w:sz w:val="20"/>
          <w:szCs w:val="20"/>
        </w:rPr>
        <w:t>bsObj</w:t>
      </w:r>
      <w:proofErr w:type="spellEnd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BinarySearch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548DD4" w:themeColor="text2" w:themeTint="99"/>
          <w:sz w:val="20"/>
          <w:szCs w:val="20"/>
        </w:rPr>
        <w:t>sort</w:t>
      </w:r>
      <w:r w:rsidRPr="00F11977">
        <w:rPr>
          <w:rFonts w:ascii="Consolas" w:eastAsia="Times New Roman" w:hAnsi="Consolas" w:cs="Courier New"/>
          <w:color w:val="548DD4" w:themeColor="text2" w:themeTint="99"/>
          <w:sz w:val="20"/>
          <w:szCs w:val="20"/>
        </w:rPr>
        <w:t>Obj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result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proofErr w:type="spellStart"/>
      <w:r w:rsidRPr="00F11977">
        <w:rPr>
          <w:rFonts w:ascii="Consolas" w:eastAsia="Times New Roman" w:hAnsi="Consolas" w:cs="Courier New"/>
          <w:color w:val="00B050"/>
          <w:sz w:val="20"/>
          <w:szCs w:val="20"/>
        </w:rPr>
        <w:t>bsObj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binarySearch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D155ED">
        <w:rPr>
          <w:rFonts w:ascii="Consolas" w:eastAsia="Times New Roman" w:hAnsi="Consolas" w:cs="Courier New"/>
          <w:b/>
          <w:strike/>
          <w:color w:val="auto"/>
          <w:sz w:val="20"/>
          <w:szCs w:val="20"/>
        </w:rPr>
        <w:t>myArray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b/>
          <w:strike/>
          <w:color w:val="auto"/>
          <w:sz w:val="20"/>
          <w:szCs w:val="20"/>
        </w:rPr>
        <w:t>s</w:t>
      </w:r>
      <w:r w:rsidRPr="00D155ED">
        <w:rPr>
          <w:rFonts w:ascii="Consolas" w:eastAsia="Times New Roman" w:hAnsi="Consolas" w:cs="Courier New"/>
          <w:b/>
          <w:strike/>
          <w:color w:val="auto"/>
          <w:sz w:val="20"/>
          <w:szCs w:val="20"/>
        </w:rPr>
        <w:t>erch</w:t>
      </w:r>
      <w:r>
        <w:rPr>
          <w:rFonts w:ascii="Consolas" w:eastAsia="Times New Roman" w:hAnsi="Consolas" w:cs="Courier New"/>
          <w:b/>
          <w:strike/>
          <w:color w:val="auto"/>
          <w:sz w:val="20"/>
          <w:szCs w:val="20"/>
        </w:rPr>
        <w:t>Num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D155ED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System.</w:t>
      </w:r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out</w:t>
      </w:r>
      <w:r w:rsidRPr="00D155ED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.</w:t>
      </w:r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println</w:t>
      </w:r>
      <w:proofErr w:type="spellEnd"/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(</w:t>
      </w:r>
      <w:proofErr w:type="gramEnd"/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result);</w:t>
      </w:r>
    </w:p>
    <w:p w:rsidR="006B7A83" w:rsidRPr="000D3F51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7A03FE" w:rsidRPr="006B7A83" w:rsidRDefault="006B7A83" w:rsidP="006B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7A03FE" w:rsidRDefault="007A03FE" w:rsidP="006E06CC"/>
    <w:p w:rsidR="00D155ED" w:rsidRDefault="00D155ED" w:rsidP="006E06CC"/>
    <w:p w:rsidR="005C1651" w:rsidRDefault="00D155ED" w:rsidP="006E06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32471" wp14:editId="5B29EFFF">
                <wp:simplePos x="0" y="0"/>
                <wp:positionH relativeFrom="column">
                  <wp:posOffset>-9525</wp:posOffset>
                </wp:positionH>
                <wp:positionV relativeFrom="paragraph">
                  <wp:posOffset>115570</wp:posOffset>
                </wp:positionV>
                <wp:extent cx="3781425" cy="15335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Pr="002A4256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class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Pr="002A4256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B3606" w:rsidRDefault="006B3606" w:rsidP="002A4256">
                            <w:pP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B3606" w:rsidRDefault="006B3606" w:rsidP="002A4256">
                            <w:pP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this.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B3606" w:rsidRDefault="006B3606" w:rsidP="002A4256">
                            <w:pP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6B3606" w:rsidRDefault="006B3606" w:rsidP="00206C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206CDB">
                              <w:rPr>
                                <w:rFonts w:ascii="Consolas" w:eastAsia="Times New Roman" w:hAnsi="Consolas" w:cs="Courier New"/>
                                <w:color w:val="E36209"/>
                                <w:sz w:val="20"/>
                                <w:szCs w:val="20"/>
                              </w:rPr>
                              <w:t>numbers</w:t>
                            </w:r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E36209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</w:t>
                            </w:r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B3606" w:rsidRPr="00206CDB" w:rsidRDefault="006B3606" w:rsidP="000D3F51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D3F51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>[</w:t>
                            </w:r>
                            <w:proofErr w:type="gramEnd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 xml:space="preserve">] </w:t>
                            </w:r>
                            <w:proofErr w:type="spellStart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>sortedNums</w:t>
                            </w:r>
                            <w:proofErr w:type="spellEnd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r w:rsidRPr="000D3F51">
                              <w:rPr>
                                <w:rFonts w:ascii="Consolas" w:hAnsi="Consolas"/>
                                <w:color w:val="D73A49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D73A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sortA.</w:t>
                            </w:r>
                            <w:r>
                              <w:rPr>
                                <w:rFonts w:ascii="Consolas" w:hAnsi="Consolas"/>
                                <w:color w:val="6F42C1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(</w:t>
                            </w:r>
                            <w:r w:rsidRPr="00206CDB">
                              <w:rPr>
                                <w:rFonts w:ascii="Consolas" w:hAnsi="Consolas"/>
                                <w:color w:val="E36209"/>
                              </w:rPr>
                              <w:t>numbers</w:t>
                            </w:r>
                            <w:r w:rsidRPr="000D3F51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6B3606" w:rsidRDefault="006B3606" w:rsidP="002A4256">
                            <w:r>
                              <w:tab/>
                              <w:t xml:space="preserve">// need </w:t>
                            </w:r>
                            <w:proofErr w:type="spellStart"/>
                            <w:r w:rsidRPr="00F11977">
                              <w:rPr>
                                <w:b/>
                              </w:rPr>
                              <w:t>sortedNums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75pt;margin-top:9.1pt;width:297.7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" fillcolor="white [3201]" strokeweight=".5pt">
                <v:textbox>
                  <w:txbxContent>
                    <w:p w:rsidR="006B3606" w:rsidRPr="002A4256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class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Pr="002A4256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;</w:t>
                      </w:r>
                    </w:p>
                    <w:p w:rsidR="006B3606" w:rsidRDefault="006B3606" w:rsidP="002A4256">
                      <w:pP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){</w:t>
                      </w:r>
                    </w:p>
                    <w:p w:rsidR="006B3606" w:rsidRDefault="006B3606" w:rsidP="002A4256">
                      <w:pP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this.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;</w:t>
                      </w:r>
                    </w:p>
                    <w:p w:rsidR="006B3606" w:rsidRDefault="006B3606" w:rsidP="002A4256">
                      <w:pP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6B3606" w:rsidRDefault="006B3606" w:rsidP="00206C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[] </w:t>
                      </w:r>
                      <w:r w:rsidRPr="00206CDB">
                        <w:rPr>
                          <w:rFonts w:ascii="Consolas" w:eastAsia="Times New Roman" w:hAnsi="Consolas" w:cs="Courier New"/>
                          <w:color w:val="E36209"/>
                          <w:sz w:val="20"/>
                          <w:szCs w:val="20"/>
                        </w:rPr>
                        <w:t>numbers</w:t>
                      </w:r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E36209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</w:t>
                      </w:r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B3606" w:rsidRPr="00206CDB" w:rsidRDefault="006B3606" w:rsidP="000D3F51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D3F51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0D3F51">
                        <w:rPr>
                          <w:rFonts w:ascii="Consolas" w:hAnsi="Consolas"/>
                          <w:color w:val="24292E"/>
                        </w:rPr>
                        <w:t>[</w:t>
                      </w:r>
                      <w:proofErr w:type="gramEnd"/>
                      <w:r w:rsidRPr="000D3F51">
                        <w:rPr>
                          <w:rFonts w:ascii="Consolas" w:hAnsi="Consolas"/>
                          <w:color w:val="24292E"/>
                        </w:rPr>
                        <w:t xml:space="preserve">] </w:t>
                      </w:r>
                      <w:proofErr w:type="spellStart"/>
                      <w:r w:rsidRPr="000D3F51">
                        <w:rPr>
                          <w:rFonts w:ascii="Consolas" w:hAnsi="Consolas"/>
                          <w:color w:val="24292E"/>
                        </w:rPr>
                        <w:t>sortedNums</w:t>
                      </w:r>
                      <w:proofErr w:type="spellEnd"/>
                      <w:r w:rsidRPr="000D3F51"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r w:rsidRPr="000D3F51">
                        <w:rPr>
                          <w:rFonts w:ascii="Consolas" w:hAnsi="Consolas"/>
                          <w:color w:val="D73A49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D73A4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sortA.</w:t>
                      </w:r>
                      <w:r>
                        <w:rPr>
                          <w:rFonts w:ascii="Consolas" w:hAnsi="Consolas"/>
                          <w:color w:val="6F42C1"/>
                        </w:rPr>
                        <w:t>sort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>(</w:t>
                      </w:r>
                      <w:r w:rsidRPr="00206CDB">
                        <w:rPr>
                          <w:rFonts w:ascii="Consolas" w:hAnsi="Consolas"/>
                          <w:color w:val="E36209"/>
                        </w:rPr>
                        <w:t>numbers</w:t>
                      </w:r>
                      <w:r w:rsidRPr="000D3F51">
                        <w:rPr>
                          <w:rFonts w:ascii="Consolas" w:hAnsi="Consolas"/>
                        </w:rPr>
                        <w:t>);</w:t>
                      </w:r>
                    </w:p>
                    <w:p w:rsidR="006B3606" w:rsidRDefault="006B3606" w:rsidP="002A4256">
                      <w:r>
                        <w:tab/>
                        <w:t xml:space="preserve">// need </w:t>
                      </w:r>
                      <w:proofErr w:type="spellStart"/>
                      <w:r w:rsidRPr="00F11977">
                        <w:rPr>
                          <w:b/>
                        </w:rPr>
                        <w:t>sortedNums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E06CC" w:rsidRPr="006E06CC" w:rsidRDefault="006E06CC" w:rsidP="006E06CC"/>
    <w:p w:rsidR="006E06CC" w:rsidRPr="006E06CC" w:rsidRDefault="006E06CC" w:rsidP="006E06CC"/>
    <w:p w:rsidR="00BE6F96" w:rsidRDefault="00BE6F96" w:rsidP="00BE6F96"/>
    <w:p w:rsidR="00D155ED" w:rsidRDefault="00105F01" w:rsidP="00403FD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E785" wp14:editId="6C06CA02">
                <wp:simplePos x="0" y="0"/>
                <wp:positionH relativeFrom="column">
                  <wp:posOffset>1409700</wp:posOffset>
                </wp:positionH>
                <wp:positionV relativeFrom="paragraph">
                  <wp:posOffset>22225</wp:posOffset>
                </wp:positionV>
                <wp:extent cx="1838325" cy="1000125"/>
                <wp:effectExtent l="38100" t="38100" r="66675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000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1pt;margin-top:1.75pt;width:144.7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" strokecolor="#9bbb59 [3206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BE6F96">
        <w:br/>
        <w:t xml:space="preserve"> </w:t>
      </w:r>
    </w:p>
    <w:p w:rsidR="00D155ED" w:rsidRDefault="00105F01" w:rsidP="00403FD1">
      <w:r>
        <w:tab/>
      </w:r>
      <w:r>
        <w:tab/>
      </w:r>
      <w:r>
        <w:tab/>
      </w:r>
      <w:r>
        <w:tab/>
        <w:t xml:space="preserve">But don’t want </w:t>
      </w:r>
      <w:r w:rsidRPr="006B7A83">
        <w:rPr>
          <w:b/>
          <w:color w:val="FFC000"/>
        </w:rPr>
        <w:t>specific implementation</w:t>
      </w:r>
    </w:p>
    <w:p w:rsidR="00BE6F96" w:rsidRDefault="00D155ED" w:rsidP="00403F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08FC2" wp14:editId="6E17E801">
                <wp:simplePos x="0" y="0"/>
                <wp:positionH relativeFrom="column">
                  <wp:posOffset>2400300</wp:posOffset>
                </wp:positionH>
                <wp:positionV relativeFrom="paragraph">
                  <wp:posOffset>53975</wp:posOffset>
                </wp:positionV>
                <wp:extent cx="2924175" cy="457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interface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Pr="002A4256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E36209"/>
                                <w:sz w:val="20"/>
                                <w:szCs w:val="20"/>
                              </w:rPr>
                              <w:t>numbers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B3606" w:rsidRPr="007A03FE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6B3606" w:rsidRDefault="006B3606" w:rsidP="002A4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89pt;margin-top:4.25pt;width:230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" fillcolor="white [3201]" strokeweight=".5pt">
                <v:textbox>
                  <w:txbxContent>
                    <w:p w:rsidR="006B3606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interface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Pr="002A4256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[] 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[] 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E36209"/>
                          <w:sz w:val="20"/>
                          <w:szCs w:val="20"/>
                        </w:rPr>
                        <w:t>numbers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 {</w:t>
                      </w:r>
                    </w:p>
                    <w:p w:rsidR="006B3606" w:rsidRPr="007A03FE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</w:p>
                    <w:p w:rsidR="006B3606" w:rsidRDefault="006B3606" w:rsidP="002A4256"/>
                  </w:txbxContent>
                </v:textbox>
              </v:shape>
            </w:pict>
          </mc:Fallback>
        </mc:AlternateContent>
      </w:r>
    </w:p>
    <w:p w:rsidR="00403FD1" w:rsidRPr="00403FD1" w:rsidRDefault="00D155ED" w:rsidP="00403F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C6919" wp14:editId="10C8ABF1">
                <wp:simplePos x="0" y="0"/>
                <wp:positionH relativeFrom="column">
                  <wp:posOffset>333375</wp:posOffset>
                </wp:positionH>
                <wp:positionV relativeFrom="paragraph">
                  <wp:posOffset>224790</wp:posOffset>
                </wp:positionV>
                <wp:extent cx="2743200" cy="828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Pr="007A03FE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class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QuickSortAlgorithm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Default="006B3606" w:rsidP="002A4256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6F42C1"/>
                              </w:rPr>
                              <w:t>sort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E36209"/>
                              </w:rPr>
                              <w:t>numbers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)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{</w:t>
                            </w:r>
                          </w:p>
                          <w:p w:rsidR="006B3606" w:rsidRPr="002A4256" w:rsidRDefault="006B3606" w:rsidP="002A4256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ab/>
                              <w:t xml:space="preserve">// sorting by quick </w:t>
                            </w:r>
                          </w:p>
                          <w:p w:rsidR="006B3606" w:rsidRDefault="006B3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6.25pt;margin-top:17.7pt;width:3in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" fillcolor="white [3201]" strokeweight=".5pt">
                <v:textbox>
                  <w:txbxContent>
                    <w:p w:rsidR="006B3606" w:rsidRPr="007A03FE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class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QuickSortAlgorithm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implements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Default="006B3606" w:rsidP="002A4256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6F42C1"/>
                        </w:rPr>
                        <w:t>sort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E36209"/>
                        </w:rPr>
                        <w:t>numbers</w:t>
                      </w:r>
                      <w:r>
                        <w:rPr>
                          <w:rFonts w:ascii="Consolas" w:hAnsi="Consolas"/>
                          <w:color w:val="24292E"/>
                        </w:rPr>
                        <w:t>)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{</w:t>
                      </w:r>
                    </w:p>
                    <w:p w:rsidR="006B3606" w:rsidRPr="002A4256" w:rsidRDefault="006B3606" w:rsidP="002A4256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ab/>
                        <w:t xml:space="preserve">// sorting by quick </w:t>
                      </w:r>
                    </w:p>
                    <w:p w:rsidR="006B3606" w:rsidRDefault="006B36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8F771" wp14:editId="24B9A16A">
                <wp:simplePos x="0" y="0"/>
                <wp:positionH relativeFrom="column">
                  <wp:posOffset>3390900</wp:posOffset>
                </wp:positionH>
                <wp:positionV relativeFrom="paragraph">
                  <wp:posOffset>224790</wp:posOffset>
                </wp:positionV>
                <wp:extent cx="2743200" cy="828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Pr="007A03FE" w:rsidRDefault="006B3606" w:rsidP="002A425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class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Bubble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Default="006B3606" w:rsidP="002A4256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6F42C1"/>
                              </w:rPr>
                              <w:t>sort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E36209"/>
                              </w:rPr>
                              <w:t>numbers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)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{</w:t>
                            </w:r>
                          </w:p>
                          <w:p w:rsidR="006B3606" w:rsidRPr="002A4256" w:rsidRDefault="006B3606" w:rsidP="002A4256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ab/>
                              <w:t>// sorting by bubble</w:t>
                            </w:r>
                          </w:p>
                          <w:p w:rsidR="006B3606" w:rsidRDefault="006B3606" w:rsidP="002A4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67pt;margin-top:17.7pt;width:3in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" fillcolor="white [3201]" strokeweight=".5pt">
                <v:textbox>
                  <w:txbxContent>
                    <w:p w:rsidR="006B3606" w:rsidRPr="007A03FE" w:rsidRDefault="006B3606" w:rsidP="002A425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class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Bubble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implements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Default="006B3606" w:rsidP="002A4256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6F42C1"/>
                        </w:rPr>
                        <w:t>sort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E36209"/>
                        </w:rPr>
                        <w:t>numbers</w:t>
                      </w:r>
                      <w:r>
                        <w:rPr>
                          <w:rFonts w:ascii="Consolas" w:hAnsi="Consolas"/>
                          <w:color w:val="24292E"/>
                        </w:rPr>
                        <w:t>)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{</w:t>
                      </w:r>
                    </w:p>
                    <w:p w:rsidR="006B3606" w:rsidRPr="002A4256" w:rsidRDefault="006B3606" w:rsidP="002A4256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ab/>
                        <w:t>// sorting by bubble</w:t>
                      </w:r>
                    </w:p>
                    <w:p w:rsidR="006B3606" w:rsidRDefault="006B3606" w:rsidP="002A4256"/>
                  </w:txbxContent>
                </v:textbox>
              </v:shape>
            </w:pict>
          </mc:Fallback>
        </mc:AlternateContent>
      </w:r>
    </w:p>
    <w:p w:rsidR="005C1651" w:rsidRDefault="005C1651" w:rsidP="00CF1751"/>
    <w:p w:rsidR="00403FD1" w:rsidRDefault="00403FD1" w:rsidP="00CF1751"/>
    <w:p w:rsidR="00403FD1" w:rsidRDefault="00403FD1" w:rsidP="00CF1751"/>
    <w:p w:rsidR="00CF1751" w:rsidRDefault="00CF1751" w:rsidP="00301263"/>
    <w:p w:rsidR="005C1651" w:rsidRDefault="005C1651" w:rsidP="00301263"/>
    <w:p w:rsidR="006B7A83" w:rsidRDefault="005C1651" w:rsidP="006B7A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1651" w:rsidRDefault="005C1651" w:rsidP="006B7A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r>
        <w:tab/>
      </w:r>
      <w:r>
        <w:tab/>
      </w:r>
    </w:p>
    <w:p w:rsidR="00BC270E" w:rsidRDefault="00BC270E" w:rsidP="00C96D7B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Dependency injection with spring</w:t>
      </w:r>
    </w:p>
    <w:p w:rsidR="00BC270E" w:rsidRPr="00BC270E" w:rsidRDefault="00BC270E" w:rsidP="00BC270E"/>
    <w:p w:rsidR="00BC270E" w:rsidRPr="000D3F51" w:rsidRDefault="00BC270E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@</w:t>
      </w:r>
      <w:proofErr w:type="spell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SpringBootApplication</w:t>
      </w:r>
      <w:proofErr w:type="spellEnd"/>
    </w:p>
    <w:p w:rsidR="00BC270E" w:rsidRPr="000D3F51" w:rsidRDefault="00BC270E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6F42C1"/>
          <w:sz w:val="20"/>
          <w:szCs w:val="20"/>
        </w:rPr>
        <w:t>SpringIn5StepsApplication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BC270E" w:rsidRDefault="00BC270E" w:rsidP="00662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proofErr w:type="gram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0D3F51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0D3F51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6625B6" w:rsidRDefault="006625B6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C270E" w:rsidRDefault="00D46ADC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// what are the beans? </w:t>
      </w:r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 xml:space="preserve">@component </w:t>
      </w:r>
    </w:p>
    <w:p w:rsidR="00BC270E" w:rsidRDefault="00D46ADC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// what are the dependencies of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a been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? </w:t>
      </w:r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>@</w:t>
      </w:r>
      <w:proofErr w:type="spellStart"/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>Autowired</w:t>
      </w:r>
      <w:proofErr w:type="spellEnd"/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 xml:space="preserve"> </w:t>
      </w:r>
    </w:p>
    <w:p w:rsidR="00D46ADC" w:rsidRDefault="00D46ADC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// where to search for beans </w:t>
      </w:r>
      <w:r w:rsidRPr="00D46ADC">
        <w:rPr>
          <w:rFonts w:ascii="Consolas" w:eastAsia="Times New Roman" w:hAnsi="Consolas" w:cs="Courier New"/>
          <w:color w:val="24292E"/>
          <w:sz w:val="20"/>
          <w:szCs w:val="20"/>
        </w:rPr>
        <w:sym w:font="Wingdings" w:char="F0E8"/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to spring we need to tell the package to search for beans</w:t>
      </w:r>
    </w:p>
    <w:p w:rsidR="00D46ADC" w:rsidRDefault="00D46ADC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6625B6" w:rsidRDefault="00D46ADC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//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Spring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boot </w:t>
      </w:r>
      <w:r w:rsidRPr="00D46ADC">
        <w:rPr>
          <w:rFonts w:ascii="Consolas" w:eastAsia="Times New Roman" w:hAnsi="Consolas" w:cs="Courier New"/>
          <w:color w:val="24292E"/>
          <w:sz w:val="20"/>
          <w:szCs w:val="20"/>
        </w:rPr>
        <w:sym w:font="Wingdings" w:char="F0E8"/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no need to tell where to search for beans </w:t>
      </w:r>
    </w:p>
    <w:p w:rsidR="006625B6" w:rsidRDefault="00D46ADC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auto"/>
          <w:sz w:val="20"/>
          <w:szCs w:val="20"/>
        </w:rPr>
      </w:pPr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>@</w:t>
      </w:r>
      <w:proofErr w:type="spellStart"/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>SpringBootApplication</w:t>
      </w:r>
      <w:proofErr w:type="spellEnd"/>
      <w:r w:rsidRPr="008B3EED">
        <w:rPr>
          <w:rFonts w:ascii="Consolas" w:eastAsia="Times New Roman" w:hAnsi="Consolas" w:cs="Courier New"/>
          <w:color w:val="00B050"/>
          <w:sz w:val="20"/>
          <w:szCs w:val="20"/>
        </w:rPr>
        <w:t xml:space="preserve"> </w:t>
      </w:r>
      <w:proofErr w:type="gramStart"/>
      <w:r w:rsidRPr="00D46ADC">
        <w:rPr>
          <w:rFonts w:ascii="Consolas" w:eastAsia="Times New Roman" w:hAnsi="Consolas" w:cs="Courier New"/>
          <w:color w:val="auto"/>
          <w:sz w:val="20"/>
          <w:szCs w:val="20"/>
        </w:rPr>
        <w:t>get</w:t>
      </w:r>
      <w:proofErr w:type="gramEnd"/>
      <w:r w:rsidRPr="00D46ADC">
        <w:rPr>
          <w:rFonts w:ascii="Consolas" w:eastAsia="Times New Roman" w:hAnsi="Consolas" w:cs="Courier New"/>
          <w:color w:val="auto"/>
          <w:sz w:val="20"/>
          <w:szCs w:val="20"/>
        </w:rPr>
        <w:t xml:space="preserve"> this scan as this package &amp; it’s </w:t>
      </w:r>
    </w:p>
    <w:p w:rsidR="00D46ADC" w:rsidRDefault="00D46ADC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auto"/>
          <w:sz w:val="20"/>
          <w:szCs w:val="20"/>
        </w:rPr>
      </w:pPr>
      <w:proofErr w:type="gramStart"/>
      <w:r w:rsidRPr="00D46ADC">
        <w:rPr>
          <w:rFonts w:ascii="Consolas" w:eastAsia="Times New Roman" w:hAnsi="Consolas" w:cs="Courier New"/>
          <w:color w:val="auto"/>
          <w:sz w:val="20"/>
          <w:szCs w:val="20"/>
        </w:rPr>
        <w:t>sub</w:t>
      </w:r>
      <w:proofErr w:type="gramEnd"/>
      <w:r w:rsidRPr="00D46ADC">
        <w:rPr>
          <w:rFonts w:ascii="Consolas" w:eastAsia="Times New Roman" w:hAnsi="Consolas" w:cs="Courier New"/>
          <w:color w:val="auto"/>
          <w:sz w:val="20"/>
          <w:szCs w:val="20"/>
        </w:rPr>
        <w:t xml:space="preserve"> packages for beans</w:t>
      </w:r>
    </w:p>
    <w:p w:rsidR="002C1D00" w:rsidRDefault="002C1D00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auto"/>
          <w:sz w:val="20"/>
          <w:szCs w:val="20"/>
        </w:rPr>
      </w:pPr>
    </w:p>
    <w:p w:rsidR="002C1D00" w:rsidRDefault="002C1D00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auto"/>
          <w:sz w:val="20"/>
          <w:szCs w:val="20"/>
        </w:rPr>
      </w:pPr>
    </w:p>
    <w:p w:rsidR="002C1D00" w:rsidRPr="000D3F51" w:rsidRDefault="002C1D00" w:rsidP="00D46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46ADC" w:rsidRDefault="006625B6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220A0" wp14:editId="355A47AF">
                <wp:simplePos x="0" y="0"/>
                <wp:positionH relativeFrom="column">
                  <wp:posOffset>-9525</wp:posOffset>
                </wp:positionH>
                <wp:positionV relativeFrom="paragraph">
                  <wp:posOffset>12066</wp:posOffset>
                </wp:positionV>
                <wp:extent cx="2066925" cy="1371600"/>
                <wp:effectExtent l="57150" t="38100" r="85725" b="9525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3716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Default="006B3606" w:rsidP="008B3EE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8B3EED">
                              <w:rPr>
                                <w:sz w:val="20"/>
                              </w:rPr>
                              <w:t>ApplicationContext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ac</w:t>
                            </w:r>
                          </w:p>
                          <w:p w:rsidR="006B3606" w:rsidRDefault="006B3606" w:rsidP="008B3E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B3606" w:rsidRPr="008B3EED" w:rsidRDefault="006B3606" w:rsidP="008B3EE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6" o:spid="_x0000_s1030" type="#_x0000_t16" style="position:absolute;left:0;text-align:left;margin-left:-.75pt;margin-top:.95pt;width:162.75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3606" w:rsidRDefault="006B3606" w:rsidP="008B3EED">
                      <w:pPr>
                        <w:rPr>
                          <w:sz w:val="20"/>
                        </w:rPr>
                      </w:pPr>
                      <w:proofErr w:type="spellStart"/>
                      <w:r w:rsidRPr="008B3EED">
                        <w:rPr>
                          <w:sz w:val="20"/>
                        </w:rPr>
                        <w:t>ApplicationContext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ac</w:t>
                      </w:r>
                    </w:p>
                    <w:p w:rsidR="006B3606" w:rsidRDefault="006B3606" w:rsidP="008B3EED">
                      <w:pPr>
                        <w:rPr>
                          <w:sz w:val="20"/>
                        </w:rPr>
                      </w:pPr>
                    </w:p>
                    <w:p w:rsidR="006B3606" w:rsidRPr="008B3EED" w:rsidRDefault="006B3606" w:rsidP="008B3EE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270E" w:rsidRPr="000D3F51" w:rsidRDefault="00BC270E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C270E" w:rsidRPr="000D3F51" w:rsidRDefault="00BC270E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ApplicationContext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ac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proofErr w:type="spellStart"/>
      <w:proofErr w:type="gramStart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SpringApplication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run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>….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arg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8B3EED" w:rsidRDefault="006625B6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CC8D5" wp14:editId="45318AED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</wp:posOffset>
                </wp:positionV>
                <wp:extent cx="1047750" cy="561975"/>
                <wp:effectExtent l="57150" t="38100" r="76200" b="1047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Default="006B3606" w:rsidP="006625B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QuickSort</w:t>
                            </w:r>
                            <w:proofErr w:type="spellEnd"/>
                          </w:p>
                          <w:p w:rsidR="006B3606" w:rsidRPr="00A625BC" w:rsidRDefault="006B3606" w:rsidP="006625B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.class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1" style="position:absolute;left:0;text-align:left;margin-left:30.75pt;margin-top:10.05pt;width:82.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3606" w:rsidRDefault="006B3606" w:rsidP="006625B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proofErr w:type="spellStart"/>
                      <w:r>
                        <w:rPr>
                          <w:b/>
                          <w:sz w:val="12"/>
                        </w:rPr>
                        <w:t>QuickSort</w:t>
                      </w:r>
                      <w:proofErr w:type="spellEnd"/>
                    </w:p>
                    <w:p w:rsidR="006B3606" w:rsidRPr="00A625BC" w:rsidRDefault="006B3606" w:rsidP="006625B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.class </w:t>
                      </w:r>
                    </w:p>
                  </w:txbxContent>
                </v:textbox>
              </v:oval>
            </w:pict>
          </mc:Fallback>
        </mc:AlternateContent>
      </w:r>
      <w:r w:rsidR="00BC270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</w:p>
    <w:p w:rsidR="00BC270E" w:rsidRDefault="008B3EED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r w:rsidR="00BC270E" w:rsidRPr="000D3F51">
        <w:rPr>
          <w:rFonts w:ascii="Consolas" w:eastAsia="Times New Roman" w:hAnsi="Consolas" w:cs="Courier New"/>
          <w:color w:val="24292E"/>
          <w:sz w:val="20"/>
          <w:szCs w:val="20"/>
        </w:rPr>
        <w:t>BinarySearch</w:t>
      </w:r>
      <w:proofErr w:type="spellEnd"/>
      <w:r w:rsidR="00BC270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="00BC270E">
        <w:rPr>
          <w:rFonts w:ascii="Consolas" w:eastAsia="Times New Roman" w:hAnsi="Consolas" w:cs="Courier New"/>
          <w:color w:val="24292E"/>
          <w:sz w:val="20"/>
          <w:szCs w:val="20"/>
        </w:rPr>
        <w:t>bs</w:t>
      </w:r>
      <w:proofErr w:type="spellEnd"/>
      <w:r w:rsidR="00BC270E" w:rsidRPr="000D3F5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="00BC270E"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proofErr w:type="spellStart"/>
      <w:proofErr w:type="gramStart"/>
      <w:r w:rsidR="00BC270E">
        <w:rPr>
          <w:rFonts w:ascii="Consolas" w:eastAsia="Times New Roman" w:hAnsi="Consolas" w:cs="Courier New"/>
          <w:color w:val="24292E"/>
          <w:sz w:val="20"/>
          <w:szCs w:val="20"/>
        </w:rPr>
        <w:t>ac</w:t>
      </w:r>
      <w:r w:rsidR="00BC270E" w:rsidRPr="000D3F5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="00BC270E" w:rsidRPr="000D3F51">
        <w:rPr>
          <w:rFonts w:ascii="Consolas" w:eastAsia="Times New Roman" w:hAnsi="Consolas" w:cs="Courier New"/>
          <w:color w:val="24292E"/>
          <w:sz w:val="20"/>
          <w:szCs w:val="20"/>
        </w:rPr>
        <w:t>getBean</w:t>
      </w:r>
      <w:proofErr w:type="spellEnd"/>
      <w:r w:rsidR="00BC270E" w:rsidRPr="000D3F5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="00BC270E" w:rsidRPr="00A625BC">
        <w:rPr>
          <w:rFonts w:ascii="Consolas" w:eastAsia="Times New Roman" w:hAnsi="Consolas" w:cs="Courier New"/>
          <w:color w:val="24292E"/>
          <w:sz w:val="22"/>
          <w:szCs w:val="20"/>
        </w:rPr>
        <w:t>BinarySearch</w:t>
      </w:r>
      <w:r w:rsidR="00BC270E" w:rsidRPr="00A625BC">
        <w:rPr>
          <w:rFonts w:ascii="Consolas" w:eastAsia="Times New Roman" w:hAnsi="Consolas" w:cs="Courier New"/>
          <w:color w:val="D73A49"/>
          <w:sz w:val="22"/>
          <w:szCs w:val="20"/>
        </w:rPr>
        <w:t>.</w:t>
      </w:r>
      <w:r w:rsidR="00BC270E" w:rsidRPr="000D3F51">
        <w:rPr>
          <w:rFonts w:ascii="Consolas" w:eastAsia="Times New Roman" w:hAnsi="Consolas" w:cs="Courier New"/>
          <w:color w:val="24292E"/>
          <w:sz w:val="22"/>
          <w:szCs w:val="20"/>
        </w:rPr>
        <w:t>class</w:t>
      </w:r>
      <w:proofErr w:type="spellEnd"/>
      <w:r w:rsidR="00BC270E" w:rsidRPr="000D3F5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8B3EED" w:rsidRPr="000D3F51" w:rsidRDefault="006625B6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AB8BB4" wp14:editId="081B378F">
                <wp:simplePos x="0" y="0"/>
                <wp:positionH relativeFrom="column">
                  <wp:posOffset>1438275</wp:posOffset>
                </wp:positionH>
                <wp:positionV relativeFrom="paragraph">
                  <wp:posOffset>5716</wp:posOffset>
                </wp:positionV>
                <wp:extent cx="3524250" cy="504824"/>
                <wp:effectExtent l="38100" t="76200" r="0" b="8636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504824"/>
                        </a:xfrm>
                        <a:prstGeom prst="curvedConnector3">
                          <a:avLst>
                            <a:gd name="adj1" fmla="val 189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" o:spid="_x0000_s1026" type="#_x0000_t38" style="position:absolute;margin-left:113.25pt;margin-top:.45pt;width:277.5pt;height:39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" adj="4087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F2126" wp14:editId="06176B20">
                <wp:simplePos x="0" y="0"/>
                <wp:positionH relativeFrom="column">
                  <wp:posOffset>38100</wp:posOffset>
                </wp:positionH>
                <wp:positionV relativeFrom="paragraph">
                  <wp:posOffset>53340</wp:posOffset>
                </wp:positionV>
                <wp:extent cx="942975" cy="561975"/>
                <wp:effectExtent l="57150" t="38100" r="85725" b="1047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Default="006B3606" w:rsidP="006625B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Bubble</w:t>
                            </w:r>
                          </w:p>
                          <w:p w:rsidR="006B3606" w:rsidRPr="00A625BC" w:rsidRDefault="006B3606" w:rsidP="006625B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.class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2" style="position:absolute;left:0;text-align:left;margin-left:3pt;margin-top:4.2pt;width:7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3606" w:rsidRDefault="006B3606" w:rsidP="006625B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Bubble</w:t>
                      </w:r>
                    </w:p>
                    <w:p w:rsidR="006B3606" w:rsidRPr="00A625BC" w:rsidRDefault="006B3606" w:rsidP="006625B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.class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="Times New Roman" w:hAnsi="Consolas" w:cs="Courier New"/>
          <w:noProof/>
          <w:color w:val="24292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756691" wp14:editId="71ECAE80">
                <wp:simplePos x="0" y="0"/>
                <wp:positionH relativeFrom="column">
                  <wp:posOffset>809625</wp:posOffset>
                </wp:positionH>
                <wp:positionV relativeFrom="paragraph">
                  <wp:posOffset>5715</wp:posOffset>
                </wp:positionV>
                <wp:extent cx="1047750" cy="561975"/>
                <wp:effectExtent l="57150" t="38100" r="76200" b="1047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Default="006B3606" w:rsidP="006625B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BinarySearch</w:t>
                            </w:r>
                            <w:proofErr w:type="spellEnd"/>
                          </w:p>
                          <w:p w:rsidR="006B3606" w:rsidRPr="00A625BC" w:rsidRDefault="006B3606" w:rsidP="006625B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.class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3" style="position:absolute;left:0;text-align:left;margin-left:63.75pt;margin-top:.45pt;width:82.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3606" w:rsidRDefault="006B3606" w:rsidP="006625B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proofErr w:type="spellStart"/>
                      <w:r>
                        <w:rPr>
                          <w:b/>
                          <w:sz w:val="12"/>
                        </w:rPr>
                        <w:t>BinarySearch</w:t>
                      </w:r>
                      <w:proofErr w:type="spellEnd"/>
                    </w:p>
                    <w:p w:rsidR="006B3606" w:rsidRPr="00A625BC" w:rsidRDefault="006B3606" w:rsidP="006625B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.class </w:t>
                      </w:r>
                    </w:p>
                  </w:txbxContent>
                </v:textbox>
              </v:oval>
            </w:pict>
          </mc:Fallback>
        </mc:AlternateContent>
      </w:r>
    </w:p>
    <w:p w:rsidR="00BC270E" w:rsidRPr="000D3F51" w:rsidRDefault="00BC270E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result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bs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binarySearch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0D3F51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array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5CC5"/>
          <w:sz w:val="20"/>
          <w:szCs w:val="20"/>
        </w:rPr>
        <w:t>numSerch</w:t>
      </w:r>
      <w:proofErr w:type="spellEnd"/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BC270E" w:rsidRPr="000D3F51" w:rsidRDefault="00BC270E" w:rsidP="00BC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8B3EED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System.</w:t>
      </w:r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out</w:t>
      </w:r>
      <w:r w:rsidRPr="008B3EED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.</w:t>
      </w:r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println</w:t>
      </w:r>
      <w:proofErr w:type="spellEnd"/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(</w:t>
      </w:r>
      <w:proofErr w:type="gramEnd"/>
      <w:r w:rsidRPr="000D3F51">
        <w:rPr>
          <w:rFonts w:ascii="Consolas" w:eastAsia="Times New Roman" w:hAnsi="Consolas" w:cs="Courier New"/>
          <w:color w:val="D9D9D9" w:themeColor="background1" w:themeShade="D9"/>
          <w:sz w:val="20"/>
          <w:szCs w:val="20"/>
        </w:rPr>
        <w:t>result);</w:t>
      </w:r>
    </w:p>
    <w:p w:rsidR="00A625BC" w:rsidRDefault="00BC270E" w:rsidP="00A6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0D3F51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C270E" w:rsidRPr="000D3F51" w:rsidRDefault="00A625BC" w:rsidP="00A6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5BC">
        <w:rPr>
          <w:rFonts w:ascii="Consolas" w:eastAsia="Times New Roman" w:hAnsi="Consolas" w:cs="Courier New"/>
          <w:color w:val="24292E"/>
          <w:sz w:val="20"/>
          <w:szCs w:val="20"/>
        </w:rPr>
        <w:t>get</w:t>
      </w:r>
      <w:proofErr w:type="gramEnd"/>
      <w:r w:rsidRPr="00A625B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5BC"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  <w:t>BinarySearch.</w:t>
      </w:r>
      <w:r w:rsidRPr="000D3F51">
        <w:rPr>
          <w:rFonts w:ascii="Consolas" w:eastAsia="Times New Roman" w:hAnsi="Consolas" w:cs="Courier New"/>
          <w:color w:val="808080" w:themeColor="background1" w:themeShade="80"/>
          <w:sz w:val="20"/>
          <w:szCs w:val="20"/>
        </w:rPr>
        <w:t>class</w:t>
      </w:r>
      <w:proofErr w:type="spellEnd"/>
      <w:r w:rsidRPr="00A625BC">
        <w:rPr>
          <w:rFonts w:ascii="Consolas" w:eastAsia="Times New Roman" w:hAnsi="Consolas" w:cs="Courier New"/>
          <w:color w:val="808080" w:themeColor="background1" w:themeShade="80"/>
          <w:sz w:val="18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type of bean   </w:t>
      </w:r>
    </w:p>
    <w:p w:rsidR="005C1651" w:rsidRPr="006E06CC" w:rsidRDefault="005C1651" w:rsidP="005C16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F5EEF" wp14:editId="3D19C92C">
                <wp:simplePos x="0" y="0"/>
                <wp:positionH relativeFrom="column">
                  <wp:posOffset>-9525</wp:posOffset>
                </wp:positionH>
                <wp:positionV relativeFrom="paragraph">
                  <wp:posOffset>283210</wp:posOffset>
                </wp:positionV>
                <wp:extent cx="3781425" cy="1828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Pr="002A4256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@Component</w:t>
                            </w:r>
                          </w:p>
                          <w:p w:rsidR="006B3606" w:rsidRPr="002A4256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class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Pr="002A4256" w:rsidRDefault="006B3606" w:rsidP="005C1651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t xml:space="preserve">   </w:t>
                            </w:r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@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Autowired</w:t>
                            </w:r>
                            <w:proofErr w:type="spellEnd"/>
                          </w:p>
                          <w:p w:rsidR="006B3606" w:rsidRPr="002A4256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B3606" w:rsidRDefault="006B3606" w:rsidP="005C1651">
                            <w:pP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B3606" w:rsidRDefault="006B3606" w:rsidP="005C1651">
                            <w:pP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this.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sortA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B3606" w:rsidRDefault="006B3606" w:rsidP="005C1651">
                            <w:pP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6B3606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206CDB">
                              <w:rPr>
                                <w:rFonts w:ascii="Consolas" w:eastAsia="Times New Roman" w:hAnsi="Consolas" w:cs="Courier New"/>
                                <w:color w:val="E36209"/>
                                <w:sz w:val="20"/>
                                <w:szCs w:val="20"/>
                              </w:rPr>
                              <w:t>numbers</w:t>
                            </w:r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06CDB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E36209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</w:t>
                            </w:r>
                            <w:r w:rsidRPr="00206CDB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B3606" w:rsidRPr="00206CDB" w:rsidRDefault="006B3606" w:rsidP="005C1651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0D3F51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>[</w:t>
                            </w:r>
                            <w:proofErr w:type="gramEnd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 xml:space="preserve">] </w:t>
                            </w:r>
                            <w:proofErr w:type="spellStart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>sortedNums</w:t>
                            </w:r>
                            <w:proofErr w:type="spellEnd"/>
                            <w:r w:rsidRPr="000D3F51"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r w:rsidRPr="000D3F51">
                              <w:rPr>
                                <w:rFonts w:ascii="Consolas" w:hAnsi="Consolas"/>
                                <w:color w:val="D73A49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D73A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sortA.</w:t>
                            </w:r>
                            <w:r>
                              <w:rPr>
                                <w:rFonts w:ascii="Consolas" w:hAnsi="Consolas"/>
                                <w:color w:val="6F42C1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(</w:t>
                            </w:r>
                            <w:r w:rsidRPr="00206CDB">
                              <w:rPr>
                                <w:rFonts w:ascii="Consolas" w:hAnsi="Consolas"/>
                                <w:color w:val="E36209"/>
                              </w:rPr>
                              <w:t>numbers</w:t>
                            </w:r>
                            <w:r w:rsidRPr="000D3F51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6B3606" w:rsidRDefault="006B3606" w:rsidP="005C1651"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sortedNums</w:t>
                            </w:r>
                            <w:proofErr w:type="spellEnd"/>
                            <w:r>
                              <w:t xml:space="preserve"> need to for step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-.75pt;margin-top:22.3pt;width:297.75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" fillcolor="white [3201]" strokeweight=".5pt">
                <v:textbox>
                  <w:txbxContent>
                    <w:p w:rsidR="006B3606" w:rsidRPr="002A4256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@Component</w:t>
                      </w:r>
                    </w:p>
                    <w:p w:rsidR="006B3606" w:rsidRPr="002A4256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class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Pr="002A4256" w:rsidRDefault="006B3606" w:rsidP="005C1651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t xml:space="preserve">   </w:t>
                      </w:r>
                      <w:r w:rsidRPr="002A4256">
                        <w:rPr>
                          <w:rFonts w:ascii="Consolas" w:hAnsi="Consolas"/>
                          <w:color w:val="D73A49"/>
                        </w:rPr>
                        <w:t>@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Autowired</w:t>
                      </w:r>
                      <w:proofErr w:type="spellEnd"/>
                    </w:p>
                    <w:p w:rsidR="006B3606" w:rsidRPr="002A4256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;</w:t>
                      </w:r>
                    </w:p>
                    <w:p w:rsidR="006B3606" w:rsidRDefault="006B3606" w:rsidP="005C1651">
                      <w:pP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){</w:t>
                      </w:r>
                    </w:p>
                    <w:p w:rsidR="006B3606" w:rsidRDefault="006B3606" w:rsidP="005C1651">
                      <w:pP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this.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sortA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;</w:t>
                      </w:r>
                    </w:p>
                    <w:p w:rsidR="006B3606" w:rsidRDefault="006B3606" w:rsidP="005C1651">
                      <w:pP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6B3606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[] </w:t>
                      </w:r>
                      <w:r w:rsidRPr="00206CDB">
                        <w:rPr>
                          <w:rFonts w:ascii="Consolas" w:eastAsia="Times New Roman" w:hAnsi="Consolas" w:cs="Courier New"/>
                          <w:color w:val="E36209"/>
                          <w:sz w:val="20"/>
                          <w:szCs w:val="20"/>
                        </w:rPr>
                        <w:t>numbers</w:t>
                      </w:r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06CDB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E36209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</w:t>
                      </w:r>
                      <w:r w:rsidRPr="00206CDB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B3606" w:rsidRPr="00206CDB" w:rsidRDefault="006B3606" w:rsidP="005C1651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0D3F51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0D3F51">
                        <w:rPr>
                          <w:rFonts w:ascii="Consolas" w:hAnsi="Consolas"/>
                          <w:color w:val="24292E"/>
                        </w:rPr>
                        <w:t>[</w:t>
                      </w:r>
                      <w:proofErr w:type="gramEnd"/>
                      <w:r w:rsidRPr="000D3F51">
                        <w:rPr>
                          <w:rFonts w:ascii="Consolas" w:hAnsi="Consolas"/>
                          <w:color w:val="24292E"/>
                        </w:rPr>
                        <w:t xml:space="preserve">] </w:t>
                      </w:r>
                      <w:proofErr w:type="spellStart"/>
                      <w:r w:rsidRPr="000D3F51">
                        <w:rPr>
                          <w:rFonts w:ascii="Consolas" w:hAnsi="Consolas"/>
                          <w:color w:val="24292E"/>
                        </w:rPr>
                        <w:t>sortedNums</w:t>
                      </w:r>
                      <w:proofErr w:type="spellEnd"/>
                      <w:r w:rsidRPr="000D3F51"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r w:rsidRPr="000D3F51">
                        <w:rPr>
                          <w:rFonts w:ascii="Consolas" w:hAnsi="Consolas"/>
                          <w:color w:val="D73A49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D73A4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sortA.</w:t>
                      </w:r>
                      <w:r>
                        <w:rPr>
                          <w:rFonts w:ascii="Consolas" w:hAnsi="Consolas"/>
                          <w:color w:val="6F42C1"/>
                        </w:rPr>
                        <w:t>sort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>(</w:t>
                      </w:r>
                      <w:r w:rsidRPr="00206CDB">
                        <w:rPr>
                          <w:rFonts w:ascii="Consolas" w:hAnsi="Consolas"/>
                          <w:color w:val="E36209"/>
                        </w:rPr>
                        <w:t>numbers</w:t>
                      </w:r>
                      <w:r w:rsidRPr="000D3F51">
                        <w:rPr>
                          <w:rFonts w:ascii="Consolas" w:hAnsi="Consolas"/>
                        </w:rPr>
                        <w:t>);</w:t>
                      </w:r>
                    </w:p>
                    <w:p w:rsidR="006B3606" w:rsidRDefault="006B3606" w:rsidP="005C1651">
                      <w:r>
                        <w:tab/>
                        <w:t>//</w:t>
                      </w:r>
                      <w:proofErr w:type="spellStart"/>
                      <w:r>
                        <w:t>sortedNums</w:t>
                      </w:r>
                      <w:proofErr w:type="spellEnd"/>
                      <w:r>
                        <w:t xml:space="preserve"> need to for step </w:t>
                      </w:r>
                    </w:p>
                  </w:txbxContent>
                </v:textbox>
              </v:shape>
            </w:pict>
          </mc:Fallback>
        </mc:AlternateContent>
      </w:r>
    </w:p>
    <w:p w:rsidR="005C1651" w:rsidRPr="006E06CC" w:rsidRDefault="005C1651" w:rsidP="005C1651"/>
    <w:p w:rsidR="005C1651" w:rsidRDefault="005C1651" w:rsidP="005C1651"/>
    <w:p w:rsidR="005C1651" w:rsidRDefault="005C1651" w:rsidP="005C1651">
      <w:r>
        <w:br/>
        <w:t xml:space="preserve"> </w:t>
      </w:r>
    </w:p>
    <w:p w:rsidR="005C1651" w:rsidRDefault="005C1651" w:rsidP="005C1651"/>
    <w:p w:rsidR="005C1651" w:rsidRPr="00403FD1" w:rsidRDefault="005C1651" w:rsidP="005C1651"/>
    <w:p w:rsidR="005C1651" w:rsidRDefault="005C1651" w:rsidP="005C16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7685D" wp14:editId="4B7B8749">
                <wp:simplePos x="0" y="0"/>
                <wp:positionH relativeFrom="column">
                  <wp:posOffset>1504950</wp:posOffset>
                </wp:positionH>
                <wp:positionV relativeFrom="paragraph">
                  <wp:posOffset>250825</wp:posOffset>
                </wp:positionV>
                <wp:extent cx="2924175" cy="4572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interface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Pr="002A4256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E36209"/>
                                <w:sz w:val="20"/>
                                <w:szCs w:val="20"/>
                              </w:rPr>
                              <w:t>numbers</w:t>
                            </w:r>
                            <w:r w:rsidRPr="002A4256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B3606" w:rsidRPr="007A03FE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6B3606" w:rsidRDefault="006B3606" w:rsidP="005C1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18.5pt;margin-top:19.75pt;width:230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cXlQIAALsFAAAOAAAAZHJzL2Uyb0RvYy54bWysVE1PGzEQvVfqf7B8L5ukAU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" fillcolor="white [3201]" strokeweight=".5pt">
                <v:textbox>
                  <w:txbxContent>
                    <w:p w:rsidR="006B3606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interface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Pr="002A4256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[] 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[] 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E36209"/>
                          <w:sz w:val="20"/>
                          <w:szCs w:val="20"/>
                        </w:rPr>
                        <w:t>numbers</w:t>
                      </w:r>
                      <w:r w:rsidRPr="002A4256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 {</w:t>
                      </w:r>
                    </w:p>
                    <w:p w:rsidR="006B3606" w:rsidRPr="007A03FE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</w:p>
                    <w:p w:rsidR="006B3606" w:rsidRDefault="006B3606" w:rsidP="005C1651"/>
                  </w:txbxContent>
                </v:textbox>
              </v:shape>
            </w:pict>
          </mc:Fallback>
        </mc:AlternateContent>
      </w:r>
    </w:p>
    <w:p w:rsidR="005C1651" w:rsidRDefault="005C1651" w:rsidP="005C1651"/>
    <w:p w:rsidR="005C1651" w:rsidRDefault="00292F3C" w:rsidP="005C165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1CAA4" wp14:editId="28C7EE97">
                <wp:simplePos x="0" y="0"/>
                <wp:positionH relativeFrom="column">
                  <wp:posOffset>3076575</wp:posOffset>
                </wp:positionH>
                <wp:positionV relativeFrom="paragraph">
                  <wp:posOffset>110490</wp:posOffset>
                </wp:positionV>
                <wp:extent cx="2743200" cy="8286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Pr="007A03FE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@Component</w:t>
                            </w:r>
                          </w:p>
                          <w:p w:rsidR="006B3606" w:rsidRPr="007A03FE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class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QuickSortAlgorithm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Pr="002A4256" w:rsidRDefault="006B3606" w:rsidP="005C1651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6F42C1"/>
                              </w:rPr>
                              <w:t>sort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E36209"/>
                              </w:rPr>
                              <w:t>numbers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)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{</w:t>
                            </w:r>
                          </w:p>
                          <w:p w:rsidR="006B3606" w:rsidRDefault="006B3606" w:rsidP="005C1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42.25pt;margin-top:8.7pt;width:3in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" fillcolor="white [3201]" strokeweight=".5pt">
                <v:textbox>
                  <w:txbxContent>
                    <w:p w:rsidR="006B3606" w:rsidRPr="007A03FE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@Component</w:t>
                      </w:r>
                    </w:p>
                    <w:p w:rsidR="006B3606" w:rsidRPr="007A03FE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class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QuickSortAlgorithm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implements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Pr="002A4256" w:rsidRDefault="006B3606" w:rsidP="005C1651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6F42C1"/>
                        </w:rPr>
                        <w:t>sort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E36209"/>
                        </w:rPr>
                        <w:t>numbers</w:t>
                      </w:r>
                      <w:r>
                        <w:rPr>
                          <w:rFonts w:ascii="Consolas" w:hAnsi="Consolas"/>
                          <w:color w:val="24292E"/>
                        </w:rPr>
                        <w:t>)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{</w:t>
                      </w:r>
                    </w:p>
                    <w:p w:rsidR="006B3606" w:rsidRDefault="006B3606" w:rsidP="005C165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8D7BF" wp14:editId="69197966">
                <wp:simplePos x="0" y="0"/>
                <wp:positionH relativeFrom="column">
                  <wp:posOffset>38100</wp:posOffset>
                </wp:positionH>
                <wp:positionV relativeFrom="paragraph">
                  <wp:posOffset>100965</wp:posOffset>
                </wp:positionV>
                <wp:extent cx="2743200" cy="8286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6" w:rsidRPr="007A03FE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@Component</w:t>
                            </w:r>
                          </w:p>
                          <w:p w:rsidR="006B3606" w:rsidRPr="007A03FE" w:rsidRDefault="006B3606" w:rsidP="005C165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class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QuickSortAlgorithm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03FE"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SortAlgorithm</w:t>
                            </w:r>
                            <w:proofErr w:type="spellEnd"/>
                            <w:r w:rsidRPr="007A03FE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B3606" w:rsidRPr="002A4256" w:rsidRDefault="006B3606" w:rsidP="005C1651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public</w:t>
                            </w:r>
                            <w:proofErr w:type="gram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6F42C1"/>
                              </w:rPr>
                              <w:t>sort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(</w:t>
                            </w:r>
                            <w:proofErr w:type="spellStart"/>
                            <w:r w:rsidRPr="002A4256">
                              <w:rPr>
                                <w:rFonts w:ascii="Consolas" w:hAnsi="Consolas"/>
                                <w:color w:val="D73A49"/>
                              </w:rPr>
                              <w:t>int</w:t>
                            </w:r>
                            <w:proofErr w:type="spellEnd"/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 xml:space="preserve">[] </w:t>
                            </w:r>
                            <w:r w:rsidRPr="002A4256">
                              <w:rPr>
                                <w:rFonts w:ascii="Consolas" w:hAnsi="Consolas"/>
                                <w:color w:val="E36209"/>
                              </w:rPr>
                              <w:t>numbers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)</w:t>
                            </w:r>
                            <w:r w:rsidRPr="002A4256">
                              <w:rPr>
                                <w:rFonts w:ascii="Consolas" w:hAnsi="Consolas"/>
                                <w:color w:val="24292E"/>
                              </w:rPr>
                              <w:t>{</w:t>
                            </w:r>
                          </w:p>
                          <w:p w:rsidR="006B3606" w:rsidRDefault="006B3606" w:rsidP="005C1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3pt;margin-top:7.95pt;width:3in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" fillcolor="white [3201]" strokeweight=".5pt">
                <v:textbox>
                  <w:txbxContent>
                    <w:p w:rsidR="006B3606" w:rsidRPr="007A03FE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@Component</w:t>
                      </w:r>
                    </w:p>
                    <w:p w:rsidR="006B3606" w:rsidRPr="007A03FE" w:rsidRDefault="006B3606" w:rsidP="005C165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gramStart"/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class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QuickSortAlgorithm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implements</w:t>
                      </w:r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03FE"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SortAlgorithm</w:t>
                      </w:r>
                      <w:proofErr w:type="spellEnd"/>
                      <w:r w:rsidRPr="007A03FE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B3606" w:rsidRPr="002A4256" w:rsidRDefault="006B3606" w:rsidP="005C1651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t xml:space="preserve">   </w:t>
                      </w:r>
                      <w:proofErr w:type="gram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public</w:t>
                      </w:r>
                      <w:proofErr w:type="gram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6F42C1"/>
                        </w:rPr>
                        <w:t>sort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(</w:t>
                      </w:r>
                      <w:proofErr w:type="spellStart"/>
                      <w:r w:rsidRPr="002A4256">
                        <w:rPr>
                          <w:rFonts w:ascii="Consolas" w:hAnsi="Consolas"/>
                          <w:color w:val="D73A49"/>
                        </w:rPr>
                        <w:t>int</w:t>
                      </w:r>
                      <w:proofErr w:type="spellEnd"/>
                      <w:r w:rsidRPr="002A4256">
                        <w:rPr>
                          <w:rFonts w:ascii="Consolas" w:hAnsi="Consolas"/>
                          <w:color w:val="24292E"/>
                        </w:rPr>
                        <w:t xml:space="preserve">[] </w:t>
                      </w:r>
                      <w:r w:rsidRPr="002A4256">
                        <w:rPr>
                          <w:rFonts w:ascii="Consolas" w:hAnsi="Consolas"/>
                          <w:color w:val="E36209"/>
                        </w:rPr>
                        <w:t>numbers</w:t>
                      </w:r>
                      <w:r>
                        <w:rPr>
                          <w:rFonts w:ascii="Consolas" w:hAnsi="Consolas"/>
                          <w:color w:val="24292E"/>
                        </w:rPr>
                        <w:t>)</w:t>
                      </w:r>
                      <w:r w:rsidRPr="002A4256">
                        <w:rPr>
                          <w:rFonts w:ascii="Consolas" w:hAnsi="Consolas"/>
                          <w:color w:val="24292E"/>
                        </w:rPr>
                        <w:t>{</w:t>
                      </w:r>
                    </w:p>
                    <w:p w:rsidR="006B3606" w:rsidRDefault="006B3606" w:rsidP="005C1651"/>
                  </w:txbxContent>
                </v:textbox>
              </v:shape>
            </w:pict>
          </mc:Fallback>
        </mc:AlternateContent>
      </w:r>
    </w:p>
    <w:p w:rsidR="005C1651" w:rsidRDefault="005C1651" w:rsidP="005C1651"/>
    <w:p w:rsidR="002C1D00" w:rsidRDefault="005C1651" w:rsidP="005C1651">
      <w:r>
        <w:tab/>
      </w:r>
      <w:r>
        <w:tab/>
      </w:r>
      <w:r>
        <w:tab/>
      </w:r>
    </w:p>
    <w:p w:rsid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Searching directory [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tharikan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basic/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springTest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for files matching pattern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[com/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tharikan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basic/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springTest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/**/*.class]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Identified candidate component class: file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[com/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tharikan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basic/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springTest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BinarySearchImpl.class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Identified candidate component class: file [/in28Minutes/git/getting-started-in-5-steps/spring-in-5-steps/target/classes/com/in28minutes/spring/basics/springin5steps/BubbleSortAlgorithm.class]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Creating instance of bean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binarySearchImpl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Creating instance of bean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bubbleSortAlgorithm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Finished creating instance of bean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bubbleSortAlgorithm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Constuctor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Autowiring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by type from bean name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binarySearchImpl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' via constructor 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</w:t>
      </w:r>
      <w:proofErr w:type="gram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bean named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bubbleSortAlgorithm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Setter </w:t>
      </w:r>
      <w:proofErr w:type="gram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 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Autowiring</w:t>
      </w:r>
      <w:proofErr w:type="spellEnd"/>
      <w:proofErr w:type="gram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by type from bean name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binarySearchImpl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 to bean named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bubbleSortAlgorithm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No Setter or Constructor - 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Autowiring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by type from bean name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binarySearchImpl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 to bean named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bubbleSortAlgorithm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2C1D00" w:rsidRPr="002C1D00" w:rsidRDefault="002C1D00" w:rsidP="002C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B3606" w:rsidRDefault="002C1D00" w:rsidP="006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Finished creating instance of bean '</w:t>
      </w:r>
      <w:proofErr w:type="spellStart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binarySearchImpl</w:t>
      </w:r>
      <w:proofErr w:type="spellEnd"/>
      <w:r w:rsidRPr="002C1D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6B3606" w:rsidRDefault="005C1651" w:rsidP="006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3606" w:rsidRPr="00C96D7B" w:rsidRDefault="006B3606" w:rsidP="00C96D7B">
      <w:pPr>
        <w:pStyle w:val="Heading3"/>
      </w:pPr>
      <w:r w:rsidRPr="00C96D7B">
        <w:t xml:space="preserve">Aspect oriented programming </w:t>
      </w:r>
      <w:r w:rsidR="00667A5D" w:rsidRPr="00C96D7B">
        <w:t>(AOP)</w:t>
      </w:r>
    </w:p>
    <w:p w:rsidR="006B3606" w:rsidRDefault="006B3606" w:rsidP="005C1651">
      <w:r>
        <w:t>Call this kind of methods</w:t>
      </w:r>
      <w:proofErr w:type="gramStart"/>
      <w:r>
        <w:t>..</w:t>
      </w:r>
      <w:proofErr w:type="gramEnd"/>
      <w:r>
        <w:t>(</w:t>
      </w:r>
      <w:proofErr w:type="spellStart"/>
      <w:proofErr w:type="gramStart"/>
      <w:r>
        <w:t>exaple</w:t>
      </w:r>
      <w:proofErr w:type="spellEnd"/>
      <w:proofErr w:type="gramEnd"/>
      <w:r>
        <w:t xml:space="preserve"> in order to log</w:t>
      </w:r>
      <w:r w:rsidR="005C1651">
        <w:tab/>
      </w:r>
      <w:r>
        <w:t>)</w:t>
      </w:r>
    </w:p>
    <w:p w:rsidR="006B3606" w:rsidRDefault="006B3606" w:rsidP="005C1651"/>
    <w:p w:rsidR="006B3606" w:rsidRDefault="006B3606" w:rsidP="005C1651">
      <w:r>
        <w:t>Web layer</w:t>
      </w:r>
    </w:p>
    <w:p w:rsidR="006B3606" w:rsidRDefault="006B3606" w:rsidP="005C1651">
      <w:r>
        <w:t xml:space="preserve">Business layer </w:t>
      </w:r>
      <w:r w:rsidR="005C1651">
        <w:tab/>
      </w:r>
      <w:r w:rsidR="005C1651">
        <w:tab/>
      </w:r>
      <w:r w:rsidR="005C1651">
        <w:tab/>
      </w:r>
      <w:r w:rsidR="005C1651">
        <w:tab/>
      </w:r>
      <w:r w:rsidR="005C1651">
        <w:tab/>
      </w:r>
      <w:r w:rsidR="005C1651">
        <w:tab/>
      </w:r>
      <w:r w:rsidR="005C1651">
        <w:tab/>
      </w:r>
      <w:r w:rsidR="005C1651">
        <w:tab/>
      </w:r>
      <w:r w:rsidR="005C1651">
        <w:tab/>
      </w:r>
      <w:r w:rsidR="005C1651">
        <w:tab/>
      </w:r>
    </w:p>
    <w:p w:rsidR="006B3606" w:rsidRDefault="006B3606" w:rsidP="005C1651">
      <w:r>
        <w:t xml:space="preserve">Data Layer </w:t>
      </w:r>
      <w:r w:rsidR="00667A5D">
        <w:tab/>
      </w:r>
    </w:p>
    <w:p w:rsidR="006B3606" w:rsidRDefault="006B3606" w:rsidP="005C1651">
      <w:r>
        <w:t>Something may go through all (Transection, login</w:t>
      </w:r>
      <w:proofErr w:type="gramStart"/>
      <w:r>
        <w:t>, ..</w:t>
      </w:r>
      <w:proofErr w:type="gramEnd"/>
      <w:r>
        <w:t>)</w:t>
      </w:r>
    </w:p>
    <w:p w:rsidR="006B3606" w:rsidRDefault="006B3606" w:rsidP="005C1651"/>
    <w:p w:rsidR="006B3606" w:rsidRDefault="006B3606" w:rsidP="005C1651">
      <w:r>
        <w:t>*.save*      *.get*    *</w:t>
      </w:r>
      <w:proofErr w:type="spellStart"/>
      <w:r>
        <w:t>StudentImpl.get</w:t>
      </w:r>
      <w:proofErr w:type="spellEnd"/>
      <w:r>
        <w:t>*</w:t>
      </w:r>
    </w:p>
    <w:p w:rsidR="006B3606" w:rsidRDefault="006B3606" w:rsidP="005C1651">
      <w:r>
        <w:t>Identify which methods need to intercepted (point-cut)</w:t>
      </w:r>
    </w:p>
    <w:p w:rsidR="006B3606" w:rsidRDefault="006B3606" w:rsidP="005C1651"/>
    <w:p w:rsidR="006B3606" w:rsidRDefault="006B3606" w:rsidP="005C1651">
      <w:proofErr w:type="spellStart"/>
      <w:proofErr w:type="gramStart"/>
      <w:r>
        <w:t>Logger.logmsg</w:t>
      </w:r>
      <w:proofErr w:type="spellEnd"/>
      <w:r>
        <w:t>(</w:t>
      </w:r>
      <w:proofErr w:type="spellStart"/>
      <w:proofErr w:type="gramEnd"/>
      <w:r>
        <w:t>Logger.ingo</w:t>
      </w:r>
      <w:proofErr w:type="spellEnd"/>
      <w:r>
        <w:t xml:space="preserve"> + </w:t>
      </w:r>
      <w:proofErr w:type="spellStart"/>
      <w:r>
        <w:t>methodName</w:t>
      </w:r>
      <w:proofErr w:type="spellEnd"/>
      <w:r>
        <w:t xml:space="preserve"> + </w:t>
      </w:r>
      <w:proofErr w:type="spellStart"/>
      <w:r>
        <w:t>parametors</w:t>
      </w:r>
      <w:proofErr w:type="spellEnd"/>
      <w:r>
        <w:t>)</w:t>
      </w:r>
    </w:p>
    <w:p w:rsidR="006B3606" w:rsidRDefault="006B3606" w:rsidP="005C1651">
      <w:r>
        <w:t xml:space="preserve">This exact please </w:t>
      </w:r>
      <w:r w:rsidR="00667A5D">
        <w:t xml:space="preserve">need to be called when that point-cut methods calls (an </w:t>
      </w:r>
      <w:r w:rsidR="00667A5D" w:rsidRPr="00667A5D">
        <w:rPr>
          <w:color w:val="FF0000"/>
        </w:rPr>
        <w:t>aspect</w:t>
      </w:r>
      <w:r w:rsidR="00667A5D">
        <w:t>)</w:t>
      </w:r>
    </w:p>
    <w:p w:rsidR="00667A5D" w:rsidRDefault="00667A5D" w:rsidP="00C96D7B">
      <w:pPr>
        <w:pStyle w:val="Heading3"/>
      </w:pPr>
      <w:proofErr w:type="spellStart"/>
      <w:proofErr w:type="gramStart"/>
      <w:r>
        <w:lastRenderedPageBreak/>
        <w:t>Jpa</w:t>
      </w:r>
      <w:proofErr w:type="spellEnd"/>
      <w:r>
        <w:t>(</w:t>
      </w:r>
      <w:proofErr w:type="gramEnd"/>
      <w:r>
        <w:t xml:space="preserve">java persistent </w:t>
      </w:r>
      <w:proofErr w:type="spellStart"/>
      <w:r>
        <w:t>Api</w:t>
      </w:r>
      <w:proofErr w:type="spellEnd"/>
      <w:r>
        <w:t xml:space="preserve">)  </w:t>
      </w:r>
    </w:p>
    <w:p w:rsidR="00667A5D" w:rsidRDefault="008A0A2C" w:rsidP="00667A5D">
      <w:r>
        <w:t xml:space="preserve">Persist </w:t>
      </w:r>
      <w:proofErr w:type="gramStart"/>
      <w:r>
        <w:t>means :</w:t>
      </w:r>
      <w:proofErr w:type="gramEnd"/>
      <w:r>
        <w:t xml:space="preserve">: data serving </w:t>
      </w:r>
    </w:p>
    <w:p w:rsidR="008A0A2C" w:rsidRDefault="008A0A2C" w:rsidP="00667A5D">
      <w:r>
        <w:t>Persistence is “do something (don’t give up)”</w:t>
      </w:r>
    </w:p>
    <w:p w:rsidR="008A0A2C" w:rsidRDefault="008A0A2C" w:rsidP="00667A5D"/>
    <w:p w:rsidR="008A0A2C" w:rsidRPr="00667A5D" w:rsidRDefault="008A0A2C" w:rsidP="00667A5D">
      <w:proofErr w:type="spellStart"/>
      <w:r>
        <w:t>Javax.persistence</w:t>
      </w:r>
      <w:proofErr w:type="spellEnd"/>
      <w:r>
        <w:t xml:space="preserve"> = </w:t>
      </w:r>
      <w:proofErr w:type="spellStart"/>
      <w:r>
        <w:t>jpa</w:t>
      </w:r>
      <w:proofErr w:type="spellEnd"/>
    </w:p>
    <w:p w:rsidR="006B3606" w:rsidRDefault="000839CF" w:rsidP="000839CF">
      <w:r>
        <w:rPr>
          <w:b/>
          <w:bCs/>
          <w:shd w:val="clear" w:color="auto" w:fill="FFFFFF"/>
        </w:rPr>
        <w:t>JPA</w:t>
      </w:r>
      <w:r>
        <w:rPr>
          <w:shd w:val="clear" w:color="auto" w:fill="FFFFFF"/>
        </w:rPr>
        <w:t> is not a tool or framework; rather, it defines a set of concepts that can be implemented by any tool or framework.</w:t>
      </w:r>
      <w:r w:rsidR="006B3606">
        <w:t xml:space="preserve">  </w:t>
      </w:r>
    </w:p>
    <w:p w:rsidR="005C1651" w:rsidRDefault="005C1651" w:rsidP="005C1651"/>
    <w:p w:rsidR="00376C2F" w:rsidRDefault="000839CF" w:rsidP="005C1651">
      <w:r>
        <w:t xml:space="preserve">Event how application server provides implementation to the </w:t>
      </w:r>
      <w:proofErr w:type="spellStart"/>
      <w:r>
        <w:t>jpa</w:t>
      </w:r>
      <w:proofErr w:type="spellEnd"/>
      <w:r>
        <w:t xml:space="preserve"> </w:t>
      </w:r>
    </w:p>
    <w:p w:rsidR="000839CF" w:rsidRDefault="000839CF" w:rsidP="005C1651">
      <w:proofErr w:type="gramStart"/>
      <w:r>
        <w:t>so</w:t>
      </w:r>
      <w:proofErr w:type="gramEnd"/>
      <w:r>
        <w:t xml:space="preserve"> without any other frameworks(</w:t>
      </w:r>
      <w:r w:rsidR="00376C2F">
        <w:t xml:space="preserve">like </w:t>
      </w:r>
      <w:r>
        <w:t xml:space="preserve">hibernate) we can work with </w:t>
      </w:r>
      <w:proofErr w:type="spellStart"/>
      <w:r>
        <w:t>jpa</w:t>
      </w:r>
      <w:proofErr w:type="spellEnd"/>
      <w:r>
        <w:t xml:space="preserve">. </w:t>
      </w:r>
    </w:p>
    <w:p w:rsidR="00376C2F" w:rsidRDefault="00376C2F" w:rsidP="005C1651"/>
    <w:p w:rsidR="005C1651" w:rsidRDefault="000839CF" w:rsidP="00C96D7B">
      <w:pPr>
        <w:pStyle w:val="Heading3"/>
      </w:pPr>
      <w:r>
        <w:t xml:space="preserve">Hibernate </w:t>
      </w:r>
    </w:p>
    <w:p w:rsidR="000839CF" w:rsidRDefault="000839CF" w:rsidP="000839CF">
      <w:r>
        <w:t xml:space="preserve">It’s </w:t>
      </w:r>
      <w:proofErr w:type="gramStart"/>
      <w:r>
        <w:t>ORM(</w:t>
      </w:r>
      <w:proofErr w:type="gramEnd"/>
      <w:r>
        <w:t xml:space="preserve">object relational mapping) Framework. </w:t>
      </w:r>
      <w:proofErr w:type="gramStart"/>
      <w:r>
        <w:t xml:space="preserve">Which implements </w:t>
      </w:r>
      <w:proofErr w:type="spellStart"/>
      <w:r>
        <w:t>jpa</w:t>
      </w:r>
      <w:proofErr w:type="spellEnd"/>
      <w:r>
        <w:t>.</w:t>
      </w:r>
      <w:proofErr w:type="gramEnd"/>
    </w:p>
    <w:p w:rsidR="000839CF" w:rsidRDefault="000839CF" w:rsidP="000839CF">
      <w:r>
        <w:t>(</w:t>
      </w:r>
      <w:proofErr w:type="gramStart"/>
      <w:r>
        <w:t>class</w:t>
      </w:r>
      <w:proofErr w:type="gramEnd"/>
      <w:r>
        <w:sym w:font="Wingdings" w:char="F0E8"/>
      </w:r>
      <w:r>
        <w:t xml:space="preserve"> table, </w:t>
      </w:r>
      <w:r>
        <w:t>variable</w:t>
      </w:r>
      <w:r>
        <w:t>s</w:t>
      </w:r>
      <w:r>
        <w:sym w:font="Wingdings" w:char="F0E8"/>
      </w:r>
      <w:r>
        <w:t>columns, objects</w:t>
      </w:r>
      <w:r>
        <w:sym w:font="Wingdings" w:char="F0E8"/>
      </w:r>
      <w:r>
        <w:t>rows)</w:t>
      </w:r>
    </w:p>
    <w:p w:rsidR="000839CF" w:rsidRDefault="000839CF" w:rsidP="000839CF"/>
    <w:p w:rsidR="000839CF" w:rsidRDefault="000839CF" w:rsidP="000839CF"/>
    <w:p w:rsidR="000839CF" w:rsidRPr="000839CF" w:rsidRDefault="000839CF" w:rsidP="000839CF"/>
    <w:p w:rsidR="005C1651" w:rsidRPr="00301263" w:rsidRDefault="005C1651" w:rsidP="00301263">
      <w:bookmarkStart w:id="0" w:name="_GoBack"/>
      <w:bookmarkEnd w:id="0"/>
    </w:p>
    <w:sectPr w:rsidR="005C1651" w:rsidRPr="003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087" w:rsidRDefault="003A6087" w:rsidP="00DB0244">
      <w:pPr>
        <w:spacing w:line="240" w:lineRule="auto"/>
      </w:pPr>
      <w:r>
        <w:separator/>
      </w:r>
    </w:p>
  </w:endnote>
  <w:endnote w:type="continuationSeparator" w:id="0">
    <w:p w:rsidR="003A6087" w:rsidRDefault="003A6087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087" w:rsidRDefault="003A6087" w:rsidP="00DB0244">
      <w:pPr>
        <w:spacing w:line="240" w:lineRule="auto"/>
      </w:pPr>
      <w:r>
        <w:separator/>
      </w:r>
    </w:p>
  </w:footnote>
  <w:footnote w:type="continuationSeparator" w:id="0">
    <w:p w:rsidR="003A6087" w:rsidRDefault="003A6087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274AD"/>
    <w:rsid w:val="000802F9"/>
    <w:rsid w:val="000839CF"/>
    <w:rsid w:val="000D3F51"/>
    <w:rsid w:val="00105F01"/>
    <w:rsid w:val="00107759"/>
    <w:rsid w:val="00107813"/>
    <w:rsid w:val="0011714F"/>
    <w:rsid w:val="00137F3F"/>
    <w:rsid w:val="00192A93"/>
    <w:rsid w:val="00206CDB"/>
    <w:rsid w:val="0024736C"/>
    <w:rsid w:val="002577EA"/>
    <w:rsid w:val="002625D7"/>
    <w:rsid w:val="0027382A"/>
    <w:rsid w:val="00292F3C"/>
    <w:rsid w:val="002A40CD"/>
    <w:rsid w:val="002A4256"/>
    <w:rsid w:val="002B1A7F"/>
    <w:rsid w:val="002C1D00"/>
    <w:rsid w:val="002F3DB5"/>
    <w:rsid w:val="00300311"/>
    <w:rsid w:val="00301263"/>
    <w:rsid w:val="0032393D"/>
    <w:rsid w:val="00337D17"/>
    <w:rsid w:val="003714EE"/>
    <w:rsid w:val="00371D1E"/>
    <w:rsid w:val="0037410A"/>
    <w:rsid w:val="00376C2F"/>
    <w:rsid w:val="003A6087"/>
    <w:rsid w:val="003D4CCC"/>
    <w:rsid w:val="00403FD1"/>
    <w:rsid w:val="004068F3"/>
    <w:rsid w:val="0042495C"/>
    <w:rsid w:val="00425FA2"/>
    <w:rsid w:val="00450C3F"/>
    <w:rsid w:val="00460ADC"/>
    <w:rsid w:val="00465620"/>
    <w:rsid w:val="00477FC8"/>
    <w:rsid w:val="004A3DEE"/>
    <w:rsid w:val="004B6C2B"/>
    <w:rsid w:val="004E3096"/>
    <w:rsid w:val="005001B0"/>
    <w:rsid w:val="00562A3D"/>
    <w:rsid w:val="005655E8"/>
    <w:rsid w:val="00575DF5"/>
    <w:rsid w:val="005835DE"/>
    <w:rsid w:val="005A21CF"/>
    <w:rsid w:val="005A4CF5"/>
    <w:rsid w:val="005C1651"/>
    <w:rsid w:val="005D6D57"/>
    <w:rsid w:val="00602111"/>
    <w:rsid w:val="006625B6"/>
    <w:rsid w:val="00667A5D"/>
    <w:rsid w:val="006B3606"/>
    <w:rsid w:val="006B7A83"/>
    <w:rsid w:val="006E06CC"/>
    <w:rsid w:val="00726AB0"/>
    <w:rsid w:val="007A03FE"/>
    <w:rsid w:val="007A12E8"/>
    <w:rsid w:val="007B2243"/>
    <w:rsid w:val="007D3BBD"/>
    <w:rsid w:val="007E13DB"/>
    <w:rsid w:val="00823732"/>
    <w:rsid w:val="008564B4"/>
    <w:rsid w:val="008A0A2C"/>
    <w:rsid w:val="008B3EED"/>
    <w:rsid w:val="008F416D"/>
    <w:rsid w:val="0095298E"/>
    <w:rsid w:val="00967489"/>
    <w:rsid w:val="0099612C"/>
    <w:rsid w:val="009A1AD1"/>
    <w:rsid w:val="009F2B52"/>
    <w:rsid w:val="009F5E5C"/>
    <w:rsid w:val="00A361C3"/>
    <w:rsid w:val="00A625BC"/>
    <w:rsid w:val="00A640AD"/>
    <w:rsid w:val="00A7566D"/>
    <w:rsid w:val="00A91F60"/>
    <w:rsid w:val="00AD1962"/>
    <w:rsid w:val="00B007D7"/>
    <w:rsid w:val="00B35299"/>
    <w:rsid w:val="00B83D0F"/>
    <w:rsid w:val="00BA6E3B"/>
    <w:rsid w:val="00BC270E"/>
    <w:rsid w:val="00BE6F96"/>
    <w:rsid w:val="00C00452"/>
    <w:rsid w:val="00C96D7B"/>
    <w:rsid w:val="00CB693E"/>
    <w:rsid w:val="00CF1751"/>
    <w:rsid w:val="00D06682"/>
    <w:rsid w:val="00D155ED"/>
    <w:rsid w:val="00D32AD7"/>
    <w:rsid w:val="00D46ADC"/>
    <w:rsid w:val="00DB0244"/>
    <w:rsid w:val="00DC7041"/>
    <w:rsid w:val="00EB4F8A"/>
    <w:rsid w:val="00EE4C76"/>
    <w:rsid w:val="00F1113A"/>
    <w:rsid w:val="00F11977"/>
    <w:rsid w:val="00F41E65"/>
    <w:rsid w:val="00F43EF5"/>
    <w:rsid w:val="00F5518C"/>
    <w:rsid w:val="00F5720A"/>
    <w:rsid w:val="00F6002F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1D27-BF35-4EC0-A6E2-87C35BD3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612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2020-11-19T18:15:00Z</dcterms:created>
  <dcterms:modified xsi:type="dcterms:W3CDTF">2020-11-20T06:38:00Z</dcterms:modified>
</cp:coreProperties>
</file>