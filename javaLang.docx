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59F" w:rsidRDefault="00624C98" w:rsidP="00624C98">
      <w:pPr>
        <w:pStyle w:val="Heading1"/>
      </w:pPr>
      <w:proofErr w:type="spellStart"/>
      <w:r>
        <w:t>java.lang</w:t>
      </w:r>
      <w:proofErr w:type="spellEnd"/>
    </w:p>
    <w:p w:rsidR="001725ED" w:rsidRPr="001725ED" w:rsidRDefault="001725ED" w:rsidP="001725ED">
      <w:pPr>
        <w:pStyle w:val="Heading1"/>
        <w:jc w:val="left"/>
        <w:rPr>
          <w:b w:val="0"/>
          <w:sz w:val="48"/>
          <w:u w:val="none"/>
        </w:rPr>
      </w:pPr>
      <w:proofErr w:type="gramStart"/>
      <w:r w:rsidRPr="001725ED">
        <w:rPr>
          <w:b w:val="0"/>
          <w:sz w:val="48"/>
          <w:u w:val="none"/>
        </w:rPr>
        <w:t>introduction</w:t>
      </w:r>
      <w:proofErr w:type="gramEnd"/>
    </w:p>
    <w:p w:rsidR="00624C98" w:rsidRPr="00624C98" w:rsidRDefault="00624C98" w:rsidP="00624C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>
        <w:rPr>
          <w:rFonts w:ascii="Consolas" w:eastAsia="Times New Roman" w:hAnsi="Consolas" w:cs="Times New Roman"/>
          <w:noProof/>
          <w:color w:val="0000FF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191770</wp:posOffset>
                </wp:positionV>
                <wp:extent cx="1285875" cy="1162050"/>
                <wp:effectExtent l="38100" t="0" r="28575" b="571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6" o:spid="_x0000_s1026" type="#_x0000_t32" style="position:absolute;margin-left:11.25pt;margin-top:15.1pt;width:101.25pt;height:9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proofErr w:type="gramStart"/>
      <w:r w:rsidRPr="00624C98">
        <w:rPr>
          <w:rFonts w:ascii="Consolas" w:eastAsia="Times New Roman" w:hAnsi="Consolas" w:cs="Times New Roman"/>
          <w:color w:val="0000FF"/>
          <w:sz w:val="28"/>
          <w:szCs w:val="21"/>
        </w:rPr>
        <w:t>public</w:t>
      </w:r>
      <w:proofErr w:type="gramEnd"/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624C98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624C98">
        <w:rPr>
          <w:rFonts w:ascii="Consolas" w:eastAsia="Times New Roman" w:hAnsi="Consolas" w:cs="Times New Roman"/>
          <w:color w:val="267F99"/>
          <w:sz w:val="28"/>
          <w:szCs w:val="21"/>
        </w:rPr>
        <w:t>Hello</w:t>
      </w:r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 {</w:t>
      </w:r>
    </w:p>
    <w:p w:rsidR="00624C98" w:rsidRPr="00624C98" w:rsidRDefault="00624C98" w:rsidP="00624C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135890</wp:posOffset>
                </wp:positionV>
                <wp:extent cx="2647950" cy="1009650"/>
                <wp:effectExtent l="38100" t="0" r="19050" b="7620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1" o:spid="_x0000_s1026" type="#_x0000_t32" style="position:absolute;margin-left:20.25pt;margin-top:10.7pt;width:208.5pt;height:79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    </w:t>
      </w:r>
      <w:proofErr w:type="gramStart"/>
      <w:r w:rsidRPr="00624C98">
        <w:rPr>
          <w:rFonts w:ascii="Consolas" w:eastAsia="Times New Roman" w:hAnsi="Consolas" w:cs="Times New Roman"/>
          <w:color w:val="0000FF"/>
          <w:sz w:val="28"/>
          <w:szCs w:val="21"/>
        </w:rPr>
        <w:t>public</w:t>
      </w:r>
      <w:proofErr w:type="gramEnd"/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624C98">
        <w:rPr>
          <w:rFonts w:ascii="Consolas" w:eastAsia="Times New Roman" w:hAnsi="Consolas" w:cs="Times New Roman"/>
          <w:color w:val="0000FF"/>
          <w:sz w:val="28"/>
          <w:szCs w:val="21"/>
        </w:rPr>
        <w:t>static</w:t>
      </w:r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624C98">
        <w:rPr>
          <w:rFonts w:ascii="Consolas" w:eastAsia="Times New Roman" w:hAnsi="Consolas" w:cs="Times New Roman"/>
          <w:color w:val="267F99"/>
          <w:sz w:val="28"/>
          <w:szCs w:val="21"/>
        </w:rPr>
        <w:t>void</w:t>
      </w:r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624C98">
        <w:rPr>
          <w:rFonts w:ascii="Consolas" w:eastAsia="Times New Roman" w:hAnsi="Consolas" w:cs="Times New Roman"/>
          <w:color w:val="795E26"/>
          <w:sz w:val="28"/>
          <w:szCs w:val="21"/>
        </w:rPr>
        <w:t>main</w:t>
      </w:r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624C98">
        <w:rPr>
          <w:rFonts w:ascii="Consolas" w:eastAsia="Times New Roman" w:hAnsi="Consolas" w:cs="Times New Roman"/>
          <w:color w:val="267F99"/>
          <w:sz w:val="28"/>
          <w:szCs w:val="21"/>
        </w:rPr>
        <w:t>String</w:t>
      </w:r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[] </w:t>
      </w:r>
      <w:proofErr w:type="spellStart"/>
      <w:r w:rsidRPr="00624C98">
        <w:rPr>
          <w:rFonts w:ascii="Consolas" w:eastAsia="Times New Roman" w:hAnsi="Consolas" w:cs="Times New Roman"/>
          <w:color w:val="001080"/>
          <w:sz w:val="28"/>
          <w:szCs w:val="21"/>
        </w:rPr>
        <w:t>args</w:t>
      </w:r>
      <w:proofErr w:type="spellEnd"/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) {</w:t>
      </w:r>
    </w:p>
    <w:p w:rsidR="00624C98" w:rsidRPr="00624C98" w:rsidRDefault="00624C98" w:rsidP="00624C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175260</wp:posOffset>
                </wp:positionV>
                <wp:extent cx="2647950" cy="762000"/>
                <wp:effectExtent l="38100" t="0" r="19050" b="762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0" o:spid="_x0000_s1026" type="#_x0000_t32" style="position:absolute;margin-left:30pt;margin-top:13.8pt;width:208.5pt;height:60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        </w:t>
      </w:r>
      <w:proofErr w:type="spellStart"/>
      <w:proofErr w:type="gramStart"/>
      <w:r w:rsidRPr="00624C98">
        <w:rPr>
          <w:rFonts w:ascii="Consolas" w:eastAsia="Times New Roman" w:hAnsi="Consolas" w:cs="Times New Roman"/>
          <w:color w:val="267F99"/>
          <w:sz w:val="28"/>
          <w:szCs w:val="21"/>
        </w:rPr>
        <w:t>System</w:t>
      </w:r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624C98">
        <w:rPr>
          <w:rFonts w:ascii="Consolas" w:eastAsia="Times New Roman" w:hAnsi="Consolas" w:cs="Times New Roman"/>
          <w:color w:val="0070C1"/>
          <w:sz w:val="28"/>
          <w:szCs w:val="21"/>
        </w:rPr>
        <w:t>out</w:t>
      </w:r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624C98">
        <w:rPr>
          <w:rFonts w:ascii="Consolas" w:eastAsia="Times New Roman" w:hAnsi="Consolas" w:cs="Times New Roman"/>
          <w:color w:val="795E26"/>
          <w:sz w:val="28"/>
          <w:szCs w:val="21"/>
        </w:rPr>
        <w:t>println</w:t>
      </w:r>
      <w:proofErr w:type="spellEnd"/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624C98">
        <w:rPr>
          <w:rFonts w:ascii="Consolas" w:eastAsia="Times New Roman" w:hAnsi="Consolas" w:cs="Times New Roman"/>
          <w:color w:val="A31515"/>
          <w:sz w:val="28"/>
          <w:szCs w:val="21"/>
        </w:rPr>
        <w:t>"Hello java"</w:t>
      </w:r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);</w:t>
      </w:r>
    </w:p>
    <w:p w:rsidR="00624C98" w:rsidRPr="00624C98" w:rsidRDefault="00624C98" w:rsidP="00624C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    }</w:t>
      </w:r>
      <w:r>
        <w:rPr>
          <w:rFonts w:ascii="Consolas" w:eastAsia="Times New Roman" w:hAnsi="Consolas" w:cs="Times New Roman"/>
          <w:color w:val="000000"/>
          <w:sz w:val="28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8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8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8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8"/>
          <w:szCs w:val="21"/>
        </w:rPr>
        <w:tab/>
      </w:r>
      <w:r w:rsidRPr="00624C98">
        <w:rPr>
          <w:rFonts w:ascii="Consolas" w:eastAsia="Times New Roman" w:hAnsi="Consolas" w:cs="Times New Roman"/>
          <w:color w:val="000000"/>
          <w:sz w:val="22"/>
          <w:szCs w:val="21"/>
        </w:rPr>
        <w:t xml:space="preserve">(String s = new </w:t>
      </w:r>
      <w:proofErr w:type="gramStart"/>
      <w:r w:rsidRPr="00624C98">
        <w:rPr>
          <w:rFonts w:ascii="Consolas" w:eastAsia="Times New Roman" w:hAnsi="Consolas" w:cs="Times New Roman"/>
          <w:color w:val="000000"/>
          <w:sz w:val="22"/>
          <w:szCs w:val="21"/>
        </w:rPr>
        <w:t>String(</w:t>
      </w:r>
      <w:proofErr w:type="gramEnd"/>
      <w:r w:rsidRPr="00624C98">
        <w:rPr>
          <w:rFonts w:ascii="Consolas" w:eastAsia="Times New Roman" w:hAnsi="Consolas" w:cs="Times New Roman"/>
          <w:color w:val="000000"/>
          <w:sz w:val="22"/>
          <w:szCs w:val="21"/>
        </w:rPr>
        <w:t>“Hello java”);</w:t>
      </w:r>
    </w:p>
    <w:p w:rsidR="00624C98" w:rsidRPr="00624C98" w:rsidRDefault="00624C98" w:rsidP="00624C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624C98" w:rsidRDefault="00624C98" w:rsidP="00624C98"/>
    <w:p w:rsidR="00624C98" w:rsidRDefault="00624C98" w:rsidP="00624C98">
      <w:r>
        <w:t xml:space="preserve">Without </w:t>
      </w:r>
      <w:proofErr w:type="spellStart"/>
      <w:r>
        <w:t>java.lang</w:t>
      </w:r>
      <w:proofErr w:type="spellEnd"/>
      <w:r>
        <w:t xml:space="preserve"> package we can’t write any code</w:t>
      </w:r>
    </w:p>
    <w:p w:rsidR="00624C98" w:rsidRDefault="00624C98" w:rsidP="00624C98">
      <w:r>
        <w:t>String, Object is within this package</w:t>
      </w:r>
    </w:p>
    <w:p w:rsidR="00624C98" w:rsidRDefault="00624C98" w:rsidP="00624C98">
      <w:r>
        <w:t xml:space="preserve">Hello is child of Object (every classes in java is child of Object class directly or indirectly) </w:t>
      </w:r>
    </w:p>
    <w:p w:rsidR="00624C98" w:rsidRDefault="00624C98" w:rsidP="00624C98"/>
    <w:p w:rsidR="00624C98" w:rsidRPr="00624C98" w:rsidRDefault="00624C98" w:rsidP="00624C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624C98">
        <w:rPr>
          <w:rFonts w:ascii="Consolas" w:eastAsia="Times New Roman" w:hAnsi="Consolas" w:cs="Times New Roman"/>
          <w:color w:val="0000FF"/>
          <w:sz w:val="28"/>
          <w:szCs w:val="21"/>
        </w:rPr>
        <w:t>public</w:t>
      </w:r>
      <w:proofErr w:type="gramEnd"/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624C98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624C98">
        <w:rPr>
          <w:rFonts w:ascii="Consolas" w:eastAsia="Times New Roman" w:hAnsi="Consolas" w:cs="Times New Roman"/>
          <w:color w:val="267F99"/>
          <w:sz w:val="28"/>
          <w:szCs w:val="21"/>
        </w:rPr>
        <w:t>A</w:t>
      </w:r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624C98">
        <w:rPr>
          <w:rFonts w:ascii="Consolas" w:eastAsia="Times New Roman" w:hAnsi="Consolas" w:cs="Times New Roman"/>
          <w:color w:val="0000FF"/>
          <w:sz w:val="28"/>
          <w:szCs w:val="21"/>
        </w:rPr>
        <w:t>extends</w:t>
      </w:r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624C98">
        <w:rPr>
          <w:rFonts w:ascii="Consolas" w:eastAsia="Times New Roman" w:hAnsi="Consolas" w:cs="Times New Roman"/>
          <w:color w:val="267F99"/>
          <w:sz w:val="28"/>
          <w:szCs w:val="21"/>
        </w:rPr>
        <w:t>B</w:t>
      </w:r>
      <w:r w:rsidRPr="00624C98">
        <w:rPr>
          <w:rFonts w:ascii="Consolas" w:eastAsia="Times New Roman" w:hAnsi="Consolas" w:cs="Times New Roman"/>
          <w:color w:val="000000"/>
          <w:sz w:val="28"/>
          <w:szCs w:val="21"/>
        </w:rPr>
        <w:t>{</w:t>
      </w:r>
    </w:p>
    <w:p w:rsidR="00624C98" w:rsidRDefault="00624C98" w:rsidP="00624C98"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24C98" w:rsidTr="00444E6B">
        <w:tc>
          <w:tcPr>
            <w:tcW w:w="4788" w:type="dxa"/>
          </w:tcPr>
          <w:p w:rsidR="00624C98" w:rsidRDefault="00444E6B" w:rsidP="00624C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3FFCCA" wp14:editId="59D1B842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246380</wp:posOffset>
                      </wp:positionV>
                      <wp:extent cx="19050" cy="400050"/>
                      <wp:effectExtent l="95250" t="19050" r="95250" b="95250"/>
                      <wp:wrapNone/>
                      <wp:docPr id="181" name="Straight Arrow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1" o:spid="_x0000_s1026" type="#_x0000_t32" style="position:absolute;margin-left:93.75pt;margin-top:19.4pt;width:1.5pt;height:31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24C98">
              <w:t xml:space="preserve">             Object</w:t>
            </w:r>
          </w:p>
          <w:p w:rsidR="00624C98" w:rsidRDefault="00624C98" w:rsidP="00624C98"/>
          <w:p w:rsidR="00624C98" w:rsidRDefault="00444E6B" w:rsidP="00624C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96A4E0" wp14:editId="77400A9A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231775</wp:posOffset>
                      </wp:positionV>
                      <wp:extent cx="0" cy="419100"/>
                      <wp:effectExtent l="95250" t="19050" r="76200" b="95250"/>
                      <wp:wrapNone/>
                      <wp:docPr id="182" name="Straight Arrow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2" o:spid="_x0000_s1026" type="#_x0000_t32" style="position:absolute;margin-left:93.75pt;margin-top:18.25pt;width:0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" strokecolor="#f79646 [3209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24C98">
              <w:tab/>
            </w:r>
            <w:r w:rsidR="00624C98">
              <w:tab/>
              <w:t xml:space="preserve">   B</w:t>
            </w:r>
          </w:p>
          <w:p w:rsidR="00624C98" w:rsidRDefault="00624C98" w:rsidP="00624C98"/>
          <w:p w:rsidR="00624C98" w:rsidRDefault="00624C98" w:rsidP="00624C98">
            <w:r>
              <w:tab/>
            </w:r>
            <w:r>
              <w:tab/>
              <w:t xml:space="preserve">   A</w:t>
            </w:r>
          </w:p>
          <w:p w:rsidR="00624C98" w:rsidRPr="00624C98" w:rsidRDefault="00624C98" w:rsidP="00624C98">
            <w:r>
              <w:t xml:space="preserve">    multilevel inheritance </w:t>
            </w:r>
          </w:p>
          <w:p w:rsidR="00624C98" w:rsidRDefault="00624C98" w:rsidP="00624C98"/>
        </w:tc>
        <w:tc>
          <w:tcPr>
            <w:tcW w:w="4788" w:type="dxa"/>
          </w:tcPr>
          <w:p w:rsidR="00624C98" w:rsidRDefault="00444E6B" w:rsidP="00624C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E39EFE" wp14:editId="2D57699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246380</wp:posOffset>
                      </wp:positionV>
                      <wp:extent cx="514350" cy="676275"/>
                      <wp:effectExtent l="38100" t="19050" r="76200" b="85725"/>
                      <wp:wrapNone/>
                      <wp:docPr id="183" name="Straight Arrow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676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3" o:spid="_x0000_s1026" type="#_x0000_t32" style="position:absolute;margin-left:48.6pt;margin-top:19.4pt;width:40.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24C98">
              <w:t xml:space="preserve">    Object</w:t>
            </w:r>
          </w:p>
          <w:p w:rsidR="00624C98" w:rsidRDefault="00444E6B" w:rsidP="00624C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7A8E51" wp14:editId="31B25F57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267335</wp:posOffset>
                      </wp:positionV>
                      <wp:extent cx="600075" cy="352425"/>
                      <wp:effectExtent l="38100" t="19050" r="66675" b="104775"/>
                      <wp:wrapNone/>
                      <wp:docPr id="184" name="Straight Arrow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00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4" o:spid="_x0000_s1026" type="#_x0000_t32" style="position:absolute;margin-left:95.85pt;margin-top:21.05pt;width:47.25pt;height:27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" strokecolor="#f79646 [3209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24C98">
              <w:t xml:space="preserve">                          B</w:t>
            </w:r>
          </w:p>
          <w:p w:rsidR="00624C98" w:rsidRDefault="00624C98" w:rsidP="00624C98">
            <w:r>
              <w:tab/>
            </w:r>
            <w:r>
              <w:tab/>
              <w:t xml:space="preserve">   </w:t>
            </w:r>
          </w:p>
          <w:p w:rsidR="00624C98" w:rsidRDefault="00444E6B" w:rsidP="00624C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006300" wp14:editId="60E2BB0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71755</wp:posOffset>
                      </wp:positionV>
                      <wp:extent cx="1143000" cy="1038225"/>
                      <wp:effectExtent l="57150" t="19050" r="76200" b="104775"/>
                      <wp:wrapNone/>
                      <wp:docPr id="185" name="&quot;No&quot; Symbol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038225"/>
                              </a:xfrm>
                              <a:prstGeom prst="noSmoking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&quot;No&quot; Symbol 185" o:spid="_x0000_s1026" type="#_x0000_t57" style="position:absolute;margin-left:136.35pt;margin-top:5.65pt;width:90pt;height:8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" adj="3679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624C98">
              <w:tab/>
            </w:r>
            <w:r w:rsidR="00624C98">
              <w:tab/>
              <w:t xml:space="preserve">   A</w:t>
            </w:r>
          </w:p>
          <w:p w:rsidR="00624C98" w:rsidRPr="00624C98" w:rsidRDefault="00624C98" w:rsidP="00624C98">
            <w:r>
              <w:t xml:space="preserve">    </w:t>
            </w:r>
            <w:r w:rsidR="00444E6B">
              <w:t>multiple</w:t>
            </w:r>
            <w:r>
              <w:t xml:space="preserve"> inheritance </w:t>
            </w:r>
          </w:p>
          <w:p w:rsidR="00624C98" w:rsidRDefault="00624C98" w:rsidP="00624C98"/>
        </w:tc>
      </w:tr>
    </w:tbl>
    <w:p w:rsidR="00444E6B" w:rsidRDefault="00444E6B" w:rsidP="00624C98">
      <w:r>
        <w:t xml:space="preserve">In java there is no chance to multiple </w:t>
      </w:r>
      <w:proofErr w:type="gramStart"/>
      <w:r>
        <w:t>inheritance</w:t>
      </w:r>
      <w:proofErr w:type="gramEnd"/>
      <w:r>
        <w:t xml:space="preserve"> in class level</w:t>
      </w:r>
    </w:p>
    <w:p w:rsidR="00444E6B" w:rsidRDefault="00444E6B" w:rsidP="00624C98"/>
    <w:p w:rsidR="00444E6B" w:rsidRDefault="00444E6B" w:rsidP="00624C98"/>
    <w:p w:rsidR="001725ED" w:rsidRDefault="001725ED" w:rsidP="001725ED">
      <w:pPr>
        <w:pStyle w:val="Heading1"/>
        <w:jc w:val="left"/>
        <w:rPr>
          <w:b w:val="0"/>
          <w:sz w:val="48"/>
          <w:u w:val="none"/>
        </w:rPr>
      </w:pPr>
      <w:r>
        <w:rPr>
          <w:b w:val="0"/>
          <w:sz w:val="48"/>
          <w:u w:val="none"/>
        </w:rPr>
        <w:lastRenderedPageBreak/>
        <w:t>Object</w:t>
      </w:r>
    </w:p>
    <w:p w:rsidR="001725ED" w:rsidRDefault="001725ED" w:rsidP="001725E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8A5E4E" wp14:editId="55508311">
                <wp:simplePos x="0" y="0"/>
                <wp:positionH relativeFrom="column">
                  <wp:posOffset>2705100</wp:posOffset>
                </wp:positionH>
                <wp:positionV relativeFrom="paragraph">
                  <wp:posOffset>233680</wp:posOffset>
                </wp:positionV>
                <wp:extent cx="294640" cy="390525"/>
                <wp:effectExtent l="38100" t="38100" r="2921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64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3pt;margin-top:18.4pt;width:23.2pt;height:30.75pt;flip:x 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C6D40A" wp14:editId="31C16C02">
                <wp:simplePos x="0" y="0"/>
                <wp:positionH relativeFrom="column">
                  <wp:posOffset>2200275</wp:posOffset>
                </wp:positionH>
                <wp:positionV relativeFrom="paragraph">
                  <wp:posOffset>233680</wp:posOffset>
                </wp:positionV>
                <wp:extent cx="419100" cy="39052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73.25pt;margin-top:18.4pt;width:33pt;height:30.75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59638A" wp14:editId="544C84AA">
                <wp:simplePos x="0" y="0"/>
                <wp:positionH relativeFrom="column">
                  <wp:posOffset>1304925</wp:posOffset>
                </wp:positionH>
                <wp:positionV relativeFrom="paragraph">
                  <wp:posOffset>233680</wp:posOffset>
                </wp:positionV>
                <wp:extent cx="1190625" cy="390525"/>
                <wp:effectExtent l="0" t="57150" r="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02.75pt;margin-top:18.4pt;width:93.75pt;height:30.7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233680</wp:posOffset>
                </wp:positionV>
                <wp:extent cx="2076450" cy="390525"/>
                <wp:effectExtent l="0" t="76200" r="7620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20.25pt;margin-top:18.4pt;width:163.5pt;height:30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Object</w:t>
      </w:r>
    </w:p>
    <w:p w:rsidR="001725ED" w:rsidRDefault="001725ED" w:rsidP="001725ED"/>
    <w:p w:rsidR="001725ED" w:rsidRPr="001725ED" w:rsidRDefault="001725ED" w:rsidP="001725ED">
      <w:r>
        <w:t xml:space="preserve">String </w:t>
      </w:r>
      <w:proofErr w:type="spellStart"/>
      <w:r>
        <w:t>String</w:t>
      </w:r>
      <w:r>
        <w:t>Buffer</w:t>
      </w:r>
      <w:proofErr w:type="spellEnd"/>
      <w:r>
        <w:t xml:space="preserve"> Student Employee ….</w:t>
      </w:r>
    </w:p>
    <w:p w:rsidR="001725ED" w:rsidRDefault="001725ED" w:rsidP="00624C98"/>
    <w:p w:rsidR="00FD3DE9" w:rsidRDefault="00FD3DE9" w:rsidP="00624C98">
      <w:proofErr w:type="gramStart"/>
      <w:r>
        <w:t>because</w:t>
      </w:r>
      <w:proofErr w:type="gramEnd"/>
      <w:r>
        <w:t xml:space="preserve"> Object class contains most commonly required methods for any objects  </w:t>
      </w:r>
    </w:p>
    <w:p w:rsidR="001725ED" w:rsidRDefault="001725ED" w:rsidP="001725ED">
      <w:pPr>
        <w:pStyle w:val="Heading2"/>
      </w:pPr>
      <w:proofErr w:type="gramStart"/>
      <w:r>
        <w:t>methods</w:t>
      </w:r>
      <w:proofErr w:type="gramEnd"/>
    </w:p>
    <w:p w:rsidR="00FD3DE9" w:rsidRPr="00FD3DE9" w:rsidRDefault="00FD3DE9" w:rsidP="00FD3D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public</w:t>
      </w:r>
      <w:proofErr w:type="gram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267F99"/>
          <w:sz w:val="24"/>
          <w:szCs w:val="21"/>
        </w:rPr>
        <w:t>String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proofErr w:type="spellStart"/>
      <w:r w:rsidRPr="00FD3DE9">
        <w:rPr>
          <w:rFonts w:ascii="Consolas" w:eastAsia="Times New Roman" w:hAnsi="Consolas" w:cs="Times New Roman"/>
          <w:color w:val="795E26"/>
          <w:sz w:val="24"/>
          <w:szCs w:val="21"/>
        </w:rPr>
        <w:t>toString</w:t>
      </w:r>
      <w:proofErr w:type="spell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();</w:t>
      </w:r>
    </w:p>
    <w:p w:rsidR="00FD3DE9" w:rsidRPr="00FD3DE9" w:rsidRDefault="00FD3DE9" w:rsidP="00FD3D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public</w:t>
      </w:r>
      <w:proofErr w:type="gram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native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proofErr w:type="spellStart"/>
      <w:r w:rsidRPr="00FD3DE9">
        <w:rPr>
          <w:rFonts w:ascii="Consolas" w:eastAsia="Times New Roman" w:hAnsi="Consolas" w:cs="Times New Roman"/>
          <w:color w:val="267F99"/>
          <w:sz w:val="24"/>
          <w:szCs w:val="21"/>
        </w:rPr>
        <w:t>int</w:t>
      </w:r>
      <w:proofErr w:type="spell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proofErr w:type="spellStart"/>
      <w:r w:rsidRPr="00FD3DE9">
        <w:rPr>
          <w:rFonts w:ascii="Consolas" w:eastAsia="Times New Roman" w:hAnsi="Consolas" w:cs="Times New Roman"/>
          <w:color w:val="795E26"/>
          <w:sz w:val="24"/>
          <w:szCs w:val="21"/>
        </w:rPr>
        <w:t>hashCode</w:t>
      </w:r>
      <w:proofErr w:type="spell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();</w:t>
      </w:r>
    </w:p>
    <w:p w:rsidR="00FD3DE9" w:rsidRPr="00FD3DE9" w:rsidRDefault="00FD3DE9" w:rsidP="00FD3D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public</w:t>
      </w:r>
      <w:proofErr w:type="gram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native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proofErr w:type="spellStart"/>
      <w:r w:rsidRPr="00FD3DE9">
        <w:rPr>
          <w:rFonts w:ascii="Consolas" w:eastAsia="Times New Roman" w:hAnsi="Consolas" w:cs="Times New Roman"/>
          <w:color w:val="267F99"/>
          <w:sz w:val="24"/>
          <w:szCs w:val="21"/>
        </w:rPr>
        <w:t>boolean</w:t>
      </w:r>
      <w:proofErr w:type="spell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795E26"/>
          <w:sz w:val="24"/>
          <w:szCs w:val="21"/>
        </w:rPr>
        <w:t>equals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();</w:t>
      </w:r>
    </w:p>
    <w:p w:rsidR="00FD3DE9" w:rsidRPr="00FD3DE9" w:rsidRDefault="00FD3DE9" w:rsidP="00FD3D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protected</w:t>
      </w:r>
      <w:proofErr w:type="gram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native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267F99"/>
          <w:sz w:val="24"/>
          <w:szCs w:val="21"/>
        </w:rPr>
        <w:t>Object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795E26"/>
          <w:sz w:val="24"/>
          <w:szCs w:val="21"/>
        </w:rPr>
        <w:t>clone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throws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267F99"/>
          <w:sz w:val="24"/>
          <w:szCs w:val="21"/>
        </w:rPr>
        <w:t>CloneNotSupportredException</w:t>
      </w:r>
      <w:proofErr w:type="spell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FD3DE9" w:rsidRPr="00FD3DE9" w:rsidRDefault="00FD3DE9" w:rsidP="00FD3D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protected</w:t>
      </w:r>
      <w:proofErr w:type="gram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267F99"/>
          <w:sz w:val="24"/>
          <w:szCs w:val="21"/>
        </w:rPr>
        <w:t>void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795E26"/>
          <w:sz w:val="24"/>
          <w:szCs w:val="21"/>
        </w:rPr>
        <w:t>finalize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() </w:t>
      </w:r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throws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267F99"/>
          <w:sz w:val="24"/>
          <w:szCs w:val="21"/>
        </w:rPr>
        <w:t>Throwable</w:t>
      </w:r>
      <w:proofErr w:type="spell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FD3DE9" w:rsidRPr="00FD3DE9" w:rsidRDefault="00FD3DE9" w:rsidP="00FD3D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public</w:t>
      </w:r>
      <w:proofErr w:type="gram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267F99"/>
          <w:sz w:val="24"/>
          <w:szCs w:val="21"/>
        </w:rPr>
        <w:t>Class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proofErr w:type="spellStart"/>
      <w:r w:rsidRPr="00FD3DE9">
        <w:rPr>
          <w:rFonts w:ascii="Consolas" w:eastAsia="Times New Roman" w:hAnsi="Consolas" w:cs="Times New Roman"/>
          <w:color w:val="795E26"/>
          <w:sz w:val="24"/>
          <w:szCs w:val="21"/>
        </w:rPr>
        <w:t>getClass</w:t>
      </w:r>
      <w:proofErr w:type="spell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();</w:t>
      </w:r>
    </w:p>
    <w:p w:rsidR="00FD3DE9" w:rsidRPr="00FD3DE9" w:rsidRDefault="00FD3DE9" w:rsidP="00FD3D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public</w:t>
      </w:r>
      <w:proofErr w:type="gram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final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267F99"/>
          <w:sz w:val="24"/>
          <w:szCs w:val="21"/>
        </w:rPr>
        <w:t>void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795E26"/>
          <w:sz w:val="24"/>
          <w:szCs w:val="21"/>
        </w:rPr>
        <w:t>wait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() </w:t>
      </w:r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throws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proofErr w:type="spellStart"/>
      <w:r w:rsidRPr="00FD3DE9">
        <w:rPr>
          <w:rFonts w:ascii="Consolas" w:eastAsia="Times New Roman" w:hAnsi="Consolas" w:cs="Times New Roman"/>
          <w:color w:val="267F99"/>
          <w:sz w:val="24"/>
          <w:szCs w:val="21"/>
        </w:rPr>
        <w:t>InterruptedException</w:t>
      </w:r>
      <w:proofErr w:type="spell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FD3DE9" w:rsidRPr="00FD3DE9" w:rsidRDefault="00FD3DE9" w:rsidP="00FD3D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public</w:t>
      </w:r>
      <w:proofErr w:type="gram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final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native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267F99"/>
          <w:sz w:val="24"/>
          <w:szCs w:val="21"/>
        </w:rPr>
        <w:t>void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795E26"/>
          <w:sz w:val="24"/>
          <w:szCs w:val="21"/>
        </w:rPr>
        <w:t>wait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FD3DE9">
        <w:rPr>
          <w:rFonts w:ascii="Consolas" w:eastAsia="Times New Roman" w:hAnsi="Consolas" w:cs="Times New Roman"/>
          <w:color w:val="267F99"/>
          <w:sz w:val="24"/>
          <w:szCs w:val="21"/>
        </w:rPr>
        <w:t>long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001080"/>
          <w:sz w:val="24"/>
          <w:szCs w:val="21"/>
        </w:rPr>
        <w:t>ms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) </w:t>
      </w:r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throws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267F99"/>
          <w:sz w:val="24"/>
          <w:szCs w:val="21"/>
        </w:rPr>
        <w:t>InterruptedException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FD3DE9" w:rsidRPr="00FD3DE9" w:rsidRDefault="00FD3DE9" w:rsidP="00FD3D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public</w:t>
      </w:r>
      <w:proofErr w:type="gram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final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267F99"/>
          <w:sz w:val="24"/>
          <w:szCs w:val="21"/>
        </w:rPr>
        <w:t>void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795E26"/>
          <w:sz w:val="24"/>
          <w:szCs w:val="21"/>
        </w:rPr>
        <w:t>wait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FD3DE9">
        <w:rPr>
          <w:rFonts w:ascii="Consolas" w:eastAsia="Times New Roman" w:hAnsi="Consolas" w:cs="Times New Roman"/>
          <w:color w:val="267F99"/>
          <w:sz w:val="24"/>
          <w:szCs w:val="21"/>
        </w:rPr>
        <w:t>long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001080"/>
          <w:sz w:val="24"/>
          <w:szCs w:val="21"/>
        </w:rPr>
        <w:t>ms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, </w:t>
      </w:r>
      <w:r w:rsidRPr="00FD3DE9">
        <w:rPr>
          <w:rFonts w:ascii="Consolas" w:eastAsia="Times New Roman" w:hAnsi="Consolas" w:cs="Times New Roman"/>
          <w:color w:val="267F99"/>
          <w:sz w:val="24"/>
          <w:szCs w:val="21"/>
        </w:rPr>
        <w:t>int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001080"/>
          <w:sz w:val="24"/>
          <w:szCs w:val="21"/>
        </w:rPr>
        <w:t>ns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) </w:t>
      </w:r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throws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267F99"/>
          <w:sz w:val="24"/>
          <w:szCs w:val="21"/>
        </w:rPr>
        <w:t>InterruptedException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FD3DE9" w:rsidRPr="00FD3DE9" w:rsidRDefault="00FD3DE9" w:rsidP="00FD3D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public</w:t>
      </w:r>
      <w:proofErr w:type="gram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native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final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267F99"/>
          <w:sz w:val="24"/>
          <w:szCs w:val="21"/>
        </w:rPr>
        <w:t>void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795E26"/>
          <w:sz w:val="24"/>
          <w:szCs w:val="21"/>
        </w:rPr>
        <w:t>notify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();</w:t>
      </w:r>
    </w:p>
    <w:p w:rsidR="00FD3DE9" w:rsidRDefault="00FD3DE9" w:rsidP="00FD3D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public</w:t>
      </w:r>
      <w:proofErr w:type="gram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native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0000FF"/>
          <w:sz w:val="24"/>
          <w:szCs w:val="21"/>
        </w:rPr>
        <w:t>final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r w:rsidRPr="00FD3DE9">
        <w:rPr>
          <w:rFonts w:ascii="Consolas" w:eastAsia="Times New Roman" w:hAnsi="Consolas" w:cs="Times New Roman"/>
          <w:color w:val="267F99"/>
          <w:sz w:val="24"/>
          <w:szCs w:val="21"/>
        </w:rPr>
        <w:t>void</w:t>
      </w:r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  <w:proofErr w:type="spellStart"/>
      <w:r w:rsidRPr="00FD3DE9">
        <w:rPr>
          <w:rFonts w:ascii="Consolas" w:eastAsia="Times New Roman" w:hAnsi="Consolas" w:cs="Times New Roman"/>
          <w:color w:val="795E26"/>
          <w:sz w:val="24"/>
          <w:szCs w:val="21"/>
        </w:rPr>
        <w:t>notifyAll</w:t>
      </w:r>
      <w:proofErr w:type="spellEnd"/>
      <w:r w:rsidRPr="00FD3DE9">
        <w:rPr>
          <w:rFonts w:ascii="Consolas" w:eastAsia="Times New Roman" w:hAnsi="Consolas" w:cs="Times New Roman"/>
          <w:color w:val="000000"/>
          <w:sz w:val="24"/>
          <w:szCs w:val="21"/>
        </w:rPr>
        <w:t>();</w:t>
      </w:r>
    </w:p>
    <w:p w:rsidR="00FD3DE9" w:rsidRDefault="00FD3DE9" w:rsidP="00FD3D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D3DE9" w:rsidRDefault="00FD3DE9" w:rsidP="00FD3DE9">
      <w:pPr>
        <w:pStyle w:val="Heading3"/>
      </w:pPr>
      <w:proofErr w:type="spellStart"/>
      <w:proofErr w:type="gramStart"/>
      <w:r>
        <w:t>toString</w:t>
      </w:r>
      <w:proofErr w:type="spellEnd"/>
      <w:r>
        <w:t>()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835"/>
      </w:tblGrid>
      <w:tr w:rsidR="00906684" w:rsidTr="001E000A">
        <w:trPr>
          <w:trHeight w:val="2465"/>
        </w:trPr>
        <w:tc>
          <w:tcPr>
            <w:tcW w:w="4788" w:type="dxa"/>
          </w:tcPr>
          <w:p w:rsidR="001E000A" w:rsidRPr="001E000A" w:rsidRDefault="001E000A" w:rsidP="001E00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E000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E000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E000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Student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1E000A" w:rsidRPr="001E000A" w:rsidRDefault="001E000A" w:rsidP="001E00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1E000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E000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E000A" w:rsidRPr="001E000A" w:rsidRDefault="001E000A" w:rsidP="001E00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E000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int</w:t>
            </w:r>
            <w:proofErr w:type="spellEnd"/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1E000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</w:t>
            </w:r>
            <w:proofErr w:type="spellEnd"/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E000A" w:rsidRPr="001E000A" w:rsidRDefault="001E000A" w:rsidP="001E00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1E000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E000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Student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E000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E000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1E000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int</w:t>
            </w:r>
            <w:proofErr w:type="spellEnd"/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1E000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</w:t>
            </w:r>
            <w:proofErr w:type="spellEnd"/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1E000A" w:rsidRPr="001E000A" w:rsidRDefault="001E000A" w:rsidP="001E00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1E000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E000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1E000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E000A" w:rsidRPr="001E000A" w:rsidRDefault="001E000A" w:rsidP="001E00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1E000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E000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</w:t>
            </w:r>
            <w:proofErr w:type="spellEnd"/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1E000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</w:t>
            </w:r>
            <w:proofErr w:type="spellEnd"/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E000A" w:rsidRPr="001E000A" w:rsidRDefault="001E000A" w:rsidP="001E00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1E000A" w:rsidRPr="001E000A" w:rsidRDefault="001E000A" w:rsidP="001E00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906684" w:rsidRDefault="00906684" w:rsidP="00FD3DE9"/>
        </w:tc>
        <w:tc>
          <w:tcPr>
            <w:tcW w:w="4788" w:type="dxa"/>
          </w:tcPr>
          <w:p w:rsidR="001E000A" w:rsidRPr="001E000A" w:rsidRDefault="001E000A" w:rsidP="001E00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E000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E000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E000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void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E000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E000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[] </w:t>
            </w:r>
            <w:proofErr w:type="spellStart"/>
            <w:r w:rsidRPr="001E000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args</w:t>
            </w:r>
            <w:proofErr w:type="spellEnd"/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:rsidR="001E000A" w:rsidRPr="001E000A" w:rsidRDefault="001E000A" w:rsidP="001E00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 xml:space="preserve"> </w:t>
            </w:r>
            <w:r w:rsidRPr="001E000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Student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E000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s1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 </w:t>
            </w:r>
            <w:r w:rsidRPr="001E000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new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E000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Student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E000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"tharsi"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E000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1001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E000A" w:rsidRPr="001E000A" w:rsidRDefault="001E000A" w:rsidP="001E00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E000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Student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E000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s2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 </w:t>
            </w:r>
            <w:r w:rsidRPr="001E000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new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E000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Student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E000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"thulasi"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E000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E000A" w:rsidRPr="001E000A" w:rsidRDefault="001E000A" w:rsidP="001E00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E000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System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E000A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out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E000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println</w:t>
            </w:r>
            <w:proofErr w:type="spellEnd"/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E000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s1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E000A" w:rsidRDefault="001E000A" w:rsidP="001E00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1E000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System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E000A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out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E000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println</w:t>
            </w:r>
            <w:proofErr w:type="spellEnd"/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E000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s1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E000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());</w:t>
            </w:r>
          </w:p>
          <w:p w:rsidR="001E000A" w:rsidRPr="001E000A" w:rsidRDefault="001E000A" w:rsidP="001E00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E000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906684" w:rsidRPr="001E000A" w:rsidRDefault="001E000A" w:rsidP="00FD3DE9">
            <w:pPr>
              <w:rPr>
                <w:sz w:val="22"/>
              </w:rPr>
            </w:pPr>
            <w:r w:rsidRPr="001E000A">
              <w:rPr>
                <w:sz w:val="22"/>
              </w:rPr>
              <w:t>Output: Student@15db9742</w:t>
            </w:r>
          </w:p>
          <w:p w:rsidR="001E000A" w:rsidRDefault="001E000A" w:rsidP="00FD3DE9">
            <w:r w:rsidRPr="001E000A">
              <w:rPr>
                <w:sz w:val="22"/>
              </w:rPr>
              <w:t xml:space="preserve">           </w:t>
            </w:r>
            <w:r w:rsidRPr="001E000A">
              <w:rPr>
                <w:sz w:val="22"/>
              </w:rPr>
              <w:t>Student@15db9742</w:t>
            </w:r>
          </w:p>
        </w:tc>
      </w:tr>
    </w:tbl>
    <w:p w:rsidR="001E000A" w:rsidRDefault="001E000A" w:rsidP="001725ED">
      <w:r>
        <w:t xml:space="preserve">Because when we try to print s1 object, </w:t>
      </w:r>
      <w:proofErr w:type="gramStart"/>
      <w:r>
        <w:t>s1.toString(</w:t>
      </w:r>
      <w:proofErr w:type="gramEnd"/>
      <w:r>
        <w:t>) method will be called internally.</w:t>
      </w:r>
    </w:p>
    <w:p w:rsidR="001E000A" w:rsidRDefault="001E000A" w:rsidP="001E00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51B38" w:rsidRDefault="00DE5FC2" w:rsidP="00F51B38">
      <w:pPr>
        <w:pStyle w:val="NoSpacing"/>
      </w:pPr>
      <w:r>
        <w:lastRenderedPageBreak/>
        <w:t>But</w:t>
      </w:r>
      <w:r w:rsidR="00F51B38">
        <w:t xml:space="preserve"> our Student class doesn’t contains </w:t>
      </w:r>
      <w:proofErr w:type="spellStart"/>
      <w:proofErr w:type="gramStart"/>
      <w:r w:rsidR="00F51B38">
        <w:t>toString</w:t>
      </w:r>
      <w:proofErr w:type="spellEnd"/>
      <w:r w:rsidR="00F51B38">
        <w:t>(</w:t>
      </w:r>
      <w:proofErr w:type="gramEnd"/>
      <w:r w:rsidR="00F51B38">
        <w:t xml:space="preserve">) method, so it calls parent class Object’s </w:t>
      </w:r>
      <w:proofErr w:type="spellStart"/>
      <w:r w:rsidR="00F51B38">
        <w:t>toString</w:t>
      </w:r>
      <w:proofErr w:type="spellEnd"/>
      <w:r w:rsidR="00F51B38">
        <w:t>() method.</w:t>
      </w:r>
    </w:p>
    <w:p w:rsidR="00F51B38" w:rsidRPr="00DE5FC2" w:rsidRDefault="00F51B38" w:rsidP="001E00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1E000A">
        <w:rPr>
          <w:rFonts w:ascii="Consolas" w:eastAsia="Times New Roman" w:hAnsi="Consolas" w:cs="Times New Roman"/>
          <w:color w:val="0000FF"/>
          <w:sz w:val="28"/>
          <w:szCs w:val="21"/>
        </w:rPr>
        <w:t>public</w:t>
      </w:r>
      <w:proofErr w:type="gramEnd"/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1E000A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DE5FC2">
        <w:rPr>
          <w:rFonts w:ascii="Consolas" w:eastAsia="Times New Roman" w:hAnsi="Consolas" w:cs="Times New Roman"/>
          <w:color w:val="267F99"/>
          <w:sz w:val="28"/>
          <w:szCs w:val="21"/>
        </w:rPr>
        <w:t>Object</w:t>
      </w:r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 {</w:t>
      </w:r>
    </w:p>
    <w:p w:rsidR="001E000A" w:rsidRPr="001E000A" w:rsidRDefault="001E000A" w:rsidP="001E00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E5FC2">
        <w:rPr>
          <w:rFonts w:ascii="Consolas" w:eastAsia="Times New Roman" w:hAnsi="Consolas" w:cs="Times New Roman"/>
          <w:color w:val="0000FF"/>
          <w:sz w:val="24"/>
          <w:szCs w:val="21"/>
        </w:rPr>
        <w:t xml:space="preserve">  </w:t>
      </w:r>
      <w:proofErr w:type="gramStart"/>
      <w:r w:rsidRPr="001E000A">
        <w:rPr>
          <w:rFonts w:ascii="Consolas" w:eastAsia="Times New Roman" w:hAnsi="Consolas" w:cs="Times New Roman"/>
          <w:color w:val="0000FF"/>
          <w:sz w:val="28"/>
          <w:szCs w:val="21"/>
        </w:rPr>
        <w:t>public</w:t>
      </w:r>
      <w:proofErr w:type="gramEnd"/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1E000A">
        <w:rPr>
          <w:rFonts w:ascii="Consolas" w:eastAsia="Times New Roman" w:hAnsi="Consolas" w:cs="Times New Roman"/>
          <w:color w:val="267F99"/>
          <w:sz w:val="28"/>
          <w:szCs w:val="21"/>
        </w:rPr>
        <w:t>String</w:t>
      </w:r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proofErr w:type="spellStart"/>
      <w:r w:rsidRPr="001E000A">
        <w:rPr>
          <w:rFonts w:ascii="Consolas" w:eastAsia="Times New Roman" w:hAnsi="Consolas" w:cs="Times New Roman"/>
          <w:color w:val="795E26"/>
          <w:sz w:val="28"/>
          <w:szCs w:val="21"/>
        </w:rPr>
        <w:t>toString</w:t>
      </w:r>
      <w:proofErr w:type="spellEnd"/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() {</w:t>
      </w:r>
    </w:p>
    <w:p w:rsidR="001E000A" w:rsidRPr="001E000A" w:rsidRDefault="001E000A" w:rsidP="001E00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F51B38">
        <w:rPr>
          <w:rFonts w:ascii="Consolas" w:eastAsia="Times New Roman" w:hAnsi="Consolas" w:cs="Times New Roman"/>
          <w:color w:val="000000"/>
          <w:sz w:val="22"/>
          <w:szCs w:val="21"/>
        </w:rPr>
        <w:t xml:space="preserve">    </w:t>
      </w:r>
      <w:proofErr w:type="gramStart"/>
      <w:r w:rsidRPr="001E000A">
        <w:rPr>
          <w:rFonts w:ascii="Consolas" w:eastAsia="Times New Roman" w:hAnsi="Consolas" w:cs="Times New Roman"/>
          <w:color w:val="AF00DB"/>
          <w:sz w:val="22"/>
          <w:szCs w:val="21"/>
        </w:rPr>
        <w:t>return</w:t>
      </w:r>
      <w:proofErr w:type="gramEnd"/>
      <w:r w:rsidRPr="001E000A">
        <w:rPr>
          <w:rFonts w:ascii="Consolas" w:eastAsia="Times New Roman" w:hAnsi="Consolas" w:cs="Times New Roman"/>
          <w:color w:val="000000"/>
          <w:sz w:val="22"/>
          <w:szCs w:val="21"/>
        </w:rPr>
        <w:t> </w:t>
      </w:r>
      <w:r w:rsidRPr="001E000A">
        <w:rPr>
          <w:rFonts w:ascii="Consolas" w:eastAsia="Times New Roman" w:hAnsi="Consolas" w:cs="Times New Roman"/>
          <w:color w:val="795E26"/>
          <w:sz w:val="22"/>
          <w:szCs w:val="21"/>
        </w:rPr>
        <w:t>getClass</w:t>
      </w:r>
      <w:r w:rsidRPr="001E000A">
        <w:rPr>
          <w:rFonts w:ascii="Consolas" w:eastAsia="Times New Roman" w:hAnsi="Consolas" w:cs="Times New Roman"/>
          <w:color w:val="000000"/>
          <w:sz w:val="22"/>
          <w:szCs w:val="21"/>
        </w:rPr>
        <w:t>().</w:t>
      </w:r>
      <w:r w:rsidRPr="001E000A">
        <w:rPr>
          <w:rFonts w:ascii="Consolas" w:eastAsia="Times New Roman" w:hAnsi="Consolas" w:cs="Times New Roman"/>
          <w:color w:val="795E26"/>
          <w:sz w:val="22"/>
          <w:szCs w:val="21"/>
        </w:rPr>
        <w:t>getName</w:t>
      </w:r>
      <w:r w:rsidRPr="001E000A">
        <w:rPr>
          <w:rFonts w:ascii="Consolas" w:eastAsia="Times New Roman" w:hAnsi="Consolas" w:cs="Times New Roman"/>
          <w:color w:val="000000"/>
          <w:sz w:val="22"/>
          <w:szCs w:val="21"/>
        </w:rPr>
        <w:t>() + </w:t>
      </w:r>
      <w:r w:rsidRPr="001E000A">
        <w:rPr>
          <w:rFonts w:ascii="Consolas" w:eastAsia="Times New Roman" w:hAnsi="Consolas" w:cs="Times New Roman"/>
          <w:color w:val="A31515"/>
          <w:sz w:val="22"/>
          <w:szCs w:val="21"/>
        </w:rPr>
        <w:t>"@"</w:t>
      </w:r>
      <w:r w:rsidRPr="001E000A">
        <w:rPr>
          <w:rFonts w:ascii="Consolas" w:eastAsia="Times New Roman" w:hAnsi="Consolas" w:cs="Times New Roman"/>
          <w:color w:val="000000"/>
          <w:sz w:val="22"/>
          <w:szCs w:val="21"/>
        </w:rPr>
        <w:t> + </w:t>
      </w:r>
      <w:r w:rsidRPr="001E000A">
        <w:rPr>
          <w:rFonts w:ascii="Consolas" w:eastAsia="Times New Roman" w:hAnsi="Consolas" w:cs="Times New Roman"/>
          <w:color w:val="267F99"/>
          <w:sz w:val="22"/>
          <w:szCs w:val="21"/>
        </w:rPr>
        <w:t>Integer</w:t>
      </w:r>
      <w:r w:rsidRPr="001E000A">
        <w:rPr>
          <w:rFonts w:ascii="Consolas" w:eastAsia="Times New Roman" w:hAnsi="Consolas" w:cs="Times New Roman"/>
          <w:color w:val="000000"/>
          <w:sz w:val="22"/>
          <w:szCs w:val="21"/>
        </w:rPr>
        <w:t>.</w:t>
      </w:r>
      <w:r w:rsidRPr="001E000A">
        <w:rPr>
          <w:rFonts w:ascii="Consolas" w:eastAsia="Times New Roman" w:hAnsi="Consolas" w:cs="Times New Roman"/>
          <w:color w:val="795E26"/>
          <w:sz w:val="22"/>
          <w:szCs w:val="21"/>
        </w:rPr>
        <w:t>toHexString</w:t>
      </w:r>
      <w:r w:rsidRPr="001E000A">
        <w:rPr>
          <w:rFonts w:ascii="Consolas" w:eastAsia="Times New Roman" w:hAnsi="Consolas" w:cs="Times New Roman"/>
          <w:color w:val="000000"/>
          <w:sz w:val="22"/>
          <w:szCs w:val="21"/>
        </w:rPr>
        <w:t>(</w:t>
      </w:r>
      <w:r w:rsidRPr="001E000A">
        <w:rPr>
          <w:rFonts w:ascii="Consolas" w:eastAsia="Times New Roman" w:hAnsi="Consolas" w:cs="Times New Roman"/>
          <w:color w:val="795E26"/>
          <w:sz w:val="22"/>
          <w:szCs w:val="21"/>
        </w:rPr>
        <w:t>hashCode</w:t>
      </w:r>
      <w:r w:rsidRPr="001E000A">
        <w:rPr>
          <w:rFonts w:ascii="Consolas" w:eastAsia="Times New Roman" w:hAnsi="Consolas" w:cs="Times New Roman"/>
          <w:color w:val="000000"/>
          <w:sz w:val="22"/>
          <w:szCs w:val="21"/>
        </w:rPr>
        <w:t>());</w:t>
      </w:r>
    </w:p>
    <w:p w:rsidR="001E000A" w:rsidRPr="001E000A" w:rsidRDefault="001E000A" w:rsidP="001E00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F51B38">
        <w:rPr>
          <w:rFonts w:ascii="Consolas" w:eastAsia="Times New Roman" w:hAnsi="Consolas" w:cs="Times New Roman"/>
          <w:color w:val="000000"/>
          <w:sz w:val="22"/>
          <w:szCs w:val="21"/>
        </w:rPr>
        <w:t xml:space="preserve">  </w:t>
      </w:r>
      <w:r w:rsidRPr="001E000A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1E000A" w:rsidRDefault="001E000A" w:rsidP="001725ED"/>
    <w:p w:rsidR="00F51B38" w:rsidRDefault="00DE5FC2" w:rsidP="001725ED">
      <w:r>
        <w:t xml:space="preserve">To provide meaning full output we need to Override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DE5FC2" w:rsidRPr="001E000A" w:rsidRDefault="00DE5FC2" w:rsidP="00DE5FC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1E000A">
        <w:rPr>
          <w:rFonts w:ascii="Consolas" w:eastAsia="Times New Roman" w:hAnsi="Consolas" w:cs="Times New Roman"/>
          <w:color w:val="0000FF"/>
          <w:sz w:val="28"/>
          <w:szCs w:val="21"/>
        </w:rPr>
        <w:t>public</w:t>
      </w:r>
      <w:proofErr w:type="gramEnd"/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1E000A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1E000A">
        <w:rPr>
          <w:rFonts w:ascii="Consolas" w:eastAsia="Times New Roman" w:hAnsi="Consolas" w:cs="Times New Roman"/>
          <w:color w:val="267F99"/>
          <w:sz w:val="28"/>
          <w:szCs w:val="21"/>
        </w:rPr>
        <w:t>Student</w:t>
      </w:r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 {</w:t>
      </w:r>
    </w:p>
    <w:p w:rsidR="00DE5FC2" w:rsidRPr="001E000A" w:rsidRDefault="00DE5FC2" w:rsidP="00DE5FC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E5FC2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r w:rsidRPr="001E000A">
        <w:rPr>
          <w:rFonts w:ascii="Consolas" w:eastAsia="Times New Roman" w:hAnsi="Consolas" w:cs="Times New Roman"/>
          <w:color w:val="267F99"/>
          <w:sz w:val="28"/>
          <w:szCs w:val="21"/>
        </w:rPr>
        <w:t>String</w:t>
      </w:r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1E000A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DE5FC2" w:rsidRPr="001E000A" w:rsidRDefault="00DE5FC2" w:rsidP="00DE5FC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E5FC2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proofErr w:type="spellStart"/>
      <w:proofErr w:type="gramStart"/>
      <w:r w:rsidRPr="001E000A">
        <w:rPr>
          <w:rFonts w:ascii="Consolas" w:eastAsia="Times New Roman" w:hAnsi="Consolas" w:cs="Times New Roman"/>
          <w:color w:val="267F99"/>
          <w:sz w:val="28"/>
          <w:szCs w:val="21"/>
        </w:rPr>
        <w:t>int</w:t>
      </w:r>
      <w:proofErr w:type="spellEnd"/>
      <w:proofErr w:type="gramEnd"/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proofErr w:type="spellStart"/>
      <w:r w:rsidRPr="001E000A">
        <w:rPr>
          <w:rFonts w:ascii="Consolas" w:eastAsia="Times New Roman" w:hAnsi="Consolas" w:cs="Times New Roman"/>
          <w:color w:val="001080"/>
          <w:sz w:val="28"/>
          <w:szCs w:val="21"/>
        </w:rPr>
        <w:t>sid</w:t>
      </w:r>
      <w:proofErr w:type="spellEnd"/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DE5FC2" w:rsidRPr="001E000A" w:rsidRDefault="00DE5FC2" w:rsidP="00DE5FC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E5FC2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proofErr w:type="gramStart"/>
      <w:r w:rsidRPr="001E000A">
        <w:rPr>
          <w:rFonts w:ascii="Consolas" w:eastAsia="Times New Roman" w:hAnsi="Consolas" w:cs="Times New Roman"/>
          <w:color w:val="0000FF"/>
          <w:sz w:val="28"/>
          <w:szCs w:val="21"/>
        </w:rPr>
        <w:t>public</w:t>
      </w:r>
      <w:proofErr w:type="gramEnd"/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1E000A">
        <w:rPr>
          <w:rFonts w:ascii="Consolas" w:eastAsia="Times New Roman" w:hAnsi="Consolas" w:cs="Times New Roman"/>
          <w:color w:val="795E26"/>
          <w:sz w:val="28"/>
          <w:szCs w:val="21"/>
        </w:rPr>
        <w:t>Student</w:t>
      </w:r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1E000A">
        <w:rPr>
          <w:rFonts w:ascii="Consolas" w:eastAsia="Times New Roman" w:hAnsi="Consolas" w:cs="Times New Roman"/>
          <w:color w:val="267F99"/>
          <w:sz w:val="28"/>
          <w:szCs w:val="21"/>
        </w:rPr>
        <w:t>String</w:t>
      </w:r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1E000A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, </w:t>
      </w:r>
      <w:proofErr w:type="spellStart"/>
      <w:r w:rsidRPr="001E000A">
        <w:rPr>
          <w:rFonts w:ascii="Consolas" w:eastAsia="Times New Roman" w:hAnsi="Consolas" w:cs="Times New Roman"/>
          <w:color w:val="267F99"/>
          <w:sz w:val="28"/>
          <w:szCs w:val="21"/>
        </w:rPr>
        <w:t>int</w:t>
      </w:r>
      <w:proofErr w:type="spellEnd"/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proofErr w:type="spellStart"/>
      <w:r w:rsidRPr="001E000A">
        <w:rPr>
          <w:rFonts w:ascii="Consolas" w:eastAsia="Times New Roman" w:hAnsi="Consolas" w:cs="Times New Roman"/>
          <w:color w:val="001080"/>
          <w:sz w:val="28"/>
          <w:szCs w:val="21"/>
        </w:rPr>
        <w:t>sid</w:t>
      </w:r>
      <w:proofErr w:type="spellEnd"/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){</w:t>
      </w:r>
    </w:p>
    <w:p w:rsidR="00DE5FC2" w:rsidRPr="001E000A" w:rsidRDefault="00DE5FC2" w:rsidP="00DE5FC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E5FC2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 </w:t>
      </w:r>
      <w:r w:rsidRPr="001E000A">
        <w:rPr>
          <w:rFonts w:ascii="Consolas" w:eastAsia="Times New Roman" w:hAnsi="Consolas" w:cs="Times New Roman"/>
          <w:color w:val="0000FF"/>
          <w:sz w:val="28"/>
          <w:szCs w:val="21"/>
        </w:rPr>
        <w:t>this</w:t>
      </w:r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1E000A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 = </w:t>
      </w:r>
      <w:r w:rsidRPr="001E000A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DE5FC2" w:rsidRPr="001E000A" w:rsidRDefault="00DE5FC2" w:rsidP="00DE5FC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E5FC2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 </w:t>
      </w:r>
      <w:proofErr w:type="spellStart"/>
      <w:r w:rsidRPr="001E000A">
        <w:rPr>
          <w:rFonts w:ascii="Consolas" w:eastAsia="Times New Roman" w:hAnsi="Consolas" w:cs="Times New Roman"/>
          <w:color w:val="0000FF"/>
          <w:sz w:val="28"/>
          <w:szCs w:val="21"/>
        </w:rPr>
        <w:t>this</w:t>
      </w:r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1E000A">
        <w:rPr>
          <w:rFonts w:ascii="Consolas" w:eastAsia="Times New Roman" w:hAnsi="Consolas" w:cs="Times New Roman"/>
          <w:color w:val="001080"/>
          <w:sz w:val="28"/>
          <w:szCs w:val="21"/>
        </w:rPr>
        <w:t>sid</w:t>
      </w:r>
      <w:proofErr w:type="spellEnd"/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 = </w:t>
      </w:r>
      <w:proofErr w:type="spellStart"/>
      <w:proofErr w:type="gramStart"/>
      <w:r w:rsidRPr="001E000A">
        <w:rPr>
          <w:rFonts w:ascii="Consolas" w:eastAsia="Times New Roman" w:hAnsi="Consolas" w:cs="Times New Roman"/>
          <w:color w:val="001080"/>
          <w:sz w:val="28"/>
          <w:szCs w:val="21"/>
        </w:rPr>
        <w:t>sid</w:t>
      </w:r>
      <w:proofErr w:type="spellEnd"/>
      <w:proofErr w:type="gramEnd"/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DE5FC2" w:rsidRPr="00DE5FC2" w:rsidRDefault="00DE5FC2" w:rsidP="00DE5FC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E5FC2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DE5FC2" w:rsidRPr="00DE5FC2" w:rsidRDefault="00DE5FC2" w:rsidP="00DE5FC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E5FC2">
        <w:rPr>
          <w:rFonts w:ascii="Consolas" w:eastAsia="Times New Roman" w:hAnsi="Consolas" w:cs="Times New Roman"/>
          <w:color w:val="0000FF"/>
          <w:sz w:val="36"/>
          <w:szCs w:val="21"/>
        </w:rPr>
        <w:t xml:space="preserve">  </w:t>
      </w:r>
      <w:proofErr w:type="gramStart"/>
      <w:r w:rsidRPr="00DE5FC2">
        <w:rPr>
          <w:rFonts w:ascii="Consolas" w:eastAsia="Times New Roman" w:hAnsi="Consolas" w:cs="Times New Roman"/>
          <w:color w:val="0000FF"/>
          <w:sz w:val="28"/>
          <w:szCs w:val="21"/>
        </w:rPr>
        <w:t>public</w:t>
      </w:r>
      <w:proofErr w:type="gramEnd"/>
      <w:r w:rsidRPr="00DE5FC2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DE5FC2">
        <w:rPr>
          <w:rFonts w:ascii="Consolas" w:eastAsia="Times New Roman" w:hAnsi="Consolas" w:cs="Times New Roman"/>
          <w:color w:val="267F99"/>
          <w:sz w:val="28"/>
          <w:szCs w:val="21"/>
        </w:rPr>
        <w:t>String</w:t>
      </w:r>
      <w:r w:rsidRPr="00DE5FC2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proofErr w:type="spellStart"/>
      <w:r w:rsidRPr="00DE5FC2">
        <w:rPr>
          <w:rFonts w:ascii="Consolas" w:eastAsia="Times New Roman" w:hAnsi="Consolas" w:cs="Times New Roman"/>
          <w:color w:val="795E26"/>
          <w:sz w:val="28"/>
          <w:szCs w:val="21"/>
        </w:rPr>
        <w:t>toString</w:t>
      </w:r>
      <w:proofErr w:type="spellEnd"/>
      <w:r w:rsidRPr="00DE5FC2">
        <w:rPr>
          <w:rFonts w:ascii="Consolas" w:eastAsia="Times New Roman" w:hAnsi="Consolas" w:cs="Times New Roman"/>
          <w:color w:val="000000"/>
          <w:sz w:val="28"/>
          <w:szCs w:val="21"/>
        </w:rPr>
        <w:t>(){</w:t>
      </w:r>
    </w:p>
    <w:p w:rsidR="00DE5FC2" w:rsidRPr="00DE5FC2" w:rsidRDefault="00DE5FC2" w:rsidP="00DE5FC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E5FC2">
        <w:rPr>
          <w:rFonts w:ascii="Consolas" w:eastAsia="Times New Roman" w:hAnsi="Consolas" w:cs="Times New Roman"/>
          <w:color w:val="000000"/>
          <w:sz w:val="28"/>
          <w:szCs w:val="21"/>
        </w:rPr>
        <w:t>        </w:t>
      </w:r>
      <w:proofErr w:type="gramStart"/>
      <w:r w:rsidRPr="00DE5FC2">
        <w:rPr>
          <w:rFonts w:ascii="Consolas" w:eastAsia="Times New Roman" w:hAnsi="Consolas" w:cs="Times New Roman"/>
          <w:color w:val="AF00DB"/>
          <w:sz w:val="28"/>
          <w:szCs w:val="21"/>
        </w:rPr>
        <w:t>return</w:t>
      </w:r>
      <w:proofErr w:type="gramEnd"/>
      <w:r w:rsidRPr="00DE5FC2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DE5FC2">
        <w:rPr>
          <w:rFonts w:ascii="Consolas" w:eastAsia="Times New Roman" w:hAnsi="Consolas" w:cs="Times New Roman"/>
          <w:color w:val="A31515"/>
          <w:sz w:val="28"/>
          <w:szCs w:val="21"/>
        </w:rPr>
        <w:t>"Student : name= "</w:t>
      </w:r>
      <w:r w:rsidRPr="00DE5FC2">
        <w:rPr>
          <w:rFonts w:ascii="Consolas" w:eastAsia="Times New Roman" w:hAnsi="Consolas" w:cs="Times New Roman"/>
          <w:color w:val="000000"/>
          <w:sz w:val="28"/>
          <w:szCs w:val="21"/>
        </w:rPr>
        <w:t>+ </w:t>
      </w:r>
      <w:r w:rsidRPr="00DE5FC2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DE5FC2">
        <w:rPr>
          <w:rFonts w:ascii="Consolas" w:eastAsia="Times New Roman" w:hAnsi="Consolas" w:cs="Times New Roman"/>
          <w:color w:val="000000"/>
          <w:sz w:val="28"/>
          <w:szCs w:val="21"/>
        </w:rPr>
        <w:t>+ </w:t>
      </w:r>
      <w:r w:rsidRPr="00DE5FC2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r w:rsidR="002D58AF">
        <w:rPr>
          <w:rFonts w:ascii="Consolas" w:eastAsia="Times New Roman" w:hAnsi="Consolas" w:cs="Times New Roman"/>
          <w:color w:val="A31515"/>
          <w:sz w:val="28"/>
          <w:szCs w:val="21"/>
        </w:rPr>
        <w:t>,</w:t>
      </w:r>
      <w:r w:rsidRPr="00DE5FC2">
        <w:rPr>
          <w:rFonts w:ascii="Consolas" w:eastAsia="Times New Roman" w:hAnsi="Consolas" w:cs="Times New Roman"/>
          <w:color w:val="A31515"/>
          <w:sz w:val="28"/>
          <w:szCs w:val="21"/>
        </w:rPr>
        <w:t> </w:t>
      </w:r>
      <w:proofErr w:type="spellStart"/>
      <w:r w:rsidRPr="00DE5FC2">
        <w:rPr>
          <w:rFonts w:ascii="Consolas" w:eastAsia="Times New Roman" w:hAnsi="Consolas" w:cs="Times New Roman"/>
          <w:color w:val="A31515"/>
          <w:sz w:val="28"/>
          <w:szCs w:val="21"/>
        </w:rPr>
        <w:t>sid</w:t>
      </w:r>
      <w:proofErr w:type="spellEnd"/>
      <w:r w:rsidRPr="00DE5FC2">
        <w:rPr>
          <w:rFonts w:ascii="Consolas" w:eastAsia="Times New Roman" w:hAnsi="Consolas" w:cs="Times New Roman"/>
          <w:color w:val="A31515"/>
          <w:sz w:val="28"/>
          <w:szCs w:val="21"/>
        </w:rPr>
        <w:t>= "</w:t>
      </w:r>
      <w:r w:rsidRPr="00DE5FC2">
        <w:rPr>
          <w:rFonts w:ascii="Consolas" w:eastAsia="Times New Roman" w:hAnsi="Consolas" w:cs="Times New Roman"/>
          <w:color w:val="000000"/>
          <w:sz w:val="28"/>
          <w:szCs w:val="21"/>
        </w:rPr>
        <w:t>+</w:t>
      </w:r>
      <w:proofErr w:type="spellStart"/>
      <w:r w:rsidRPr="00DE5FC2">
        <w:rPr>
          <w:rFonts w:ascii="Consolas" w:eastAsia="Times New Roman" w:hAnsi="Consolas" w:cs="Times New Roman"/>
          <w:color w:val="001080"/>
          <w:sz w:val="28"/>
          <w:szCs w:val="21"/>
        </w:rPr>
        <w:t>sid</w:t>
      </w:r>
      <w:proofErr w:type="spellEnd"/>
      <w:r w:rsidRPr="00DE5FC2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DE5FC2" w:rsidRPr="001E000A" w:rsidRDefault="00DE5FC2" w:rsidP="00DE5FC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E5FC2">
        <w:rPr>
          <w:rFonts w:ascii="Consolas" w:eastAsia="Times New Roman" w:hAnsi="Consolas" w:cs="Times New Roman"/>
          <w:color w:val="000000"/>
          <w:sz w:val="28"/>
          <w:szCs w:val="21"/>
        </w:rPr>
        <w:t>  }</w:t>
      </w:r>
    </w:p>
    <w:p w:rsidR="00DE5FC2" w:rsidRPr="001E000A" w:rsidRDefault="00DE5FC2" w:rsidP="00DE5FC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1E000A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DE5FC2" w:rsidRDefault="00DE5FC2" w:rsidP="001725ED"/>
    <w:p w:rsidR="003020D2" w:rsidRDefault="00DE5FC2" w:rsidP="00180B3F">
      <w:r>
        <w:t xml:space="preserve">Like this </w:t>
      </w:r>
      <w:r w:rsidR="003020D2">
        <w:t>….</w:t>
      </w:r>
      <w:r w:rsidR="00180B3F">
        <w:t xml:space="preserve"> </w:t>
      </w:r>
    </w:p>
    <w:p w:rsidR="003020D2" w:rsidRDefault="003020D2" w:rsidP="00180B3F">
      <w:r>
        <w:t>In</w:t>
      </w:r>
      <w:r w:rsidR="00180B3F">
        <w:t xml:space="preserve"> all </w:t>
      </w:r>
      <w:r w:rsidR="00180B3F" w:rsidRPr="003020D2">
        <w:rPr>
          <w:b/>
        </w:rPr>
        <w:t>wrapper</w:t>
      </w:r>
      <w:r w:rsidR="00180B3F">
        <w:t xml:space="preserve"> classes</w:t>
      </w:r>
      <w:r>
        <w:t>,</w:t>
      </w:r>
    </w:p>
    <w:p w:rsidR="003020D2" w:rsidRDefault="003020D2" w:rsidP="00180B3F">
      <w:r>
        <w:t xml:space="preserve">All </w:t>
      </w:r>
      <w:r w:rsidRPr="003020D2">
        <w:rPr>
          <w:b/>
        </w:rPr>
        <w:t>Collection</w:t>
      </w:r>
      <w:r>
        <w:t xml:space="preserve"> classes, </w:t>
      </w:r>
    </w:p>
    <w:p w:rsidR="003020D2" w:rsidRDefault="003020D2" w:rsidP="00180B3F">
      <w:r w:rsidRPr="003020D2">
        <w:rPr>
          <w:b/>
        </w:rPr>
        <w:t>String</w:t>
      </w:r>
      <w:r>
        <w:t xml:space="preserve">, </w:t>
      </w:r>
      <w:proofErr w:type="spellStart"/>
      <w:r w:rsidRPr="003020D2">
        <w:rPr>
          <w:b/>
        </w:rPr>
        <w:t>StringBuffer</w:t>
      </w:r>
      <w:proofErr w:type="spellEnd"/>
      <w:r>
        <w:t xml:space="preserve">, </w:t>
      </w:r>
      <w:proofErr w:type="spellStart"/>
      <w:r w:rsidRPr="003020D2">
        <w:rPr>
          <w:b/>
        </w:rPr>
        <w:t>StringBuilder</w:t>
      </w:r>
      <w:proofErr w:type="spellEnd"/>
      <w:r>
        <w:t xml:space="preserve"> classes</w:t>
      </w:r>
    </w:p>
    <w:p w:rsidR="00180B3F" w:rsidRPr="00180B3F" w:rsidRDefault="00180B3F" w:rsidP="00180B3F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t>toSting</w:t>
      </w:r>
      <w:proofErr w:type="spellEnd"/>
      <w:r>
        <w:t>(</w:t>
      </w:r>
      <w:proofErr w:type="gramEnd"/>
      <w:r>
        <w:t>)</w:t>
      </w:r>
      <w:r w:rsidR="003020D2">
        <w:t xml:space="preserve"> </w:t>
      </w:r>
      <w:r>
        <w:t xml:space="preserve">method is overridden to provide </w:t>
      </w:r>
      <w:r w:rsidR="003020D2">
        <w:t xml:space="preserve">meaningful </w:t>
      </w:r>
      <w:r>
        <w:t>output</w:t>
      </w:r>
    </w:p>
    <w:p w:rsidR="00180B3F" w:rsidRPr="00180B3F" w:rsidRDefault="00180B3F" w:rsidP="00180B3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180B3F">
        <w:rPr>
          <w:rFonts w:ascii="Consolas" w:eastAsia="Times New Roman" w:hAnsi="Consolas" w:cs="Times New Roman"/>
          <w:color w:val="267F99"/>
          <w:sz w:val="28"/>
          <w:szCs w:val="21"/>
        </w:rPr>
        <w:t>String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180B3F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 = </w:t>
      </w:r>
      <w:r w:rsidRPr="00180B3F">
        <w:rPr>
          <w:rFonts w:ascii="Consolas" w:eastAsia="Times New Roman" w:hAnsi="Consolas" w:cs="Times New Roman"/>
          <w:color w:val="AF00DB"/>
          <w:sz w:val="28"/>
          <w:szCs w:val="21"/>
        </w:rPr>
        <w:t>new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proofErr w:type="gramStart"/>
      <w:r w:rsidRPr="00180B3F">
        <w:rPr>
          <w:rFonts w:ascii="Consolas" w:eastAsia="Times New Roman" w:hAnsi="Consolas" w:cs="Times New Roman"/>
          <w:color w:val="795E26"/>
          <w:sz w:val="28"/>
          <w:szCs w:val="21"/>
        </w:rPr>
        <w:t>String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180B3F">
        <w:rPr>
          <w:rFonts w:ascii="Consolas" w:eastAsia="Times New Roman" w:hAnsi="Consolas" w:cs="Times New Roman"/>
          <w:color w:val="A31515"/>
          <w:sz w:val="28"/>
          <w:szCs w:val="21"/>
        </w:rPr>
        <w:t>"hello"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);</w:t>
      </w:r>
    </w:p>
    <w:p w:rsidR="00180B3F" w:rsidRPr="00180B3F" w:rsidRDefault="00180B3F" w:rsidP="00180B3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80B3F">
        <w:rPr>
          <w:rFonts w:ascii="Consolas" w:eastAsia="Times New Roman" w:hAnsi="Consolas" w:cs="Times New Roman"/>
          <w:color w:val="267F99"/>
          <w:sz w:val="28"/>
          <w:szCs w:val="21"/>
        </w:rPr>
        <w:t>System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180B3F">
        <w:rPr>
          <w:rFonts w:ascii="Consolas" w:eastAsia="Times New Roman" w:hAnsi="Consolas" w:cs="Times New Roman"/>
          <w:color w:val="0070C1"/>
          <w:sz w:val="28"/>
          <w:szCs w:val="21"/>
        </w:rPr>
        <w:t>out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180B3F">
        <w:rPr>
          <w:rFonts w:ascii="Consolas" w:eastAsia="Times New Roman" w:hAnsi="Consolas" w:cs="Times New Roman"/>
          <w:color w:val="795E26"/>
          <w:sz w:val="28"/>
          <w:szCs w:val="21"/>
        </w:rPr>
        <w:t>println</w:t>
      </w:r>
      <w:proofErr w:type="spellEnd"/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180B3F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);</w:t>
      </w:r>
      <w:r w:rsidR="00E04E86">
        <w:rPr>
          <w:rFonts w:ascii="Consolas" w:eastAsia="Times New Roman" w:hAnsi="Consolas" w:cs="Times New Roman"/>
          <w:color w:val="000000"/>
          <w:sz w:val="28"/>
          <w:szCs w:val="21"/>
        </w:rPr>
        <w:tab/>
      </w:r>
      <w:r w:rsidR="00E04E86" w:rsidRPr="00E04E86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r w:rsidR="00E04E86">
        <w:rPr>
          <w:rFonts w:ascii="Consolas" w:eastAsia="Times New Roman" w:hAnsi="Consolas" w:cs="Times New Roman"/>
          <w:color w:val="008000"/>
          <w:sz w:val="21"/>
          <w:szCs w:val="21"/>
        </w:rPr>
        <w:t>hello</w:t>
      </w:r>
    </w:p>
    <w:p w:rsidR="00180B3F" w:rsidRPr="00180B3F" w:rsidRDefault="00180B3F" w:rsidP="00180B3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180B3F">
        <w:rPr>
          <w:rFonts w:ascii="Consolas" w:eastAsia="Times New Roman" w:hAnsi="Consolas" w:cs="Times New Roman"/>
          <w:color w:val="267F99"/>
          <w:sz w:val="28"/>
          <w:szCs w:val="21"/>
        </w:rPr>
        <w:t>Integer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180B3F">
        <w:rPr>
          <w:rFonts w:ascii="Consolas" w:eastAsia="Times New Roman" w:hAnsi="Consolas" w:cs="Times New Roman"/>
          <w:color w:val="001080"/>
          <w:sz w:val="28"/>
          <w:szCs w:val="21"/>
        </w:rPr>
        <w:t>i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 = </w:t>
      </w:r>
      <w:r w:rsidRPr="00180B3F">
        <w:rPr>
          <w:rFonts w:ascii="Consolas" w:eastAsia="Times New Roman" w:hAnsi="Consolas" w:cs="Times New Roman"/>
          <w:color w:val="AF00DB"/>
          <w:sz w:val="28"/>
          <w:szCs w:val="21"/>
        </w:rPr>
        <w:t>new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proofErr w:type="gramStart"/>
      <w:r w:rsidRPr="00180B3F">
        <w:rPr>
          <w:rFonts w:ascii="Consolas" w:eastAsia="Times New Roman" w:hAnsi="Consolas" w:cs="Times New Roman"/>
          <w:color w:val="795E26"/>
          <w:sz w:val="28"/>
          <w:szCs w:val="21"/>
        </w:rPr>
        <w:t>Integer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180B3F">
        <w:rPr>
          <w:rFonts w:ascii="Consolas" w:eastAsia="Times New Roman" w:hAnsi="Consolas" w:cs="Times New Roman"/>
          <w:color w:val="098658"/>
          <w:sz w:val="28"/>
          <w:szCs w:val="21"/>
        </w:rPr>
        <w:t>12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);</w:t>
      </w:r>
    </w:p>
    <w:p w:rsidR="00180B3F" w:rsidRPr="00180B3F" w:rsidRDefault="00180B3F" w:rsidP="00180B3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80B3F">
        <w:rPr>
          <w:rFonts w:ascii="Consolas" w:eastAsia="Times New Roman" w:hAnsi="Consolas" w:cs="Times New Roman"/>
          <w:color w:val="267F99"/>
          <w:sz w:val="28"/>
          <w:szCs w:val="21"/>
        </w:rPr>
        <w:t>System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180B3F">
        <w:rPr>
          <w:rFonts w:ascii="Consolas" w:eastAsia="Times New Roman" w:hAnsi="Consolas" w:cs="Times New Roman"/>
          <w:color w:val="0070C1"/>
          <w:sz w:val="28"/>
          <w:szCs w:val="21"/>
        </w:rPr>
        <w:t>out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180B3F">
        <w:rPr>
          <w:rFonts w:ascii="Consolas" w:eastAsia="Times New Roman" w:hAnsi="Consolas" w:cs="Times New Roman"/>
          <w:color w:val="795E26"/>
          <w:sz w:val="28"/>
          <w:szCs w:val="21"/>
        </w:rPr>
        <w:t>println</w:t>
      </w:r>
      <w:proofErr w:type="spellEnd"/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180B3F">
        <w:rPr>
          <w:rFonts w:ascii="Consolas" w:eastAsia="Times New Roman" w:hAnsi="Consolas" w:cs="Times New Roman"/>
          <w:color w:val="001080"/>
          <w:sz w:val="28"/>
          <w:szCs w:val="21"/>
        </w:rPr>
        <w:t>i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);</w:t>
      </w:r>
      <w:r w:rsidR="00E04E86">
        <w:rPr>
          <w:rFonts w:ascii="Consolas" w:eastAsia="Times New Roman" w:hAnsi="Consolas" w:cs="Times New Roman"/>
          <w:color w:val="000000"/>
          <w:sz w:val="28"/>
          <w:szCs w:val="21"/>
        </w:rPr>
        <w:tab/>
      </w:r>
      <w:r w:rsidR="00E04E86" w:rsidRPr="00E04E86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r w:rsidR="00E04E86">
        <w:rPr>
          <w:rFonts w:ascii="Consolas" w:eastAsia="Times New Roman" w:hAnsi="Consolas" w:cs="Times New Roman"/>
          <w:color w:val="008000"/>
          <w:sz w:val="21"/>
          <w:szCs w:val="21"/>
        </w:rPr>
        <w:t>12</w:t>
      </w:r>
    </w:p>
    <w:p w:rsidR="00180B3F" w:rsidRPr="00180B3F" w:rsidRDefault="00180B3F" w:rsidP="00180B3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180B3F">
        <w:rPr>
          <w:rFonts w:ascii="Consolas" w:eastAsia="Times New Roman" w:hAnsi="Consolas" w:cs="Times New Roman"/>
          <w:color w:val="267F99"/>
          <w:sz w:val="28"/>
          <w:szCs w:val="21"/>
        </w:rPr>
        <w:t>ArrayList</w:t>
      </w:r>
      <w:proofErr w:type="spellEnd"/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r w:rsidRPr="00180B3F">
        <w:rPr>
          <w:rFonts w:ascii="Consolas" w:eastAsia="Times New Roman" w:hAnsi="Consolas" w:cs="Times New Roman"/>
          <w:color w:val="001080"/>
          <w:sz w:val="28"/>
          <w:szCs w:val="21"/>
        </w:rPr>
        <w:t>l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 = </w:t>
      </w:r>
      <w:r w:rsidRPr="00180B3F">
        <w:rPr>
          <w:rFonts w:ascii="Consolas" w:eastAsia="Times New Roman" w:hAnsi="Consolas" w:cs="Times New Roman"/>
          <w:color w:val="AF00DB"/>
          <w:sz w:val="28"/>
          <w:szCs w:val="21"/>
        </w:rPr>
        <w:t>new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 </w:t>
      </w:r>
      <w:proofErr w:type="spellStart"/>
      <w:proofErr w:type="gramStart"/>
      <w:r w:rsidRPr="00180B3F">
        <w:rPr>
          <w:rFonts w:ascii="Consolas" w:eastAsia="Times New Roman" w:hAnsi="Consolas" w:cs="Times New Roman"/>
          <w:color w:val="795E26"/>
          <w:sz w:val="28"/>
          <w:szCs w:val="21"/>
        </w:rPr>
        <w:t>ArrayList</w:t>
      </w:r>
      <w:proofErr w:type="spellEnd"/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);</w:t>
      </w:r>
    </w:p>
    <w:p w:rsidR="00180B3F" w:rsidRPr="00180B3F" w:rsidRDefault="00180B3F" w:rsidP="00180B3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proofErr w:type="gramStart"/>
      <w:r w:rsidRPr="00180B3F">
        <w:rPr>
          <w:rFonts w:ascii="Consolas" w:eastAsia="Times New Roman" w:hAnsi="Consolas" w:cs="Times New Roman"/>
          <w:color w:val="001080"/>
          <w:sz w:val="28"/>
          <w:szCs w:val="21"/>
        </w:rPr>
        <w:t>l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180B3F">
        <w:rPr>
          <w:rFonts w:ascii="Consolas" w:eastAsia="Times New Roman" w:hAnsi="Consolas" w:cs="Times New Roman"/>
          <w:color w:val="795E26"/>
          <w:sz w:val="28"/>
          <w:szCs w:val="21"/>
        </w:rPr>
        <w:t>add</w:t>
      </w:r>
      <w:proofErr w:type="spellEnd"/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180B3F">
        <w:rPr>
          <w:rFonts w:ascii="Consolas" w:eastAsia="Times New Roman" w:hAnsi="Consolas" w:cs="Times New Roman"/>
          <w:color w:val="098658"/>
          <w:sz w:val="28"/>
          <w:szCs w:val="21"/>
        </w:rPr>
        <w:t>12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);</w:t>
      </w:r>
    </w:p>
    <w:p w:rsidR="00180B3F" w:rsidRPr="00180B3F" w:rsidRDefault="00180B3F" w:rsidP="00180B3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proofErr w:type="gramStart"/>
      <w:r w:rsidRPr="00180B3F">
        <w:rPr>
          <w:rFonts w:ascii="Consolas" w:eastAsia="Times New Roman" w:hAnsi="Consolas" w:cs="Times New Roman"/>
          <w:color w:val="001080"/>
          <w:sz w:val="28"/>
          <w:szCs w:val="21"/>
        </w:rPr>
        <w:t>l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180B3F">
        <w:rPr>
          <w:rFonts w:ascii="Consolas" w:eastAsia="Times New Roman" w:hAnsi="Consolas" w:cs="Times New Roman"/>
          <w:color w:val="795E26"/>
          <w:sz w:val="28"/>
          <w:szCs w:val="21"/>
        </w:rPr>
        <w:t>add</w:t>
      </w:r>
      <w:proofErr w:type="spellEnd"/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180B3F">
        <w:rPr>
          <w:rFonts w:ascii="Consolas" w:eastAsia="Times New Roman" w:hAnsi="Consolas" w:cs="Times New Roman"/>
          <w:color w:val="098658"/>
          <w:sz w:val="28"/>
          <w:szCs w:val="21"/>
        </w:rPr>
        <w:t>13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);</w:t>
      </w:r>
    </w:p>
    <w:p w:rsidR="00180B3F" w:rsidRPr="00180B3F" w:rsidRDefault="00180B3F" w:rsidP="00180B3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proofErr w:type="gramStart"/>
      <w:r w:rsidRPr="00180B3F">
        <w:rPr>
          <w:rFonts w:ascii="Consolas" w:eastAsia="Times New Roman" w:hAnsi="Consolas" w:cs="Times New Roman"/>
          <w:color w:val="001080"/>
          <w:sz w:val="28"/>
          <w:szCs w:val="21"/>
        </w:rPr>
        <w:t>l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180B3F">
        <w:rPr>
          <w:rFonts w:ascii="Consolas" w:eastAsia="Times New Roman" w:hAnsi="Consolas" w:cs="Times New Roman"/>
          <w:color w:val="795E26"/>
          <w:sz w:val="28"/>
          <w:szCs w:val="21"/>
        </w:rPr>
        <w:t>add</w:t>
      </w:r>
      <w:proofErr w:type="spellEnd"/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180B3F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proofErr w:type="spellStart"/>
      <w:r w:rsidRPr="00180B3F">
        <w:rPr>
          <w:rFonts w:ascii="Consolas" w:eastAsia="Times New Roman" w:hAnsi="Consolas" w:cs="Times New Roman"/>
          <w:color w:val="A31515"/>
          <w:sz w:val="28"/>
          <w:szCs w:val="21"/>
        </w:rPr>
        <w:t>thari</w:t>
      </w:r>
      <w:proofErr w:type="spellEnd"/>
      <w:r w:rsidRPr="00180B3F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);</w:t>
      </w:r>
    </w:p>
    <w:p w:rsidR="00180B3F" w:rsidRDefault="00180B3F" w:rsidP="00180B3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proofErr w:type="gramStart"/>
      <w:r w:rsidRPr="00180B3F">
        <w:rPr>
          <w:rFonts w:ascii="Consolas" w:eastAsia="Times New Roman" w:hAnsi="Consolas" w:cs="Times New Roman"/>
          <w:color w:val="267F99"/>
          <w:sz w:val="28"/>
          <w:szCs w:val="21"/>
        </w:rPr>
        <w:t>System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180B3F">
        <w:rPr>
          <w:rFonts w:ascii="Consolas" w:eastAsia="Times New Roman" w:hAnsi="Consolas" w:cs="Times New Roman"/>
          <w:color w:val="0070C1"/>
          <w:sz w:val="28"/>
          <w:szCs w:val="21"/>
        </w:rPr>
        <w:t>out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180B3F">
        <w:rPr>
          <w:rFonts w:ascii="Consolas" w:eastAsia="Times New Roman" w:hAnsi="Consolas" w:cs="Times New Roman"/>
          <w:color w:val="795E26"/>
          <w:sz w:val="28"/>
          <w:szCs w:val="21"/>
        </w:rPr>
        <w:t>println</w:t>
      </w:r>
      <w:proofErr w:type="spellEnd"/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180B3F">
        <w:rPr>
          <w:rFonts w:ascii="Consolas" w:eastAsia="Times New Roman" w:hAnsi="Consolas" w:cs="Times New Roman"/>
          <w:color w:val="001080"/>
          <w:sz w:val="28"/>
          <w:szCs w:val="21"/>
        </w:rPr>
        <w:t>l</w:t>
      </w:r>
      <w:r w:rsidRPr="00180B3F">
        <w:rPr>
          <w:rFonts w:ascii="Consolas" w:eastAsia="Times New Roman" w:hAnsi="Consolas" w:cs="Times New Roman"/>
          <w:color w:val="000000"/>
          <w:sz w:val="28"/>
          <w:szCs w:val="21"/>
        </w:rPr>
        <w:t>);</w:t>
      </w:r>
      <w:r w:rsidR="00E04E86">
        <w:rPr>
          <w:rFonts w:ascii="Consolas" w:eastAsia="Times New Roman" w:hAnsi="Consolas" w:cs="Times New Roman"/>
          <w:color w:val="000000"/>
          <w:sz w:val="28"/>
          <w:szCs w:val="21"/>
        </w:rPr>
        <w:tab/>
      </w:r>
      <w:r w:rsidR="00E04E86" w:rsidRPr="00E04E86">
        <w:rPr>
          <w:rFonts w:ascii="Consolas" w:eastAsia="Times New Roman" w:hAnsi="Consolas" w:cs="Times New Roman"/>
          <w:color w:val="008000"/>
          <w:sz w:val="21"/>
          <w:szCs w:val="21"/>
        </w:rPr>
        <w:t>// [12, 13, </w:t>
      </w:r>
      <w:proofErr w:type="spellStart"/>
      <w:r w:rsidR="00E04E86" w:rsidRPr="00E04E86">
        <w:rPr>
          <w:rFonts w:ascii="Consolas" w:eastAsia="Times New Roman" w:hAnsi="Consolas" w:cs="Times New Roman"/>
          <w:color w:val="008000"/>
          <w:sz w:val="21"/>
          <w:szCs w:val="21"/>
        </w:rPr>
        <w:t>thari</w:t>
      </w:r>
      <w:proofErr w:type="spellEnd"/>
      <w:r w:rsidR="00E04E86" w:rsidRPr="00E04E86">
        <w:rPr>
          <w:rFonts w:ascii="Consolas" w:eastAsia="Times New Roman" w:hAnsi="Consolas" w:cs="Times New Roman"/>
          <w:color w:val="008000"/>
          <w:sz w:val="21"/>
          <w:szCs w:val="21"/>
        </w:rPr>
        <w:t>]</w:t>
      </w:r>
    </w:p>
    <w:p w:rsidR="003020D2" w:rsidRDefault="003020D2" w:rsidP="00180B3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F51B38" w:rsidRDefault="003020D2" w:rsidP="003020D2">
      <w:pPr>
        <w:pStyle w:val="Heading3"/>
      </w:pPr>
      <w:proofErr w:type="spellStart"/>
      <w:proofErr w:type="gramStart"/>
      <w:r>
        <w:lastRenderedPageBreak/>
        <w:t>hashCode</w:t>
      </w:r>
      <w:proofErr w:type="spellEnd"/>
      <w:r>
        <w:t>()</w:t>
      </w:r>
      <w:proofErr w:type="gramEnd"/>
    </w:p>
    <w:p w:rsidR="003020D2" w:rsidRPr="003020D2" w:rsidRDefault="003020D2" w:rsidP="003020D2">
      <w:bookmarkStart w:id="0" w:name="_GoBack"/>
      <w:bookmarkEnd w:id="0"/>
    </w:p>
    <w:p w:rsidR="00F51B38" w:rsidRPr="001725ED" w:rsidRDefault="00F51B38" w:rsidP="001725ED"/>
    <w:sectPr w:rsidR="00F51B38" w:rsidRPr="0017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94D" w:rsidRDefault="0042694D" w:rsidP="00DB0244">
      <w:pPr>
        <w:spacing w:line="240" w:lineRule="auto"/>
      </w:pPr>
      <w:r>
        <w:separator/>
      </w:r>
    </w:p>
  </w:endnote>
  <w:endnote w:type="continuationSeparator" w:id="0">
    <w:p w:rsidR="0042694D" w:rsidRDefault="0042694D" w:rsidP="00DB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94D" w:rsidRDefault="0042694D" w:rsidP="00DB0244">
      <w:pPr>
        <w:spacing w:line="240" w:lineRule="auto"/>
      </w:pPr>
      <w:r>
        <w:separator/>
      </w:r>
    </w:p>
  </w:footnote>
  <w:footnote w:type="continuationSeparator" w:id="0">
    <w:p w:rsidR="0042694D" w:rsidRDefault="0042694D" w:rsidP="00DB0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37E"/>
    <w:multiLevelType w:val="hybridMultilevel"/>
    <w:tmpl w:val="087CDCF6"/>
    <w:lvl w:ilvl="0" w:tplc="DE8671D6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CB2BFD"/>
    <w:multiLevelType w:val="hybridMultilevel"/>
    <w:tmpl w:val="B1A6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B79CD"/>
    <w:multiLevelType w:val="hybridMultilevel"/>
    <w:tmpl w:val="1A9A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73D1A"/>
    <w:multiLevelType w:val="hybridMultilevel"/>
    <w:tmpl w:val="48BA5CB6"/>
    <w:lvl w:ilvl="0" w:tplc="92C4EB4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2C4EB4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C2631"/>
    <w:multiLevelType w:val="hybridMultilevel"/>
    <w:tmpl w:val="B82029FA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12048"/>
    <w:multiLevelType w:val="hybridMultilevel"/>
    <w:tmpl w:val="7F2E7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2054B"/>
    <w:multiLevelType w:val="hybridMultilevel"/>
    <w:tmpl w:val="5A4ED976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C737A"/>
    <w:multiLevelType w:val="hybridMultilevel"/>
    <w:tmpl w:val="9C5AC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FC681C"/>
    <w:multiLevelType w:val="hybridMultilevel"/>
    <w:tmpl w:val="254E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77021F"/>
    <w:multiLevelType w:val="hybridMultilevel"/>
    <w:tmpl w:val="5D1A0D0C"/>
    <w:lvl w:ilvl="0" w:tplc="F36069B2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07"/>
    <w:rsid w:val="00007083"/>
    <w:rsid w:val="00007311"/>
    <w:rsid w:val="0001342A"/>
    <w:rsid w:val="00015B07"/>
    <w:rsid w:val="00023388"/>
    <w:rsid w:val="000274AD"/>
    <w:rsid w:val="00040520"/>
    <w:rsid w:val="0005330E"/>
    <w:rsid w:val="000802F9"/>
    <w:rsid w:val="000839CF"/>
    <w:rsid w:val="000D071F"/>
    <w:rsid w:val="000D29CC"/>
    <w:rsid w:val="000D3F51"/>
    <w:rsid w:val="00105F01"/>
    <w:rsid w:val="00107759"/>
    <w:rsid w:val="00107813"/>
    <w:rsid w:val="0011714F"/>
    <w:rsid w:val="001172C5"/>
    <w:rsid w:val="00137DAB"/>
    <w:rsid w:val="00137F3F"/>
    <w:rsid w:val="001725ED"/>
    <w:rsid w:val="001768DD"/>
    <w:rsid w:val="00180B3F"/>
    <w:rsid w:val="00192A93"/>
    <w:rsid w:val="001A7414"/>
    <w:rsid w:val="001C2968"/>
    <w:rsid w:val="001C7536"/>
    <w:rsid w:val="001D0283"/>
    <w:rsid w:val="001D59E7"/>
    <w:rsid w:val="001E000A"/>
    <w:rsid w:val="001E1238"/>
    <w:rsid w:val="001E22AA"/>
    <w:rsid w:val="001F1A0D"/>
    <w:rsid w:val="00206CDB"/>
    <w:rsid w:val="00210E77"/>
    <w:rsid w:val="00235009"/>
    <w:rsid w:val="0024736C"/>
    <w:rsid w:val="00255D5C"/>
    <w:rsid w:val="0025759F"/>
    <w:rsid w:val="002577EA"/>
    <w:rsid w:val="002625D7"/>
    <w:rsid w:val="002661EC"/>
    <w:rsid w:val="0027382A"/>
    <w:rsid w:val="00273ED3"/>
    <w:rsid w:val="00292F3C"/>
    <w:rsid w:val="00292FDB"/>
    <w:rsid w:val="002A40CD"/>
    <w:rsid w:val="002A4256"/>
    <w:rsid w:val="002B1A7F"/>
    <w:rsid w:val="002C1D00"/>
    <w:rsid w:val="002C36DA"/>
    <w:rsid w:val="002D2127"/>
    <w:rsid w:val="002D58AF"/>
    <w:rsid w:val="002D7515"/>
    <w:rsid w:val="002E40BB"/>
    <w:rsid w:val="002E7522"/>
    <w:rsid w:val="002F3DB5"/>
    <w:rsid w:val="00300311"/>
    <w:rsid w:val="00301263"/>
    <w:rsid w:val="003020D2"/>
    <w:rsid w:val="00303E64"/>
    <w:rsid w:val="0032393D"/>
    <w:rsid w:val="00337D17"/>
    <w:rsid w:val="0035072F"/>
    <w:rsid w:val="003714EE"/>
    <w:rsid w:val="00371D1E"/>
    <w:rsid w:val="0037410A"/>
    <w:rsid w:val="0037649A"/>
    <w:rsid w:val="00376C2F"/>
    <w:rsid w:val="0037743C"/>
    <w:rsid w:val="0039302C"/>
    <w:rsid w:val="003A5318"/>
    <w:rsid w:val="003A6087"/>
    <w:rsid w:val="003C4037"/>
    <w:rsid w:val="003C525C"/>
    <w:rsid w:val="003D4CCC"/>
    <w:rsid w:val="00403FD1"/>
    <w:rsid w:val="004068F3"/>
    <w:rsid w:val="0042495C"/>
    <w:rsid w:val="00425FA2"/>
    <w:rsid w:val="0042694D"/>
    <w:rsid w:val="00432214"/>
    <w:rsid w:val="00444E6B"/>
    <w:rsid w:val="004507B7"/>
    <w:rsid w:val="00450C3F"/>
    <w:rsid w:val="00460ADC"/>
    <w:rsid w:val="00464706"/>
    <w:rsid w:val="00465443"/>
    <w:rsid w:val="00465620"/>
    <w:rsid w:val="00477FC8"/>
    <w:rsid w:val="00490F61"/>
    <w:rsid w:val="004A3DEE"/>
    <w:rsid w:val="004A40EA"/>
    <w:rsid w:val="004B0C87"/>
    <w:rsid w:val="004B6C2B"/>
    <w:rsid w:val="004E0A4E"/>
    <w:rsid w:val="004E3096"/>
    <w:rsid w:val="004F37E7"/>
    <w:rsid w:val="004F428F"/>
    <w:rsid w:val="005001B0"/>
    <w:rsid w:val="0051574B"/>
    <w:rsid w:val="00562A3D"/>
    <w:rsid w:val="005655E8"/>
    <w:rsid w:val="00575DF5"/>
    <w:rsid w:val="005807B5"/>
    <w:rsid w:val="005835DE"/>
    <w:rsid w:val="00595713"/>
    <w:rsid w:val="005A21CF"/>
    <w:rsid w:val="005A4CF5"/>
    <w:rsid w:val="005A4FA1"/>
    <w:rsid w:val="005C1651"/>
    <w:rsid w:val="005C51AD"/>
    <w:rsid w:val="005D18D8"/>
    <w:rsid w:val="005D6D57"/>
    <w:rsid w:val="005E0413"/>
    <w:rsid w:val="005F088A"/>
    <w:rsid w:val="005F4B8F"/>
    <w:rsid w:val="00602111"/>
    <w:rsid w:val="00614E50"/>
    <w:rsid w:val="00624C98"/>
    <w:rsid w:val="006317FB"/>
    <w:rsid w:val="00642FBC"/>
    <w:rsid w:val="006476AC"/>
    <w:rsid w:val="0065477D"/>
    <w:rsid w:val="006625B6"/>
    <w:rsid w:val="006657CD"/>
    <w:rsid w:val="00667A5D"/>
    <w:rsid w:val="006B3606"/>
    <w:rsid w:val="006B7A83"/>
    <w:rsid w:val="006D110C"/>
    <w:rsid w:val="006E06CC"/>
    <w:rsid w:val="00726AB0"/>
    <w:rsid w:val="00750052"/>
    <w:rsid w:val="00763A38"/>
    <w:rsid w:val="00793251"/>
    <w:rsid w:val="007A03FE"/>
    <w:rsid w:val="007A12E8"/>
    <w:rsid w:val="007B2243"/>
    <w:rsid w:val="007D3BBD"/>
    <w:rsid w:val="007D6640"/>
    <w:rsid w:val="007E13DB"/>
    <w:rsid w:val="00800C33"/>
    <w:rsid w:val="00810CE8"/>
    <w:rsid w:val="008133CD"/>
    <w:rsid w:val="00823732"/>
    <w:rsid w:val="00832A03"/>
    <w:rsid w:val="008564B4"/>
    <w:rsid w:val="00860288"/>
    <w:rsid w:val="008A0A2C"/>
    <w:rsid w:val="008A6BB8"/>
    <w:rsid w:val="008B3EED"/>
    <w:rsid w:val="008B41F7"/>
    <w:rsid w:val="008B432F"/>
    <w:rsid w:val="008D1188"/>
    <w:rsid w:val="008F416D"/>
    <w:rsid w:val="00906684"/>
    <w:rsid w:val="0095298E"/>
    <w:rsid w:val="0095727A"/>
    <w:rsid w:val="009665E3"/>
    <w:rsid w:val="00967489"/>
    <w:rsid w:val="0099612C"/>
    <w:rsid w:val="009A0BF8"/>
    <w:rsid w:val="009A1AD1"/>
    <w:rsid w:val="009C192C"/>
    <w:rsid w:val="009C48D3"/>
    <w:rsid w:val="009E494B"/>
    <w:rsid w:val="009F2B52"/>
    <w:rsid w:val="009F5E5C"/>
    <w:rsid w:val="00A14C53"/>
    <w:rsid w:val="00A212A0"/>
    <w:rsid w:val="00A25D9B"/>
    <w:rsid w:val="00A2733A"/>
    <w:rsid w:val="00A361C3"/>
    <w:rsid w:val="00A50EFB"/>
    <w:rsid w:val="00A625BC"/>
    <w:rsid w:val="00A640AD"/>
    <w:rsid w:val="00A65313"/>
    <w:rsid w:val="00A7566D"/>
    <w:rsid w:val="00A91F60"/>
    <w:rsid w:val="00A948DF"/>
    <w:rsid w:val="00A95CF0"/>
    <w:rsid w:val="00AD1962"/>
    <w:rsid w:val="00AE26EE"/>
    <w:rsid w:val="00AF0587"/>
    <w:rsid w:val="00AF6E14"/>
    <w:rsid w:val="00B007D7"/>
    <w:rsid w:val="00B12B5F"/>
    <w:rsid w:val="00B3427B"/>
    <w:rsid w:val="00B35299"/>
    <w:rsid w:val="00B367A9"/>
    <w:rsid w:val="00B46BF8"/>
    <w:rsid w:val="00B83D0F"/>
    <w:rsid w:val="00B94331"/>
    <w:rsid w:val="00B9748F"/>
    <w:rsid w:val="00BA6E3B"/>
    <w:rsid w:val="00BC270E"/>
    <w:rsid w:val="00BD2283"/>
    <w:rsid w:val="00BD7C71"/>
    <w:rsid w:val="00BE69D8"/>
    <w:rsid w:val="00BE6F96"/>
    <w:rsid w:val="00BF4E2F"/>
    <w:rsid w:val="00C0032A"/>
    <w:rsid w:val="00C00452"/>
    <w:rsid w:val="00C10682"/>
    <w:rsid w:val="00C16C2F"/>
    <w:rsid w:val="00C24060"/>
    <w:rsid w:val="00C24726"/>
    <w:rsid w:val="00C34338"/>
    <w:rsid w:val="00C96D7B"/>
    <w:rsid w:val="00CA0B75"/>
    <w:rsid w:val="00CA48CE"/>
    <w:rsid w:val="00CA518C"/>
    <w:rsid w:val="00CB693E"/>
    <w:rsid w:val="00CC3C71"/>
    <w:rsid w:val="00CC4411"/>
    <w:rsid w:val="00CE6112"/>
    <w:rsid w:val="00CF1751"/>
    <w:rsid w:val="00CF3C88"/>
    <w:rsid w:val="00CF4AC1"/>
    <w:rsid w:val="00D06682"/>
    <w:rsid w:val="00D14227"/>
    <w:rsid w:val="00D155ED"/>
    <w:rsid w:val="00D20137"/>
    <w:rsid w:val="00D2497B"/>
    <w:rsid w:val="00D32AD7"/>
    <w:rsid w:val="00D35CE9"/>
    <w:rsid w:val="00D46ADC"/>
    <w:rsid w:val="00DA71BB"/>
    <w:rsid w:val="00DB0244"/>
    <w:rsid w:val="00DB2DE0"/>
    <w:rsid w:val="00DC7041"/>
    <w:rsid w:val="00DD2974"/>
    <w:rsid w:val="00DE0007"/>
    <w:rsid w:val="00DE5FC2"/>
    <w:rsid w:val="00E04E86"/>
    <w:rsid w:val="00E46BC0"/>
    <w:rsid w:val="00E52E59"/>
    <w:rsid w:val="00EA1470"/>
    <w:rsid w:val="00EB4F8A"/>
    <w:rsid w:val="00ED4F7B"/>
    <w:rsid w:val="00ED7446"/>
    <w:rsid w:val="00EE4C76"/>
    <w:rsid w:val="00EF3242"/>
    <w:rsid w:val="00F1113A"/>
    <w:rsid w:val="00F11977"/>
    <w:rsid w:val="00F36B05"/>
    <w:rsid w:val="00F41E65"/>
    <w:rsid w:val="00F43EF5"/>
    <w:rsid w:val="00F449CB"/>
    <w:rsid w:val="00F51B38"/>
    <w:rsid w:val="00F5518C"/>
    <w:rsid w:val="00F5720A"/>
    <w:rsid w:val="00F6002F"/>
    <w:rsid w:val="00F61F4B"/>
    <w:rsid w:val="00F71147"/>
    <w:rsid w:val="00F8213B"/>
    <w:rsid w:val="00FB0EE9"/>
    <w:rsid w:val="00FC69BB"/>
    <w:rsid w:val="00FD2BF2"/>
    <w:rsid w:val="00FD3DE9"/>
    <w:rsid w:val="00FD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D7B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  <w:sz w:val="36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96D7B"/>
    <w:rPr>
      <w:rFonts w:ascii="Segoe Print" w:eastAsiaTheme="majorEastAsia" w:hAnsi="Segoe Print" w:cstheme="majorBidi"/>
      <w:b/>
      <w:bCs/>
      <w:color w:val="00B050"/>
      <w:sz w:val="36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pl-k">
    <w:name w:val="pl-k"/>
    <w:basedOn w:val="DefaultParagraphFont"/>
    <w:rsid w:val="007A03FE"/>
  </w:style>
  <w:style w:type="character" w:customStyle="1" w:styleId="pl-en">
    <w:name w:val="pl-en"/>
    <w:basedOn w:val="DefaultParagraphFont"/>
    <w:rsid w:val="007A03FE"/>
  </w:style>
  <w:style w:type="character" w:customStyle="1" w:styleId="pl-e">
    <w:name w:val="pl-e"/>
    <w:basedOn w:val="DefaultParagraphFont"/>
    <w:rsid w:val="007A03FE"/>
  </w:style>
  <w:style w:type="character" w:customStyle="1" w:styleId="pl-smi">
    <w:name w:val="pl-smi"/>
    <w:basedOn w:val="DefaultParagraphFont"/>
    <w:rsid w:val="002A4256"/>
  </w:style>
  <w:style w:type="character" w:customStyle="1" w:styleId="pl-v">
    <w:name w:val="pl-v"/>
    <w:basedOn w:val="DefaultParagraphFont"/>
    <w:rsid w:val="002A4256"/>
  </w:style>
  <w:style w:type="character" w:customStyle="1" w:styleId="pl-c">
    <w:name w:val="pl-c"/>
    <w:basedOn w:val="DefaultParagraphFont"/>
    <w:rsid w:val="000D3F51"/>
  </w:style>
  <w:style w:type="character" w:customStyle="1" w:styleId="pl-c1">
    <w:name w:val="pl-c1"/>
    <w:basedOn w:val="DefaultParagraphFont"/>
    <w:rsid w:val="000D3F51"/>
  </w:style>
  <w:style w:type="character" w:styleId="HTMLCode">
    <w:name w:val="HTML Code"/>
    <w:basedOn w:val="DefaultParagraphFont"/>
    <w:uiPriority w:val="99"/>
    <w:semiHidden/>
    <w:unhideWhenUsed/>
    <w:rsid w:val="002C1D00"/>
    <w:rPr>
      <w:rFonts w:ascii="Courier New" w:eastAsia="Times New Roman" w:hAnsi="Courier New" w:cs="Courier New"/>
      <w:sz w:val="20"/>
      <w:szCs w:val="20"/>
    </w:rPr>
  </w:style>
  <w:style w:type="table" w:styleId="LightShading-Accent1">
    <w:name w:val="Light Shading Accent 1"/>
    <w:basedOn w:val="TableNormal"/>
    <w:uiPriority w:val="60"/>
    <w:rsid w:val="00A212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405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7743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Spacing">
    <w:name w:val="No Spacing"/>
    <w:uiPriority w:val="1"/>
    <w:qFormat/>
    <w:rsid w:val="00F51B38"/>
    <w:pPr>
      <w:spacing w:after="0" w:line="240" w:lineRule="auto"/>
    </w:pPr>
    <w:rPr>
      <w:rFonts w:ascii="Segoe Print" w:hAnsi="Segoe Print"/>
      <w:color w:val="262626" w:themeColor="text1" w:themeTint="D9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D7B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  <w:sz w:val="36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96D7B"/>
    <w:rPr>
      <w:rFonts w:ascii="Segoe Print" w:eastAsiaTheme="majorEastAsia" w:hAnsi="Segoe Print" w:cstheme="majorBidi"/>
      <w:b/>
      <w:bCs/>
      <w:color w:val="00B050"/>
      <w:sz w:val="36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pl-k">
    <w:name w:val="pl-k"/>
    <w:basedOn w:val="DefaultParagraphFont"/>
    <w:rsid w:val="007A03FE"/>
  </w:style>
  <w:style w:type="character" w:customStyle="1" w:styleId="pl-en">
    <w:name w:val="pl-en"/>
    <w:basedOn w:val="DefaultParagraphFont"/>
    <w:rsid w:val="007A03FE"/>
  </w:style>
  <w:style w:type="character" w:customStyle="1" w:styleId="pl-e">
    <w:name w:val="pl-e"/>
    <w:basedOn w:val="DefaultParagraphFont"/>
    <w:rsid w:val="007A03FE"/>
  </w:style>
  <w:style w:type="character" w:customStyle="1" w:styleId="pl-smi">
    <w:name w:val="pl-smi"/>
    <w:basedOn w:val="DefaultParagraphFont"/>
    <w:rsid w:val="002A4256"/>
  </w:style>
  <w:style w:type="character" w:customStyle="1" w:styleId="pl-v">
    <w:name w:val="pl-v"/>
    <w:basedOn w:val="DefaultParagraphFont"/>
    <w:rsid w:val="002A4256"/>
  </w:style>
  <w:style w:type="character" w:customStyle="1" w:styleId="pl-c">
    <w:name w:val="pl-c"/>
    <w:basedOn w:val="DefaultParagraphFont"/>
    <w:rsid w:val="000D3F51"/>
  </w:style>
  <w:style w:type="character" w:customStyle="1" w:styleId="pl-c1">
    <w:name w:val="pl-c1"/>
    <w:basedOn w:val="DefaultParagraphFont"/>
    <w:rsid w:val="000D3F51"/>
  </w:style>
  <w:style w:type="character" w:styleId="HTMLCode">
    <w:name w:val="HTML Code"/>
    <w:basedOn w:val="DefaultParagraphFont"/>
    <w:uiPriority w:val="99"/>
    <w:semiHidden/>
    <w:unhideWhenUsed/>
    <w:rsid w:val="002C1D00"/>
    <w:rPr>
      <w:rFonts w:ascii="Courier New" w:eastAsia="Times New Roman" w:hAnsi="Courier New" w:cs="Courier New"/>
      <w:sz w:val="20"/>
      <w:szCs w:val="20"/>
    </w:rPr>
  </w:style>
  <w:style w:type="table" w:styleId="LightShading-Accent1">
    <w:name w:val="Light Shading Accent 1"/>
    <w:basedOn w:val="TableNormal"/>
    <w:uiPriority w:val="60"/>
    <w:rsid w:val="00A212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405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7743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Spacing">
    <w:name w:val="No Spacing"/>
    <w:uiPriority w:val="1"/>
    <w:qFormat/>
    <w:rsid w:val="00F51B38"/>
    <w:pPr>
      <w:spacing w:after="0" w:line="240" w:lineRule="auto"/>
    </w:pPr>
    <w:rPr>
      <w:rFonts w:ascii="Segoe Print" w:hAnsi="Segoe Print"/>
      <w:color w:val="262626" w:themeColor="text1" w:themeTint="D9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Study\Notes\MsWordTemplates\Notes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AE957-B1B0-48DF-8FB7-0D3FEDADF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Notes1</Template>
  <TotalTime>91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16</cp:revision>
  <dcterms:created xsi:type="dcterms:W3CDTF">2020-12-05T11:31:00Z</dcterms:created>
  <dcterms:modified xsi:type="dcterms:W3CDTF">2020-12-07T13:40:00Z</dcterms:modified>
</cp:coreProperties>
</file>