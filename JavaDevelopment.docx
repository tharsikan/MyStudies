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7B5" w:rsidRDefault="00E265F8" w:rsidP="00E265F8">
      <w:pPr>
        <w:pStyle w:val="Heading2"/>
      </w:pPr>
      <w:proofErr w:type="spellStart"/>
      <w:proofErr w:type="gramStart"/>
      <w:r>
        <w:t>javac</w:t>
      </w:r>
      <w:proofErr w:type="spellEnd"/>
      <w:proofErr w:type="gramEnd"/>
    </w:p>
    <w:p w:rsidR="00E265F8" w:rsidRDefault="00E265F8" w:rsidP="00E265F8">
      <w:r>
        <w:t xml:space="preserve">We use </w:t>
      </w:r>
      <w:proofErr w:type="spellStart"/>
      <w:r w:rsidRPr="0025360D">
        <w:rPr>
          <w:color w:val="FFC000"/>
        </w:rPr>
        <w:t>javac</w:t>
      </w:r>
      <w:proofErr w:type="spellEnd"/>
      <w:r w:rsidRPr="0025360D">
        <w:rPr>
          <w:color w:val="FFC000"/>
        </w:rPr>
        <w:t xml:space="preserve"> </w:t>
      </w:r>
      <w:r>
        <w:t xml:space="preserve">command to compile single or group of java source file </w:t>
      </w:r>
    </w:p>
    <w:p w:rsidR="00E265F8" w:rsidRDefault="00E265F8" w:rsidP="00E265F8">
      <w:pPr>
        <w:pStyle w:val="NoSpacing"/>
      </w:pPr>
      <w:r>
        <w:tab/>
      </w:r>
      <w:proofErr w:type="spellStart"/>
      <w:proofErr w:type="gramStart"/>
      <w:r w:rsidRPr="00E265F8">
        <w:t>javac</w:t>
      </w:r>
      <w:proofErr w:type="spellEnd"/>
      <w:proofErr w:type="gramEnd"/>
      <w:r w:rsidRPr="00E265F8">
        <w:t xml:space="preserve"> </w:t>
      </w:r>
      <w:r>
        <w:t xml:space="preserve">[options] </w:t>
      </w:r>
      <w:r w:rsidRPr="00E265F8">
        <w:t xml:space="preserve">test.java </w:t>
      </w:r>
    </w:p>
    <w:p w:rsidR="00E265F8" w:rsidRDefault="00E265F8" w:rsidP="00E265F8">
      <w:pPr>
        <w:pStyle w:val="NoSpacing"/>
      </w:pPr>
      <w:r>
        <w:tab/>
      </w:r>
      <w:proofErr w:type="spellStart"/>
      <w:proofErr w:type="gramStart"/>
      <w:r w:rsidRPr="00E265F8">
        <w:t>javac</w:t>
      </w:r>
      <w:proofErr w:type="spellEnd"/>
      <w:proofErr w:type="gramEnd"/>
      <w:r w:rsidRPr="00E265F8">
        <w:t xml:space="preserve"> </w:t>
      </w:r>
      <w:r>
        <w:t>[options] A</w:t>
      </w:r>
      <w:r w:rsidRPr="00E265F8">
        <w:t>.java</w:t>
      </w:r>
      <w:r>
        <w:t xml:space="preserve"> B.java C.java</w:t>
      </w:r>
    </w:p>
    <w:p w:rsidR="00E265F8" w:rsidRDefault="0025360D" w:rsidP="00E265F8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253365</wp:posOffset>
                </wp:positionV>
                <wp:extent cx="38100" cy="1924050"/>
                <wp:effectExtent l="95250" t="19050" r="7620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924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3.75pt;margin-top:19.95pt;width:3pt;height:151.5pt;flip:x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265F8">
        <w:tab/>
      </w:r>
      <w:proofErr w:type="spellStart"/>
      <w:proofErr w:type="gramStart"/>
      <w:r w:rsidR="00E265F8" w:rsidRPr="00E265F8">
        <w:t>javac</w:t>
      </w:r>
      <w:proofErr w:type="spellEnd"/>
      <w:proofErr w:type="gramEnd"/>
      <w:r w:rsidR="00E265F8" w:rsidRPr="00E265F8">
        <w:t xml:space="preserve"> </w:t>
      </w:r>
      <w:r w:rsidR="00E265F8">
        <w:t>[options] *</w:t>
      </w:r>
      <w:r w:rsidR="00E265F8" w:rsidRPr="00E265F8">
        <w:t>.java</w:t>
      </w:r>
    </w:p>
    <w:p w:rsidR="00E265F8" w:rsidRDefault="00E265F8" w:rsidP="00E265F8"/>
    <w:p w:rsidR="00E265F8" w:rsidRPr="0025360D" w:rsidRDefault="00E265F8" w:rsidP="00E265F8">
      <w:pPr>
        <w:rPr>
          <w:color w:val="7F7F7F" w:themeColor="text1" w:themeTint="80"/>
          <w:sz w:val="24"/>
        </w:rPr>
      </w:pPr>
      <w:r>
        <w:tab/>
      </w:r>
      <w:r>
        <w:tab/>
      </w:r>
      <w:r>
        <w:tab/>
      </w:r>
      <w:r w:rsidRPr="0025360D">
        <w:rPr>
          <w:color w:val="7F7F7F" w:themeColor="text1" w:themeTint="80"/>
          <w:sz w:val="24"/>
        </w:rPr>
        <w:t>-version</w:t>
      </w:r>
    </w:p>
    <w:p w:rsidR="00E265F8" w:rsidRPr="0025360D" w:rsidRDefault="00E265F8" w:rsidP="00E265F8">
      <w:pPr>
        <w:rPr>
          <w:color w:val="7F7F7F" w:themeColor="text1" w:themeTint="80"/>
          <w:sz w:val="24"/>
        </w:rPr>
      </w:pPr>
      <w:r w:rsidRPr="0025360D">
        <w:rPr>
          <w:color w:val="7F7F7F" w:themeColor="text1" w:themeTint="80"/>
          <w:sz w:val="24"/>
        </w:rPr>
        <w:tab/>
      </w:r>
      <w:r w:rsidRPr="0025360D">
        <w:rPr>
          <w:color w:val="7F7F7F" w:themeColor="text1" w:themeTint="80"/>
          <w:sz w:val="24"/>
        </w:rPr>
        <w:tab/>
      </w:r>
      <w:r w:rsidRPr="0025360D">
        <w:rPr>
          <w:color w:val="7F7F7F" w:themeColor="text1" w:themeTint="80"/>
          <w:sz w:val="24"/>
        </w:rPr>
        <w:tab/>
        <w:t>-d</w:t>
      </w:r>
    </w:p>
    <w:p w:rsidR="00E265F8" w:rsidRPr="0025360D" w:rsidRDefault="00E265F8" w:rsidP="00E265F8">
      <w:pPr>
        <w:rPr>
          <w:color w:val="7F7F7F" w:themeColor="text1" w:themeTint="80"/>
          <w:sz w:val="24"/>
        </w:rPr>
      </w:pPr>
      <w:r w:rsidRPr="0025360D">
        <w:rPr>
          <w:color w:val="7F7F7F" w:themeColor="text1" w:themeTint="80"/>
          <w:sz w:val="24"/>
        </w:rPr>
        <w:tab/>
      </w:r>
      <w:r w:rsidRPr="0025360D">
        <w:rPr>
          <w:color w:val="7F7F7F" w:themeColor="text1" w:themeTint="80"/>
          <w:sz w:val="24"/>
        </w:rPr>
        <w:tab/>
      </w:r>
      <w:r w:rsidRPr="0025360D">
        <w:rPr>
          <w:color w:val="7F7F7F" w:themeColor="text1" w:themeTint="80"/>
          <w:sz w:val="24"/>
        </w:rPr>
        <w:tab/>
        <w:t>-source</w:t>
      </w:r>
      <w:r w:rsidRPr="0025360D">
        <w:rPr>
          <w:color w:val="7F7F7F" w:themeColor="text1" w:themeTint="80"/>
          <w:sz w:val="24"/>
        </w:rPr>
        <w:tab/>
        <w:t>(compile based on java 1.4 versions)</w:t>
      </w:r>
    </w:p>
    <w:p w:rsidR="00E265F8" w:rsidRPr="0025360D" w:rsidRDefault="00E265F8" w:rsidP="00E265F8">
      <w:pPr>
        <w:rPr>
          <w:color w:val="7F7F7F" w:themeColor="text1" w:themeTint="80"/>
          <w:sz w:val="24"/>
        </w:rPr>
      </w:pPr>
      <w:r w:rsidRPr="0025360D">
        <w:rPr>
          <w:color w:val="7F7F7F" w:themeColor="text1" w:themeTint="80"/>
          <w:sz w:val="24"/>
        </w:rPr>
        <w:tab/>
      </w:r>
      <w:r w:rsidRPr="0025360D">
        <w:rPr>
          <w:color w:val="7F7F7F" w:themeColor="text1" w:themeTint="80"/>
          <w:sz w:val="24"/>
        </w:rPr>
        <w:tab/>
      </w:r>
      <w:r w:rsidRPr="0025360D">
        <w:rPr>
          <w:color w:val="7F7F7F" w:themeColor="text1" w:themeTint="80"/>
          <w:sz w:val="24"/>
        </w:rPr>
        <w:tab/>
        <w:t>-</w:t>
      </w:r>
      <w:proofErr w:type="spellStart"/>
      <w:r w:rsidRPr="0025360D">
        <w:rPr>
          <w:color w:val="7F7F7F" w:themeColor="text1" w:themeTint="80"/>
          <w:sz w:val="24"/>
        </w:rPr>
        <w:t>cp</w:t>
      </w:r>
      <w:proofErr w:type="spellEnd"/>
      <w:r w:rsidRPr="0025360D">
        <w:rPr>
          <w:color w:val="7F7F7F" w:themeColor="text1" w:themeTint="80"/>
          <w:sz w:val="24"/>
        </w:rPr>
        <w:t>/ -</w:t>
      </w:r>
      <w:proofErr w:type="spellStart"/>
      <w:r w:rsidRPr="0025360D">
        <w:rPr>
          <w:color w:val="7F7F7F" w:themeColor="text1" w:themeTint="80"/>
          <w:sz w:val="24"/>
        </w:rPr>
        <w:t>classpath</w:t>
      </w:r>
      <w:proofErr w:type="spellEnd"/>
      <w:r w:rsidRPr="0025360D">
        <w:rPr>
          <w:color w:val="7F7F7F" w:themeColor="text1" w:themeTint="80"/>
          <w:sz w:val="24"/>
        </w:rPr>
        <w:tab/>
      </w:r>
    </w:p>
    <w:p w:rsidR="00E265F8" w:rsidRPr="0025360D" w:rsidRDefault="00E265F8" w:rsidP="00E265F8">
      <w:pPr>
        <w:rPr>
          <w:color w:val="7F7F7F" w:themeColor="text1" w:themeTint="80"/>
          <w:sz w:val="24"/>
        </w:rPr>
      </w:pPr>
      <w:r w:rsidRPr="0025360D">
        <w:rPr>
          <w:color w:val="7F7F7F" w:themeColor="text1" w:themeTint="80"/>
          <w:sz w:val="24"/>
        </w:rPr>
        <w:tab/>
      </w:r>
      <w:r w:rsidRPr="0025360D">
        <w:rPr>
          <w:color w:val="7F7F7F" w:themeColor="text1" w:themeTint="80"/>
          <w:sz w:val="24"/>
        </w:rPr>
        <w:tab/>
      </w:r>
      <w:r w:rsidRPr="0025360D">
        <w:rPr>
          <w:color w:val="7F7F7F" w:themeColor="text1" w:themeTint="80"/>
          <w:sz w:val="24"/>
        </w:rPr>
        <w:tab/>
        <w:t xml:space="preserve">-verbose </w:t>
      </w:r>
      <w:r w:rsidRPr="0025360D">
        <w:rPr>
          <w:color w:val="7F7F7F" w:themeColor="text1" w:themeTint="80"/>
          <w:sz w:val="24"/>
        </w:rPr>
        <w:tab/>
        <w:t xml:space="preserve">(internally what is </w:t>
      </w:r>
      <w:r w:rsidR="0025360D" w:rsidRPr="0025360D">
        <w:rPr>
          <w:color w:val="7F7F7F" w:themeColor="text1" w:themeTint="80"/>
          <w:sz w:val="24"/>
        </w:rPr>
        <w:t>happening</w:t>
      </w:r>
      <w:r w:rsidRPr="0025360D">
        <w:rPr>
          <w:color w:val="7F7F7F" w:themeColor="text1" w:themeTint="80"/>
          <w:sz w:val="24"/>
        </w:rPr>
        <w:t xml:space="preserve"> view)</w:t>
      </w:r>
    </w:p>
    <w:p w:rsidR="00E265F8" w:rsidRDefault="00E265F8" w:rsidP="00E265F8">
      <w:pPr>
        <w:rPr>
          <w:color w:val="7F7F7F" w:themeColor="text1" w:themeTint="80"/>
          <w:sz w:val="24"/>
        </w:rPr>
      </w:pPr>
      <w:r w:rsidRPr="0025360D">
        <w:rPr>
          <w:color w:val="7F7F7F" w:themeColor="text1" w:themeTint="80"/>
          <w:sz w:val="24"/>
        </w:rPr>
        <w:tab/>
      </w:r>
      <w:r w:rsidR="0025360D" w:rsidRPr="0025360D">
        <w:rPr>
          <w:color w:val="7F7F7F" w:themeColor="text1" w:themeTint="80"/>
          <w:sz w:val="24"/>
        </w:rPr>
        <w:tab/>
      </w:r>
      <w:r w:rsidR="0025360D" w:rsidRPr="0025360D">
        <w:rPr>
          <w:color w:val="7F7F7F" w:themeColor="text1" w:themeTint="80"/>
          <w:sz w:val="24"/>
        </w:rPr>
        <w:tab/>
        <w:t xml:space="preserve">…… </w:t>
      </w:r>
    </w:p>
    <w:p w:rsidR="0025360D" w:rsidRDefault="0025360D" w:rsidP="00E265F8">
      <w:pPr>
        <w:rPr>
          <w:color w:val="7F7F7F" w:themeColor="text1" w:themeTint="80"/>
          <w:sz w:val="24"/>
        </w:rPr>
      </w:pPr>
    </w:p>
    <w:p w:rsidR="0025360D" w:rsidRDefault="0025360D" w:rsidP="0025360D">
      <w:pPr>
        <w:pStyle w:val="Heading2"/>
      </w:pPr>
      <w:proofErr w:type="gramStart"/>
      <w:r>
        <w:t>java</w:t>
      </w:r>
      <w:proofErr w:type="gramEnd"/>
    </w:p>
    <w:p w:rsidR="0025360D" w:rsidRDefault="0025360D" w:rsidP="0025360D">
      <w:r>
        <w:t xml:space="preserve">We use </w:t>
      </w:r>
      <w:r w:rsidRPr="0025360D">
        <w:rPr>
          <w:color w:val="FFC000"/>
        </w:rPr>
        <w:t xml:space="preserve">java </w:t>
      </w:r>
      <w:r>
        <w:t>command to run a single class file</w:t>
      </w:r>
    </w:p>
    <w:p w:rsidR="0025360D" w:rsidRDefault="00BF3BE9" w:rsidP="00BF3BE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AEAAD5" wp14:editId="0EDC98FB">
                <wp:simplePos x="0" y="0"/>
                <wp:positionH relativeFrom="column">
                  <wp:posOffset>2127734</wp:posOffset>
                </wp:positionH>
                <wp:positionV relativeFrom="paragraph">
                  <wp:posOffset>15911</wp:posOffset>
                </wp:positionV>
                <wp:extent cx="179147" cy="564936"/>
                <wp:effectExtent l="0" t="40323" r="66358" b="85407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72933">
                          <a:off x="0" y="0"/>
                          <a:ext cx="179147" cy="564936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7" o:spid="_x0000_s1026" type="#_x0000_t88" style="position:absolute;margin-left:167.55pt;margin-top:1.25pt;width:14.1pt;height:44.5pt;rotation:5650222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" adj="571" strokecolor="#4f81bd [3204]" strokeweight="3pt">
                <v:shadow on="t" color="black" opacity="22937f" origin=",.5" offset="0,.63889mm"/>
              </v:shape>
            </w:pict>
          </mc:Fallback>
        </mc:AlternateContent>
      </w:r>
      <w:r w:rsidR="0025360D">
        <w:tab/>
      </w:r>
      <w:proofErr w:type="gramStart"/>
      <w:r w:rsidR="0025360D">
        <w:t>java</w:t>
      </w:r>
      <w:proofErr w:type="gramEnd"/>
      <w:r w:rsidR="0025360D">
        <w:t xml:space="preserve"> [options] Test A B C</w:t>
      </w:r>
    </w:p>
    <w:p w:rsidR="00BF3BE9" w:rsidRDefault="00BF3BE9" w:rsidP="00BF3BE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FF8EA4" wp14:editId="4F0FE020">
                <wp:simplePos x="0" y="0"/>
                <wp:positionH relativeFrom="column">
                  <wp:posOffset>1190625</wp:posOffset>
                </wp:positionH>
                <wp:positionV relativeFrom="paragraph">
                  <wp:posOffset>4445</wp:posOffset>
                </wp:positionV>
                <wp:extent cx="38100" cy="2133600"/>
                <wp:effectExtent l="95250" t="19050" r="571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133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93.75pt;margin-top:.35pt;width:3pt;height:168pt;flip:x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BF3BE9" w:rsidRDefault="00BF3BE9" w:rsidP="00BF3BE9">
      <w:pPr>
        <w:pStyle w:val="NoSpacing"/>
      </w:pPr>
      <w:r>
        <w:tab/>
      </w:r>
      <w:r>
        <w:tab/>
      </w:r>
      <w:r>
        <w:tab/>
      </w:r>
      <w:r>
        <w:tab/>
        <w:t xml:space="preserve">  </w:t>
      </w:r>
      <w:proofErr w:type="gramStart"/>
      <w:r>
        <w:t>command-line</w:t>
      </w:r>
      <w:proofErr w:type="gramEnd"/>
      <w:r>
        <w:t xml:space="preserve"> arguments</w:t>
      </w:r>
    </w:p>
    <w:p w:rsidR="00BF3BE9" w:rsidRDefault="00BF3BE9" w:rsidP="00BF3BE9">
      <w:pPr>
        <w:pStyle w:val="NoSpacing"/>
      </w:pPr>
    </w:p>
    <w:p w:rsidR="00BF3BE9" w:rsidRDefault="00BF3BE9" w:rsidP="00BF3BE9">
      <w:pPr>
        <w:pStyle w:val="NoSpacing"/>
      </w:pPr>
      <w:r>
        <w:tab/>
      </w:r>
      <w:r>
        <w:tab/>
      </w:r>
      <w:r>
        <w:tab/>
        <w:t>-version</w:t>
      </w:r>
    </w:p>
    <w:p w:rsidR="00BF3BE9" w:rsidRDefault="00BF3BE9" w:rsidP="00BF3BE9">
      <w:pPr>
        <w:pStyle w:val="NoSpacing"/>
      </w:pPr>
      <w:r>
        <w:tab/>
      </w:r>
      <w:r>
        <w:tab/>
      </w:r>
      <w:r>
        <w:tab/>
        <w:t>-</w:t>
      </w:r>
      <w:proofErr w:type="spellStart"/>
      <w:r>
        <w:t>cp</w:t>
      </w:r>
      <w:proofErr w:type="spellEnd"/>
      <w:r>
        <w:t>/ -</w:t>
      </w:r>
      <w:proofErr w:type="spellStart"/>
      <w:r>
        <w:t>classpath</w:t>
      </w:r>
      <w:proofErr w:type="spellEnd"/>
    </w:p>
    <w:p w:rsidR="00BF3BE9" w:rsidRDefault="00BF3BE9" w:rsidP="00BF3BE9">
      <w:pPr>
        <w:pStyle w:val="NoSpacing"/>
      </w:pPr>
      <w:r>
        <w:tab/>
      </w:r>
      <w:r>
        <w:tab/>
      </w:r>
      <w:r>
        <w:tab/>
        <w:t>-D</w:t>
      </w:r>
    </w:p>
    <w:p w:rsidR="00BF3BE9" w:rsidRDefault="00BF3BE9" w:rsidP="00BF3BE9">
      <w:pPr>
        <w:pStyle w:val="NoSpacing"/>
      </w:pPr>
      <w:r>
        <w:tab/>
      </w:r>
      <w:r>
        <w:tab/>
      </w:r>
      <w:r>
        <w:tab/>
        <w:t>-</w:t>
      </w:r>
      <w:proofErr w:type="spellStart"/>
      <w:r>
        <w:t>ea</w:t>
      </w:r>
      <w:proofErr w:type="spellEnd"/>
      <w:r>
        <w:t xml:space="preserve"> / -</w:t>
      </w:r>
      <w:proofErr w:type="spellStart"/>
      <w:r>
        <w:t>esa</w:t>
      </w:r>
      <w:proofErr w:type="spellEnd"/>
      <w:r>
        <w:t>/ -</w:t>
      </w:r>
      <w:proofErr w:type="spellStart"/>
      <w:r>
        <w:t>dsa</w:t>
      </w:r>
      <w:proofErr w:type="spellEnd"/>
      <w:r>
        <w:t>/ -da</w:t>
      </w:r>
    </w:p>
    <w:p w:rsidR="00BF3BE9" w:rsidRDefault="00BF3BE9" w:rsidP="00BF3BE9">
      <w:pPr>
        <w:pStyle w:val="NoSpacing"/>
      </w:pPr>
      <w:r>
        <w:tab/>
      </w:r>
      <w:r>
        <w:tab/>
      </w:r>
      <w:r>
        <w:tab/>
        <w:t>…..</w:t>
      </w:r>
    </w:p>
    <w:p w:rsidR="00BF3BE9" w:rsidRDefault="00BF3BE9" w:rsidP="00BF3BE9">
      <w:pPr>
        <w:pStyle w:val="NoSpacing"/>
      </w:pPr>
    </w:p>
    <w:p w:rsidR="00BF3BE9" w:rsidRPr="00BF3BE9" w:rsidRDefault="00BF3BE9" w:rsidP="00BF3BE9">
      <w:pPr>
        <w:pStyle w:val="NoSpacing"/>
        <w:rPr>
          <w:color w:val="auto"/>
        </w:rPr>
      </w:pPr>
      <w:proofErr w:type="gramStart"/>
      <w:r w:rsidRPr="00BF3BE9">
        <w:rPr>
          <w:color w:val="auto"/>
        </w:rPr>
        <w:t>Note :</w:t>
      </w:r>
      <w:proofErr w:type="gramEnd"/>
      <w:r w:rsidRPr="00BF3BE9">
        <w:rPr>
          <w:color w:val="auto"/>
        </w:rPr>
        <w:t xml:space="preserve"> at a time compile n number of .java file, but run only one .class file</w:t>
      </w:r>
    </w:p>
    <w:p w:rsidR="00BF3BE9" w:rsidRDefault="00BF3BE9" w:rsidP="00BF3BE9">
      <w:pPr>
        <w:pStyle w:val="Heading2"/>
      </w:pPr>
      <w:r>
        <w:lastRenderedPageBreak/>
        <w:t>Class path</w:t>
      </w:r>
    </w:p>
    <w:p w:rsidR="00BF3BE9" w:rsidRDefault="00BF3BE9" w:rsidP="00BF3BE9">
      <w:proofErr w:type="spellStart"/>
      <w:proofErr w:type="gramStart"/>
      <w:r>
        <w:t>classpath</w:t>
      </w:r>
      <w:proofErr w:type="spellEnd"/>
      <w:proofErr w:type="gramEnd"/>
      <w:r>
        <w:t xml:space="preserve"> describe the location where required .class files are available. </w:t>
      </w:r>
    </w:p>
    <w:p w:rsidR="00E851A6" w:rsidRDefault="00BF3BE9" w:rsidP="00BF3BE9">
      <w:proofErr w:type="gramStart"/>
      <w:r>
        <w:t>java-compiler</w:t>
      </w:r>
      <w:proofErr w:type="gramEnd"/>
      <w:r>
        <w:t xml:space="preserve"> and </w:t>
      </w:r>
      <w:proofErr w:type="spellStart"/>
      <w:r>
        <w:t>jvm</w:t>
      </w:r>
      <w:proofErr w:type="spellEnd"/>
      <w:r>
        <w:t xml:space="preserve"> use </w:t>
      </w:r>
      <w:proofErr w:type="spellStart"/>
      <w:r>
        <w:t>classpath</w:t>
      </w:r>
      <w:proofErr w:type="spellEnd"/>
      <w:r>
        <w:t xml:space="preserve"> to locate </w:t>
      </w:r>
      <w:r w:rsidR="00E851A6">
        <w:t>required .class files</w:t>
      </w:r>
    </w:p>
    <w:p w:rsidR="00E851A6" w:rsidRDefault="00E851A6" w:rsidP="00E851A6">
      <w:pPr>
        <w:pStyle w:val="NoSpacing"/>
      </w:pPr>
      <w:proofErr w:type="gramStart"/>
      <w:r>
        <w:t>class</w:t>
      </w:r>
      <w:proofErr w:type="gramEnd"/>
      <w:r>
        <w:t xml:space="preserve"> Hello{</w:t>
      </w:r>
    </w:p>
    <w:p w:rsidR="00E851A6" w:rsidRDefault="00E851A6" w:rsidP="00E851A6">
      <w:pPr>
        <w:pStyle w:val="NoSpacing"/>
      </w:pPr>
      <w:r>
        <w:tab/>
      </w:r>
      <w:proofErr w:type="gramStart"/>
      <w:r>
        <w:t>p</w:t>
      </w:r>
      <w:proofErr w:type="gramEnd"/>
      <w:r>
        <w:t xml:space="preserve"> s v m(String </w:t>
      </w:r>
      <w:proofErr w:type="spellStart"/>
      <w:r>
        <w:t>arg</w:t>
      </w:r>
      <w:proofErr w:type="spellEnd"/>
      <w:r>
        <w:t>[]){</w:t>
      </w:r>
    </w:p>
    <w:p w:rsidR="00E851A6" w:rsidRDefault="00E851A6" w:rsidP="00E851A6">
      <w:pPr>
        <w:pStyle w:val="NoSpacing"/>
      </w:pPr>
      <w:r>
        <w:tab/>
      </w:r>
      <w:r>
        <w:tab/>
      </w:r>
      <w:proofErr w:type="gramStart"/>
      <w:r>
        <w:t>Sop(</w:t>
      </w:r>
      <w:proofErr w:type="gramEnd"/>
      <w:r>
        <w:t>“hello”)</w:t>
      </w:r>
    </w:p>
    <w:p w:rsidR="00E851A6" w:rsidRDefault="00E851A6" w:rsidP="00E851A6">
      <w:pPr>
        <w:pStyle w:val="NoSpacing"/>
      </w:pPr>
      <w:r>
        <w:tab/>
        <w:t>}</w:t>
      </w:r>
    </w:p>
    <w:p w:rsidR="00E851A6" w:rsidRDefault="00E851A6" w:rsidP="00E851A6">
      <w:pPr>
        <w:pStyle w:val="NoSpacing"/>
      </w:pPr>
      <w:r>
        <w:t>}</w:t>
      </w:r>
    </w:p>
    <w:p w:rsidR="00C54B01" w:rsidRPr="00413819" w:rsidRDefault="00C54B01" w:rsidP="00E851A6">
      <w:pPr>
        <w:pStyle w:val="NoSpacing"/>
        <w:rPr>
          <w:sz w:val="22"/>
        </w:rPr>
      </w:pPr>
    </w:p>
    <w:p w:rsidR="00E851A6" w:rsidRDefault="00E851A6" w:rsidP="00C54B01">
      <w:pPr>
        <w:pStyle w:val="NoSpacing"/>
      </w:pPr>
      <w:r w:rsidRPr="00C54B01">
        <w:rPr>
          <w:color w:val="auto"/>
        </w:rPr>
        <w:t>c:</w:t>
      </w:r>
      <w:r w:rsidR="00347807" w:rsidRPr="00C54B01">
        <w:rPr>
          <w:color w:val="auto"/>
        </w:rPr>
        <w:t>\</w:t>
      </w:r>
      <w:r w:rsidRPr="00C54B01">
        <w:rPr>
          <w:color w:val="auto"/>
        </w:rPr>
        <w:t xml:space="preserve">myJava&gt; </w:t>
      </w:r>
      <w:proofErr w:type="spellStart"/>
      <w:r>
        <w:t>javac</w:t>
      </w:r>
      <w:proofErr w:type="spellEnd"/>
      <w:r>
        <w:t xml:space="preserve"> helloworld.java</w:t>
      </w:r>
    </w:p>
    <w:p w:rsidR="00E851A6" w:rsidRDefault="00E851A6" w:rsidP="00BF3BE9">
      <w:r>
        <w:tab/>
      </w:r>
      <w:r w:rsidRPr="00E851A6">
        <w:rPr>
          <w:color w:val="31849B" w:themeColor="accent5" w:themeShade="BF"/>
        </w:rPr>
        <w:t>c:</w:t>
      </w:r>
      <w:r w:rsidR="00347807">
        <w:rPr>
          <w:color w:val="31849B" w:themeColor="accent5" w:themeShade="BF"/>
        </w:rPr>
        <w:t>\</w:t>
      </w:r>
      <w:r w:rsidRPr="00E851A6">
        <w:rPr>
          <w:color w:val="31849B" w:themeColor="accent5" w:themeShade="BF"/>
        </w:rPr>
        <w:t>myJava</w:t>
      </w:r>
      <w:r w:rsidR="00347807">
        <w:rPr>
          <w:color w:val="31849B" w:themeColor="accent5" w:themeShade="BF"/>
        </w:rPr>
        <w:t>\</w:t>
      </w:r>
      <w:r w:rsidRPr="00E851A6">
        <w:rPr>
          <w:color w:val="31849B" w:themeColor="accent5" w:themeShade="BF"/>
        </w:rPr>
        <w:t xml:space="preserve">Hello.class will be generated </w:t>
      </w:r>
    </w:p>
    <w:p w:rsidR="00E851A6" w:rsidRDefault="00E851A6" w:rsidP="00C54B01">
      <w:pPr>
        <w:pStyle w:val="NoSpacing"/>
      </w:pPr>
      <w:r w:rsidRPr="00C54B01">
        <w:rPr>
          <w:color w:val="auto"/>
        </w:rPr>
        <w:t>c:</w:t>
      </w:r>
      <w:r w:rsidR="00347807" w:rsidRPr="00C54B01">
        <w:rPr>
          <w:color w:val="auto"/>
        </w:rPr>
        <w:t>\</w:t>
      </w:r>
      <w:r w:rsidRPr="00C54B01">
        <w:rPr>
          <w:color w:val="auto"/>
        </w:rPr>
        <w:t xml:space="preserve">myJava&gt; </w:t>
      </w:r>
      <w:r>
        <w:t>java Hello</w:t>
      </w:r>
    </w:p>
    <w:p w:rsidR="00E851A6" w:rsidRDefault="00E851A6" w:rsidP="00BF3BE9">
      <w:r>
        <w:tab/>
      </w:r>
      <w:proofErr w:type="gramStart"/>
      <w:r w:rsidRPr="00E851A6">
        <w:rPr>
          <w:color w:val="31849B" w:themeColor="accent5" w:themeShade="BF"/>
        </w:rPr>
        <w:t>hello</w:t>
      </w:r>
      <w:proofErr w:type="gramEnd"/>
    </w:p>
    <w:p w:rsidR="00E851A6" w:rsidRDefault="00E851A6" w:rsidP="00C54B01">
      <w:pPr>
        <w:pStyle w:val="NoSpacing"/>
      </w:pPr>
      <w:proofErr w:type="gramStart"/>
      <w:r w:rsidRPr="00C54B01">
        <w:rPr>
          <w:color w:val="auto"/>
        </w:rPr>
        <w:t>c:</w:t>
      </w:r>
      <w:proofErr w:type="gramEnd"/>
      <w:r w:rsidR="00347807" w:rsidRPr="00C54B01">
        <w:rPr>
          <w:color w:val="auto"/>
        </w:rPr>
        <w:t>\</w:t>
      </w:r>
      <w:r w:rsidRPr="00C54B01">
        <w:rPr>
          <w:color w:val="auto"/>
        </w:rPr>
        <w:t xml:space="preserve">&gt; </w:t>
      </w:r>
      <w:r>
        <w:t xml:space="preserve">java Hello </w:t>
      </w:r>
    </w:p>
    <w:p w:rsidR="00E851A6" w:rsidRDefault="00E851A6" w:rsidP="00BF3BE9">
      <w:pPr>
        <w:rPr>
          <w:color w:val="31849B" w:themeColor="accent5" w:themeShade="BF"/>
        </w:rPr>
      </w:pPr>
      <w:r>
        <w:tab/>
      </w:r>
      <w:r w:rsidRPr="00E851A6">
        <w:rPr>
          <w:color w:val="31849B" w:themeColor="accent5" w:themeShade="BF"/>
        </w:rPr>
        <w:t xml:space="preserve">RE: </w:t>
      </w:r>
      <w:proofErr w:type="spellStart"/>
      <w:proofErr w:type="gramStart"/>
      <w:r w:rsidRPr="00E851A6">
        <w:rPr>
          <w:color w:val="31849B" w:themeColor="accent5" w:themeShade="BF"/>
        </w:rPr>
        <w:t>noClassDeffFoundError</w:t>
      </w:r>
      <w:proofErr w:type="spellEnd"/>
      <w:r w:rsidRPr="00E851A6">
        <w:rPr>
          <w:color w:val="31849B" w:themeColor="accent5" w:themeShade="BF"/>
        </w:rPr>
        <w:t xml:space="preserve"> :</w:t>
      </w:r>
      <w:proofErr w:type="gramEnd"/>
      <w:r w:rsidRPr="00E851A6">
        <w:rPr>
          <w:color w:val="31849B" w:themeColor="accent5" w:themeShade="BF"/>
        </w:rPr>
        <w:t xml:space="preserve"> Hello</w:t>
      </w:r>
    </w:p>
    <w:p w:rsidR="00E851A6" w:rsidRDefault="00E851A6" w:rsidP="00BF3BE9">
      <w:pPr>
        <w:rPr>
          <w:color w:val="auto"/>
        </w:rPr>
      </w:pPr>
      <w:proofErr w:type="gramStart"/>
      <w:r w:rsidRPr="00C324B0">
        <w:rPr>
          <w:color w:val="auto"/>
        </w:rPr>
        <w:t>by</w:t>
      </w:r>
      <w:proofErr w:type="gramEnd"/>
      <w:r w:rsidRPr="00C324B0">
        <w:rPr>
          <w:color w:val="auto"/>
        </w:rPr>
        <w:t xml:space="preserve"> default </w:t>
      </w:r>
      <w:proofErr w:type="spellStart"/>
      <w:r w:rsidRPr="00C324B0">
        <w:rPr>
          <w:color w:val="auto"/>
        </w:rPr>
        <w:t>jvm</w:t>
      </w:r>
      <w:proofErr w:type="spellEnd"/>
      <w:r w:rsidRPr="00C324B0">
        <w:rPr>
          <w:color w:val="auto"/>
        </w:rPr>
        <w:t xml:space="preserve"> always search</w:t>
      </w:r>
      <w:r w:rsidR="00C324B0" w:rsidRPr="00C324B0">
        <w:rPr>
          <w:color w:val="auto"/>
        </w:rPr>
        <w:t>es in current working directory</w:t>
      </w:r>
      <w:r w:rsidR="00C324B0">
        <w:rPr>
          <w:color w:val="auto"/>
        </w:rPr>
        <w:t>(</w:t>
      </w:r>
      <w:r w:rsidR="00C324B0" w:rsidRPr="00C324B0">
        <w:rPr>
          <w:color w:val="31849B" w:themeColor="accent5" w:themeShade="BF"/>
        </w:rPr>
        <w:t>c:/</w:t>
      </w:r>
      <w:r w:rsidR="00C324B0">
        <w:rPr>
          <w:color w:val="auto"/>
        </w:rPr>
        <w:t>)</w:t>
      </w:r>
      <w:r w:rsidR="00C324B0" w:rsidRPr="00C324B0">
        <w:rPr>
          <w:color w:val="auto"/>
        </w:rPr>
        <w:t xml:space="preserve"> for the required .class file</w:t>
      </w:r>
      <w:r w:rsidR="00C324B0">
        <w:rPr>
          <w:color w:val="auto"/>
        </w:rPr>
        <w:t>(</w:t>
      </w:r>
      <w:proofErr w:type="spellStart"/>
      <w:r w:rsidR="00C324B0" w:rsidRPr="00C324B0">
        <w:rPr>
          <w:color w:val="31849B" w:themeColor="accent5" w:themeShade="BF"/>
        </w:rPr>
        <w:t>Hello.class</w:t>
      </w:r>
      <w:proofErr w:type="spellEnd"/>
      <w:r w:rsidR="00C324B0">
        <w:rPr>
          <w:color w:val="auto"/>
        </w:rPr>
        <w:t>)</w:t>
      </w:r>
    </w:p>
    <w:p w:rsidR="00C324B0" w:rsidRPr="00413819" w:rsidRDefault="00C324B0" w:rsidP="00BF3BE9">
      <w:pPr>
        <w:rPr>
          <w:color w:val="auto"/>
          <w:sz w:val="22"/>
        </w:rPr>
      </w:pPr>
    </w:p>
    <w:p w:rsidR="00C324B0" w:rsidRDefault="00C324B0" w:rsidP="00BF3BE9">
      <w:pPr>
        <w:rPr>
          <w:color w:val="auto"/>
        </w:rPr>
      </w:pPr>
      <w:r>
        <w:rPr>
          <w:color w:val="auto"/>
        </w:rPr>
        <w:t>If we set class path explicitly</w:t>
      </w:r>
    </w:p>
    <w:p w:rsidR="00C324B0" w:rsidRDefault="00C324B0" w:rsidP="00C324B0">
      <w:pPr>
        <w:ind w:left="720"/>
        <w:rPr>
          <w:color w:val="auto"/>
        </w:rPr>
      </w:pPr>
      <w:proofErr w:type="gramStart"/>
      <w:r>
        <w:rPr>
          <w:color w:val="auto"/>
        </w:rPr>
        <w:t>then</w:t>
      </w:r>
      <w:proofErr w:type="gramEnd"/>
      <w:r>
        <w:rPr>
          <w:color w:val="auto"/>
        </w:rPr>
        <w:t xml:space="preserve"> </w:t>
      </w:r>
      <w:proofErr w:type="spellStart"/>
      <w:r>
        <w:rPr>
          <w:color w:val="auto"/>
        </w:rPr>
        <w:t>jvm</w:t>
      </w:r>
      <w:proofErr w:type="spellEnd"/>
      <w:r>
        <w:rPr>
          <w:color w:val="auto"/>
        </w:rPr>
        <w:t xml:space="preserve"> will search in our specified </w:t>
      </w:r>
      <w:proofErr w:type="spellStart"/>
      <w:r>
        <w:rPr>
          <w:color w:val="auto"/>
        </w:rPr>
        <w:t>classpath</w:t>
      </w:r>
      <w:proofErr w:type="spellEnd"/>
      <w:r>
        <w:rPr>
          <w:color w:val="auto"/>
        </w:rPr>
        <w:t xml:space="preserve"> location</w:t>
      </w:r>
    </w:p>
    <w:p w:rsidR="00C324B0" w:rsidRDefault="00C324B0" w:rsidP="00C324B0">
      <w:pPr>
        <w:ind w:left="720"/>
        <w:rPr>
          <w:color w:val="auto"/>
        </w:rPr>
      </w:pPr>
      <w:proofErr w:type="gramStart"/>
      <w:r>
        <w:rPr>
          <w:color w:val="auto"/>
        </w:rPr>
        <w:t>and</w:t>
      </w:r>
      <w:proofErr w:type="gramEnd"/>
      <w:r>
        <w:rPr>
          <w:color w:val="auto"/>
        </w:rPr>
        <w:t xml:space="preserve"> </w:t>
      </w:r>
      <w:proofErr w:type="spellStart"/>
      <w:r>
        <w:rPr>
          <w:color w:val="auto"/>
        </w:rPr>
        <w:t>jvm</w:t>
      </w:r>
      <w:proofErr w:type="spellEnd"/>
      <w:r>
        <w:rPr>
          <w:color w:val="auto"/>
        </w:rPr>
        <w:t xml:space="preserve"> wont search in current working directory </w:t>
      </w:r>
    </w:p>
    <w:p w:rsidR="00FA33DD" w:rsidRPr="00413819" w:rsidRDefault="00FA33DD" w:rsidP="00C324B0">
      <w:pPr>
        <w:ind w:left="720"/>
        <w:rPr>
          <w:color w:val="auto"/>
          <w:sz w:val="24"/>
        </w:rPr>
      </w:pPr>
    </w:p>
    <w:p w:rsidR="00C324B0" w:rsidRDefault="00347807" w:rsidP="00C324B0">
      <w:pPr>
        <w:pStyle w:val="ListParagraph"/>
        <w:numPr>
          <w:ilvl w:val="0"/>
          <w:numId w:val="10"/>
        </w:numPr>
        <w:rPr>
          <w:color w:val="auto"/>
        </w:rPr>
      </w:pPr>
      <w:r>
        <w:rPr>
          <w:color w:val="auto"/>
        </w:rPr>
        <w:t xml:space="preserve">System level: </w:t>
      </w:r>
      <w:r w:rsidR="00C324B0">
        <w:rPr>
          <w:color w:val="auto"/>
        </w:rPr>
        <w:t xml:space="preserve">environment variable </w:t>
      </w:r>
      <w:proofErr w:type="spellStart"/>
      <w:r w:rsidR="00C324B0">
        <w:rPr>
          <w:color w:val="auto"/>
        </w:rPr>
        <w:t>classpath</w:t>
      </w:r>
      <w:proofErr w:type="spellEnd"/>
    </w:p>
    <w:p w:rsidR="00347807" w:rsidRDefault="00347807" w:rsidP="00FA33DD">
      <w:pPr>
        <w:pStyle w:val="NoSpacing"/>
        <w:ind w:firstLine="720"/>
      </w:pPr>
      <w:r>
        <w:t xml:space="preserve">It’s permanent </w:t>
      </w:r>
    </w:p>
    <w:p w:rsidR="00347807" w:rsidRPr="00347807" w:rsidRDefault="00347807" w:rsidP="00FA33DD">
      <w:pPr>
        <w:pStyle w:val="NoSpacing"/>
        <w:ind w:firstLine="720"/>
      </w:pPr>
      <w:r>
        <w:t>When we</w:t>
      </w:r>
      <w:r w:rsidR="00FA33DD">
        <w:t>’re installing permanent</w:t>
      </w:r>
      <w:r>
        <w:t xml:space="preserve"> software it’s    recommended </w:t>
      </w:r>
    </w:p>
    <w:p w:rsidR="00347807" w:rsidRDefault="00347807" w:rsidP="00C324B0">
      <w:pPr>
        <w:pStyle w:val="ListParagraph"/>
        <w:numPr>
          <w:ilvl w:val="0"/>
          <w:numId w:val="10"/>
        </w:numPr>
        <w:rPr>
          <w:color w:val="auto"/>
        </w:rPr>
      </w:pPr>
      <w:r>
        <w:rPr>
          <w:color w:val="auto"/>
        </w:rPr>
        <w:t xml:space="preserve">CMD level: once </w:t>
      </w:r>
      <w:proofErr w:type="spellStart"/>
      <w:r>
        <w:rPr>
          <w:color w:val="auto"/>
        </w:rPr>
        <w:t>cmd</w:t>
      </w:r>
      <w:proofErr w:type="spellEnd"/>
      <w:r>
        <w:rPr>
          <w:color w:val="auto"/>
        </w:rPr>
        <w:t xml:space="preserve"> closed it’s gone</w:t>
      </w:r>
    </w:p>
    <w:p w:rsidR="00347807" w:rsidRPr="00347807" w:rsidRDefault="00347807" w:rsidP="00FA33DD">
      <w:pPr>
        <w:ind w:left="1440"/>
        <w:rPr>
          <w:color w:val="auto"/>
        </w:rPr>
      </w:pPr>
      <w:proofErr w:type="gramStart"/>
      <w:r>
        <w:rPr>
          <w:color w:val="auto"/>
        </w:rPr>
        <w:t>set</w:t>
      </w:r>
      <w:proofErr w:type="gramEnd"/>
      <w:r>
        <w:rPr>
          <w:color w:val="auto"/>
        </w:rPr>
        <w:t xml:space="preserve"> </w:t>
      </w:r>
      <w:proofErr w:type="spellStart"/>
      <w:r>
        <w:rPr>
          <w:color w:val="auto"/>
        </w:rPr>
        <w:t>classpath</w:t>
      </w:r>
      <w:proofErr w:type="spellEnd"/>
      <w:r>
        <w:rPr>
          <w:color w:val="auto"/>
        </w:rPr>
        <w:t xml:space="preserve">=c:\myJava </w:t>
      </w:r>
    </w:p>
    <w:p w:rsidR="00347807" w:rsidRDefault="00347807" w:rsidP="00C324B0">
      <w:pPr>
        <w:pStyle w:val="ListParagraph"/>
        <w:numPr>
          <w:ilvl w:val="0"/>
          <w:numId w:val="10"/>
        </w:numPr>
        <w:rPr>
          <w:color w:val="auto"/>
        </w:rPr>
      </w:pPr>
      <w:r>
        <w:rPr>
          <w:color w:val="auto"/>
        </w:rPr>
        <w:lastRenderedPageBreak/>
        <w:t>Command level: once command execute it’s gone</w:t>
      </w:r>
    </w:p>
    <w:p w:rsidR="00347807" w:rsidRPr="00CC3042" w:rsidRDefault="00CC3042" w:rsidP="00CC3042">
      <w:pPr>
        <w:pStyle w:val="NoSpacing"/>
        <w:ind w:left="720" w:firstLine="720"/>
      </w:pPr>
      <w:proofErr w:type="gramStart"/>
      <w:r w:rsidRPr="00C54B01">
        <w:rPr>
          <w:color w:val="auto"/>
        </w:rPr>
        <w:t>c:</w:t>
      </w:r>
      <w:proofErr w:type="gramEnd"/>
      <w:r w:rsidRPr="00C54B01">
        <w:rPr>
          <w:color w:val="auto"/>
        </w:rPr>
        <w:t xml:space="preserve">\&gt; </w:t>
      </w:r>
      <w:r w:rsidR="00FA33DD" w:rsidRPr="00CC3042">
        <w:t>java –</w:t>
      </w:r>
      <w:proofErr w:type="spellStart"/>
      <w:r w:rsidR="00FA33DD" w:rsidRPr="00CC3042">
        <w:t>cp</w:t>
      </w:r>
      <w:proofErr w:type="spellEnd"/>
      <w:r w:rsidR="00FA33DD" w:rsidRPr="00CC3042">
        <w:t xml:space="preserve"> c:\myJava Hello</w:t>
      </w:r>
    </w:p>
    <w:p w:rsidR="00CC3042" w:rsidRDefault="00CC3042" w:rsidP="00347807">
      <w:pPr>
        <w:ind w:left="1440"/>
        <w:rPr>
          <w:color w:val="auto"/>
        </w:rPr>
      </w:pPr>
    </w:p>
    <w:p w:rsidR="00CC3042" w:rsidRDefault="00CC3042" w:rsidP="002D3879">
      <w:pPr>
        <w:rPr>
          <w:color w:val="auto"/>
        </w:rPr>
      </w:pPr>
      <w:r>
        <w:rPr>
          <w:color w:val="auto"/>
        </w:rPr>
        <w:t>Once we set class path we can run it from any location</w:t>
      </w:r>
    </w:p>
    <w:p w:rsidR="00CC3042" w:rsidRDefault="002D3879" w:rsidP="002D3879">
      <w:pPr>
        <w:pStyle w:val="NoSpacing"/>
        <w:ind w:firstLine="720"/>
      </w:pPr>
      <w:r>
        <w:rPr>
          <w:color w:val="auto"/>
        </w:rPr>
        <w:t>C</w:t>
      </w:r>
      <w:r w:rsidR="00CC3042" w:rsidRPr="00C54B01">
        <w:rPr>
          <w:color w:val="auto"/>
        </w:rPr>
        <w:t xml:space="preserve">:\hello\games&gt; </w:t>
      </w:r>
      <w:r w:rsidR="00CC3042" w:rsidRPr="00CC3042">
        <w:t>java –</w:t>
      </w:r>
      <w:proofErr w:type="spellStart"/>
      <w:r w:rsidR="00CC3042" w:rsidRPr="00CC3042">
        <w:t>cp</w:t>
      </w:r>
      <w:proofErr w:type="spellEnd"/>
      <w:r w:rsidR="00CC3042" w:rsidRPr="00CC3042">
        <w:t xml:space="preserve"> c:\myJava Hello</w:t>
      </w:r>
    </w:p>
    <w:p w:rsidR="00CC3042" w:rsidRPr="00CC3042" w:rsidRDefault="00CC3042" w:rsidP="002D3879">
      <w:pPr>
        <w:pStyle w:val="NoSpacing"/>
        <w:ind w:firstLine="720"/>
        <w:rPr>
          <w:b/>
        </w:rPr>
      </w:pPr>
      <w:r w:rsidRPr="00C54B01">
        <w:rPr>
          <w:color w:val="auto"/>
        </w:rPr>
        <w:t xml:space="preserve">E:\movies&gt; </w:t>
      </w:r>
      <w:r w:rsidRPr="00CC3042">
        <w:t>java –</w:t>
      </w:r>
      <w:proofErr w:type="spellStart"/>
      <w:r w:rsidRPr="00CC3042">
        <w:t>cp</w:t>
      </w:r>
      <w:proofErr w:type="spellEnd"/>
      <w:r w:rsidRPr="00CC3042">
        <w:t xml:space="preserve"> c:\myJava Hello</w:t>
      </w:r>
    </w:p>
    <w:p w:rsidR="002D3879" w:rsidRDefault="002D3879" w:rsidP="002D3879">
      <w:pPr>
        <w:rPr>
          <w:color w:val="auto"/>
        </w:rPr>
      </w:pPr>
    </w:p>
    <w:p w:rsidR="00CC3042" w:rsidRDefault="00C54B01" w:rsidP="002D3879">
      <w:pPr>
        <w:rPr>
          <w:color w:val="auto"/>
        </w:rPr>
      </w:pPr>
      <w:r>
        <w:rPr>
          <w:color w:val="auto"/>
        </w:rPr>
        <w:t xml:space="preserve">After setting the </w:t>
      </w:r>
      <w:proofErr w:type="spellStart"/>
      <w:r>
        <w:rPr>
          <w:color w:val="auto"/>
        </w:rPr>
        <w:t>classpath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jvm</w:t>
      </w:r>
      <w:proofErr w:type="spellEnd"/>
      <w:r>
        <w:rPr>
          <w:color w:val="auto"/>
        </w:rPr>
        <w:t xml:space="preserve"> </w:t>
      </w:r>
      <w:proofErr w:type="gramStart"/>
      <w:r>
        <w:rPr>
          <w:color w:val="auto"/>
        </w:rPr>
        <w:t>wont</w:t>
      </w:r>
      <w:proofErr w:type="gramEnd"/>
      <w:r>
        <w:rPr>
          <w:color w:val="auto"/>
        </w:rPr>
        <w:t xml:space="preserve"> search in current directory and always search specified class path only.</w:t>
      </w:r>
    </w:p>
    <w:p w:rsidR="002D3879" w:rsidRDefault="002D3879" w:rsidP="002D3879"/>
    <w:p w:rsidR="00C54B01" w:rsidRDefault="002D3879" w:rsidP="002D387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286385</wp:posOffset>
                </wp:positionV>
                <wp:extent cx="28575" cy="485775"/>
                <wp:effectExtent l="76200" t="38100" r="6667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80pt;margin-top:22.55pt;width:2.25pt;height:38.2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" strokecolor="#bc4542 [3045]">
                <v:stroke endarrow="open"/>
              </v:shape>
            </w:pict>
          </mc:Fallback>
        </mc:AlternateContent>
      </w:r>
      <w:proofErr w:type="gramStart"/>
      <w:r w:rsidR="00C54B01">
        <w:t>First search in current-work-directory if “Hello” is not there then search for C:\myJava.</w:t>
      </w:r>
      <w:proofErr w:type="gramEnd"/>
    </w:p>
    <w:p w:rsidR="00C54B01" w:rsidRDefault="002D3879" w:rsidP="00C54B01">
      <w:r>
        <w:tab/>
      </w:r>
      <w:r w:rsidRPr="00C54B01">
        <w:rPr>
          <w:color w:val="auto"/>
        </w:rPr>
        <w:t xml:space="preserve">E:\movies&gt; </w:t>
      </w:r>
      <w:r w:rsidRPr="00CC3042">
        <w:t>java –</w:t>
      </w:r>
      <w:proofErr w:type="spellStart"/>
      <w:proofErr w:type="gramStart"/>
      <w:r w:rsidRPr="00CC3042">
        <w:t>cp</w:t>
      </w:r>
      <w:proofErr w:type="spellEnd"/>
      <w:r w:rsidRPr="00CC3042">
        <w:t xml:space="preserve"> </w:t>
      </w:r>
      <w:r w:rsidRPr="00C54B01">
        <w:rPr>
          <w:color w:val="FF0000"/>
        </w:rPr>
        <w:t>.</w:t>
      </w:r>
      <w:proofErr w:type="gramEnd"/>
      <w:r w:rsidRPr="00C54B01">
        <w:rPr>
          <w:color w:val="auto"/>
        </w:rPr>
        <w:t>;</w:t>
      </w:r>
      <w:r>
        <w:rPr>
          <w:color w:val="00B050"/>
        </w:rPr>
        <w:t>C</w:t>
      </w:r>
      <w:r w:rsidRPr="00C54B01">
        <w:rPr>
          <w:color w:val="00B050"/>
        </w:rPr>
        <w:t>:\</w:t>
      </w:r>
      <w:proofErr w:type="spellStart"/>
      <w:r w:rsidRPr="00C54B01">
        <w:rPr>
          <w:color w:val="00B050"/>
        </w:rPr>
        <w:t>myJava</w:t>
      </w:r>
      <w:proofErr w:type="spellEnd"/>
      <w:r w:rsidRPr="00C54B01">
        <w:rPr>
          <w:color w:val="00B050"/>
        </w:rPr>
        <w:t xml:space="preserve"> </w:t>
      </w:r>
      <w:r w:rsidRPr="00CC3042">
        <w:t>Hello</w:t>
      </w:r>
    </w:p>
    <w:p w:rsidR="00C54B01" w:rsidRPr="00CC3042" w:rsidRDefault="00C54B01" w:rsidP="00C54B01">
      <w:pPr>
        <w:rPr>
          <w:b/>
        </w:rPr>
      </w:pPr>
    </w:p>
    <w:p w:rsidR="00C324B0" w:rsidRDefault="00C324B0" w:rsidP="002A4E66">
      <w:pPr>
        <w:rPr>
          <w:color w:val="auto"/>
        </w:rPr>
      </w:pPr>
    </w:p>
    <w:p w:rsidR="002A4E66" w:rsidRDefault="002A4E66" w:rsidP="002A4E66">
      <w:pPr>
        <w:rPr>
          <w:color w:val="auto"/>
        </w:rPr>
      </w:pPr>
      <w:r>
        <w:rPr>
          <w:color w:val="auto"/>
        </w:rPr>
        <w:t>Test class path</w:t>
      </w:r>
    </w:p>
    <w:p w:rsidR="002A4E66" w:rsidRDefault="002A4E66" w:rsidP="002A4E66">
      <w:pPr>
        <w:rPr>
          <w:color w:val="auto"/>
        </w:rPr>
      </w:pPr>
      <w:r>
        <w:rPr>
          <w:color w:val="auto"/>
        </w:rPr>
        <w:tab/>
        <w:t xml:space="preserve">&gt; </w:t>
      </w:r>
      <w:proofErr w:type="gramStart"/>
      <w:r w:rsidRPr="002A4E66">
        <w:rPr>
          <w:color w:val="auto"/>
        </w:rPr>
        <w:t>echo</w:t>
      </w:r>
      <w:proofErr w:type="gramEnd"/>
      <w:r w:rsidRPr="002A4E66">
        <w:rPr>
          <w:color w:val="auto"/>
        </w:rPr>
        <w:t xml:space="preserve"> %CLASSPATH%</w:t>
      </w:r>
    </w:p>
    <w:p w:rsidR="002A4E66" w:rsidRDefault="002A4E66" w:rsidP="002A4E66">
      <w:pPr>
        <w:rPr>
          <w:color w:val="auto"/>
        </w:rPr>
      </w:pPr>
      <w:r>
        <w:rPr>
          <w:color w:val="auto"/>
        </w:rPr>
        <w:t>Setting class path at class level is recommended</w:t>
      </w:r>
    </w:p>
    <w:p w:rsidR="002A4E66" w:rsidRPr="00C324B0" w:rsidRDefault="002A4E66" w:rsidP="002A4E66">
      <w:pPr>
        <w:rPr>
          <w:color w:val="auto"/>
        </w:rPr>
      </w:pPr>
      <w:r>
        <w:rPr>
          <w:color w:val="auto"/>
        </w:rPr>
        <w:t xml:space="preserve"> </w:t>
      </w:r>
      <w:r w:rsidR="00CC3042">
        <w:rPr>
          <w:color w:val="auto"/>
        </w:rPr>
        <w:t>Because</w:t>
      </w:r>
      <w:r>
        <w:rPr>
          <w:color w:val="auto"/>
        </w:rPr>
        <w:t xml:space="preserve"> dependent classes varied from command to command </w:t>
      </w:r>
    </w:p>
    <w:p w:rsidR="00C324B0" w:rsidRDefault="00C324B0" w:rsidP="00BF3BE9">
      <w:pPr>
        <w:rPr>
          <w:color w:val="auto"/>
        </w:rPr>
      </w:pPr>
    </w:p>
    <w:p w:rsidR="00CC3042" w:rsidRDefault="0073330B" w:rsidP="002D3879">
      <w:pPr>
        <w:pStyle w:val="NoSpacing"/>
        <w:ind w:firstLine="720"/>
      </w:pPr>
      <w:r w:rsidRPr="0073330B">
        <w:t>&gt;set path=C</w:t>
      </w:r>
      <w:proofErr w:type="gramStart"/>
      <w:r w:rsidRPr="0073330B">
        <w:t>:\</w:t>
      </w:r>
      <w:proofErr w:type="gramEnd"/>
      <w:r w:rsidRPr="0073330B">
        <w:t>Program Files\Java\jdk1.8.0_271\bin</w:t>
      </w:r>
    </w:p>
    <w:p w:rsidR="0073330B" w:rsidRDefault="0073330B" w:rsidP="00BF3BE9">
      <w:pPr>
        <w:rPr>
          <w:color w:val="auto"/>
        </w:rPr>
      </w:pPr>
    </w:p>
    <w:p w:rsidR="0073330B" w:rsidRDefault="00C54B01" w:rsidP="00BF3BE9">
      <w:pPr>
        <w:rPr>
          <w:color w:val="auto"/>
        </w:rPr>
      </w:pPr>
      <w:r>
        <w:rPr>
          <w:color w:val="auto"/>
        </w:rPr>
        <w:t xml:space="preserve"> </w:t>
      </w:r>
    </w:p>
    <w:p w:rsidR="002A4E66" w:rsidRDefault="002A4E66" w:rsidP="00BF3BE9">
      <w:pPr>
        <w:rPr>
          <w:color w:val="auto"/>
        </w:rPr>
      </w:pPr>
    </w:p>
    <w:p w:rsidR="00413819" w:rsidRPr="00C324B0" w:rsidRDefault="00413819" w:rsidP="00BF3BE9">
      <w:pPr>
        <w:rPr>
          <w:color w:val="auto"/>
        </w:rPr>
      </w:pPr>
    </w:p>
    <w:p w:rsidR="00E851A6" w:rsidRDefault="00E851A6" w:rsidP="00BF3BE9"/>
    <w:p w:rsidR="00E851A6" w:rsidRDefault="002D3879" w:rsidP="00BF3BE9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D3879" w:rsidTr="002D3879">
        <w:tc>
          <w:tcPr>
            <w:tcW w:w="4788" w:type="dxa"/>
          </w:tcPr>
          <w:p w:rsidR="002D3879" w:rsidRDefault="002D3879" w:rsidP="00BF3BE9">
            <w:r>
              <w:lastRenderedPageBreak/>
              <w:t>C:</w:t>
            </w:r>
          </w:p>
          <w:p w:rsidR="002D3879" w:rsidRPr="00556737" w:rsidRDefault="002D3879" w:rsidP="00BF3BE9">
            <w:pPr>
              <w:rPr>
                <w:sz w:val="22"/>
              </w:rPr>
            </w:pPr>
            <w:r w:rsidRPr="00556737">
              <w:rPr>
                <w:sz w:val="22"/>
              </w:rPr>
              <w:t xml:space="preserve">class </w:t>
            </w:r>
            <w:proofErr w:type="spellStart"/>
            <w:r w:rsidR="00556737">
              <w:rPr>
                <w:sz w:val="22"/>
              </w:rPr>
              <w:t>MyClass</w:t>
            </w:r>
            <w:proofErr w:type="spellEnd"/>
            <w:r w:rsidRPr="00556737">
              <w:rPr>
                <w:sz w:val="22"/>
              </w:rPr>
              <w:t>{</w:t>
            </w:r>
          </w:p>
          <w:p w:rsidR="002D3879" w:rsidRPr="00556737" w:rsidRDefault="002D3879" w:rsidP="00BF3BE9">
            <w:pPr>
              <w:rPr>
                <w:sz w:val="22"/>
              </w:rPr>
            </w:pPr>
            <w:r w:rsidRPr="00556737">
              <w:rPr>
                <w:sz w:val="22"/>
              </w:rPr>
              <w:t xml:space="preserve">  public void h</w:t>
            </w:r>
            <w:r w:rsidR="00556737" w:rsidRPr="00556737">
              <w:rPr>
                <w:sz w:val="22"/>
              </w:rPr>
              <w:t>ello(){</w:t>
            </w:r>
          </w:p>
          <w:p w:rsidR="00556737" w:rsidRPr="00556737" w:rsidRDefault="00556737" w:rsidP="00BF3BE9">
            <w:pPr>
              <w:rPr>
                <w:sz w:val="22"/>
              </w:rPr>
            </w:pPr>
            <w:r w:rsidRPr="00556737">
              <w:rPr>
                <w:sz w:val="22"/>
              </w:rPr>
              <w:t xml:space="preserve">    Sop(“hello”);</w:t>
            </w:r>
          </w:p>
          <w:p w:rsidR="00556737" w:rsidRPr="00556737" w:rsidRDefault="00556737" w:rsidP="00BF3BE9">
            <w:pPr>
              <w:rPr>
                <w:sz w:val="22"/>
              </w:rPr>
            </w:pPr>
            <w:r w:rsidRPr="00556737">
              <w:rPr>
                <w:sz w:val="22"/>
              </w:rPr>
              <w:t xml:space="preserve">  }</w:t>
            </w:r>
          </w:p>
          <w:p w:rsidR="00556737" w:rsidRDefault="00556737" w:rsidP="00BF3BE9">
            <w:r w:rsidRPr="00556737">
              <w:rPr>
                <w:sz w:val="22"/>
              </w:rPr>
              <w:t>}</w:t>
            </w:r>
          </w:p>
        </w:tc>
        <w:tc>
          <w:tcPr>
            <w:tcW w:w="4788" w:type="dxa"/>
          </w:tcPr>
          <w:p w:rsidR="00556737" w:rsidRDefault="002D3879" w:rsidP="00BF3BE9">
            <w:r>
              <w:t>D:</w:t>
            </w:r>
          </w:p>
          <w:p w:rsidR="00556737" w:rsidRPr="00556737" w:rsidRDefault="00556737" w:rsidP="00556737">
            <w:pPr>
              <w:rPr>
                <w:sz w:val="22"/>
              </w:rPr>
            </w:pPr>
            <w:r w:rsidRPr="00556737">
              <w:rPr>
                <w:sz w:val="22"/>
              </w:rPr>
              <w:t xml:space="preserve">class </w:t>
            </w:r>
            <w:r>
              <w:rPr>
                <w:sz w:val="22"/>
              </w:rPr>
              <w:t>Test</w:t>
            </w:r>
            <w:r w:rsidRPr="00556737">
              <w:rPr>
                <w:sz w:val="22"/>
              </w:rPr>
              <w:t>{</w:t>
            </w:r>
          </w:p>
          <w:p w:rsidR="00556737" w:rsidRPr="00556737" w:rsidRDefault="00556737" w:rsidP="00556737">
            <w:pPr>
              <w:rPr>
                <w:sz w:val="22"/>
              </w:rPr>
            </w:pPr>
            <w:r w:rsidRPr="00556737">
              <w:rPr>
                <w:sz w:val="22"/>
              </w:rPr>
              <w:t xml:space="preserve">  public </w:t>
            </w:r>
            <w:r>
              <w:rPr>
                <w:sz w:val="22"/>
              </w:rPr>
              <w:t xml:space="preserve">static </w:t>
            </w:r>
            <w:r w:rsidRPr="00556737">
              <w:rPr>
                <w:sz w:val="22"/>
              </w:rPr>
              <w:t xml:space="preserve">void </w:t>
            </w:r>
            <w:r>
              <w:rPr>
                <w:sz w:val="22"/>
              </w:rPr>
              <w:t>main</w:t>
            </w:r>
            <w:r w:rsidRPr="00556737">
              <w:rPr>
                <w:sz w:val="22"/>
              </w:rPr>
              <w:t>(</w:t>
            </w:r>
            <w:r>
              <w:rPr>
                <w:sz w:val="22"/>
              </w:rPr>
              <w:t xml:space="preserve">String </w:t>
            </w:r>
            <w:proofErr w:type="spellStart"/>
            <w:r>
              <w:rPr>
                <w:sz w:val="22"/>
              </w:rPr>
              <w:t>arg</w:t>
            </w:r>
            <w:proofErr w:type="spellEnd"/>
            <w:r>
              <w:rPr>
                <w:sz w:val="22"/>
              </w:rPr>
              <w:t>[]</w:t>
            </w:r>
            <w:r w:rsidRPr="00556737">
              <w:rPr>
                <w:sz w:val="22"/>
              </w:rPr>
              <w:t>){</w:t>
            </w:r>
          </w:p>
          <w:p w:rsidR="00556737" w:rsidRDefault="00556737" w:rsidP="00556737">
            <w:pPr>
              <w:rPr>
                <w:sz w:val="22"/>
              </w:rPr>
            </w:pPr>
            <w:r w:rsidRPr="00556737">
              <w:rPr>
                <w:sz w:val="22"/>
              </w:rPr>
              <w:t xml:space="preserve">    </w:t>
            </w:r>
            <w:proofErr w:type="spellStart"/>
            <w:r>
              <w:rPr>
                <w:sz w:val="22"/>
              </w:rPr>
              <w:t>MyClass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obj</w:t>
            </w:r>
            <w:proofErr w:type="spellEnd"/>
            <w:r>
              <w:rPr>
                <w:sz w:val="22"/>
              </w:rPr>
              <w:t xml:space="preserve"> = new </w:t>
            </w:r>
            <w:proofErr w:type="spellStart"/>
            <w:r>
              <w:rPr>
                <w:sz w:val="22"/>
              </w:rPr>
              <w:t>MyClass</w:t>
            </w:r>
            <w:proofErr w:type="spellEnd"/>
            <w:r>
              <w:rPr>
                <w:sz w:val="22"/>
              </w:rPr>
              <w:t>();</w:t>
            </w:r>
          </w:p>
          <w:p w:rsidR="001104C9" w:rsidRPr="00556737" w:rsidRDefault="001104C9" w:rsidP="00556737">
            <w:pPr>
              <w:rPr>
                <w:sz w:val="22"/>
              </w:rPr>
            </w:pPr>
            <w:r>
              <w:rPr>
                <w:sz w:val="22"/>
              </w:rPr>
              <w:t xml:space="preserve">    </w:t>
            </w:r>
            <w:proofErr w:type="spellStart"/>
            <w:r>
              <w:rPr>
                <w:sz w:val="22"/>
              </w:rPr>
              <w:t>obj.hello</w:t>
            </w:r>
            <w:proofErr w:type="spellEnd"/>
            <w:r>
              <w:rPr>
                <w:sz w:val="22"/>
              </w:rPr>
              <w:t>();</w:t>
            </w:r>
          </w:p>
          <w:p w:rsidR="00556737" w:rsidRPr="00556737" w:rsidRDefault="00556737" w:rsidP="00556737">
            <w:pPr>
              <w:rPr>
                <w:sz w:val="22"/>
              </w:rPr>
            </w:pPr>
            <w:r w:rsidRPr="00556737">
              <w:rPr>
                <w:sz w:val="22"/>
              </w:rPr>
              <w:t xml:space="preserve">  }</w:t>
            </w:r>
          </w:p>
          <w:p w:rsidR="002D3879" w:rsidRPr="00556737" w:rsidRDefault="00556737" w:rsidP="00556737">
            <w:r w:rsidRPr="00556737">
              <w:rPr>
                <w:sz w:val="22"/>
              </w:rPr>
              <w:t>}</w:t>
            </w:r>
          </w:p>
        </w:tc>
      </w:tr>
    </w:tbl>
    <w:p w:rsidR="00E851A6" w:rsidRDefault="00E851A6" w:rsidP="00BF3BE9"/>
    <w:p w:rsidR="00BF3BE9" w:rsidRDefault="00556737" w:rsidP="00556737">
      <w:pPr>
        <w:pStyle w:val="NoSpacing"/>
      </w:pPr>
      <w:proofErr w:type="gramStart"/>
      <w:r w:rsidRPr="00556737">
        <w:rPr>
          <w:color w:val="auto"/>
        </w:rPr>
        <w:t>C:</w:t>
      </w:r>
      <w:proofErr w:type="gramEnd"/>
      <w:r w:rsidRPr="00556737">
        <w:rPr>
          <w:color w:val="auto"/>
        </w:rPr>
        <w:t xml:space="preserve">\&gt; </w:t>
      </w:r>
      <w:proofErr w:type="spellStart"/>
      <w:r>
        <w:t>javac</w:t>
      </w:r>
      <w:proofErr w:type="spellEnd"/>
      <w:r>
        <w:t xml:space="preserve"> MyClass.java</w:t>
      </w:r>
    </w:p>
    <w:p w:rsidR="00556737" w:rsidRPr="001104C9" w:rsidRDefault="00556737" w:rsidP="00556737">
      <w:pPr>
        <w:rPr>
          <w:sz w:val="24"/>
        </w:rPr>
      </w:pPr>
      <w:r w:rsidRPr="001104C9">
        <w:rPr>
          <w:sz w:val="24"/>
        </w:rPr>
        <w:tab/>
      </w:r>
      <w:r w:rsidRPr="001104C9">
        <w:rPr>
          <w:color w:val="92D050"/>
          <w:sz w:val="24"/>
        </w:rPr>
        <w:t>C:\</w:t>
      </w:r>
      <w:r w:rsidRPr="001104C9">
        <w:rPr>
          <w:color w:val="92D050"/>
          <w:sz w:val="24"/>
        </w:rPr>
        <w:tab/>
      </w:r>
      <w:proofErr w:type="spellStart"/>
      <w:r w:rsidRPr="001104C9">
        <w:rPr>
          <w:color w:val="92D050"/>
          <w:sz w:val="24"/>
        </w:rPr>
        <w:t>MyClass.class</w:t>
      </w:r>
      <w:proofErr w:type="spellEnd"/>
      <w:r w:rsidRPr="001104C9">
        <w:rPr>
          <w:color w:val="92D050"/>
          <w:sz w:val="24"/>
        </w:rPr>
        <w:t xml:space="preserve"> will be generated </w:t>
      </w:r>
    </w:p>
    <w:p w:rsidR="00556737" w:rsidRDefault="00556737" w:rsidP="00556737">
      <w:pPr>
        <w:pStyle w:val="NoSpacing"/>
      </w:pPr>
      <w:proofErr w:type="gramStart"/>
      <w:r w:rsidRPr="00556737">
        <w:rPr>
          <w:color w:val="auto"/>
        </w:rPr>
        <w:t>D:</w:t>
      </w:r>
      <w:proofErr w:type="gramEnd"/>
      <w:r w:rsidRPr="00556737">
        <w:rPr>
          <w:color w:val="auto"/>
        </w:rPr>
        <w:t xml:space="preserve">\&gt; </w:t>
      </w:r>
      <w:proofErr w:type="spellStart"/>
      <w:r>
        <w:t>javac</w:t>
      </w:r>
      <w:proofErr w:type="spellEnd"/>
      <w:r>
        <w:t xml:space="preserve"> Test.java</w:t>
      </w:r>
    </w:p>
    <w:p w:rsidR="00556737" w:rsidRPr="001104C9" w:rsidRDefault="00556737" w:rsidP="00BF3BE9">
      <w:pPr>
        <w:rPr>
          <w:color w:val="E25110"/>
          <w:sz w:val="24"/>
        </w:rPr>
      </w:pPr>
      <w:r w:rsidRPr="001104C9">
        <w:rPr>
          <w:sz w:val="24"/>
        </w:rPr>
        <w:tab/>
      </w:r>
      <w:r w:rsidRPr="001104C9">
        <w:rPr>
          <w:color w:val="E25110"/>
          <w:sz w:val="24"/>
        </w:rPr>
        <w:t xml:space="preserve">CE: cannot find </w:t>
      </w:r>
      <w:proofErr w:type="gramStart"/>
      <w:r w:rsidRPr="001104C9">
        <w:rPr>
          <w:color w:val="E25110"/>
          <w:sz w:val="24"/>
        </w:rPr>
        <w:t xml:space="preserve">symbol </w:t>
      </w:r>
      <w:r w:rsidR="00AC4A17" w:rsidRPr="001104C9">
        <w:rPr>
          <w:color w:val="E25110"/>
          <w:sz w:val="24"/>
        </w:rPr>
        <w:t>:</w:t>
      </w:r>
      <w:proofErr w:type="gramEnd"/>
      <w:r w:rsidR="00AC4A17" w:rsidRPr="001104C9">
        <w:rPr>
          <w:color w:val="E25110"/>
          <w:sz w:val="24"/>
        </w:rPr>
        <w:t xml:space="preserve"> </w:t>
      </w:r>
      <w:proofErr w:type="spellStart"/>
      <w:r w:rsidRPr="001104C9">
        <w:rPr>
          <w:color w:val="E25110"/>
          <w:sz w:val="24"/>
        </w:rPr>
        <w:t>MyClass</w:t>
      </w:r>
      <w:proofErr w:type="spellEnd"/>
    </w:p>
    <w:p w:rsidR="00556737" w:rsidRDefault="00556737" w:rsidP="00AC4A17">
      <w:pPr>
        <w:pStyle w:val="NoSpacing"/>
      </w:pPr>
      <w:proofErr w:type="gramStart"/>
      <w:r w:rsidRPr="00AC4A17">
        <w:rPr>
          <w:color w:val="auto"/>
        </w:rPr>
        <w:t>D:</w:t>
      </w:r>
      <w:proofErr w:type="gramEnd"/>
      <w:r w:rsidRPr="00AC4A17">
        <w:rPr>
          <w:color w:val="auto"/>
        </w:rPr>
        <w:t xml:space="preserve">\&gt; </w:t>
      </w:r>
      <w:proofErr w:type="spellStart"/>
      <w:r>
        <w:t>java</w:t>
      </w:r>
      <w:r w:rsidR="00AC4A17">
        <w:t>c</w:t>
      </w:r>
      <w:proofErr w:type="spellEnd"/>
      <w:r>
        <w:t xml:space="preserve"> –</w:t>
      </w:r>
      <w:proofErr w:type="spellStart"/>
      <w:r>
        <w:t>cp</w:t>
      </w:r>
      <w:proofErr w:type="spellEnd"/>
      <w:r>
        <w:t xml:space="preserve"> C: Test.java</w:t>
      </w:r>
    </w:p>
    <w:p w:rsidR="00AC4A17" w:rsidRPr="001104C9" w:rsidRDefault="00AC4A17" w:rsidP="00AC4A17">
      <w:pPr>
        <w:ind w:left="720"/>
        <w:rPr>
          <w:sz w:val="24"/>
        </w:rPr>
      </w:pPr>
      <w:r w:rsidRPr="001104C9">
        <w:rPr>
          <w:color w:val="92D050"/>
          <w:sz w:val="24"/>
        </w:rPr>
        <w:t>D:\</w:t>
      </w:r>
      <w:r w:rsidRPr="001104C9">
        <w:rPr>
          <w:color w:val="92D050"/>
          <w:sz w:val="24"/>
        </w:rPr>
        <w:tab/>
      </w:r>
      <w:proofErr w:type="spellStart"/>
      <w:r w:rsidRPr="001104C9">
        <w:rPr>
          <w:color w:val="92D050"/>
          <w:sz w:val="24"/>
        </w:rPr>
        <w:t>Test.class</w:t>
      </w:r>
      <w:proofErr w:type="spellEnd"/>
      <w:r w:rsidRPr="001104C9">
        <w:rPr>
          <w:color w:val="92D050"/>
          <w:sz w:val="24"/>
        </w:rPr>
        <w:t xml:space="preserve"> will be generated. </w:t>
      </w:r>
      <w:r w:rsidRPr="001104C9">
        <w:rPr>
          <w:sz w:val="24"/>
        </w:rPr>
        <w:t xml:space="preserve">Because required </w:t>
      </w:r>
      <w:proofErr w:type="spellStart"/>
      <w:r w:rsidRPr="001104C9">
        <w:rPr>
          <w:sz w:val="24"/>
        </w:rPr>
        <w:t>MyClass</w:t>
      </w:r>
      <w:proofErr w:type="spellEnd"/>
      <w:r w:rsidRPr="001104C9">
        <w:rPr>
          <w:sz w:val="24"/>
        </w:rPr>
        <w:t xml:space="preserve"> can be found in C:</w:t>
      </w:r>
    </w:p>
    <w:p w:rsidR="00AC4A17" w:rsidRDefault="00AC4A17" w:rsidP="00AC4A17">
      <w:pPr>
        <w:pStyle w:val="NoSpacing"/>
      </w:pPr>
      <w:proofErr w:type="gramStart"/>
      <w:r w:rsidRPr="00AC4A17">
        <w:rPr>
          <w:color w:val="auto"/>
        </w:rPr>
        <w:t>D:</w:t>
      </w:r>
      <w:proofErr w:type="gramEnd"/>
      <w:r w:rsidRPr="00AC4A17">
        <w:rPr>
          <w:color w:val="auto"/>
        </w:rPr>
        <w:t xml:space="preserve">\&gt; </w:t>
      </w:r>
      <w:r>
        <w:t>java Test</w:t>
      </w:r>
    </w:p>
    <w:p w:rsidR="00AC4A17" w:rsidRDefault="00AC4A17" w:rsidP="00AC4A17">
      <w:r>
        <w:tab/>
      </w:r>
      <w:r w:rsidRPr="00413819">
        <w:rPr>
          <w:color w:val="E25110"/>
          <w:sz w:val="24"/>
        </w:rPr>
        <w:t xml:space="preserve">RE: </w:t>
      </w:r>
      <w:proofErr w:type="spellStart"/>
      <w:r w:rsidRPr="00413819">
        <w:rPr>
          <w:color w:val="E25110"/>
          <w:sz w:val="24"/>
        </w:rPr>
        <w:t>NoClassDefFoundError</w:t>
      </w:r>
      <w:proofErr w:type="spellEnd"/>
      <w:r w:rsidRPr="00413819">
        <w:rPr>
          <w:color w:val="E25110"/>
          <w:sz w:val="24"/>
        </w:rPr>
        <w:t xml:space="preserve">: </w:t>
      </w:r>
      <w:proofErr w:type="spellStart"/>
      <w:r w:rsidRPr="00413819">
        <w:rPr>
          <w:color w:val="E25110"/>
          <w:sz w:val="24"/>
        </w:rPr>
        <w:t>MyClass</w:t>
      </w:r>
      <w:proofErr w:type="spellEnd"/>
    </w:p>
    <w:p w:rsidR="001104C9" w:rsidRDefault="001104C9" w:rsidP="001104C9">
      <w:pPr>
        <w:pStyle w:val="NoSpacing"/>
      </w:pPr>
      <w:proofErr w:type="gramStart"/>
      <w:r w:rsidRPr="00AC4A17">
        <w:rPr>
          <w:color w:val="auto"/>
        </w:rPr>
        <w:t>D:</w:t>
      </w:r>
      <w:proofErr w:type="gramEnd"/>
      <w:r w:rsidRPr="00AC4A17">
        <w:rPr>
          <w:color w:val="auto"/>
        </w:rPr>
        <w:t xml:space="preserve">\&gt; </w:t>
      </w:r>
      <w:r>
        <w:t>java –</w:t>
      </w:r>
      <w:proofErr w:type="spellStart"/>
      <w:r>
        <w:t>cp</w:t>
      </w:r>
      <w:proofErr w:type="spellEnd"/>
      <w:r>
        <w:t xml:space="preserve"> C: Test</w:t>
      </w:r>
    </w:p>
    <w:p w:rsidR="001104C9" w:rsidRPr="001104C9" w:rsidRDefault="001104C9" w:rsidP="001104C9">
      <w:pPr>
        <w:rPr>
          <w:sz w:val="24"/>
        </w:rPr>
      </w:pPr>
      <w:r w:rsidRPr="001104C9">
        <w:rPr>
          <w:sz w:val="24"/>
        </w:rPr>
        <w:tab/>
      </w:r>
      <w:r w:rsidRPr="00413819">
        <w:rPr>
          <w:color w:val="E25110"/>
          <w:sz w:val="24"/>
        </w:rPr>
        <w:t xml:space="preserve">RE: </w:t>
      </w:r>
      <w:proofErr w:type="spellStart"/>
      <w:r w:rsidRPr="00413819">
        <w:rPr>
          <w:color w:val="E25110"/>
          <w:sz w:val="24"/>
        </w:rPr>
        <w:t>NoClassDefFoundError</w:t>
      </w:r>
      <w:proofErr w:type="spellEnd"/>
      <w:r w:rsidRPr="00413819">
        <w:rPr>
          <w:color w:val="E25110"/>
          <w:sz w:val="24"/>
        </w:rPr>
        <w:t xml:space="preserve">: Test </w:t>
      </w:r>
    </w:p>
    <w:p w:rsidR="001104C9" w:rsidRDefault="001104C9" w:rsidP="001104C9">
      <w:pPr>
        <w:pStyle w:val="NoSpacing"/>
      </w:pPr>
      <w:proofErr w:type="gramStart"/>
      <w:r w:rsidRPr="00AC4A17">
        <w:rPr>
          <w:color w:val="auto"/>
        </w:rPr>
        <w:t>D:</w:t>
      </w:r>
      <w:proofErr w:type="gramEnd"/>
      <w:r w:rsidRPr="00AC4A17">
        <w:rPr>
          <w:color w:val="auto"/>
        </w:rPr>
        <w:t xml:space="preserve">\&gt; </w:t>
      </w:r>
      <w:r>
        <w:t>java –</w:t>
      </w:r>
      <w:proofErr w:type="spellStart"/>
      <w:r>
        <w:t>cp</w:t>
      </w:r>
      <w:proofErr w:type="spellEnd"/>
      <w:r>
        <w:t xml:space="preserve"> .;C: Test</w:t>
      </w:r>
    </w:p>
    <w:p w:rsidR="00AC4A17" w:rsidRDefault="001104C9" w:rsidP="00AC4A17">
      <w:r>
        <w:tab/>
      </w:r>
      <w:r w:rsidRPr="001104C9">
        <w:rPr>
          <w:color w:val="92D050"/>
        </w:rPr>
        <w:t>Output: hello</w:t>
      </w:r>
    </w:p>
    <w:p w:rsidR="001104C9" w:rsidRPr="001104C9" w:rsidRDefault="001104C9" w:rsidP="001104C9">
      <w:pPr>
        <w:pStyle w:val="NoSpacing"/>
      </w:pPr>
      <w:proofErr w:type="gramStart"/>
      <w:r>
        <w:rPr>
          <w:color w:val="auto"/>
        </w:rPr>
        <w:t>E</w:t>
      </w:r>
      <w:r w:rsidRPr="001104C9">
        <w:rPr>
          <w:color w:val="auto"/>
        </w:rPr>
        <w:t>:</w:t>
      </w:r>
      <w:proofErr w:type="gramEnd"/>
      <w:r w:rsidRPr="001104C9">
        <w:rPr>
          <w:color w:val="auto"/>
        </w:rPr>
        <w:t xml:space="preserve">\&gt; </w:t>
      </w:r>
      <w:r w:rsidRPr="001104C9">
        <w:t>java –</w:t>
      </w:r>
      <w:proofErr w:type="spellStart"/>
      <w:r w:rsidRPr="001104C9">
        <w:t>cp</w:t>
      </w:r>
      <w:proofErr w:type="spellEnd"/>
      <w:r w:rsidRPr="001104C9">
        <w:t xml:space="preserve"> </w:t>
      </w:r>
      <w:r>
        <w:t>D:</w:t>
      </w:r>
      <w:r w:rsidRPr="001104C9">
        <w:t>;C: Test</w:t>
      </w:r>
    </w:p>
    <w:p w:rsidR="00556737" w:rsidRDefault="001104C9" w:rsidP="001104C9">
      <w:pPr>
        <w:ind w:left="720"/>
        <w:rPr>
          <w:sz w:val="24"/>
        </w:rPr>
      </w:pPr>
      <w:r w:rsidRPr="001104C9">
        <w:rPr>
          <w:color w:val="92D050"/>
          <w:sz w:val="24"/>
        </w:rPr>
        <w:t>Run well</w:t>
      </w:r>
      <w:r>
        <w:rPr>
          <w:color w:val="92D050"/>
          <w:sz w:val="24"/>
        </w:rPr>
        <w:t>.</w:t>
      </w:r>
      <w:r w:rsidRPr="001104C9">
        <w:rPr>
          <w:color w:val="92D050"/>
          <w:sz w:val="24"/>
        </w:rPr>
        <w:t xml:space="preserve"> </w:t>
      </w:r>
      <w:r w:rsidRPr="001104C9">
        <w:rPr>
          <w:sz w:val="24"/>
        </w:rPr>
        <w:t xml:space="preserve">Because in order to run Test it required class </w:t>
      </w:r>
      <w:proofErr w:type="gramStart"/>
      <w:r w:rsidRPr="001104C9">
        <w:rPr>
          <w:sz w:val="24"/>
        </w:rPr>
        <w:t>files(</w:t>
      </w:r>
      <w:proofErr w:type="spellStart"/>
      <w:proofErr w:type="gramEnd"/>
      <w:r w:rsidRPr="001104C9">
        <w:rPr>
          <w:sz w:val="24"/>
        </w:rPr>
        <w:t>Test.class</w:t>
      </w:r>
      <w:proofErr w:type="spellEnd"/>
      <w:r w:rsidRPr="001104C9">
        <w:rPr>
          <w:sz w:val="24"/>
        </w:rPr>
        <w:t xml:space="preserve">, </w:t>
      </w:r>
      <w:proofErr w:type="spellStart"/>
      <w:r w:rsidRPr="001104C9">
        <w:rPr>
          <w:sz w:val="24"/>
        </w:rPr>
        <w:t>MyClass.class</w:t>
      </w:r>
      <w:proofErr w:type="spellEnd"/>
      <w:r w:rsidRPr="001104C9">
        <w:rPr>
          <w:sz w:val="24"/>
        </w:rPr>
        <w:t xml:space="preserve">) </w:t>
      </w:r>
      <w:proofErr w:type="spellStart"/>
      <w:r w:rsidRPr="001104C9">
        <w:rPr>
          <w:sz w:val="24"/>
        </w:rPr>
        <w:t>canbe</w:t>
      </w:r>
      <w:proofErr w:type="spellEnd"/>
      <w:r w:rsidRPr="001104C9">
        <w:rPr>
          <w:sz w:val="24"/>
        </w:rPr>
        <w:t xml:space="preserve"> found in C: and D:</w:t>
      </w:r>
    </w:p>
    <w:p w:rsidR="001104C9" w:rsidRDefault="001104C9" w:rsidP="001104C9">
      <w:pPr>
        <w:rPr>
          <w:sz w:val="24"/>
        </w:rPr>
      </w:pPr>
    </w:p>
    <w:p w:rsidR="001104C9" w:rsidRDefault="001104C9" w:rsidP="001104C9">
      <w:pPr>
        <w:rPr>
          <w:sz w:val="24"/>
        </w:rPr>
      </w:pPr>
    </w:p>
    <w:p w:rsidR="00EC1328" w:rsidRDefault="00EC1328" w:rsidP="001104C9">
      <w:pPr>
        <w:rPr>
          <w:sz w:val="24"/>
        </w:rPr>
      </w:pPr>
    </w:p>
    <w:p w:rsidR="00EC1328" w:rsidRDefault="00EC1328" w:rsidP="001104C9">
      <w:pPr>
        <w:rPr>
          <w:sz w:val="24"/>
        </w:rPr>
      </w:pPr>
    </w:p>
    <w:p w:rsidR="00EC1328" w:rsidRDefault="00EC1328" w:rsidP="001104C9">
      <w:pPr>
        <w:rPr>
          <w:sz w:val="24"/>
        </w:rPr>
      </w:pPr>
    </w:p>
    <w:p w:rsidR="00EC1328" w:rsidRDefault="00EC1328" w:rsidP="001104C9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2880"/>
        <w:gridCol w:w="3888"/>
      </w:tblGrid>
      <w:tr w:rsidR="00EC1328" w:rsidTr="00EC1328">
        <w:tc>
          <w:tcPr>
            <w:tcW w:w="2808" w:type="dxa"/>
          </w:tcPr>
          <w:p w:rsidR="00EC1328" w:rsidRDefault="00EC1328" w:rsidP="007F3D7E">
            <w:r>
              <w:lastRenderedPageBreak/>
              <w:t>C:</w:t>
            </w:r>
          </w:p>
          <w:p w:rsidR="00EC1328" w:rsidRDefault="00EC1328" w:rsidP="007F3D7E">
            <w:pPr>
              <w:rPr>
                <w:sz w:val="22"/>
              </w:rPr>
            </w:pPr>
            <w:r>
              <w:rPr>
                <w:sz w:val="22"/>
              </w:rPr>
              <w:t>package pack1.pack2;</w:t>
            </w:r>
          </w:p>
          <w:p w:rsidR="00EC1328" w:rsidRPr="00556737" w:rsidRDefault="00EC1328" w:rsidP="007F3D7E">
            <w:pPr>
              <w:rPr>
                <w:sz w:val="22"/>
              </w:rPr>
            </w:pPr>
            <w:r w:rsidRPr="00556737">
              <w:rPr>
                <w:sz w:val="22"/>
              </w:rPr>
              <w:t xml:space="preserve">class </w:t>
            </w:r>
            <w:r>
              <w:rPr>
                <w:sz w:val="22"/>
              </w:rPr>
              <w:t>A</w:t>
            </w:r>
            <w:r w:rsidRPr="00556737">
              <w:rPr>
                <w:sz w:val="22"/>
              </w:rPr>
              <w:t>{</w:t>
            </w:r>
          </w:p>
          <w:p w:rsidR="00EC1328" w:rsidRPr="00556737" w:rsidRDefault="00EC1328" w:rsidP="007F3D7E">
            <w:pPr>
              <w:rPr>
                <w:sz w:val="22"/>
              </w:rPr>
            </w:pPr>
            <w:r w:rsidRPr="00556737">
              <w:rPr>
                <w:sz w:val="22"/>
              </w:rPr>
              <w:t xml:space="preserve">  public void </w:t>
            </w:r>
            <w:r>
              <w:rPr>
                <w:sz w:val="22"/>
              </w:rPr>
              <w:t>m1</w:t>
            </w:r>
            <w:r w:rsidRPr="00556737">
              <w:rPr>
                <w:sz w:val="22"/>
              </w:rPr>
              <w:t>(){</w:t>
            </w:r>
          </w:p>
          <w:p w:rsidR="00EC1328" w:rsidRPr="00556737" w:rsidRDefault="00EC1328" w:rsidP="007F3D7E">
            <w:pPr>
              <w:rPr>
                <w:sz w:val="22"/>
              </w:rPr>
            </w:pPr>
            <w:r w:rsidRPr="00556737">
              <w:rPr>
                <w:sz w:val="22"/>
              </w:rPr>
              <w:t xml:space="preserve">    Sop(“hello”);</w:t>
            </w:r>
          </w:p>
          <w:p w:rsidR="00EC1328" w:rsidRPr="00556737" w:rsidRDefault="00EC1328" w:rsidP="007F3D7E">
            <w:pPr>
              <w:rPr>
                <w:sz w:val="22"/>
              </w:rPr>
            </w:pPr>
            <w:r w:rsidRPr="00556737">
              <w:rPr>
                <w:sz w:val="22"/>
              </w:rPr>
              <w:t xml:space="preserve">  }</w:t>
            </w:r>
          </w:p>
          <w:p w:rsidR="00EC1328" w:rsidRDefault="00EC1328" w:rsidP="007F3D7E">
            <w:r w:rsidRPr="00556737">
              <w:rPr>
                <w:sz w:val="22"/>
              </w:rPr>
              <w:t>}</w:t>
            </w:r>
          </w:p>
        </w:tc>
        <w:tc>
          <w:tcPr>
            <w:tcW w:w="2880" w:type="dxa"/>
          </w:tcPr>
          <w:p w:rsidR="00EC1328" w:rsidRDefault="00EC1328" w:rsidP="007F3D7E">
            <w:r>
              <w:t>D:</w:t>
            </w:r>
          </w:p>
          <w:p w:rsidR="00EC1328" w:rsidRDefault="00EC1328" w:rsidP="007F3D7E">
            <w:pPr>
              <w:rPr>
                <w:sz w:val="22"/>
              </w:rPr>
            </w:pPr>
            <w:r>
              <w:rPr>
                <w:sz w:val="22"/>
              </w:rPr>
              <w:t>package pack3.pack4;</w:t>
            </w:r>
          </w:p>
          <w:p w:rsidR="007634C4" w:rsidRDefault="007634C4" w:rsidP="007F3D7E">
            <w:pPr>
              <w:rPr>
                <w:sz w:val="22"/>
              </w:rPr>
            </w:pPr>
            <w:r>
              <w:rPr>
                <w:sz w:val="22"/>
              </w:rPr>
              <w:t>import pack1.pack2.A;</w:t>
            </w:r>
          </w:p>
          <w:p w:rsidR="00EC1328" w:rsidRPr="00556737" w:rsidRDefault="00EC1328" w:rsidP="00EC1328">
            <w:pPr>
              <w:rPr>
                <w:sz w:val="22"/>
              </w:rPr>
            </w:pPr>
            <w:r w:rsidRPr="00556737">
              <w:rPr>
                <w:sz w:val="22"/>
              </w:rPr>
              <w:t xml:space="preserve">class </w:t>
            </w:r>
            <w:r>
              <w:rPr>
                <w:sz w:val="22"/>
              </w:rPr>
              <w:t>B</w:t>
            </w:r>
            <w:r w:rsidRPr="00556737">
              <w:rPr>
                <w:sz w:val="22"/>
              </w:rPr>
              <w:t>{</w:t>
            </w:r>
          </w:p>
          <w:p w:rsidR="00EC1328" w:rsidRPr="00556737" w:rsidRDefault="00EC1328" w:rsidP="00EC1328">
            <w:pPr>
              <w:rPr>
                <w:sz w:val="22"/>
              </w:rPr>
            </w:pPr>
            <w:r w:rsidRPr="00556737">
              <w:rPr>
                <w:sz w:val="22"/>
              </w:rPr>
              <w:t xml:space="preserve">  public void </w:t>
            </w:r>
            <w:r>
              <w:rPr>
                <w:sz w:val="22"/>
              </w:rPr>
              <w:t>m2</w:t>
            </w:r>
            <w:r w:rsidRPr="00556737">
              <w:rPr>
                <w:sz w:val="22"/>
              </w:rPr>
              <w:t>(){</w:t>
            </w:r>
          </w:p>
          <w:p w:rsidR="00EC1328" w:rsidRDefault="00EC1328" w:rsidP="00EC1328">
            <w:pPr>
              <w:rPr>
                <w:sz w:val="22"/>
              </w:rPr>
            </w:pPr>
            <w:r w:rsidRPr="00556737">
              <w:rPr>
                <w:sz w:val="22"/>
              </w:rPr>
              <w:t xml:space="preserve">    </w:t>
            </w:r>
            <w:r>
              <w:rPr>
                <w:sz w:val="22"/>
              </w:rPr>
              <w:t xml:space="preserve">A </w:t>
            </w:r>
            <w:proofErr w:type="spellStart"/>
            <w:r>
              <w:rPr>
                <w:sz w:val="22"/>
              </w:rPr>
              <w:t>a</w:t>
            </w:r>
            <w:proofErr w:type="spellEnd"/>
            <w:r>
              <w:rPr>
                <w:sz w:val="22"/>
              </w:rPr>
              <w:t xml:space="preserve"> = new A();</w:t>
            </w:r>
          </w:p>
          <w:p w:rsidR="00EC1328" w:rsidRPr="00556737" w:rsidRDefault="00EC1328" w:rsidP="00EC1328">
            <w:pPr>
              <w:rPr>
                <w:sz w:val="22"/>
              </w:rPr>
            </w:pPr>
            <w:r>
              <w:rPr>
                <w:sz w:val="22"/>
              </w:rPr>
              <w:t xml:space="preserve">    a.m1();</w:t>
            </w:r>
          </w:p>
          <w:p w:rsidR="00EC1328" w:rsidRPr="00556737" w:rsidRDefault="00EC1328" w:rsidP="00EC1328">
            <w:pPr>
              <w:rPr>
                <w:sz w:val="22"/>
              </w:rPr>
            </w:pPr>
            <w:r w:rsidRPr="00556737">
              <w:rPr>
                <w:sz w:val="22"/>
              </w:rPr>
              <w:t xml:space="preserve">  }</w:t>
            </w:r>
          </w:p>
          <w:p w:rsidR="00EC1328" w:rsidRDefault="00EC1328" w:rsidP="00EC1328">
            <w:r w:rsidRPr="00556737">
              <w:rPr>
                <w:sz w:val="22"/>
              </w:rPr>
              <w:t>}</w:t>
            </w:r>
          </w:p>
        </w:tc>
        <w:tc>
          <w:tcPr>
            <w:tcW w:w="3888" w:type="dxa"/>
          </w:tcPr>
          <w:p w:rsidR="00EC1328" w:rsidRPr="00EC1328" w:rsidRDefault="00EC1328" w:rsidP="007F3D7E">
            <w:r>
              <w:t>E:</w:t>
            </w:r>
          </w:p>
          <w:p w:rsidR="007A1F71" w:rsidRDefault="007A1F71" w:rsidP="007F3D7E">
            <w:pPr>
              <w:rPr>
                <w:sz w:val="22"/>
              </w:rPr>
            </w:pPr>
            <w:r>
              <w:rPr>
                <w:sz w:val="22"/>
              </w:rPr>
              <w:t>import pack1.pack2.B;</w:t>
            </w:r>
          </w:p>
          <w:p w:rsidR="00EC1328" w:rsidRPr="00556737" w:rsidRDefault="00EC1328" w:rsidP="007F3D7E">
            <w:pPr>
              <w:rPr>
                <w:sz w:val="22"/>
              </w:rPr>
            </w:pPr>
            <w:r w:rsidRPr="00556737">
              <w:rPr>
                <w:sz w:val="22"/>
              </w:rPr>
              <w:t xml:space="preserve">class </w:t>
            </w:r>
            <w:r>
              <w:rPr>
                <w:sz w:val="22"/>
              </w:rPr>
              <w:t>Test</w:t>
            </w:r>
            <w:r w:rsidRPr="00556737">
              <w:rPr>
                <w:sz w:val="22"/>
              </w:rPr>
              <w:t>{</w:t>
            </w:r>
          </w:p>
          <w:p w:rsidR="00EC1328" w:rsidRPr="00556737" w:rsidRDefault="00EC1328" w:rsidP="007F3D7E">
            <w:pPr>
              <w:rPr>
                <w:sz w:val="22"/>
              </w:rPr>
            </w:pPr>
            <w:r w:rsidRPr="00556737">
              <w:rPr>
                <w:sz w:val="22"/>
              </w:rPr>
              <w:t xml:space="preserve">  </w:t>
            </w:r>
            <w:r>
              <w:rPr>
                <w:sz w:val="22"/>
              </w:rPr>
              <w:t>p s v main</w:t>
            </w:r>
            <w:r w:rsidRPr="00556737">
              <w:rPr>
                <w:sz w:val="22"/>
              </w:rPr>
              <w:t>(</w:t>
            </w:r>
            <w:r>
              <w:rPr>
                <w:sz w:val="22"/>
              </w:rPr>
              <w:t xml:space="preserve">String </w:t>
            </w:r>
            <w:proofErr w:type="spellStart"/>
            <w:r>
              <w:rPr>
                <w:sz w:val="22"/>
              </w:rPr>
              <w:t>arg</w:t>
            </w:r>
            <w:proofErr w:type="spellEnd"/>
            <w:r>
              <w:rPr>
                <w:sz w:val="22"/>
              </w:rPr>
              <w:t>[]</w:t>
            </w:r>
            <w:r w:rsidRPr="00556737">
              <w:rPr>
                <w:sz w:val="22"/>
              </w:rPr>
              <w:t>){</w:t>
            </w:r>
          </w:p>
          <w:p w:rsidR="00EC1328" w:rsidRDefault="00EC1328" w:rsidP="007F3D7E">
            <w:pPr>
              <w:rPr>
                <w:sz w:val="22"/>
              </w:rPr>
            </w:pPr>
            <w:r w:rsidRPr="00556737">
              <w:rPr>
                <w:sz w:val="22"/>
              </w:rPr>
              <w:t xml:space="preserve">    </w:t>
            </w:r>
            <w:r>
              <w:rPr>
                <w:sz w:val="22"/>
              </w:rPr>
              <w:t xml:space="preserve">B </w:t>
            </w:r>
            <w:proofErr w:type="spellStart"/>
            <w:r>
              <w:rPr>
                <w:sz w:val="22"/>
              </w:rPr>
              <w:t>b</w:t>
            </w:r>
            <w:proofErr w:type="spellEnd"/>
            <w:r>
              <w:rPr>
                <w:sz w:val="22"/>
              </w:rPr>
              <w:t xml:space="preserve"> = new B();</w:t>
            </w:r>
          </w:p>
          <w:p w:rsidR="00EC1328" w:rsidRPr="00556737" w:rsidRDefault="00EC1328" w:rsidP="007F3D7E">
            <w:pPr>
              <w:rPr>
                <w:sz w:val="22"/>
              </w:rPr>
            </w:pPr>
            <w:r>
              <w:rPr>
                <w:sz w:val="22"/>
              </w:rPr>
              <w:t xml:space="preserve">    b.m2();</w:t>
            </w:r>
          </w:p>
          <w:p w:rsidR="00EC1328" w:rsidRPr="00556737" w:rsidRDefault="00EC1328" w:rsidP="007F3D7E">
            <w:pPr>
              <w:rPr>
                <w:sz w:val="22"/>
              </w:rPr>
            </w:pPr>
            <w:r w:rsidRPr="00556737">
              <w:rPr>
                <w:sz w:val="22"/>
              </w:rPr>
              <w:t xml:space="preserve">  }</w:t>
            </w:r>
          </w:p>
          <w:p w:rsidR="00EC1328" w:rsidRPr="00556737" w:rsidRDefault="00EC1328" w:rsidP="007F3D7E">
            <w:r w:rsidRPr="00556737">
              <w:rPr>
                <w:sz w:val="22"/>
              </w:rPr>
              <w:t>}</w:t>
            </w:r>
          </w:p>
        </w:tc>
      </w:tr>
    </w:tbl>
    <w:p w:rsidR="007634C4" w:rsidRDefault="007634C4" w:rsidP="001104C9">
      <w:pPr>
        <w:rPr>
          <w:sz w:val="24"/>
        </w:rPr>
      </w:pPr>
    </w:p>
    <w:p w:rsidR="00EC1328" w:rsidRPr="00387FE3" w:rsidRDefault="007634C4" w:rsidP="00EC1328">
      <w:pPr>
        <w:rPr>
          <w:sz w:val="22"/>
        </w:rPr>
      </w:pPr>
      <w:proofErr w:type="gramStart"/>
      <w:r w:rsidRPr="00387FE3">
        <w:rPr>
          <w:sz w:val="22"/>
        </w:rPr>
        <w:t>C</w:t>
      </w:r>
      <w:r w:rsidR="00EC1328" w:rsidRPr="00387FE3">
        <w:rPr>
          <w:sz w:val="22"/>
        </w:rPr>
        <w:t>:</w:t>
      </w:r>
      <w:proofErr w:type="gramEnd"/>
      <w:r w:rsidR="00EC1328" w:rsidRPr="00387FE3">
        <w:rPr>
          <w:sz w:val="22"/>
        </w:rPr>
        <w:t>\</w:t>
      </w:r>
      <w:r w:rsidRPr="00387FE3">
        <w:rPr>
          <w:sz w:val="22"/>
        </w:rPr>
        <w:t>&gt;</w:t>
      </w:r>
      <w:r w:rsidR="00EC1328" w:rsidRPr="00387FE3">
        <w:rPr>
          <w:sz w:val="22"/>
        </w:rPr>
        <w:t xml:space="preserve"> </w:t>
      </w:r>
      <w:proofErr w:type="spellStart"/>
      <w:r w:rsidR="00EC1328" w:rsidRPr="00387FE3">
        <w:rPr>
          <w:sz w:val="22"/>
        </w:rPr>
        <w:t>javac</w:t>
      </w:r>
      <w:proofErr w:type="spellEnd"/>
      <w:r w:rsidR="00EC1328" w:rsidRPr="00387FE3">
        <w:rPr>
          <w:sz w:val="22"/>
        </w:rPr>
        <w:t xml:space="preserve"> –d . A.java</w:t>
      </w:r>
    </w:p>
    <w:p w:rsidR="00EC1328" w:rsidRPr="00387FE3" w:rsidRDefault="007634C4" w:rsidP="00EC1328">
      <w:pPr>
        <w:rPr>
          <w:sz w:val="22"/>
        </w:rPr>
      </w:pPr>
      <w:r w:rsidRPr="00387FE3">
        <w:rPr>
          <w:sz w:val="22"/>
        </w:rPr>
        <w:tab/>
        <w:t>C:</w:t>
      </w:r>
    </w:p>
    <w:p w:rsidR="007634C4" w:rsidRPr="00387FE3" w:rsidRDefault="00387FE3" w:rsidP="00EC1328">
      <w:pPr>
        <w:rPr>
          <w:sz w:val="22"/>
        </w:rPr>
      </w:pPr>
      <w:r w:rsidRPr="00387FE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B2E391" wp14:editId="7AD11C98">
                <wp:simplePos x="0" y="0"/>
                <wp:positionH relativeFrom="column">
                  <wp:posOffset>504825</wp:posOffset>
                </wp:positionH>
                <wp:positionV relativeFrom="paragraph">
                  <wp:posOffset>-2540</wp:posOffset>
                </wp:positionV>
                <wp:extent cx="9526" cy="695325"/>
                <wp:effectExtent l="95250" t="0" r="104775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6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39.75pt;margin-top:-.2pt;width:.75pt;height:54.75pt;flip:x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  <w:r w:rsidR="007634C4" w:rsidRPr="00387FE3">
        <w:rPr>
          <w:sz w:val="22"/>
        </w:rPr>
        <w:tab/>
        <w:t xml:space="preserve">   -pack1</w:t>
      </w:r>
    </w:p>
    <w:p w:rsidR="007634C4" w:rsidRPr="00387FE3" w:rsidRDefault="007634C4" w:rsidP="00EC1328">
      <w:pPr>
        <w:rPr>
          <w:sz w:val="22"/>
        </w:rPr>
      </w:pPr>
      <w:r w:rsidRPr="00387FE3">
        <w:rPr>
          <w:sz w:val="22"/>
        </w:rPr>
        <w:tab/>
      </w:r>
      <w:r w:rsidRPr="00387FE3">
        <w:rPr>
          <w:sz w:val="22"/>
        </w:rPr>
        <w:tab/>
        <w:t>-pack2</w:t>
      </w:r>
    </w:p>
    <w:p w:rsidR="007634C4" w:rsidRPr="00387FE3" w:rsidRDefault="007634C4" w:rsidP="00EC1328">
      <w:pPr>
        <w:rPr>
          <w:sz w:val="22"/>
        </w:rPr>
      </w:pPr>
      <w:r w:rsidRPr="00387FE3">
        <w:rPr>
          <w:sz w:val="22"/>
        </w:rPr>
        <w:tab/>
      </w:r>
      <w:r w:rsidRPr="00387FE3">
        <w:rPr>
          <w:sz w:val="22"/>
        </w:rPr>
        <w:tab/>
      </w:r>
      <w:r w:rsidRPr="00387FE3">
        <w:rPr>
          <w:sz w:val="22"/>
        </w:rPr>
        <w:tab/>
      </w:r>
      <w:proofErr w:type="spellStart"/>
      <w:r w:rsidRPr="00387FE3">
        <w:rPr>
          <w:sz w:val="22"/>
        </w:rPr>
        <w:t>A.class</w:t>
      </w:r>
      <w:proofErr w:type="spellEnd"/>
    </w:p>
    <w:p w:rsidR="007634C4" w:rsidRPr="00387FE3" w:rsidRDefault="007634C4" w:rsidP="00EC1328">
      <w:pPr>
        <w:rPr>
          <w:sz w:val="22"/>
        </w:rPr>
      </w:pPr>
    </w:p>
    <w:p w:rsidR="007634C4" w:rsidRPr="00387FE3" w:rsidRDefault="007634C4" w:rsidP="007634C4">
      <w:pPr>
        <w:rPr>
          <w:sz w:val="22"/>
        </w:rPr>
      </w:pPr>
      <w:proofErr w:type="gramStart"/>
      <w:r w:rsidRPr="00387FE3">
        <w:rPr>
          <w:sz w:val="22"/>
        </w:rPr>
        <w:t>D:</w:t>
      </w:r>
      <w:proofErr w:type="gramEnd"/>
      <w:r w:rsidRPr="00387FE3">
        <w:rPr>
          <w:sz w:val="22"/>
        </w:rPr>
        <w:t xml:space="preserve">\&gt; </w:t>
      </w:r>
      <w:proofErr w:type="spellStart"/>
      <w:r w:rsidRPr="00387FE3">
        <w:rPr>
          <w:sz w:val="22"/>
        </w:rPr>
        <w:t>javac</w:t>
      </w:r>
      <w:proofErr w:type="spellEnd"/>
      <w:r w:rsidRPr="00387FE3">
        <w:rPr>
          <w:sz w:val="22"/>
        </w:rPr>
        <w:t xml:space="preserve"> –d . B.java</w:t>
      </w:r>
    </w:p>
    <w:p w:rsidR="007634C4" w:rsidRPr="00387FE3" w:rsidRDefault="007634C4" w:rsidP="007634C4">
      <w:pPr>
        <w:rPr>
          <w:sz w:val="22"/>
        </w:rPr>
      </w:pPr>
      <w:r w:rsidRPr="00387FE3">
        <w:rPr>
          <w:sz w:val="22"/>
        </w:rPr>
        <w:tab/>
        <w:t xml:space="preserve">CE: cannot find symbol </w:t>
      </w:r>
    </w:p>
    <w:p w:rsidR="007634C4" w:rsidRPr="00387FE3" w:rsidRDefault="007634C4" w:rsidP="007634C4">
      <w:pPr>
        <w:rPr>
          <w:sz w:val="22"/>
        </w:rPr>
      </w:pPr>
      <w:r w:rsidRPr="00387FE3">
        <w:rPr>
          <w:sz w:val="22"/>
        </w:rPr>
        <w:tab/>
      </w:r>
      <w:r w:rsidRPr="00387FE3">
        <w:rPr>
          <w:sz w:val="22"/>
        </w:rPr>
        <w:tab/>
      </w:r>
      <w:proofErr w:type="gramStart"/>
      <w:r w:rsidRPr="00387FE3">
        <w:rPr>
          <w:sz w:val="22"/>
        </w:rPr>
        <w:t>symbol</w:t>
      </w:r>
      <w:proofErr w:type="gramEnd"/>
      <w:r w:rsidRPr="00387FE3">
        <w:rPr>
          <w:sz w:val="22"/>
        </w:rPr>
        <w:t>: class A</w:t>
      </w:r>
    </w:p>
    <w:p w:rsidR="007634C4" w:rsidRPr="00387FE3" w:rsidRDefault="007634C4" w:rsidP="007634C4">
      <w:pPr>
        <w:rPr>
          <w:sz w:val="22"/>
        </w:rPr>
      </w:pPr>
      <w:r w:rsidRPr="00387FE3">
        <w:rPr>
          <w:sz w:val="22"/>
        </w:rPr>
        <w:tab/>
      </w:r>
      <w:r w:rsidRPr="00387FE3">
        <w:rPr>
          <w:sz w:val="22"/>
        </w:rPr>
        <w:tab/>
      </w:r>
      <w:proofErr w:type="gramStart"/>
      <w:r w:rsidRPr="00387FE3">
        <w:rPr>
          <w:sz w:val="22"/>
        </w:rPr>
        <w:t>location</w:t>
      </w:r>
      <w:proofErr w:type="gramEnd"/>
      <w:r w:rsidRPr="00387FE3">
        <w:rPr>
          <w:sz w:val="22"/>
        </w:rPr>
        <w:t>: pack3.pack4.B</w:t>
      </w:r>
    </w:p>
    <w:p w:rsidR="007634C4" w:rsidRPr="00387FE3" w:rsidRDefault="007634C4" w:rsidP="00EC1328">
      <w:pPr>
        <w:rPr>
          <w:sz w:val="22"/>
        </w:rPr>
      </w:pPr>
    </w:p>
    <w:p w:rsidR="007634C4" w:rsidRPr="00387FE3" w:rsidRDefault="007634C4" w:rsidP="007634C4">
      <w:pPr>
        <w:rPr>
          <w:sz w:val="22"/>
        </w:rPr>
      </w:pPr>
      <w:proofErr w:type="gramStart"/>
      <w:r w:rsidRPr="00387FE3">
        <w:rPr>
          <w:sz w:val="22"/>
        </w:rPr>
        <w:t>D:</w:t>
      </w:r>
      <w:proofErr w:type="gramEnd"/>
      <w:r w:rsidRPr="00387FE3">
        <w:rPr>
          <w:sz w:val="22"/>
        </w:rPr>
        <w:t xml:space="preserve">\&gt; </w:t>
      </w:r>
      <w:proofErr w:type="spellStart"/>
      <w:r w:rsidRPr="00387FE3">
        <w:rPr>
          <w:sz w:val="22"/>
        </w:rPr>
        <w:t>javac</w:t>
      </w:r>
      <w:proofErr w:type="spellEnd"/>
      <w:r w:rsidRPr="00387FE3">
        <w:rPr>
          <w:sz w:val="22"/>
        </w:rPr>
        <w:t xml:space="preserve"> –d .</w:t>
      </w:r>
      <w:r w:rsidR="007A1F71" w:rsidRPr="00387FE3">
        <w:rPr>
          <w:sz w:val="22"/>
        </w:rPr>
        <w:t xml:space="preserve"> –</w:t>
      </w:r>
      <w:proofErr w:type="spellStart"/>
      <w:r w:rsidR="007A1F71" w:rsidRPr="00387FE3">
        <w:rPr>
          <w:sz w:val="22"/>
        </w:rPr>
        <w:t>cp</w:t>
      </w:r>
      <w:proofErr w:type="spellEnd"/>
      <w:r w:rsidR="007A1F71" w:rsidRPr="00387FE3">
        <w:rPr>
          <w:sz w:val="22"/>
        </w:rPr>
        <w:t xml:space="preserve"> C:</w:t>
      </w:r>
      <w:r w:rsidRPr="00387FE3">
        <w:rPr>
          <w:sz w:val="22"/>
        </w:rPr>
        <w:t xml:space="preserve"> B.java</w:t>
      </w:r>
    </w:p>
    <w:p w:rsidR="007A1F71" w:rsidRPr="00387FE3" w:rsidRDefault="007A1F71" w:rsidP="007634C4">
      <w:pPr>
        <w:rPr>
          <w:sz w:val="22"/>
        </w:rPr>
      </w:pPr>
      <w:r w:rsidRPr="00387FE3">
        <w:rPr>
          <w:sz w:val="22"/>
        </w:rPr>
        <w:tab/>
      </w:r>
      <w:proofErr w:type="gramStart"/>
      <w:r w:rsidRPr="00387FE3">
        <w:rPr>
          <w:sz w:val="22"/>
        </w:rPr>
        <w:t>fine</w:t>
      </w:r>
      <w:proofErr w:type="gramEnd"/>
    </w:p>
    <w:p w:rsidR="007A1F71" w:rsidRPr="00387FE3" w:rsidRDefault="007A1F71" w:rsidP="007634C4">
      <w:pPr>
        <w:rPr>
          <w:sz w:val="22"/>
        </w:rPr>
      </w:pPr>
    </w:p>
    <w:p w:rsidR="007A1F71" w:rsidRPr="00387FE3" w:rsidRDefault="007A1F71" w:rsidP="007634C4">
      <w:pPr>
        <w:rPr>
          <w:sz w:val="22"/>
        </w:rPr>
      </w:pPr>
      <w:proofErr w:type="gramStart"/>
      <w:r w:rsidRPr="00387FE3">
        <w:rPr>
          <w:sz w:val="22"/>
        </w:rPr>
        <w:t>E:</w:t>
      </w:r>
      <w:proofErr w:type="gramEnd"/>
      <w:r w:rsidRPr="00387FE3">
        <w:rPr>
          <w:sz w:val="22"/>
        </w:rPr>
        <w:t xml:space="preserve">\&gt; </w:t>
      </w:r>
      <w:proofErr w:type="spellStart"/>
      <w:r w:rsidRPr="00387FE3">
        <w:rPr>
          <w:sz w:val="22"/>
        </w:rPr>
        <w:t>javac</w:t>
      </w:r>
      <w:proofErr w:type="spellEnd"/>
      <w:r w:rsidRPr="00387FE3">
        <w:rPr>
          <w:sz w:val="22"/>
        </w:rPr>
        <w:t xml:space="preserve"> –d . –</w:t>
      </w:r>
      <w:proofErr w:type="spellStart"/>
      <w:r w:rsidRPr="00387FE3">
        <w:rPr>
          <w:sz w:val="22"/>
        </w:rPr>
        <w:t>cp</w:t>
      </w:r>
      <w:proofErr w:type="spellEnd"/>
      <w:r w:rsidRPr="00387FE3">
        <w:rPr>
          <w:sz w:val="22"/>
        </w:rPr>
        <w:t xml:space="preserve"> D: Test.java</w:t>
      </w:r>
    </w:p>
    <w:p w:rsidR="007A1F71" w:rsidRPr="00387FE3" w:rsidRDefault="007A1F71" w:rsidP="007634C4">
      <w:pPr>
        <w:rPr>
          <w:sz w:val="22"/>
        </w:rPr>
      </w:pPr>
      <w:r w:rsidRPr="00387FE3">
        <w:rPr>
          <w:sz w:val="22"/>
        </w:rPr>
        <w:tab/>
      </w:r>
      <w:proofErr w:type="gramStart"/>
      <w:r w:rsidRPr="00387FE3">
        <w:rPr>
          <w:sz w:val="22"/>
        </w:rPr>
        <w:t>fine</w:t>
      </w:r>
      <w:proofErr w:type="gramEnd"/>
    </w:p>
    <w:p w:rsidR="007A1F71" w:rsidRDefault="007A1F71" w:rsidP="007634C4">
      <w:r>
        <w:t xml:space="preserve"> </w:t>
      </w:r>
    </w:p>
    <w:p w:rsidR="007A1F71" w:rsidRPr="00387FE3" w:rsidRDefault="007A1F71" w:rsidP="007634C4">
      <w:pPr>
        <w:rPr>
          <w:sz w:val="22"/>
        </w:rPr>
      </w:pPr>
      <w:proofErr w:type="gramStart"/>
      <w:r w:rsidRPr="00387FE3">
        <w:rPr>
          <w:sz w:val="22"/>
        </w:rPr>
        <w:t>E:</w:t>
      </w:r>
      <w:proofErr w:type="gramEnd"/>
      <w:r w:rsidRPr="00387FE3">
        <w:rPr>
          <w:sz w:val="22"/>
        </w:rPr>
        <w:t>\&gt; java Test</w:t>
      </w:r>
    </w:p>
    <w:p w:rsidR="007A1F71" w:rsidRPr="00387FE3" w:rsidRDefault="007A1F71" w:rsidP="007634C4">
      <w:pPr>
        <w:rPr>
          <w:sz w:val="22"/>
        </w:rPr>
      </w:pPr>
      <w:r w:rsidRPr="00387FE3">
        <w:rPr>
          <w:sz w:val="22"/>
        </w:rPr>
        <w:tab/>
        <w:t xml:space="preserve">RE: </w:t>
      </w:r>
      <w:proofErr w:type="spellStart"/>
      <w:r w:rsidRPr="00387FE3">
        <w:rPr>
          <w:sz w:val="22"/>
        </w:rPr>
        <w:t>NoClassDefFoundError</w:t>
      </w:r>
      <w:proofErr w:type="spellEnd"/>
      <w:r w:rsidRPr="00387FE3">
        <w:rPr>
          <w:sz w:val="22"/>
        </w:rPr>
        <w:t>: pack3.pack4.B</w:t>
      </w:r>
    </w:p>
    <w:p w:rsidR="007A1F71" w:rsidRPr="00387FE3" w:rsidRDefault="007A1F71" w:rsidP="007634C4">
      <w:pPr>
        <w:rPr>
          <w:sz w:val="22"/>
        </w:rPr>
      </w:pPr>
    </w:p>
    <w:p w:rsidR="007E657C" w:rsidRPr="00387FE3" w:rsidRDefault="007E657C" w:rsidP="007E657C">
      <w:pPr>
        <w:rPr>
          <w:sz w:val="22"/>
        </w:rPr>
      </w:pPr>
      <w:proofErr w:type="gramStart"/>
      <w:r w:rsidRPr="00387FE3">
        <w:rPr>
          <w:sz w:val="22"/>
        </w:rPr>
        <w:t>E:</w:t>
      </w:r>
      <w:proofErr w:type="gramEnd"/>
      <w:r w:rsidRPr="00387FE3">
        <w:rPr>
          <w:sz w:val="22"/>
        </w:rPr>
        <w:t>\&gt; java –</w:t>
      </w:r>
      <w:proofErr w:type="spellStart"/>
      <w:r w:rsidRPr="00387FE3">
        <w:rPr>
          <w:sz w:val="22"/>
        </w:rPr>
        <w:t>c</w:t>
      </w:r>
      <w:r w:rsidR="002568FD">
        <w:rPr>
          <w:sz w:val="22"/>
        </w:rPr>
        <w:t>p</w:t>
      </w:r>
      <w:proofErr w:type="spellEnd"/>
      <w:r w:rsidRPr="00387FE3">
        <w:rPr>
          <w:sz w:val="22"/>
        </w:rPr>
        <w:t xml:space="preserve"> </w:t>
      </w:r>
      <w:r w:rsidR="00387FE3" w:rsidRPr="00387FE3">
        <w:rPr>
          <w:sz w:val="22"/>
        </w:rPr>
        <w:t>.;</w:t>
      </w:r>
      <w:r w:rsidRPr="00387FE3">
        <w:rPr>
          <w:sz w:val="22"/>
        </w:rPr>
        <w:t>D: Test</w:t>
      </w:r>
    </w:p>
    <w:p w:rsidR="007A1F71" w:rsidRPr="00387FE3" w:rsidRDefault="007E657C" w:rsidP="007634C4">
      <w:pPr>
        <w:rPr>
          <w:sz w:val="22"/>
        </w:rPr>
      </w:pPr>
      <w:r w:rsidRPr="00387FE3">
        <w:rPr>
          <w:sz w:val="22"/>
        </w:rPr>
        <w:tab/>
        <w:t xml:space="preserve">RE: </w:t>
      </w:r>
      <w:proofErr w:type="spellStart"/>
      <w:r w:rsidRPr="00387FE3">
        <w:rPr>
          <w:sz w:val="22"/>
        </w:rPr>
        <w:t>NoClassDefFoundError</w:t>
      </w:r>
      <w:proofErr w:type="spellEnd"/>
      <w:r w:rsidRPr="00387FE3">
        <w:rPr>
          <w:sz w:val="22"/>
        </w:rPr>
        <w:t>: pack1.pack2.A</w:t>
      </w:r>
    </w:p>
    <w:p w:rsidR="007E657C" w:rsidRPr="00387FE3" w:rsidRDefault="007E657C" w:rsidP="007634C4">
      <w:pPr>
        <w:rPr>
          <w:sz w:val="22"/>
        </w:rPr>
      </w:pPr>
    </w:p>
    <w:p w:rsidR="007E657C" w:rsidRPr="00387FE3" w:rsidRDefault="007E657C" w:rsidP="007E657C">
      <w:pPr>
        <w:rPr>
          <w:sz w:val="22"/>
        </w:rPr>
      </w:pPr>
      <w:proofErr w:type="gramStart"/>
      <w:r w:rsidRPr="00387FE3">
        <w:rPr>
          <w:sz w:val="22"/>
        </w:rPr>
        <w:t>E:</w:t>
      </w:r>
      <w:proofErr w:type="gramEnd"/>
      <w:r w:rsidRPr="00387FE3">
        <w:rPr>
          <w:sz w:val="22"/>
        </w:rPr>
        <w:t>\&gt; java –</w:t>
      </w:r>
      <w:proofErr w:type="spellStart"/>
      <w:r w:rsidRPr="00387FE3">
        <w:rPr>
          <w:sz w:val="22"/>
        </w:rPr>
        <w:t>c</w:t>
      </w:r>
      <w:r w:rsidR="002568FD">
        <w:rPr>
          <w:sz w:val="22"/>
        </w:rPr>
        <w:t>p</w:t>
      </w:r>
      <w:proofErr w:type="spellEnd"/>
      <w:r w:rsidRPr="00387FE3">
        <w:rPr>
          <w:sz w:val="22"/>
        </w:rPr>
        <w:t xml:space="preserve"> </w:t>
      </w:r>
      <w:r w:rsidR="00387FE3" w:rsidRPr="00387FE3">
        <w:rPr>
          <w:sz w:val="22"/>
        </w:rPr>
        <w:t>.;</w:t>
      </w:r>
      <w:r w:rsidRPr="00387FE3">
        <w:rPr>
          <w:sz w:val="22"/>
        </w:rPr>
        <w:t>D:;C: Test</w:t>
      </w:r>
    </w:p>
    <w:p w:rsidR="007E657C" w:rsidRPr="00387FE3" w:rsidRDefault="007E657C" w:rsidP="007E657C">
      <w:pPr>
        <w:rPr>
          <w:sz w:val="22"/>
        </w:rPr>
      </w:pPr>
      <w:r w:rsidRPr="00387FE3">
        <w:rPr>
          <w:sz w:val="22"/>
        </w:rPr>
        <w:tab/>
      </w:r>
      <w:proofErr w:type="gramStart"/>
      <w:r w:rsidRPr="00387FE3">
        <w:rPr>
          <w:sz w:val="22"/>
        </w:rPr>
        <w:t>fine</w:t>
      </w:r>
      <w:proofErr w:type="gramEnd"/>
    </w:p>
    <w:p w:rsidR="007E657C" w:rsidRPr="00387FE3" w:rsidRDefault="007E657C" w:rsidP="007E657C">
      <w:pPr>
        <w:rPr>
          <w:sz w:val="22"/>
        </w:rPr>
      </w:pPr>
    </w:p>
    <w:p w:rsidR="007E657C" w:rsidRPr="00387FE3" w:rsidRDefault="00387FE3" w:rsidP="007E657C">
      <w:pPr>
        <w:rPr>
          <w:sz w:val="22"/>
        </w:rPr>
      </w:pPr>
      <w:proofErr w:type="gramStart"/>
      <w:r w:rsidRPr="00387FE3">
        <w:rPr>
          <w:sz w:val="22"/>
        </w:rPr>
        <w:t>F:</w:t>
      </w:r>
      <w:proofErr w:type="gramEnd"/>
      <w:r w:rsidRPr="00387FE3">
        <w:rPr>
          <w:sz w:val="22"/>
        </w:rPr>
        <w:t>\&gt; java –</w:t>
      </w:r>
      <w:proofErr w:type="spellStart"/>
      <w:r w:rsidRPr="00387FE3">
        <w:rPr>
          <w:sz w:val="22"/>
        </w:rPr>
        <w:t>c</w:t>
      </w:r>
      <w:r w:rsidR="002568FD">
        <w:rPr>
          <w:sz w:val="22"/>
        </w:rPr>
        <w:t>p</w:t>
      </w:r>
      <w:proofErr w:type="spellEnd"/>
      <w:r w:rsidRPr="00387FE3">
        <w:rPr>
          <w:sz w:val="22"/>
        </w:rPr>
        <w:t xml:space="preserve"> E:;D:;C: Test</w:t>
      </w:r>
    </w:p>
    <w:p w:rsidR="00387FE3" w:rsidRPr="00387FE3" w:rsidRDefault="00387FE3" w:rsidP="007E657C">
      <w:pPr>
        <w:rPr>
          <w:sz w:val="22"/>
        </w:rPr>
      </w:pPr>
      <w:r w:rsidRPr="00387FE3">
        <w:rPr>
          <w:sz w:val="22"/>
        </w:rPr>
        <w:tab/>
      </w:r>
      <w:proofErr w:type="gramStart"/>
      <w:r w:rsidRPr="00387FE3">
        <w:rPr>
          <w:sz w:val="22"/>
        </w:rPr>
        <w:t>fine</w:t>
      </w:r>
      <w:proofErr w:type="gramEnd"/>
    </w:p>
    <w:p w:rsidR="00387FE3" w:rsidRDefault="00387FE3" w:rsidP="007E65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3060"/>
        <w:gridCol w:w="3258"/>
      </w:tblGrid>
      <w:tr w:rsidR="00387FE3" w:rsidTr="00387FE3">
        <w:tc>
          <w:tcPr>
            <w:tcW w:w="3258" w:type="dxa"/>
          </w:tcPr>
          <w:p w:rsidR="00387FE3" w:rsidRDefault="00387FE3" w:rsidP="00387FE3">
            <w:pPr>
              <w:rPr>
                <w:sz w:val="22"/>
              </w:rPr>
            </w:pPr>
            <w:r>
              <w:t>C:</w:t>
            </w:r>
          </w:p>
          <w:p w:rsidR="00387FE3" w:rsidRPr="00556737" w:rsidRDefault="00387FE3" w:rsidP="007F3D7E">
            <w:pPr>
              <w:rPr>
                <w:sz w:val="22"/>
              </w:rPr>
            </w:pPr>
            <w:r w:rsidRPr="00556737">
              <w:rPr>
                <w:sz w:val="22"/>
              </w:rPr>
              <w:t xml:space="preserve">class </w:t>
            </w:r>
            <w:r>
              <w:rPr>
                <w:sz w:val="22"/>
              </w:rPr>
              <w:t>A</w:t>
            </w:r>
            <w:r w:rsidRPr="00556737">
              <w:rPr>
                <w:sz w:val="22"/>
              </w:rPr>
              <w:t>{</w:t>
            </w:r>
          </w:p>
          <w:p w:rsidR="00387FE3" w:rsidRPr="00556737" w:rsidRDefault="00387FE3" w:rsidP="007F3D7E">
            <w:pPr>
              <w:rPr>
                <w:sz w:val="22"/>
              </w:rPr>
            </w:pPr>
            <w:r w:rsidRPr="00556737">
              <w:rPr>
                <w:sz w:val="22"/>
              </w:rPr>
              <w:t xml:space="preserve">  public void </w:t>
            </w:r>
            <w:r>
              <w:rPr>
                <w:sz w:val="22"/>
              </w:rPr>
              <w:t>m1</w:t>
            </w:r>
            <w:r w:rsidRPr="00556737">
              <w:rPr>
                <w:sz w:val="22"/>
              </w:rPr>
              <w:t>(){</w:t>
            </w:r>
          </w:p>
          <w:p w:rsidR="00387FE3" w:rsidRPr="00556737" w:rsidRDefault="00387FE3" w:rsidP="007F3D7E">
            <w:pPr>
              <w:rPr>
                <w:sz w:val="22"/>
              </w:rPr>
            </w:pPr>
            <w:r w:rsidRPr="00556737">
              <w:rPr>
                <w:sz w:val="22"/>
              </w:rPr>
              <w:t xml:space="preserve">    Sop(“</w:t>
            </w:r>
            <w:r>
              <w:rPr>
                <w:sz w:val="22"/>
              </w:rPr>
              <w:t xml:space="preserve">C: </w:t>
            </w:r>
            <w:r w:rsidRPr="00556737">
              <w:rPr>
                <w:sz w:val="22"/>
              </w:rPr>
              <w:t>hello”);</w:t>
            </w:r>
          </w:p>
          <w:p w:rsidR="00387FE3" w:rsidRPr="00556737" w:rsidRDefault="00387FE3" w:rsidP="007F3D7E">
            <w:pPr>
              <w:rPr>
                <w:sz w:val="22"/>
              </w:rPr>
            </w:pPr>
            <w:r w:rsidRPr="00556737">
              <w:rPr>
                <w:sz w:val="22"/>
              </w:rPr>
              <w:t xml:space="preserve">  }</w:t>
            </w:r>
          </w:p>
          <w:p w:rsidR="00387FE3" w:rsidRDefault="00387FE3" w:rsidP="007F3D7E">
            <w:r w:rsidRPr="00556737">
              <w:rPr>
                <w:sz w:val="22"/>
              </w:rPr>
              <w:t>}</w:t>
            </w:r>
          </w:p>
        </w:tc>
        <w:tc>
          <w:tcPr>
            <w:tcW w:w="3060" w:type="dxa"/>
          </w:tcPr>
          <w:p w:rsidR="00387FE3" w:rsidRDefault="00387FE3" w:rsidP="007F3D7E">
            <w:r>
              <w:t>D:</w:t>
            </w:r>
          </w:p>
          <w:p w:rsidR="00387FE3" w:rsidRPr="00556737" w:rsidRDefault="00387FE3" w:rsidP="00387FE3">
            <w:pPr>
              <w:rPr>
                <w:sz w:val="22"/>
              </w:rPr>
            </w:pPr>
            <w:r w:rsidRPr="00556737">
              <w:rPr>
                <w:sz w:val="22"/>
              </w:rPr>
              <w:t xml:space="preserve">class </w:t>
            </w:r>
            <w:r>
              <w:rPr>
                <w:sz w:val="22"/>
              </w:rPr>
              <w:t>A</w:t>
            </w:r>
            <w:r w:rsidRPr="00556737">
              <w:rPr>
                <w:sz w:val="22"/>
              </w:rPr>
              <w:t>{</w:t>
            </w:r>
          </w:p>
          <w:p w:rsidR="00387FE3" w:rsidRPr="00556737" w:rsidRDefault="00387FE3" w:rsidP="00387FE3">
            <w:pPr>
              <w:rPr>
                <w:sz w:val="22"/>
              </w:rPr>
            </w:pPr>
            <w:r w:rsidRPr="00556737">
              <w:rPr>
                <w:sz w:val="22"/>
              </w:rPr>
              <w:t xml:space="preserve">  public void </w:t>
            </w:r>
            <w:r>
              <w:rPr>
                <w:sz w:val="22"/>
              </w:rPr>
              <w:t>m1</w:t>
            </w:r>
            <w:r w:rsidRPr="00556737">
              <w:rPr>
                <w:sz w:val="22"/>
              </w:rPr>
              <w:t>(){</w:t>
            </w:r>
          </w:p>
          <w:p w:rsidR="00387FE3" w:rsidRPr="00556737" w:rsidRDefault="00387FE3" w:rsidP="00387FE3">
            <w:pPr>
              <w:rPr>
                <w:sz w:val="22"/>
              </w:rPr>
            </w:pPr>
            <w:r w:rsidRPr="00556737">
              <w:rPr>
                <w:sz w:val="22"/>
              </w:rPr>
              <w:t xml:space="preserve">    Sop(“</w:t>
            </w:r>
            <w:r>
              <w:rPr>
                <w:sz w:val="22"/>
              </w:rPr>
              <w:t xml:space="preserve">D: </w:t>
            </w:r>
            <w:r w:rsidRPr="00556737">
              <w:rPr>
                <w:sz w:val="22"/>
              </w:rPr>
              <w:t>hello”);</w:t>
            </w:r>
          </w:p>
          <w:p w:rsidR="00387FE3" w:rsidRPr="00556737" w:rsidRDefault="00387FE3" w:rsidP="00387FE3">
            <w:pPr>
              <w:rPr>
                <w:sz w:val="22"/>
              </w:rPr>
            </w:pPr>
            <w:r w:rsidRPr="00556737">
              <w:rPr>
                <w:sz w:val="22"/>
              </w:rPr>
              <w:t xml:space="preserve">  }</w:t>
            </w:r>
          </w:p>
          <w:p w:rsidR="00387FE3" w:rsidRDefault="00387FE3" w:rsidP="00387FE3">
            <w:r w:rsidRPr="00556737">
              <w:rPr>
                <w:sz w:val="22"/>
              </w:rPr>
              <w:t>}</w:t>
            </w:r>
          </w:p>
        </w:tc>
        <w:tc>
          <w:tcPr>
            <w:tcW w:w="3258" w:type="dxa"/>
          </w:tcPr>
          <w:p w:rsidR="00387FE3" w:rsidRPr="00556737" w:rsidRDefault="00387FE3" w:rsidP="00387FE3">
            <w:r>
              <w:t>E:</w:t>
            </w:r>
          </w:p>
          <w:p w:rsidR="00387FE3" w:rsidRPr="00556737" w:rsidRDefault="00387FE3" w:rsidP="00387FE3">
            <w:pPr>
              <w:rPr>
                <w:sz w:val="22"/>
              </w:rPr>
            </w:pPr>
            <w:r w:rsidRPr="00556737">
              <w:rPr>
                <w:sz w:val="22"/>
              </w:rPr>
              <w:t xml:space="preserve">class </w:t>
            </w:r>
            <w:r>
              <w:rPr>
                <w:sz w:val="22"/>
              </w:rPr>
              <w:t>A</w:t>
            </w:r>
            <w:r w:rsidRPr="00556737">
              <w:rPr>
                <w:sz w:val="22"/>
              </w:rPr>
              <w:t>{</w:t>
            </w:r>
          </w:p>
          <w:p w:rsidR="00387FE3" w:rsidRPr="00556737" w:rsidRDefault="00387FE3" w:rsidP="00387FE3">
            <w:pPr>
              <w:rPr>
                <w:sz w:val="22"/>
              </w:rPr>
            </w:pPr>
            <w:r w:rsidRPr="00556737">
              <w:rPr>
                <w:sz w:val="22"/>
              </w:rPr>
              <w:t xml:space="preserve">  public void </w:t>
            </w:r>
            <w:r>
              <w:rPr>
                <w:sz w:val="22"/>
              </w:rPr>
              <w:t>m1</w:t>
            </w:r>
            <w:r w:rsidRPr="00556737">
              <w:rPr>
                <w:sz w:val="22"/>
              </w:rPr>
              <w:t>(){</w:t>
            </w:r>
          </w:p>
          <w:p w:rsidR="00387FE3" w:rsidRPr="00556737" w:rsidRDefault="00387FE3" w:rsidP="00387FE3">
            <w:pPr>
              <w:rPr>
                <w:sz w:val="22"/>
              </w:rPr>
            </w:pPr>
            <w:r w:rsidRPr="00556737">
              <w:rPr>
                <w:sz w:val="22"/>
              </w:rPr>
              <w:t xml:space="preserve">    Sop(“</w:t>
            </w:r>
            <w:r>
              <w:rPr>
                <w:sz w:val="22"/>
              </w:rPr>
              <w:t xml:space="preserve">E: </w:t>
            </w:r>
            <w:r w:rsidRPr="00556737">
              <w:rPr>
                <w:sz w:val="22"/>
              </w:rPr>
              <w:t>hello”);</w:t>
            </w:r>
          </w:p>
          <w:p w:rsidR="00387FE3" w:rsidRPr="00556737" w:rsidRDefault="00387FE3" w:rsidP="00387FE3">
            <w:pPr>
              <w:rPr>
                <w:sz w:val="22"/>
              </w:rPr>
            </w:pPr>
            <w:r w:rsidRPr="00556737">
              <w:rPr>
                <w:sz w:val="22"/>
              </w:rPr>
              <w:t xml:space="preserve">  }</w:t>
            </w:r>
          </w:p>
          <w:p w:rsidR="00387FE3" w:rsidRPr="00556737" w:rsidRDefault="00387FE3" w:rsidP="00387FE3">
            <w:r w:rsidRPr="00556737">
              <w:rPr>
                <w:sz w:val="22"/>
              </w:rPr>
              <w:t>}</w:t>
            </w:r>
          </w:p>
        </w:tc>
      </w:tr>
    </w:tbl>
    <w:p w:rsidR="007E657C" w:rsidRDefault="007E657C" w:rsidP="007634C4"/>
    <w:p w:rsidR="002568FD" w:rsidRPr="00B72B96" w:rsidRDefault="002568FD" w:rsidP="00B72B96">
      <w:pPr>
        <w:pStyle w:val="NoSpacing"/>
      </w:pPr>
      <w:r w:rsidRPr="00B72B9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7F8594" wp14:editId="3D34668B">
                <wp:simplePos x="0" y="0"/>
                <wp:positionH relativeFrom="column">
                  <wp:posOffset>1019175</wp:posOffset>
                </wp:positionH>
                <wp:positionV relativeFrom="paragraph">
                  <wp:posOffset>43815</wp:posOffset>
                </wp:positionV>
                <wp:extent cx="561975" cy="0"/>
                <wp:effectExtent l="0" t="76200" r="28575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80.25pt;margin-top:3.45pt;width:44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" strokecolor="#40a7c2 [3048]">
                <v:stroke endarrow="open"/>
              </v:shape>
            </w:pict>
          </mc:Fallback>
        </mc:AlternateContent>
      </w:r>
      <w:proofErr w:type="gramStart"/>
      <w:r w:rsidRPr="00B72B96">
        <w:t>F:</w:t>
      </w:r>
      <w:proofErr w:type="gramEnd"/>
      <w:r w:rsidRPr="00B72B96">
        <w:t>\&gt; java –</w:t>
      </w:r>
      <w:proofErr w:type="spellStart"/>
      <w:r w:rsidRPr="00B72B96">
        <w:t>cp</w:t>
      </w:r>
      <w:proofErr w:type="spellEnd"/>
      <w:r w:rsidRPr="00B72B96">
        <w:t xml:space="preserve"> E:;D:;C: Test</w:t>
      </w:r>
    </w:p>
    <w:p w:rsidR="002568FD" w:rsidRPr="00B72B96" w:rsidRDefault="002568FD" w:rsidP="00B72B96">
      <w:r w:rsidRPr="00B72B96">
        <w:tab/>
      </w:r>
      <w:proofErr w:type="gramStart"/>
      <w:r w:rsidR="00B72B96">
        <w:t>output</w:t>
      </w:r>
      <w:proofErr w:type="gramEnd"/>
      <w:r w:rsidR="00B72B96">
        <w:t xml:space="preserve"> E:</w:t>
      </w:r>
      <w:r w:rsidRPr="00B72B96">
        <w:t xml:space="preserve">hello </w:t>
      </w:r>
    </w:p>
    <w:p w:rsidR="002568FD" w:rsidRPr="00B72B96" w:rsidRDefault="002568FD" w:rsidP="00B72B96"/>
    <w:p w:rsidR="002568FD" w:rsidRPr="00B72B96" w:rsidRDefault="002568FD" w:rsidP="00B72B96">
      <w:pPr>
        <w:rPr>
          <w:sz w:val="26"/>
          <w:szCs w:val="26"/>
        </w:rPr>
      </w:pPr>
      <w:r w:rsidRPr="00B72B96">
        <w:rPr>
          <w:sz w:val="26"/>
          <w:szCs w:val="26"/>
        </w:rPr>
        <w:t xml:space="preserve">In </w:t>
      </w:r>
      <w:proofErr w:type="spellStart"/>
      <w:r w:rsidRPr="00B72B96">
        <w:rPr>
          <w:sz w:val="26"/>
          <w:szCs w:val="26"/>
        </w:rPr>
        <w:t>classpath</w:t>
      </w:r>
      <w:proofErr w:type="spellEnd"/>
      <w:r w:rsidRPr="00B72B96">
        <w:rPr>
          <w:sz w:val="26"/>
          <w:szCs w:val="26"/>
        </w:rPr>
        <w:t xml:space="preserve"> </w:t>
      </w:r>
      <w:proofErr w:type="spellStart"/>
      <w:r w:rsidRPr="00B72B96">
        <w:rPr>
          <w:sz w:val="26"/>
          <w:szCs w:val="26"/>
        </w:rPr>
        <w:t>jvm</w:t>
      </w:r>
      <w:proofErr w:type="spellEnd"/>
      <w:r w:rsidRPr="00B72B96">
        <w:rPr>
          <w:sz w:val="26"/>
          <w:szCs w:val="26"/>
        </w:rPr>
        <w:t xml:space="preserve"> will always consider left to right</w:t>
      </w:r>
    </w:p>
    <w:p w:rsidR="002568FD" w:rsidRPr="00B72B96" w:rsidRDefault="002568FD" w:rsidP="00B72B96">
      <w:pPr>
        <w:rPr>
          <w:sz w:val="26"/>
          <w:szCs w:val="26"/>
        </w:rPr>
      </w:pPr>
    </w:p>
    <w:p w:rsidR="00B101CB" w:rsidRPr="00B72B96" w:rsidRDefault="00B101CB" w:rsidP="00B72B96">
      <w:pPr>
        <w:pStyle w:val="NoSpacing"/>
      </w:pPr>
      <w:r w:rsidRPr="00B72B9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8A6D1A" wp14:editId="27883C1D">
                <wp:simplePos x="0" y="0"/>
                <wp:positionH relativeFrom="column">
                  <wp:posOffset>1019175</wp:posOffset>
                </wp:positionH>
                <wp:positionV relativeFrom="paragraph">
                  <wp:posOffset>39370</wp:posOffset>
                </wp:positionV>
                <wp:extent cx="771525" cy="0"/>
                <wp:effectExtent l="0" t="76200" r="28575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80.25pt;margin-top:3.1pt;width:60.75pt;height: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" strokecolor="#40a7c2 [3048]">
                <v:stroke endarrow="open"/>
              </v:shape>
            </w:pict>
          </mc:Fallback>
        </mc:AlternateContent>
      </w:r>
      <w:proofErr w:type="gramStart"/>
      <w:r w:rsidRPr="00B72B96">
        <w:t>F:</w:t>
      </w:r>
      <w:proofErr w:type="gramEnd"/>
      <w:r w:rsidRPr="00B72B96">
        <w:t>\&gt; java –</w:t>
      </w:r>
      <w:proofErr w:type="spellStart"/>
      <w:r w:rsidRPr="00B72B96">
        <w:t>cp</w:t>
      </w:r>
      <w:proofErr w:type="spellEnd"/>
      <w:r w:rsidRPr="00B72B96">
        <w:t xml:space="preserve"> E:;D:;C:;E:;…. Test</w:t>
      </w:r>
    </w:p>
    <w:p w:rsidR="00B101CB" w:rsidRPr="00B72B96" w:rsidRDefault="00A93124" w:rsidP="00B72B96">
      <w:pPr>
        <w:rPr>
          <w:sz w:val="26"/>
          <w:szCs w:val="26"/>
        </w:rPr>
      </w:pPr>
      <w:r w:rsidRPr="00B72B96">
        <w:rPr>
          <w:sz w:val="26"/>
          <w:szCs w:val="26"/>
        </w:rPr>
        <w:t xml:space="preserve">If several dependent classes are there not recommended to set the </w:t>
      </w:r>
      <w:proofErr w:type="spellStart"/>
      <w:r w:rsidRPr="00B72B96">
        <w:rPr>
          <w:sz w:val="26"/>
          <w:szCs w:val="26"/>
        </w:rPr>
        <w:t>classpath</w:t>
      </w:r>
      <w:proofErr w:type="spellEnd"/>
      <w:r w:rsidRPr="00B72B96">
        <w:rPr>
          <w:sz w:val="26"/>
          <w:szCs w:val="26"/>
        </w:rPr>
        <w:t xml:space="preserve"> separately </w:t>
      </w:r>
    </w:p>
    <w:p w:rsidR="00A93124" w:rsidRPr="00B72B96" w:rsidRDefault="00A93124" w:rsidP="00B72B96">
      <w:pPr>
        <w:rPr>
          <w:sz w:val="26"/>
          <w:szCs w:val="26"/>
        </w:rPr>
      </w:pPr>
      <w:r w:rsidRPr="00B72B96">
        <w:rPr>
          <w:sz w:val="26"/>
          <w:szCs w:val="26"/>
        </w:rPr>
        <w:t xml:space="preserve">So we have to group all dependent classes into a zip file (Group of .class files is .jar file) then make this zip file available in the </w:t>
      </w:r>
      <w:proofErr w:type="spellStart"/>
      <w:r w:rsidRPr="00B72B96">
        <w:rPr>
          <w:sz w:val="26"/>
          <w:szCs w:val="26"/>
        </w:rPr>
        <w:t>classpath</w:t>
      </w:r>
      <w:proofErr w:type="spellEnd"/>
    </w:p>
    <w:p w:rsidR="00A93124" w:rsidRDefault="00A93124" w:rsidP="00B72B96">
      <w:pPr>
        <w:rPr>
          <w:sz w:val="26"/>
          <w:szCs w:val="26"/>
        </w:rPr>
      </w:pPr>
    </w:p>
    <w:p w:rsidR="006B1516" w:rsidRDefault="006B1516" w:rsidP="00B72B96">
      <w:pPr>
        <w:rPr>
          <w:sz w:val="26"/>
          <w:szCs w:val="26"/>
        </w:rPr>
      </w:pPr>
    </w:p>
    <w:p w:rsidR="006B1516" w:rsidRDefault="006B1516" w:rsidP="00B72B96">
      <w:pPr>
        <w:rPr>
          <w:sz w:val="26"/>
          <w:szCs w:val="26"/>
        </w:rPr>
      </w:pPr>
    </w:p>
    <w:p w:rsidR="006B1516" w:rsidRDefault="006B1516" w:rsidP="00B72B96">
      <w:pPr>
        <w:rPr>
          <w:sz w:val="26"/>
          <w:szCs w:val="26"/>
        </w:rPr>
      </w:pPr>
    </w:p>
    <w:p w:rsidR="006B1516" w:rsidRDefault="006B1516" w:rsidP="00B72B96">
      <w:pPr>
        <w:rPr>
          <w:sz w:val="26"/>
          <w:szCs w:val="26"/>
        </w:rPr>
      </w:pPr>
    </w:p>
    <w:p w:rsidR="006B1516" w:rsidRPr="00B72B96" w:rsidRDefault="006B1516" w:rsidP="006B1516">
      <w:pPr>
        <w:pStyle w:val="Heading2"/>
      </w:pPr>
      <w:r>
        <w:lastRenderedPageBreak/>
        <w:t>JAR</w:t>
      </w:r>
    </w:p>
    <w:p w:rsidR="00B101CB" w:rsidRPr="00B72B96" w:rsidRDefault="00B101CB" w:rsidP="00B72B96">
      <w:pPr>
        <w:rPr>
          <w:sz w:val="26"/>
          <w:szCs w:val="26"/>
        </w:rPr>
      </w:pPr>
      <w:r w:rsidRPr="00B72B96">
        <w:rPr>
          <w:sz w:val="26"/>
          <w:szCs w:val="26"/>
        </w:rPr>
        <w:t>All 3</w:t>
      </w:r>
      <w:r w:rsidRPr="00B72B96">
        <w:rPr>
          <w:sz w:val="26"/>
          <w:szCs w:val="26"/>
          <w:vertAlign w:val="superscript"/>
        </w:rPr>
        <w:t>rd</w:t>
      </w:r>
      <w:r w:rsidRPr="00B72B96">
        <w:rPr>
          <w:sz w:val="26"/>
          <w:szCs w:val="26"/>
        </w:rPr>
        <w:t xml:space="preserve"> party plugins by default available in the form of .jar</w:t>
      </w:r>
    </w:p>
    <w:p w:rsidR="006B1516" w:rsidRDefault="00A93124" w:rsidP="00B72B96">
      <w:pPr>
        <w:rPr>
          <w:sz w:val="26"/>
          <w:szCs w:val="26"/>
        </w:rPr>
      </w:pPr>
      <w:r w:rsidRPr="00B72B96">
        <w:rPr>
          <w:sz w:val="26"/>
          <w:szCs w:val="26"/>
        </w:rPr>
        <w:t xml:space="preserve"> </w:t>
      </w:r>
      <w:r w:rsidR="00B72B96">
        <w:rPr>
          <w:sz w:val="26"/>
          <w:szCs w:val="26"/>
        </w:rPr>
        <w:t>E</w:t>
      </w:r>
      <w:r w:rsidRPr="00B72B96">
        <w:rPr>
          <w:sz w:val="26"/>
          <w:szCs w:val="26"/>
        </w:rPr>
        <w:t>xample</w:t>
      </w:r>
      <w:r w:rsidR="006B1516">
        <w:rPr>
          <w:sz w:val="26"/>
          <w:szCs w:val="26"/>
        </w:rPr>
        <w:t>s</w:t>
      </w:r>
      <w:r w:rsidRPr="00B72B96">
        <w:rPr>
          <w:sz w:val="26"/>
          <w:szCs w:val="26"/>
        </w:rPr>
        <w:t xml:space="preserve">: </w:t>
      </w:r>
    </w:p>
    <w:p w:rsidR="00A93124" w:rsidRPr="006B1516" w:rsidRDefault="00A93124" w:rsidP="006B1516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6B1516">
        <w:rPr>
          <w:sz w:val="26"/>
          <w:szCs w:val="26"/>
        </w:rPr>
        <w:t xml:space="preserve">To develop a servlet all </w:t>
      </w:r>
      <w:r w:rsidR="00B72B96" w:rsidRPr="006B1516">
        <w:rPr>
          <w:sz w:val="26"/>
          <w:szCs w:val="26"/>
        </w:rPr>
        <w:t>dependent</w:t>
      </w:r>
      <w:r w:rsidRPr="006B1516">
        <w:rPr>
          <w:sz w:val="26"/>
          <w:szCs w:val="26"/>
        </w:rPr>
        <w:t xml:space="preserve"> classes are available in </w:t>
      </w:r>
    </w:p>
    <w:p w:rsidR="00B72B96" w:rsidRDefault="00A93124" w:rsidP="006B1516">
      <w:pPr>
        <w:rPr>
          <w:sz w:val="26"/>
          <w:szCs w:val="26"/>
        </w:rPr>
      </w:pPr>
      <w:r w:rsidRPr="00B72B96">
        <w:rPr>
          <w:color w:val="FF0000"/>
          <w:sz w:val="26"/>
          <w:szCs w:val="26"/>
        </w:rPr>
        <w:t>Servlet-api.jar</w:t>
      </w:r>
      <w:r w:rsidR="00B72B96">
        <w:rPr>
          <w:color w:val="FF0000"/>
          <w:sz w:val="26"/>
          <w:szCs w:val="26"/>
        </w:rPr>
        <w:t xml:space="preserve"> </w:t>
      </w:r>
      <w:r w:rsidRPr="00B72B96">
        <w:rPr>
          <w:sz w:val="26"/>
          <w:szCs w:val="26"/>
        </w:rPr>
        <w:t xml:space="preserve">we have paste this jar file in </w:t>
      </w:r>
      <w:proofErr w:type="spellStart"/>
      <w:r w:rsidRPr="00B72B96">
        <w:rPr>
          <w:sz w:val="26"/>
          <w:szCs w:val="26"/>
        </w:rPr>
        <w:t>classpath</w:t>
      </w:r>
      <w:proofErr w:type="spellEnd"/>
      <w:r w:rsidRPr="00B72B96">
        <w:rPr>
          <w:sz w:val="26"/>
          <w:szCs w:val="26"/>
        </w:rPr>
        <w:t xml:space="preserve"> to compile a servlet program</w:t>
      </w:r>
    </w:p>
    <w:p w:rsidR="006B1516" w:rsidRPr="006B1516" w:rsidRDefault="00B72B96" w:rsidP="00B72B96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6B1516">
        <w:rPr>
          <w:sz w:val="26"/>
          <w:szCs w:val="26"/>
        </w:rPr>
        <w:t xml:space="preserve">To JDBC program all dependent classes are available in </w:t>
      </w:r>
    </w:p>
    <w:p w:rsidR="00B72B96" w:rsidRDefault="006B1516" w:rsidP="00B72B96">
      <w:pPr>
        <w:rPr>
          <w:sz w:val="26"/>
          <w:szCs w:val="26"/>
        </w:rPr>
      </w:pPr>
      <w:r w:rsidRPr="006B1516">
        <w:rPr>
          <w:color w:val="FF0000"/>
          <w:sz w:val="26"/>
          <w:szCs w:val="26"/>
        </w:rPr>
        <w:t xml:space="preserve">Ojdbc14.jar </w:t>
      </w:r>
      <w:r w:rsidR="00B72B96">
        <w:rPr>
          <w:sz w:val="26"/>
          <w:szCs w:val="26"/>
        </w:rPr>
        <w:t xml:space="preserve">to run </w:t>
      </w:r>
      <w:proofErr w:type="spellStart"/>
      <w:r w:rsidR="00B72B96">
        <w:rPr>
          <w:sz w:val="26"/>
          <w:szCs w:val="26"/>
        </w:rPr>
        <w:t>jdbc</w:t>
      </w:r>
      <w:proofErr w:type="spellEnd"/>
      <w:r w:rsidR="00B72B96">
        <w:rPr>
          <w:sz w:val="26"/>
          <w:szCs w:val="26"/>
        </w:rPr>
        <w:t xml:space="preserve"> program we have to place this jar in </w:t>
      </w:r>
      <w:proofErr w:type="spellStart"/>
      <w:r>
        <w:rPr>
          <w:sz w:val="26"/>
          <w:szCs w:val="26"/>
        </w:rPr>
        <w:t>classpath</w:t>
      </w:r>
      <w:proofErr w:type="spellEnd"/>
    </w:p>
    <w:p w:rsidR="006B1516" w:rsidRPr="006B1516" w:rsidRDefault="00B72B96" w:rsidP="006B1516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6B1516">
        <w:rPr>
          <w:sz w:val="26"/>
          <w:szCs w:val="26"/>
        </w:rPr>
        <w:t xml:space="preserve">To Use Log4J in our </w:t>
      </w:r>
      <w:proofErr w:type="spellStart"/>
      <w:r w:rsidRPr="006B1516">
        <w:rPr>
          <w:sz w:val="26"/>
          <w:szCs w:val="26"/>
        </w:rPr>
        <w:t>appilacation</w:t>
      </w:r>
      <w:proofErr w:type="spellEnd"/>
      <w:r w:rsidRPr="006B1516">
        <w:rPr>
          <w:sz w:val="26"/>
          <w:szCs w:val="26"/>
        </w:rPr>
        <w:t xml:space="preserve"> dependent classes are available</w:t>
      </w:r>
    </w:p>
    <w:p w:rsidR="00B72B96" w:rsidRDefault="00B72B96" w:rsidP="00B72B96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in</w:t>
      </w:r>
      <w:proofErr w:type="gramEnd"/>
      <w:r>
        <w:rPr>
          <w:sz w:val="26"/>
          <w:szCs w:val="26"/>
        </w:rPr>
        <w:t xml:space="preserve"> </w:t>
      </w:r>
      <w:r w:rsidRPr="006B1516">
        <w:rPr>
          <w:color w:val="FF0000"/>
          <w:sz w:val="26"/>
          <w:szCs w:val="26"/>
        </w:rPr>
        <w:t xml:space="preserve">log4.jar </w:t>
      </w:r>
      <w:r w:rsidR="006B1516">
        <w:rPr>
          <w:sz w:val="26"/>
          <w:szCs w:val="26"/>
        </w:rPr>
        <w:t>to run Log4J based application can run</w:t>
      </w:r>
    </w:p>
    <w:p w:rsidR="006B1516" w:rsidRDefault="006B1516" w:rsidP="00B72B96">
      <w:pPr>
        <w:rPr>
          <w:sz w:val="26"/>
          <w:szCs w:val="26"/>
        </w:rPr>
      </w:pPr>
    </w:p>
    <w:p w:rsidR="00B72B96" w:rsidRPr="00D4280B" w:rsidRDefault="006B1516" w:rsidP="00D4280B">
      <w:pPr>
        <w:pStyle w:val="Heading3"/>
      </w:pPr>
      <w:r w:rsidRPr="00D4280B">
        <w:t>Create jar files</w:t>
      </w:r>
    </w:p>
    <w:p w:rsidR="006B1516" w:rsidRDefault="002C7371" w:rsidP="006B1516">
      <w:proofErr w:type="gramStart"/>
      <w:r w:rsidRPr="00F25521">
        <w:rPr>
          <w:b/>
        </w:rPr>
        <w:t>j</w:t>
      </w:r>
      <w:r w:rsidR="00D4280B" w:rsidRPr="00F25521">
        <w:rPr>
          <w:b/>
        </w:rPr>
        <w:t>ar</w:t>
      </w:r>
      <w:proofErr w:type="gramEnd"/>
      <w:r w:rsidR="00D4280B">
        <w:t xml:space="preserve"> –</w:t>
      </w:r>
      <w:proofErr w:type="spellStart"/>
      <w:r w:rsidR="00D4280B">
        <w:t>cvf</w:t>
      </w:r>
      <w:proofErr w:type="spellEnd"/>
      <w:r w:rsidR="00D4280B">
        <w:t xml:space="preserve"> myjar.jar </w:t>
      </w:r>
      <w:proofErr w:type="spellStart"/>
      <w:r w:rsidR="00D4280B">
        <w:t>Test.class</w:t>
      </w:r>
      <w:proofErr w:type="spellEnd"/>
    </w:p>
    <w:p w:rsidR="00D4280B" w:rsidRDefault="00D4280B" w:rsidP="006B1516">
      <w:r>
        <w:tab/>
      </w:r>
      <w:proofErr w:type="gramStart"/>
      <w:r>
        <w:t>c</w:t>
      </w:r>
      <w:proofErr w:type="gramEnd"/>
      <w:r>
        <w:t xml:space="preserve">: create </w:t>
      </w:r>
    </w:p>
    <w:p w:rsidR="00D4280B" w:rsidRDefault="00D4280B" w:rsidP="006B1516">
      <w:r>
        <w:tab/>
      </w:r>
      <w:proofErr w:type="gramStart"/>
      <w:r>
        <w:t>v</w:t>
      </w:r>
      <w:proofErr w:type="gramEnd"/>
      <w:r>
        <w:t xml:space="preserve">: </w:t>
      </w:r>
      <w:proofErr w:type="spellStart"/>
      <w:r>
        <w:t>verbos</w:t>
      </w:r>
      <w:proofErr w:type="spellEnd"/>
    </w:p>
    <w:p w:rsidR="00D4280B" w:rsidRPr="006B1516" w:rsidRDefault="00D4280B" w:rsidP="006B1516">
      <w:r>
        <w:tab/>
      </w:r>
      <w:proofErr w:type="gramStart"/>
      <w:r>
        <w:t>f</w:t>
      </w:r>
      <w:proofErr w:type="gramEnd"/>
      <w:r>
        <w:t>: named file</w:t>
      </w:r>
    </w:p>
    <w:p w:rsidR="00A93124" w:rsidRDefault="00A93124" w:rsidP="00B101CB">
      <w:pPr>
        <w:rPr>
          <w:sz w:val="22"/>
        </w:rPr>
      </w:pPr>
    </w:p>
    <w:p w:rsidR="00D4280B" w:rsidRDefault="002C7371" w:rsidP="00B101CB">
      <w:proofErr w:type="gramStart"/>
      <w:r w:rsidRPr="00F25521">
        <w:rPr>
          <w:b/>
        </w:rPr>
        <w:t>j</w:t>
      </w:r>
      <w:r w:rsidR="00D4280B" w:rsidRPr="00F25521">
        <w:rPr>
          <w:b/>
        </w:rPr>
        <w:t>ar</w:t>
      </w:r>
      <w:proofErr w:type="gramEnd"/>
      <w:r w:rsidR="00D4280B">
        <w:t xml:space="preserve"> –</w:t>
      </w:r>
      <w:proofErr w:type="spellStart"/>
      <w:r w:rsidR="00D4280B">
        <w:t>cvf</w:t>
      </w:r>
      <w:proofErr w:type="spellEnd"/>
      <w:r w:rsidR="00D4280B">
        <w:t xml:space="preserve"> myjar.jar </w:t>
      </w:r>
      <w:proofErr w:type="spellStart"/>
      <w:r w:rsidR="00D4280B">
        <w:t>A.class</w:t>
      </w:r>
      <w:proofErr w:type="spellEnd"/>
      <w:r w:rsidR="00D4280B">
        <w:t xml:space="preserve"> </w:t>
      </w:r>
      <w:proofErr w:type="spellStart"/>
      <w:r w:rsidR="00D4280B">
        <w:t>B.class</w:t>
      </w:r>
      <w:proofErr w:type="spellEnd"/>
      <w:r w:rsidR="00D4280B">
        <w:t xml:space="preserve"> </w:t>
      </w:r>
      <w:proofErr w:type="spellStart"/>
      <w:r w:rsidR="00D4280B">
        <w:t>C.class</w:t>
      </w:r>
      <w:proofErr w:type="spellEnd"/>
      <w:r w:rsidR="00D4280B">
        <w:t xml:space="preserve"> …</w:t>
      </w:r>
    </w:p>
    <w:p w:rsidR="00D4280B" w:rsidRDefault="00D4280B" w:rsidP="00B101CB"/>
    <w:p w:rsidR="00D4280B" w:rsidRPr="00D4280B" w:rsidRDefault="00D4280B" w:rsidP="00B101CB">
      <w:r>
        <w:t xml:space="preserve">c:\file&gt; </w:t>
      </w:r>
      <w:r w:rsidRPr="00F25521">
        <w:rPr>
          <w:b/>
        </w:rPr>
        <w:t>jar</w:t>
      </w:r>
      <w:r>
        <w:t xml:space="preserve"> –</w:t>
      </w:r>
      <w:proofErr w:type="spellStart"/>
      <w:r>
        <w:t>cvf</w:t>
      </w:r>
      <w:proofErr w:type="spellEnd"/>
      <w:r>
        <w:t xml:space="preserve"> </w:t>
      </w:r>
      <w:proofErr w:type="gramStart"/>
      <w:r>
        <w:t>myjar.jar  *</w:t>
      </w:r>
      <w:proofErr w:type="gramEnd"/>
      <w:r>
        <w:t xml:space="preserve">.class </w:t>
      </w:r>
    </w:p>
    <w:p w:rsidR="00D4280B" w:rsidRDefault="00D4280B" w:rsidP="00B101CB">
      <w:pPr>
        <w:rPr>
          <w:sz w:val="22"/>
        </w:rPr>
      </w:pPr>
      <w:r>
        <w:rPr>
          <w:sz w:val="22"/>
        </w:rPr>
        <w:tab/>
        <w:t xml:space="preserve">Whatever classes are </w:t>
      </w:r>
      <w:r w:rsidR="002C7371">
        <w:rPr>
          <w:sz w:val="22"/>
        </w:rPr>
        <w:t xml:space="preserve">in current working directory </w:t>
      </w:r>
      <w:r>
        <w:rPr>
          <w:sz w:val="22"/>
        </w:rPr>
        <w:t>(c:\file) with all those classes create jar file</w:t>
      </w:r>
    </w:p>
    <w:p w:rsidR="00D4280B" w:rsidRDefault="00D4280B" w:rsidP="00B101CB">
      <w:pPr>
        <w:rPr>
          <w:sz w:val="22"/>
        </w:rPr>
      </w:pPr>
    </w:p>
    <w:p w:rsidR="00D4280B" w:rsidRDefault="002C7371" w:rsidP="002C7371">
      <w:proofErr w:type="gramStart"/>
      <w:r w:rsidRPr="00F25521">
        <w:rPr>
          <w:b/>
        </w:rPr>
        <w:t>jar</w:t>
      </w:r>
      <w:proofErr w:type="gramEnd"/>
      <w:r>
        <w:t xml:space="preserve"> –</w:t>
      </w:r>
      <w:proofErr w:type="spellStart"/>
      <w:r>
        <w:t>cvf</w:t>
      </w:r>
      <w:proofErr w:type="spellEnd"/>
      <w:r>
        <w:t xml:space="preserve"> myjar.jar  *.*</w:t>
      </w:r>
    </w:p>
    <w:p w:rsidR="002C7371" w:rsidRDefault="002C7371" w:rsidP="002C7371">
      <w:r>
        <w:tab/>
      </w:r>
      <w:proofErr w:type="gramStart"/>
      <w:r>
        <w:t>with</w:t>
      </w:r>
      <w:proofErr w:type="gramEnd"/>
      <w:r>
        <w:t xml:space="preserve"> all those create jar file</w:t>
      </w:r>
    </w:p>
    <w:p w:rsidR="002C7371" w:rsidRDefault="002C7371" w:rsidP="002C7371"/>
    <w:p w:rsidR="002C7371" w:rsidRDefault="002C7371" w:rsidP="002C7371">
      <w:pPr>
        <w:pStyle w:val="Heading3"/>
      </w:pPr>
      <w:r>
        <w:lastRenderedPageBreak/>
        <w:t>Extract jar file (unzip)</w:t>
      </w:r>
    </w:p>
    <w:p w:rsidR="002C7371" w:rsidRDefault="002C7371" w:rsidP="002C7371">
      <w:proofErr w:type="gramStart"/>
      <w:r w:rsidRPr="00F25521">
        <w:rPr>
          <w:b/>
        </w:rPr>
        <w:t>jar</w:t>
      </w:r>
      <w:proofErr w:type="gramEnd"/>
      <w:r>
        <w:t xml:space="preserve"> –</w:t>
      </w:r>
      <w:proofErr w:type="spellStart"/>
      <w:r>
        <w:t>xvf</w:t>
      </w:r>
      <w:proofErr w:type="spellEnd"/>
      <w:r>
        <w:t xml:space="preserve"> myjar.jar </w:t>
      </w:r>
    </w:p>
    <w:p w:rsidR="002C7371" w:rsidRDefault="002C7371" w:rsidP="002C7371">
      <w:r>
        <w:tab/>
      </w:r>
      <w:proofErr w:type="gramStart"/>
      <w:r>
        <w:t>x</w:t>
      </w:r>
      <w:proofErr w:type="gramEnd"/>
      <w:r>
        <w:t xml:space="preserve">: extract </w:t>
      </w:r>
    </w:p>
    <w:p w:rsidR="002C7371" w:rsidRDefault="002C7371" w:rsidP="002C7371"/>
    <w:p w:rsidR="002C7371" w:rsidRDefault="002C7371" w:rsidP="002C7371">
      <w:pPr>
        <w:pStyle w:val="Heading3"/>
      </w:pPr>
      <w:r>
        <w:t xml:space="preserve">Display </w:t>
      </w:r>
      <w:proofErr w:type="spellStart"/>
      <w:r>
        <w:t>tableOfContent</w:t>
      </w:r>
      <w:proofErr w:type="spellEnd"/>
      <w:r>
        <w:t xml:space="preserve"> of jar file </w:t>
      </w:r>
    </w:p>
    <w:p w:rsidR="002C7371" w:rsidRDefault="002C7371" w:rsidP="002C7371">
      <w:proofErr w:type="gramStart"/>
      <w:r w:rsidRPr="00F25521">
        <w:rPr>
          <w:b/>
        </w:rPr>
        <w:t>jar</w:t>
      </w:r>
      <w:proofErr w:type="gramEnd"/>
      <w:r>
        <w:t xml:space="preserve"> –</w:t>
      </w:r>
      <w:proofErr w:type="spellStart"/>
      <w:r>
        <w:t>tvf</w:t>
      </w:r>
      <w:proofErr w:type="spellEnd"/>
      <w:r>
        <w:t xml:space="preserve"> myjar.jar </w:t>
      </w:r>
    </w:p>
    <w:p w:rsidR="002C7371" w:rsidRDefault="002C7371" w:rsidP="002C7371">
      <w:r>
        <w:tab/>
      </w:r>
      <w:proofErr w:type="gramStart"/>
      <w:r>
        <w:t>x</w:t>
      </w:r>
      <w:proofErr w:type="gramEnd"/>
      <w:r>
        <w:t xml:space="preserve">: table of content </w:t>
      </w:r>
    </w:p>
    <w:p w:rsidR="002C7371" w:rsidRDefault="002C7371" w:rsidP="002C73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25521" w:rsidTr="00F25521">
        <w:tc>
          <w:tcPr>
            <w:tcW w:w="4788" w:type="dxa"/>
          </w:tcPr>
          <w:p w:rsidR="00F25521" w:rsidRDefault="00F25521" w:rsidP="002C7371">
            <w:r>
              <w:t xml:space="preserve">Service provider </w:t>
            </w:r>
          </w:p>
        </w:tc>
        <w:tc>
          <w:tcPr>
            <w:tcW w:w="4788" w:type="dxa"/>
          </w:tcPr>
          <w:p w:rsidR="00F25521" w:rsidRDefault="00F25521" w:rsidP="002C7371">
            <w:r>
              <w:t>Client’s Role</w:t>
            </w:r>
          </w:p>
        </w:tc>
      </w:tr>
      <w:tr w:rsidR="00F25521" w:rsidTr="00F25521">
        <w:tc>
          <w:tcPr>
            <w:tcW w:w="4788" w:type="dxa"/>
          </w:tcPr>
          <w:p w:rsidR="00F25521" w:rsidRPr="00556737" w:rsidRDefault="00F25521" w:rsidP="00F25521">
            <w:pPr>
              <w:rPr>
                <w:sz w:val="22"/>
              </w:rPr>
            </w:pPr>
            <w:r w:rsidRPr="00556737">
              <w:rPr>
                <w:sz w:val="22"/>
              </w:rPr>
              <w:t xml:space="preserve">class </w:t>
            </w:r>
            <w:proofErr w:type="spellStart"/>
            <w:r>
              <w:rPr>
                <w:sz w:val="22"/>
              </w:rPr>
              <w:t>TharsiAlgo</w:t>
            </w:r>
            <w:proofErr w:type="spellEnd"/>
            <w:r w:rsidRPr="00556737">
              <w:rPr>
                <w:sz w:val="22"/>
              </w:rPr>
              <w:t>{</w:t>
            </w:r>
          </w:p>
          <w:p w:rsidR="00F25521" w:rsidRPr="00556737" w:rsidRDefault="00F25521" w:rsidP="00F25521">
            <w:pPr>
              <w:rPr>
                <w:sz w:val="22"/>
              </w:rPr>
            </w:pPr>
            <w:r w:rsidRPr="00556737">
              <w:rPr>
                <w:sz w:val="22"/>
              </w:rPr>
              <w:t xml:space="preserve">  public</w:t>
            </w:r>
            <w:r w:rsidR="008D0C13">
              <w:rPr>
                <w:sz w:val="22"/>
              </w:rPr>
              <w:t xml:space="preserve"> static</w:t>
            </w:r>
            <w:r w:rsidRPr="00556737">
              <w:rPr>
                <w:sz w:val="22"/>
              </w:rPr>
              <w:t xml:space="preserve"> void </w:t>
            </w:r>
            <w:proofErr w:type="spellStart"/>
            <w:r>
              <w:rPr>
                <w:sz w:val="22"/>
              </w:rPr>
              <w:t>thasi</w:t>
            </w:r>
            <w:proofErr w:type="spellEnd"/>
            <w:r w:rsidRPr="00556737">
              <w:rPr>
                <w:sz w:val="22"/>
              </w:rPr>
              <w:t>(</w:t>
            </w:r>
            <w:proofErr w:type="spellStart"/>
            <w:r>
              <w:rPr>
                <w:sz w:val="22"/>
              </w:rPr>
              <w:t>int</w:t>
            </w:r>
            <w:proofErr w:type="spellEnd"/>
            <w:r>
              <w:rPr>
                <w:sz w:val="22"/>
              </w:rPr>
              <w:t xml:space="preserve"> a, </w:t>
            </w:r>
            <w:proofErr w:type="spellStart"/>
            <w:r>
              <w:rPr>
                <w:sz w:val="22"/>
              </w:rPr>
              <w:t>int</w:t>
            </w:r>
            <w:proofErr w:type="spellEnd"/>
            <w:r>
              <w:rPr>
                <w:sz w:val="22"/>
              </w:rPr>
              <w:t xml:space="preserve"> b</w:t>
            </w:r>
            <w:r w:rsidRPr="00556737">
              <w:rPr>
                <w:sz w:val="22"/>
              </w:rPr>
              <w:t>){</w:t>
            </w:r>
          </w:p>
          <w:p w:rsidR="00F25521" w:rsidRPr="00556737" w:rsidRDefault="00F25521" w:rsidP="00F25521">
            <w:pPr>
              <w:rPr>
                <w:sz w:val="22"/>
              </w:rPr>
            </w:pPr>
            <w:r w:rsidRPr="00556737">
              <w:rPr>
                <w:sz w:val="22"/>
              </w:rPr>
              <w:t xml:space="preserve">    Sop(</w:t>
            </w:r>
            <w:proofErr w:type="spellStart"/>
            <w:r>
              <w:rPr>
                <w:sz w:val="22"/>
              </w:rPr>
              <w:t>a+b</w:t>
            </w:r>
            <w:proofErr w:type="spellEnd"/>
            <w:r>
              <w:rPr>
                <w:sz w:val="22"/>
              </w:rPr>
              <w:t>*3+32</w:t>
            </w:r>
            <w:r w:rsidRPr="00556737">
              <w:rPr>
                <w:sz w:val="22"/>
              </w:rPr>
              <w:t>);</w:t>
            </w:r>
          </w:p>
          <w:p w:rsidR="00F25521" w:rsidRPr="00556737" w:rsidRDefault="00F25521" w:rsidP="00F25521">
            <w:pPr>
              <w:rPr>
                <w:sz w:val="22"/>
              </w:rPr>
            </w:pPr>
            <w:r w:rsidRPr="00556737">
              <w:rPr>
                <w:sz w:val="22"/>
              </w:rPr>
              <w:t xml:space="preserve">  }</w:t>
            </w:r>
          </w:p>
          <w:p w:rsidR="00F25521" w:rsidRDefault="00F25521" w:rsidP="00F25521">
            <w:pPr>
              <w:rPr>
                <w:sz w:val="22"/>
              </w:rPr>
            </w:pPr>
            <w:r w:rsidRPr="00556737">
              <w:rPr>
                <w:sz w:val="22"/>
              </w:rPr>
              <w:t>}</w:t>
            </w:r>
          </w:p>
          <w:p w:rsidR="00F25521" w:rsidRDefault="00F25521" w:rsidP="00F25521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javac</w:t>
            </w:r>
            <w:proofErr w:type="spellEnd"/>
            <w:r>
              <w:rPr>
                <w:sz w:val="22"/>
              </w:rPr>
              <w:t xml:space="preserve"> TharsiAlgo.java</w:t>
            </w:r>
          </w:p>
          <w:p w:rsidR="00F25521" w:rsidRDefault="00F25521" w:rsidP="00F25521">
            <w:r>
              <w:rPr>
                <w:sz w:val="22"/>
              </w:rPr>
              <w:t>jar –</w:t>
            </w:r>
            <w:proofErr w:type="spellStart"/>
            <w:r>
              <w:rPr>
                <w:sz w:val="22"/>
              </w:rPr>
              <w:t>cvf</w:t>
            </w:r>
            <w:proofErr w:type="spellEnd"/>
            <w:r>
              <w:rPr>
                <w:sz w:val="22"/>
              </w:rPr>
              <w:t xml:space="preserve"> TharsiAlgo.jar </w:t>
            </w:r>
            <w:proofErr w:type="spellStart"/>
            <w:r>
              <w:rPr>
                <w:sz w:val="22"/>
              </w:rPr>
              <w:t>TharsiAlgo.class</w:t>
            </w:r>
            <w:proofErr w:type="spellEnd"/>
          </w:p>
        </w:tc>
        <w:tc>
          <w:tcPr>
            <w:tcW w:w="4788" w:type="dxa"/>
          </w:tcPr>
          <w:p w:rsidR="00F25521" w:rsidRDefault="00F25521" w:rsidP="00F25521">
            <w:pPr>
              <w:rPr>
                <w:sz w:val="22"/>
              </w:rPr>
            </w:pPr>
            <w:r>
              <w:rPr>
                <w:sz w:val="22"/>
              </w:rPr>
              <w:t>Download TharsiAlgo.jar then placed in D:</w:t>
            </w:r>
            <w:r w:rsidR="008D0C13">
              <w:rPr>
                <w:sz w:val="22"/>
              </w:rPr>
              <w:t>\</w:t>
            </w:r>
            <w:r>
              <w:rPr>
                <w:sz w:val="22"/>
              </w:rPr>
              <w:t xml:space="preserve"> of client’s machine </w:t>
            </w:r>
          </w:p>
          <w:p w:rsidR="00F25521" w:rsidRDefault="008D0C13" w:rsidP="00F25521">
            <w:pPr>
              <w:rPr>
                <w:sz w:val="22"/>
              </w:rPr>
            </w:pPr>
            <w:r>
              <w:rPr>
                <w:sz w:val="22"/>
              </w:rPr>
              <w:t xml:space="preserve">class </w:t>
            </w:r>
            <w:proofErr w:type="spellStart"/>
            <w:r>
              <w:rPr>
                <w:sz w:val="22"/>
              </w:rPr>
              <w:t>HelloAi</w:t>
            </w:r>
            <w:proofErr w:type="spellEnd"/>
            <w:r>
              <w:rPr>
                <w:sz w:val="22"/>
              </w:rPr>
              <w:t>{</w:t>
            </w:r>
          </w:p>
          <w:p w:rsidR="008D0C13" w:rsidRDefault="008D0C13" w:rsidP="00F25521">
            <w:pPr>
              <w:rPr>
                <w:sz w:val="22"/>
              </w:rPr>
            </w:pPr>
            <w:r>
              <w:rPr>
                <w:sz w:val="22"/>
              </w:rPr>
              <w:t xml:space="preserve">    p s v main(String </w:t>
            </w:r>
            <w:proofErr w:type="spellStart"/>
            <w:r>
              <w:rPr>
                <w:sz w:val="22"/>
              </w:rPr>
              <w:t>arg</w:t>
            </w:r>
            <w:proofErr w:type="spellEnd"/>
            <w:r>
              <w:rPr>
                <w:sz w:val="22"/>
              </w:rPr>
              <w:t>[]){</w:t>
            </w:r>
          </w:p>
          <w:p w:rsidR="008D0C13" w:rsidRDefault="008D0C13" w:rsidP="00F25521">
            <w:pPr>
              <w:rPr>
                <w:sz w:val="22"/>
              </w:rPr>
            </w:pPr>
            <w:r>
              <w:rPr>
                <w:sz w:val="22"/>
              </w:rPr>
              <w:t xml:space="preserve">       </w:t>
            </w:r>
            <w:proofErr w:type="spellStart"/>
            <w:r>
              <w:rPr>
                <w:sz w:val="22"/>
              </w:rPr>
              <w:t>TharsiAlgo.thasi</w:t>
            </w:r>
            <w:proofErr w:type="spellEnd"/>
            <w:r>
              <w:rPr>
                <w:sz w:val="22"/>
              </w:rPr>
              <w:t>(25,10);</w:t>
            </w:r>
          </w:p>
          <w:p w:rsidR="008D0C13" w:rsidRDefault="008D0C13" w:rsidP="00F25521">
            <w:pPr>
              <w:rPr>
                <w:sz w:val="22"/>
              </w:rPr>
            </w:pPr>
            <w:r>
              <w:rPr>
                <w:sz w:val="22"/>
              </w:rPr>
              <w:t xml:space="preserve">    }</w:t>
            </w:r>
          </w:p>
          <w:p w:rsidR="008D0C13" w:rsidRDefault="008D0C13" w:rsidP="00F25521">
            <w:pPr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F25521" w:rsidRDefault="00F25521" w:rsidP="00F25521"/>
        </w:tc>
      </w:tr>
    </w:tbl>
    <w:p w:rsidR="00F25521" w:rsidRDefault="00F25521" w:rsidP="002C7371"/>
    <w:p w:rsidR="008D0C13" w:rsidRDefault="008D0C13" w:rsidP="002C7371">
      <w:r>
        <w:t xml:space="preserve">But </w:t>
      </w:r>
      <w:r w:rsidRPr="008D0C13">
        <w:rPr>
          <w:color w:val="595959" w:themeColor="text1" w:themeTint="A6"/>
        </w:rPr>
        <w:t xml:space="preserve">c:\project&gt; </w:t>
      </w:r>
      <w:proofErr w:type="spellStart"/>
      <w:r>
        <w:t>javac</w:t>
      </w:r>
      <w:proofErr w:type="spellEnd"/>
      <w:r>
        <w:t xml:space="preserve"> HelloAi.java</w:t>
      </w:r>
    </w:p>
    <w:p w:rsidR="008D0C13" w:rsidRDefault="008D0C13" w:rsidP="002C7371">
      <w:r>
        <w:tab/>
        <w:t xml:space="preserve">CE: </w:t>
      </w:r>
      <w:r w:rsidR="007F3D7E">
        <w:t xml:space="preserve">cannot find symbol </w:t>
      </w:r>
    </w:p>
    <w:p w:rsidR="008D0C13" w:rsidRDefault="008D0C13" w:rsidP="002C7371">
      <w:r w:rsidRPr="008D0C13">
        <w:rPr>
          <w:color w:val="595959" w:themeColor="text1" w:themeTint="A6"/>
        </w:rPr>
        <w:t xml:space="preserve">c:\project&gt; </w:t>
      </w:r>
      <w:proofErr w:type="spellStart"/>
      <w:r>
        <w:t>javac</w:t>
      </w:r>
      <w:proofErr w:type="spellEnd"/>
      <w:r>
        <w:t xml:space="preserve"> –</w:t>
      </w:r>
      <w:proofErr w:type="spellStart"/>
      <w:r>
        <w:t>cp</w:t>
      </w:r>
      <w:proofErr w:type="spellEnd"/>
      <w:r>
        <w:t xml:space="preserve"> D: HelloAi.java</w:t>
      </w:r>
    </w:p>
    <w:p w:rsidR="008D0C13" w:rsidRDefault="008D0C13" w:rsidP="002C7371">
      <w:r>
        <w:tab/>
      </w:r>
      <w:r w:rsidR="007F3D7E">
        <w:t>CE: cannot find symbol</w:t>
      </w:r>
    </w:p>
    <w:p w:rsidR="008D0C13" w:rsidRDefault="008D0C13" w:rsidP="002C7371">
      <w:r>
        <w:tab/>
      </w:r>
      <w:proofErr w:type="gramStart"/>
      <w:r>
        <w:t>but</w:t>
      </w:r>
      <w:proofErr w:type="gramEnd"/>
      <w:r>
        <w:t xml:space="preserve"> only location is not enough to get that dependent class file</w:t>
      </w:r>
    </w:p>
    <w:p w:rsidR="008D0C13" w:rsidRDefault="008D0C13" w:rsidP="002C7371"/>
    <w:p w:rsidR="008D0C13" w:rsidRDefault="007F3D7E" w:rsidP="002C7371">
      <w:r w:rsidRPr="008D0C13">
        <w:rPr>
          <w:color w:val="595959" w:themeColor="text1" w:themeTint="A6"/>
        </w:rPr>
        <w:t xml:space="preserve">c:\project&gt; </w:t>
      </w:r>
      <w:proofErr w:type="spellStart"/>
      <w:r>
        <w:t>javac</w:t>
      </w:r>
      <w:proofErr w:type="spellEnd"/>
      <w:r>
        <w:t xml:space="preserve"> –</w:t>
      </w:r>
      <w:proofErr w:type="spellStart"/>
      <w:r>
        <w:t>cp</w:t>
      </w:r>
      <w:proofErr w:type="spellEnd"/>
      <w:r>
        <w:t xml:space="preserve"> D:\TharsiAlgo.jar HelloAi.java</w:t>
      </w:r>
    </w:p>
    <w:p w:rsidR="007F3D7E" w:rsidRDefault="007F3D7E" w:rsidP="002C7371">
      <w:r>
        <w:tab/>
      </w:r>
    </w:p>
    <w:p w:rsidR="007F3D7E" w:rsidRDefault="007F3D7E" w:rsidP="002C7371"/>
    <w:p w:rsidR="007F3D7E" w:rsidRDefault="007F3D7E" w:rsidP="007F3D7E">
      <w:r w:rsidRPr="008D0C13">
        <w:rPr>
          <w:color w:val="595959" w:themeColor="text1" w:themeTint="A6"/>
        </w:rPr>
        <w:lastRenderedPageBreak/>
        <w:t xml:space="preserve">c:\project&gt; </w:t>
      </w:r>
      <w:r>
        <w:t xml:space="preserve">java </w:t>
      </w:r>
      <w:proofErr w:type="spellStart"/>
      <w:r>
        <w:t>HelloAi</w:t>
      </w:r>
      <w:proofErr w:type="spellEnd"/>
    </w:p>
    <w:p w:rsidR="007F3D7E" w:rsidRDefault="007F3D7E" w:rsidP="007F3D7E">
      <w:r>
        <w:tab/>
        <w:t xml:space="preserve">RE: </w:t>
      </w:r>
      <w:proofErr w:type="spellStart"/>
      <w:r>
        <w:t>noClassDefFondError</w:t>
      </w:r>
      <w:proofErr w:type="spellEnd"/>
      <w:r>
        <w:t xml:space="preserve">: </w:t>
      </w:r>
      <w:proofErr w:type="spellStart"/>
      <w:r>
        <w:t>TharsiAlgo</w:t>
      </w:r>
      <w:proofErr w:type="spellEnd"/>
    </w:p>
    <w:p w:rsidR="007F3D7E" w:rsidRDefault="007F3D7E" w:rsidP="007F3D7E"/>
    <w:p w:rsidR="007F3D7E" w:rsidRDefault="007F3D7E" w:rsidP="007F3D7E">
      <w:r w:rsidRPr="008D0C13">
        <w:rPr>
          <w:color w:val="595959" w:themeColor="text1" w:themeTint="A6"/>
        </w:rPr>
        <w:t xml:space="preserve">c:\project&gt; </w:t>
      </w:r>
      <w:r>
        <w:t>java –</w:t>
      </w:r>
      <w:proofErr w:type="spellStart"/>
      <w:r>
        <w:t>cp</w:t>
      </w:r>
      <w:proofErr w:type="spellEnd"/>
      <w:r>
        <w:t xml:space="preserve"> D:\TharsiAlgo.jar </w:t>
      </w:r>
      <w:proofErr w:type="spellStart"/>
      <w:r>
        <w:t>HelloAi</w:t>
      </w:r>
      <w:proofErr w:type="spellEnd"/>
    </w:p>
    <w:p w:rsidR="00C94F1F" w:rsidRDefault="00C94F1F" w:rsidP="007F3D7E">
      <w:r>
        <w:tab/>
      </w:r>
      <w:r>
        <w:t xml:space="preserve">RE: </w:t>
      </w:r>
      <w:proofErr w:type="spellStart"/>
      <w:r>
        <w:t>noClassDefFondError</w:t>
      </w:r>
      <w:proofErr w:type="spellEnd"/>
      <w:r>
        <w:t xml:space="preserve">: </w:t>
      </w:r>
      <w:proofErr w:type="spellStart"/>
      <w:r>
        <w:t>HelloAi</w:t>
      </w:r>
      <w:proofErr w:type="spellEnd"/>
    </w:p>
    <w:p w:rsidR="00C94F1F" w:rsidRDefault="00C94F1F" w:rsidP="007F3D7E"/>
    <w:p w:rsidR="00C94F1F" w:rsidRDefault="00C94F1F" w:rsidP="00C94F1F">
      <w:r w:rsidRPr="008D0C13">
        <w:rPr>
          <w:color w:val="595959" w:themeColor="text1" w:themeTint="A6"/>
        </w:rPr>
        <w:t xml:space="preserve">c:\project&gt; </w:t>
      </w:r>
      <w:r>
        <w:t>java –</w:t>
      </w:r>
      <w:proofErr w:type="spellStart"/>
      <w:proofErr w:type="gramStart"/>
      <w:r>
        <w:t>cp</w:t>
      </w:r>
      <w:proofErr w:type="spellEnd"/>
      <w:r>
        <w:t xml:space="preserve"> </w:t>
      </w:r>
      <w:r>
        <w:t>.</w:t>
      </w:r>
      <w:proofErr w:type="gramEnd"/>
      <w:r>
        <w:t>;</w:t>
      </w:r>
      <w:r>
        <w:t xml:space="preserve">D:\TharsiAlgo.jar </w:t>
      </w:r>
      <w:proofErr w:type="spellStart"/>
      <w:r>
        <w:t>HelloAi</w:t>
      </w:r>
      <w:proofErr w:type="spellEnd"/>
    </w:p>
    <w:p w:rsidR="00C94F1F" w:rsidRDefault="00C94F1F" w:rsidP="007F3D7E"/>
    <w:p w:rsidR="00C94F1F" w:rsidRDefault="00552595" w:rsidP="00C94F1F">
      <w:pPr>
        <w:pStyle w:val="Heading3"/>
      </w:pPr>
      <w:r>
        <w:t>S</w:t>
      </w:r>
      <w:r w:rsidR="00C94F1F">
        <w:t xml:space="preserve">hortcut way to place jar file in </w:t>
      </w:r>
      <w:proofErr w:type="spellStart"/>
      <w:r w:rsidR="00C94F1F">
        <w:t>classpath</w:t>
      </w:r>
      <w:proofErr w:type="spellEnd"/>
    </w:p>
    <w:p w:rsidR="00C94F1F" w:rsidRDefault="00C94F1F" w:rsidP="00C94F1F">
      <w:proofErr w:type="gramStart"/>
      <w:r>
        <w:t>if</w:t>
      </w:r>
      <w:proofErr w:type="gramEnd"/>
      <w:r>
        <w:t xml:space="preserve"> we pace jar file in the following location all classes in the jar file will be available to </w:t>
      </w:r>
      <w:proofErr w:type="spellStart"/>
      <w:r>
        <w:t>jvm</w:t>
      </w:r>
      <w:proofErr w:type="spellEnd"/>
      <w:r>
        <w:t xml:space="preserve"> and compiler </w:t>
      </w:r>
    </w:p>
    <w:p w:rsidR="00C94F1F" w:rsidRDefault="00C94F1F" w:rsidP="00C94F1F"/>
    <w:p w:rsidR="00C94F1F" w:rsidRPr="00C94F1F" w:rsidRDefault="00C94F1F" w:rsidP="00C94F1F">
      <w:r w:rsidRPr="00C94F1F">
        <w:t>C:\Program Files\Java\</w:t>
      </w:r>
      <w:r w:rsidRPr="00C94F1F">
        <w:rPr>
          <w:color w:val="FF0000"/>
        </w:rPr>
        <w:t>jdk1.8.0_271\</w:t>
      </w:r>
      <w:proofErr w:type="spellStart"/>
      <w:r w:rsidRPr="00C94F1F">
        <w:rPr>
          <w:color w:val="FF0000"/>
        </w:rPr>
        <w:t>jre</w:t>
      </w:r>
      <w:proofErr w:type="spellEnd"/>
      <w:r w:rsidRPr="00C94F1F">
        <w:rPr>
          <w:color w:val="FF0000"/>
        </w:rPr>
        <w:t>\lib\</w:t>
      </w:r>
      <w:proofErr w:type="spellStart"/>
      <w:r w:rsidRPr="00C94F1F">
        <w:rPr>
          <w:color w:val="FF0000"/>
        </w:rPr>
        <w:t>ext</w:t>
      </w:r>
      <w:proofErr w:type="spellEnd"/>
      <w:r w:rsidRPr="00C94F1F">
        <w:rPr>
          <w:color w:val="FF0000"/>
        </w:rPr>
        <w:t xml:space="preserve"> </w:t>
      </w:r>
      <w:r>
        <w:rPr>
          <w:color w:val="FF0000"/>
        </w:rPr>
        <w:t xml:space="preserve">\ </w:t>
      </w:r>
      <w:r w:rsidRPr="00C94F1F">
        <w:t>*myjar.jar</w:t>
      </w:r>
    </w:p>
    <w:p w:rsidR="00C94F1F" w:rsidRDefault="00C94F1F" w:rsidP="00C94F1F">
      <w:pPr>
        <w:rPr>
          <w:color w:val="FF0000"/>
        </w:rPr>
      </w:pPr>
    </w:p>
    <w:p w:rsidR="00C94F1F" w:rsidRDefault="00552595" w:rsidP="00552595">
      <w:pPr>
        <w:pStyle w:val="Heading3"/>
      </w:pPr>
      <w:r>
        <w:t>System properties</w:t>
      </w:r>
    </w:p>
    <w:p w:rsidR="00552595" w:rsidRDefault="00552595" w:rsidP="00552595">
      <w:r>
        <w:t>For every system some persistence information will be maintain in the form of system properties.</w:t>
      </w:r>
    </w:p>
    <w:p w:rsidR="00552595" w:rsidRPr="003E2FE6" w:rsidRDefault="00552595" w:rsidP="00552595">
      <w:pPr>
        <w:rPr>
          <w:sz w:val="22"/>
        </w:rPr>
      </w:pPr>
      <w:proofErr w:type="gramStart"/>
      <w:r w:rsidRPr="003E2FE6">
        <w:rPr>
          <w:sz w:val="22"/>
        </w:rPr>
        <w:t>import</w:t>
      </w:r>
      <w:proofErr w:type="gramEnd"/>
      <w:r w:rsidRPr="003E2FE6">
        <w:rPr>
          <w:sz w:val="22"/>
        </w:rPr>
        <w:t xml:space="preserve"> </w:t>
      </w:r>
      <w:proofErr w:type="spellStart"/>
      <w:r w:rsidRPr="003E2FE6">
        <w:rPr>
          <w:sz w:val="22"/>
        </w:rPr>
        <w:t>java.util</w:t>
      </w:r>
      <w:proofErr w:type="spellEnd"/>
      <w:r w:rsidRPr="003E2FE6">
        <w:rPr>
          <w:sz w:val="22"/>
        </w:rPr>
        <w:t>.*;</w:t>
      </w:r>
    </w:p>
    <w:p w:rsidR="00552595" w:rsidRPr="003E2FE6" w:rsidRDefault="003E2FE6" w:rsidP="00552595">
      <w:pPr>
        <w:rPr>
          <w:sz w:val="22"/>
        </w:rPr>
      </w:pPr>
      <w:proofErr w:type="gramStart"/>
      <w:r>
        <w:rPr>
          <w:sz w:val="22"/>
        </w:rPr>
        <w:t>class</w:t>
      </w:r>
      <w:proofErr w:type="gramEnd"/>
      <w:r>
        <w:rPr>
          <w:sz w:val="22"/>
        </w:rPr>
        <w:t xml:space="preserve"> </w:t>
      </w:r>
      <w:r w:rsidR="00552595" w:rsidRPr="003E2FE6">
        <w:rPr>
          <w:sz w:val="22"/>
        </w:rPr>
        <w:t>Hello{</w:t>
      </w:r>
    </w:p>
    <w:p w:rsidR="00552595" w:rsidRPr="003E2FE6" w:rsidRDefault="00552595" w:rsidP="00552595">
      <w:pPr>
        <w:rPr>
          <w:sz w:val="22"/>
        </w:rPr>
      </w:pPr>
      <w:r w:rsidRPr="003E2FE6">
        <w:rPr>
          <w:sz w:val="22"/>
        </w:rPr>
        <w:tab/>
      </w:r>
      <w:proofErr w:type="gramStart"/>
      <w:r w:rsidRPr="003E2FE6">
        <w:rPr>
          <w:sz w:val="22"/>
        </w:rPr>
        <w:t>public</w:t>
      </w:r>
      <w:proofErr w:type="gramEnd"/>
      <w:r w:rsidRPr="003E2FE6">
        <w:rPr>
          <w:sz w:val="22"/>
        </w:rPr>
        <w:t xml:space="preserve"> static void main(String </w:t>
      </w:r>
      <w:proofErr w:type="spellStart"/>
      <w:r w:rsidRPr="003E2FE6">
        <w:rPr>
          <w:sz w:val="22"/>
        </w:rPr>
        <w:t>arg</w:t>
      </w:r>
      <w:proofErr w:type="spellEnd"/>
      <w:r w:rsidRPr="003E2FE6">
        <w:rPr>
          <w:sz w:val="22"/>
        </w:rPr>
        <w:t>[]){</w:t>
      </w:r>
    </w:p>
    <w:p w:rsidR="00552595" w:rsidRPr="003E2FE6" w:rsidRDefault="00552595" w:rsidP="00552595">
      <w:pPr>
        <w:rPr>
          <w:sz w:val="22"/>
        </w:rPr>
      </w:pPr>
      <w:r w:rsidRPr="003E2FE6">
        <w:rPr>
          <w:sz w:val="22"/>
        </w:rPr>
        <w:tab/>
      </w:r>
      <w:r w:rsidRPr="003E2FE6">
        <w:rPr>
          <w:sz w:val="22"/>
        </w:rPr>
        <w:tab/>
        <w:t xml:space="preserve">Properties p = </w:t>
      </w:r>
      <w:proofErr w:type="spellStart"/>
      <w:proofErr w:type="gramStart"/>
      <w:r w:rsidRPr="003E2FE6">
        <w:rPr>
          <w:sz w:val="22"/>
        </w:rPr>
        <w:t>System.getProperties</w:t>
      </w:r>
      <w:proofErr w:type="spellEnd"/>
      <w:r w:rsidRPr="003E2FE6">
        <w:rPr>
          <w:sz w:val="22"/>
        </w:rPr>
        <w:t>(</w:t>
      </w:r>
      <w:proofErr w:type="gramEnd"/>
      <w:r w:rsidRPr="003E2FE6">
        <w:rPr>
          <w:sz w:val="22"/>
        </w:rPr>
        <w:t>);</w:t>
      </w:r>
    </w:p>
    <w:p w:rsidR="00552595" w:rsidRPr="003E2FE6" w:rsidRDefault="00552595" w:rsidP="00552595">
      <w:pPr>
        <w:rPr>
          <w:sz w:val="22"/>
        </w:rPr>
      </w:pPr>
      <w:r w:rsidRPr="003E2FE6">
        <w:rPr>
          <w:sz w:val="22"/>
        </w:rPr>
        <w:tab/>
      </w:r>
      <w:r w:rsidRPr="003E2FE6">
        <w:rPr>
          <w:sz w:val="22"/>
        </w:rPr>
        <w:tab/>
      </w:r>
      <w:proofErr w:type="spellStart"/>
      <w:proofErr w:type="gramStart"/>
      <w:r w:rsidRPr="003E2FE6">
        <w:rPr>
          <w:sz w:val="22"/>
        </w:rPr>
        <w:t>p.list</w:t>
      </w:r>
      <w:proofErr w:type="spellEnd"/>
      <w:r w:rsidRPr="003E2FE6">
        <w:rPr>
          <w:sz w:val="22"/>
        </w:rPr>
        <w:t>(</w:t>
      </w:r>
      <w:proofErr w:type="spellStart"/>
      <w:proofErr w:type="gramEnd"/>
      <w:r w:rsidRPr="003E2FE6">
        <w:rPr>
          <w:sz w:val="22"/>
        </w:rPr>
        <w:t>System.out</w:t>
      </w:r>
      <w:proofErr w:type="spellEnd"/>
      <w:r w:rsidRPr="003E2FE6">
        <w:rPr>
          <w:sz w:val="22"/>
        </w:rPr>
        <w:t>);</w:t>
      </w:r>
    </w:p>
    <w:p w:rsidR="00552595" w:rsidRPr="003E2FE6" w:rsidRDefault="00552595" w:rsidP="00552595">
      <w:pPr>
        <w:rPr>
          <w:sz w:val="22"/>
        </w:rPr>
      </w:pPr>
      <w:r w:rsidRPr="003E2FE6">
        <w:rPr>
          <w:sz w:val="22"/>
        </w:rPr>
        <w:tab/>
        <w:t>}</w:t>
      </w:r>
    </w:p>
    <w:p w:rsidR="00552595" w:rsidRPr="003E2FE6" w:rsidRDefault="00552595" w:rsidP="00552595">
      <w:pPr>
        <w:rPr>
          <w:sz w:val="22"/>
        </w:rPr>
      </w:pPr>
      <w:r w:rsidRPr="003E2FE6">
        <w:rPr>
          <w:sz w:val="22"/>
        </w:rPr>
        <w:t>}</w:t>
      </w:r>
    </w:p>
    <w:p w:rsidR="003E2FE6" w:rsidRDefault="003E2FE6" w:rsidP="00552595">
      <w:proofErr w:type="gramStart"/>
      <w:r>
        <w:t>this</w:t>
      </w:r>
      <w:proofErr w:type="gramEnd"/>
      <w:r>
        <w:t xml:space="preserve"> will display all properties </w:t>
      </w:r>
    </w:p>
    <w:p w:rsidR="003E2FE6" w:rsidRDefault="003E2FE6" w:rsidP="00552595"/>
    <w:p w:rsidR="003E2FE6" w:rsidRDefault="003E2FE6" w:rsidP="00552595">
      <w:r>
        <w:lastRenderedPageBreak/>
        <w:t>To add more properties when run this</w:t>
      </w:r>
      <w:proofErr w:type="gramStart"/>
      <w:r>
        <w:t>..</w:t>
      </w:r>
      <w:proofErr w:type="gramEnd"/>
      <w:r>
        <w:t xml:space="preserve"> </w:t>
      </w:r>
    </w:p>
    <w:p w:rsidR="003E2FE6" w:rsidRPr="003E2FE6" w:rsidRDefault="003E2FE6" w:rsidP="00552595">
      <w:pPr>
        <w:rPr>
          <w:sz w:val="22"/>
        </w:rPr>
      </w:pPr>
      <w:proofErr w:type="gramStart"/>
      <w:r w:rsidRPr="003E2FE6">
        <w:rPr>
          <w:sz w:val="22"/>
        </w:rPr>
        <w:t>java</w:t>
      </w:r>
      <w:proofErr w:type="gramEnd"/>
      <w:r w:rsidRPr="003E2FE6">
        <w:rPr>
          <w:sz w:val="22"/>
        </w:rPr>
        <w:t xml:space="preserve"> </w:t>
      </w:r>
      <w:r w:rsidRPr="003C79EF">
        <w:rPr>
          <w:color w:val="7F7F7F" w:themeColor="text1" w:themeTint="80"/>
          <w:sz w:val="22"/>
        </w:rPr>
        <w:t>–</w:t>
      </w:r>
      <w:proofErr w:type="spellStart"/>
      <w:r w:rsidRPr="003C79EF">
        <w:rPr>
          <w:color w:val="7F7F7F" w:themeColor="text1" w:themeTint="80"/>
          <w:sz w:val="22"/>
        </w:rPr>
        <w:t>Dname</w:t>
      </w:r>
      <w:proofErr w:type="spellEnd"/>
      <w:r w:rsidRPr="003C79EF">
        <w:rPr>
          <w:color w:val="7F7F7F" w:themeColor="text1" w:themeTint="80"/>
          <w:sz w:val="22"/>
        </w:rPr>
        <w:t xml:space="preserve"> = hello </w:t>
      </w:r>
      <w:proofErr w:type="spellStart"/>
      <w:r w:rsidRPr="003E2FE6">
        <w:rPr>
          <w:sz w:val="22"/>
        </w:rPr>
        <w:t>Hello</w:t>
      </w:r>
      <w:proofErr w:type="spellEnd"/>
    </w:p>
    <w:p w:rsidR="003E2FE6" w:rsidRPr="003E2FE6" w:rsidRDefault="003E2FE6" w:rsidP="00552595">
      <w:pPr>
        <w:rPr>
          <w:sz w:val="22"/>
        </w:rPr>
      </w:pPr>
      <w:r w:rsidRPr="003E2FE6">
        <w:rPr>
          <w:sz w:val="22"/>
        </w:rPr>
        <w:tab/>
        <w:t>-</w:t>
      </w:r>
      <w:proofErr w:type="gramStart"/>
      <w:r w:rsidRPr="003E2FE6">
        <w:rPr>
          <w:sz w:val="22"/>
        </w:rPr>
        <w:t>D[</w:t>
      </w:r>
      <w:proofErr w:type="spellStart"/>
      <w:proofErr w:type="gramEnd"/>
      <w:r w:rsidRPr="003E2FE6">
        <w:rPr>
          <w:sz w:val="22"/>
        </w:rPr>
        <w:t>property_key</w:t>
      </w:r>
      <w:proofErr w:type="spellEnd"/>
      <w:r w:rsidRPr="003E2FE6">
        <w:rPr>
          <w:sz w:val="22"/>
        </w:rPr>
        <w:t>] = [value]</w:t>
      </w:r>
    </w:p>
    <w:p w:rsidR="003E2FE6" w:rsidRPr="003E2FE6" w:rsidRDefault="003E2FE6" w:rsidP="00552595">
      <w:pPr>
        <w:rPr>
          <w:sz w:val="22"/>
        </w:rPr>
      </w:pPr>
      <w:r w:rsidRPr="003E2FE6">
        <w:rPr>
          <w:sz w:val="22"/>
        </w:rPr>
        <w:tab/>
        <w:t>(</w:t>
      </w:r>
      <w:proofErr w:type="gramStart"/>
      <w:r w:rsidRPr="003E2FE6">
        <w:rPr>
          <w:sz w:val="22"/>
        </w:rPr>
        <w:t>space</w:t>
      </w:r>
      <w:proofErr w:type="gramEnd"/>
      <w:r w:rsidRPr="003E2FE6">
        <w:rPr>
          <w:sz w:val="22"/>
        </w:rPr>
        <w:t xml:space="preserve"> is not allowed after -D)</w:t>
      </w:r>
    </w:p>
    <w:p w:rsidR="003C79EF" w:rsidRDefault="003C79EF" w:rsidP="003C79EF">
      <w:pPr>
        <w:rPr>
          <w:sz w:val="22"/>
        </w:rPr>
      </w:pPr>
    </w:p>
    <w:p w:rsidR="003C79EF" w:rsidRPr="002463F6" w:rsidRDefault="002463F6" w:rsidP="002463F6">
      <w:r w:rsidRPr="002463F6">
        <w:t xml:space="preserve">The main advantage of setting system property is we can customize behavior of our program  </w:t>
      </w:r>
    </w:p>
    <w:p w:rsidR="003C79EF" w:rsidRPr="003E2FE6" w:rsidRDefault="003C79EF" w:rsidP="003C79EF">
      <w:pPr>
        <w:rPr>
          <w:sz w:val="22"/>
        </w:rPr>
      </w:pPr>
      <w:proofErr w:type="gramStart"/>
      <w:r>
        <w:rPr>
          <w:sz w:val="22"/>
        </w:rPr>
        <w:t>class</w:t>
      </w:r>
      <w:proofErr w:type="gramEnd"/>
      <w:r>
        <w:rPr>
          <w:sz w:val="22"/>
        </w:rPr>
        <w:t xml:space="preserve"> </w:t>
      </w:r>
      <w:r w:rsidRPr="003E2FE6">
        <w:rPr>
          <w:sz w:val="22"/>
        </w:rPr>
        <w:t>Hello{</w:t>
      </w:r>
    </w:p>
    <w:p w:rsidR="003C79EF" w:rsidRPr="003E2FE6" w:rsidRDefault="003C79EF" w:rsidP="003C79EF">
      <w:pPr>
        <w:rPr>
          <w:sz w:val="22"/>
        </w:rPr>
      </w:pPr>
      <w:r w:rsidRPr="003E2FE6">
        <w:rPr>
          <w:sz w:val="22"/>
        </w:rPr>
        <w:tab/>
      </w:r>
      <w:proofErr w:type="gramStart"/>
      <w:r w:rsidRPr="003E2FE6">
        <w:rPr>
          <w:sz w:val="22"/>
        </w:rPr>
        <w:t>public</w:t>
      </w:r>
      <w:proofErr w:type="gramEnd"/>
      <w:r w:rsidRPr="003E2FE6">
        <w:rPr>
          <w:sz w:val="22"/>
        </w:rPr>
        <w:t xml:space="preserve"> static void main(String </w:t>
      </w:r>
      <w:proofErr w:type="spellStart"/>
      <w:r w:rsidRPr="003E2FE6">
        <w:rPr>
          <w:sz w:val="22"/>
        </w:rPr>
        <w:t>arg</w:t>
      </w:r>
      <w:proofErr w:type="spellEnd"/>
      <w:r w:rsidRPr="003E2FE6">
        <w:rPr>
          <w:sz w:val="22"/>
        </w:rPr>
        <w:t>[]){</w:t>
      </w:r>
    </w:p>
    <w:p w:rsidR="00C94F1F" w:rsidRDefault="003C79EF" w:rsidP="007F3D7E">
      <w:r>
        <w:tab/>
      </w:r>
      <w:r w:rsidR="002463F6">
        <w:tab/>
      </w:r>
      <w:r w:rsidRPr="003E2FE6">
        <w:rPr>
          <w:sz w:val="22"/>
        </w:rPr>
        <w:t>S</w:t>
      </w:r>
      <w:r>
        <w:rPr>
          <w:sz w:val="22"/>
        </w:rPr>
        <w:t xml:space="preserve">tring course = </w:t>
      </w:r>
      <w:proofErr w:type="spellStart"/>
      <w:proofErr w:type="gramStart"/>
      <w:r>
        <w:rPr>
          <w:sz w:val="22"/>
        </w:rPr>
        <w:t>S</w:t>
      </w:r>
      <w:r w:rsidRPr="003E2FE6">
        <w:rPr>
          <w:sz w:val="22"/>
        </w:rPr>
        <w:t>ystem.getProperties</w:t>
      </w:r>
      <w:proofErr w:type="spellEnd"/>
      <w:r w:rsidRPr="003E2FE6">
        <w:rPr>
          <w:sz w:val="22"/>
        </w:rPr>
        <w:t>(</w:t>
      </w:r>
      <w:proofErr w:type="gramEnd"/>
      <w:r>
        <w:rPr>
          <w:sz w:val="22"/>
        </w:rPr>
        <w:t>“course”</w:t>
      </w:r>
      <w:r w:rsidRPr="003E2FE6">
        <w:rPr>
          <w:sz w:val="22"/>
        </w:rPr>
        <w:t>);</w:t>
      </w:r>
    </w:p>
    <w:p w:rsidR="00C94F1F" w:rsidRPr="003C79EF" w:rsidRDefault="003C79EF" w:rsidP="007F3D7E">
      <w:pPr>
        <w:rPr>
          <w:sz w:val="22"/>
        </w:rPr>
      </w:pPr>
      <w:r>
        <w:tab/>
      </w:r>
      <w:r w:rsidR="002463F6">
        <w:tab/>
      </w:r>
      <w:proofErr w:type="gramStart"/>
      <w:r w:rsidRPr="003C79EF">
        <w:rPr>
          <w:sz w:val="22"/>
        </w:rPr>
        <w:t>if</w:t>
      </w:r>
      <w:proofErr w:type="gramEnd"/>
      <w:r w:rsidRPr="003C79EF">
        <w:rPr>
          <w:sz w:val="22"/>
        </w:rPr>
        <w:t xml:space="preserve"> (</w:t>
      </w:r>
      <w:proofErr w:type="spellStart"/>
      <w:r w:rsidRPr="003C79EF">
        <w:rPr>
          <w:sz w:val="22"/>
        </w:rPr>
        <w:t>course.equals</w:t>
      </w:r>
      <w:proofErr w:type="spellEnd"/>
      <w:r w:rsidRPr="003C79EF">
        <w:rPr>
          <w:sz w:val="22"/>
        </w:rPr>
        <w:t>(“java”)){</w:t>
      </w:r>
      <w:r w:rsidR="002463F6">
        <w:rPr>
          <w:sz w:val="22"/>
        </w:rPr>
        <w:t xml:space="preserve"> Sop(“java info”);</w:t>
      </w:r>
      <w:r w:rsidRPr="003C79EF">
        <w:rPr>
          <w:sz w:val="22"/>
        </w:rPr>
        <w:t xml:space="preserve"> }</w:t>
      </w:r>
    </w:p>
    <w:p w:rsidR="007F3D7E" w:rsidRDefault="003C79EF" w:rsidP="007F3D7E">
      <w:pPr>
        <w:rPr>
          <w:sz w:val="22"/>
        </w:rPr>
      </w:pPr>
      <w:r w:rsidRPr="003C79EF">
        <w:rPr>
          <w:sz w:val="22"/>
        </w:rPr>
        <w:tab/>
      </w:r>
      <w:r w:rsidR="002463F6">
        <w:rPr>
          <w:sz w:val="22"/>
        </w:rPr>
        <w:tab/>
      </w:r>
      <w:proofErr w:type="gramStart"/>
      <w:r w:rsidRPr="003C79EF">
        <w:rPr>
          <w:sz w:val="22"/>
        </w:rPr>
        <w:t>else</w:t>
      </w:r>
      <w:proofErr w:type="gramEnd"/>
      <w:r w:rsidRPr="003C79EF">
        <w:rPr>
          <w:sz w:val="22"/>
        </w:rPr>
        <w:t xml:space="preserve"> </w:t>
      </w:r>
      <w:r w:rsidR="002463F6">
        <w:rPr>
          <w:sz w:val="22"/>
        </w:rPr>
        <w:t>{</w:t>
      </w:r>
      <w:r w:rsidR="002463F6">
        <w:rPr>
          <w:sz w:val="22"/>
        </w:rPr>
        <w:t xml:space="preserve"> Sop(“</w:t>
      </w:r>
      <w:r w:rsidR="002463F6">
        <w:rPr>
          <w:sz w:val="22"/>
        </w:rPr>
        <w:t>html</w:t>
      </w:r>
      <w:r w:rsidR="002463F6">
        <w:rPr>
          <w:sz w:val="22"/>
        </w:rPr>
        <w:t xml:space="preserve"> info”);</w:t>
      </w:r>
      <w:r w:rsidR="002463F6" w:rsidRPr="003C79EF">
        <w:rPr>
          <w:sz w:val="22"/>
        </w:rPr>
        <w:t xml:space="preserve"> </w:t>
      </w:r>
      <w:r w:rsidRPr="003C79EF">
        <w:rPr>
          <w:sz w:val="22"/>
        </w:rPr>
        <w:t>}</w:t>
      </w:r>
    </w:p>
    <w:p w:rsidR="002463F6" w:rsidRPr="003C79EF" w:rsidRDefault="002463F6" w:rsidP="007F3D7E">
      <w:pPr>
        <w:rPr>
          <w:sz w:val="22"/>
        </w:rPr>
      </w:pPr>
      <w:r>
        <w:rPr>
          <w:sz w:val="22"/>
        </w:rPr>
        <w:tab/>
        <w:t>}</w:t>
      </w:r>
    </w:p>
    <w:p w:rsidR="003C79EF" w:rsidRPr="003C79EF" w:rsidRDefault="003C79EF" w:rsidP="007F3D7E">
      <w:pPr>
        <w:rPr>
          <w:sz w:val="22"/>
        </w:rPr>
      </w:pPr>
      <w:r w:rsidRPr="003C79EF">
        <w:rPr>
          <w:sz w:val="22"/>
        </w:rPr>
        <w:t>}</w:t>
      </w:r>
    </w:p>
    <w:p w:rsidR="007F3D7E" w:rsidRDefault="007F3D7E" w:rsidP="007F3D7E"/>
    <w:p w:rsidR="007F3D7E" w:rsidRDefault="002463F6" w:rsidP="002463F6">
      <w:pPr>
        <w:pStyle w:val="Heading2"/>
      </w:pPr>
      <w:proofErr w:type="gramStart"/>
      <w:r>
        <w:t>jar</w:t>
      </w:r>
      <w:proofErr w:type="gramEnd"/>
      <w:r>
        <w:t xml:space="preserve"> vs. war vs. ear</w:t>
      </w:r>
    </w:p>
    <w:p w:rsidR="002463F6" w:rsidRDefault="002463F6" w:rsidP="002463F6">
      <w:pPr>
        <w:pStyle w:val="Heading4"/>
      </w:pPr>
      <w:proofErr w:type="gramStart"/>
      <w:r>
        <w:t>jar</w:t>
      </w:r>
      <w:proofErr w:type="gramEnd"/>
      <w:r>
        <w:t xml:space="preserve"> (java archive) </w:t>
      </w:r>
    </w:p>
    <w:p w:rsidR="002463F6" w:rsidRPr="002463F6" w:rsidRDefault="002463F6" w:rsidP="002463F6">
      <w:r>
        <w:t xml:space="preserve">It contains group of .class file </w:t>
      </w:r>
    </w:p>
    <w:p w:rsidR="007F3D7E" w:rsidRDefault="007F3D7E" w:rsidP="002C7371"/>
    <w:p w:rsidR="002463F6" w:rsidRDefault="002463F6" w:rsidP="002463F6">
      <w:pPr>
        <w:pStyle w:val="Heading4"/>
      </w:pPr>
      <w:proofErr w:type="gramStart"/>
      <w:r>
        <w:t>war</w:t>
      </w:r>
      <w:proofErr w:type="gramEnd"/>
      <w:r>
        <w:t xml:space="preserve"> (</w:t>
      </w:r>
      <w:r>
        <w:t>web</w:t>
      </w:r>
      <w:r>
        <w:t xml:space="preserve"> archive) </w:t>
      </w:r>
    </w:p>
    <w:p w:rsidR="002607A3" w:rsidRDefault="002607A3" w:rsidP="002463F6">
      <w:proofErr w:type="gramStart"/>
      <w:r>
        <w:t>war</w:t>
      </w:r>
      <w:proofErr w:type="gramEnd"/>
      <w:r>
        <w:t xml:space="preserve"> file represents one web application. </w:t>
      </w:r>
    </w:p>
    <w:p w:rsidR="002607A3" w:rsidRDefault="002607A3" w:rsidP="002463F6">
      <w:r>
        <w:t xml:space="preserve">Which contains servlets, </w:t>
      </w:r>
      <w:proofErr w:type="spellStart"/>
      <w:r>
        <w:t>jsp</w:t>
      </w:r>
      <w:proofErr w:type="spellEnd"/>
      <w:r>
        <w:t xml:space="preserve">, html pages, </w:t>
      </w:r>
      <w:proofErr w:type="spellStart"/>
      <w:r>
        <w:t>js</w:t>
      </w:r>
      <w:proofErr w:type="spellEnd"/>
      <w:r>
        <w:t xml:space="preserve">, </w:t>
      </w:r>
      <w:proofErr w:type="spellStart"/>
      <w:r>
        <w:t>css</w:t>
      </w:r>
      <w:proofErr w:type="spellEnd"/>
      <w:r>
        <w:t>, xml</w:t>
      </w:r>
      <w:proofErr w:type="gramStart"/>
      <w:r>
        <w:t>, ..</w:t>
      </w:r>
      <w:proofErr w:type="gramEnd"/>
      <w:r>
        <w:t xml:space="preserve"> </w:t>
      </w:r>
      <w:proofErr w:type="gramStart"/>
      <w:r>
        <w:t>etc</w:t>
      </w:r>
      <w:proofErr w:type="gramEnd"/>
      <w:r>
        <w:t xml:space="preserve">.   </w:t>
      </w:r>
    </w:p>
    <w:p w:rsidR="002607A3" w:rsidRDefault="002607A3" w:rsidP="002463F6">
      <w:r>
        <w:t xml:space="preserve">So Project Deployment, delivery, and transportation will be easy. </w:t>
      </w:r>
    </w:p>
    <w:p w:rsidR="002607A3" w:rsidRPr="002463F6" w:rsidRDefault="002607A3" w:rsidP="002463F6"/>
    <w:p w:rsidR="008D0C13" w:rsidRDefault="002607A3" w:rsidP="002607A3">
      <w:pPr>
        <w:pStyle w:val="Heading4"/>
      </w:pPr>
      <w:proofErr w:type="gramStart"/>
      <w:r>
        <w:t>ear</w:t>
      </w:r>
      <w:proofErr w:type="gramEnd"/>
      <w:r>
        <w:t xml:space="preserve"> (enterprise archive)</w:t>
      </w:r>
    </w:p>
    <w:p w:rsidR="002607A3" w:rsidRDefault="002607A3" w:rsidP="002607A3">
      <w:proofErr w:type="gramStart"/>
      <w:r>
        <w:t>ear</w:t>
      </w:r>
      <w:proofErr w:type="gramEnd"/>
      <w:r>
        <w:t xml:space="preserve"> file represents one enterprise application </w:t>
      </w:r>
    </w:p>
    <w:p w:rsidR="002607A3" w:rsidRPr="002607A3" w:rsidRDefault="002607A3" w:rsidP="002607A3">
      <w:r>
        <w:t xml:space="preserve">Which contains servlets, </w:t>
      </w:r>
      <w:proofErr w:type="spellStart"/>
      <w:r>
        <w:t>jsps</w:t>
      </w:r>
      <w:proofErr w:type="spellEnd"/>
      <w:r>
        <w:t xml:space="preserve">, </w:t>
      </w:r>
      <w:proofErr w:type="spellStart"/>
      <w:r>
        <w:t>ejabs</w:t>
      </w:r>
      <w:proofErr w:type="spellEnd"/>
      <w:r>
        <w:t xml:space="preserve">, </w:t>
      </w:r>
      <w:proofErr w:type="spellStart"/>
      <w:r>
        <w:t>jms</w:t>
      </w:r>
      <w:proofErr w:type="spellEnd"/>
      <w:r>
        <w:t xml:space="preserve"> components</w:t>
      </w:r>
      <w:proofErr w:type="gramStart"/>
      <w:r w:rsidR="00103B2E">
        <w:t>, ..</w:t>
      </w:r>
      <w:proofErr w:type="gramEnd"/>
      <w:r>
        <w:t xml:space="preserve"> </w:t>
      </w:r>
      <w:proofErr w:type="gramStart"/>
      <w:r>
        <w:t>etc</w:t>
      </w:r>
      <w:proofErr w:type="gramEnd"/>
      <w:r>
        <w:t>.</w:t>
      </w:r>
    </w:p>
    <w:p w:rsidR="008D0C13" w:rsidRDefault="00103B2E" w:rsidP="002C7371">
      <w:r>
        <w:lastRenderedPageBreak/>
        <w:t>Note: in general ear file represents a group of war files and jar files</w:t>
      </w:r>
    </w:p>
    <w:p w:rsidR="002C7371" w:rsidRDefault="002C7371" w:rsidP="002C7371">
      <w:r>
        <w:t xml:space="preserve"> </w:t>
      </w:r>
    </w:p>
    <w:p w:rsidR="002C7371" w:rsidRDefault="00103B2E" w:rsidP="00103B2E">
      <w:pPr>
        <w:pStyle w:val="Heading3"/>
      </w:pPr>
      <w:proofErr w:type="gramStart"/>
      <w:r>
        <w:t>web</w:t>
      </w:r>
      <w:proofErr w:type="gramEnd"/>
      <w:r>
        <w:t xml:space="preserve"> application vs. enterprise application</w:t>
      </w:r>
    </w:p>
    <w:p w:rsidR="00103B2E" w:rsidRDefault="00103B2E" w:rsidP="00103B2E">
      <w:r>
        <w:t xml:space="preserve">A web application can be developed by only web related technologies like servlets, </w:t>
      </w:r>
      <w:proofErr w:type="spellStart"/>
      <w:r>
        <w:t>jsps</w:t>
      </w:r>
      <w:proofErr w:type="spellEnd"/>
      <w:r>
        <w:t xml:space="preserve">, + html, </w:t>
      </w:r>
      <w:proofErr w:type="spellStart"/>
      <w:r>
        <w:t>css</w:t>
      </w:r>
      <w:proofErr w:type="spellEnd"/>
      <w:r>
        <w:t xml:space="preserve">, </w:t>
      </w:r>
      <w:proofErr w:type="spellStart"/>
      <w:proofErr w:type="gramStart"/>
      <w:r>
        <w:t>js</w:t>
      </w:r>
      <w:proofErr w:type="spellEnd"/>
      <w:r>
        <w:t xml:space="preserve"> ..</w:t>
      </w:r>
      <w:proofErr w:type="gramEnd"/>
      <w:r>
        <w:t xml:space="preserve"> </w:t>
      </w:r>
    </w:p>
    <w:p w:rsidR="00103B2E" w:rsidRDefault="00103B2E" w:rsidP="00103B2E">
      <w:r>
        <w:tab/>
      </w:r>
      <w:proofErr w:type="gramStart"/>
      <w:r>
        <w:t>example</w:t>
      </w:r>
      <w:proofErr w:type="gramEnd"/>
      <w:r>
        <w:t xml:space="preserve">: online library management system </w:t>
      </w:r>
    </w:p>
    <w:p w:rsidR="00103B2E" w:rsidRPr="00103B2E" w:rsidRDefault="00103B2E" w:rsidP="00103B2E">
      <w:r>
        <w:tab/>
      </w:r>
      <w:r>
        <w:tab/>
      </w:r>
      <w:r>
        <w:tab/>
      </w:r>
      <w:proofErr w:type="gramStart"/>
      <w:r>
        <w:t>online</w:t>
      </w:r>
      <w:proofErr w:type="gramEnd"/>
      <w:r>
        <w:t xml:space="preserve"> shopping card</w:t>
      </w:r>
    </w:p>
    <w:p w:rsidR="002C7371" w:rsidRDefault="002C7371" w:rsidP="002C7371"/>
    <w:p w:rsidR="00103B2E" w:rsidRDefault="00103B2E" w:rsidP="002C7371">
      <w:r>
        <w:t xml:space="preserve">An enterprise application can be developed by any technology from </w:t>
      </w:r>
      <w:proofErr w:type="spellStart"/>
      <w:r>
        <w:t>javaEE</w:t>
      </w:r>
      <w:proofErr w:type="spellEnd"/>
      <w:r>
        <w:t xml:space="preserve"> like servlets, </w:t>
      </w:r>
      <w:proofErr w:type="spellStart"/>
      <w:r>
        <w:t>jsps</w:t>
      </w:r>
      <w:proofErr w:type="spellEnd"/>
      <w:r>
        <w:t xml:space="preserve">, </w:t>
      </w:r>
      <w:proofErr w:type="spellStart"/>
      <w:r>
        <w:t>ejbs</w:t>
      </w:r>
      <w:proofErr w:type="spellEnd"/>
      <w:r>
        <w:t xml:space="preserve">, </w:t>
      </w:r>
      <w:proofErr w:type="spellStart"/>
      <w:r>
        <w:t>jms</w:t>
      </w:r>
      <w:proofErr w:type="spellEnd"/>
      <w:r>
        <w:t xml:space="preserve"> components ……</w:t>
      </w:r>
    </w:p>
    <w:p w:rsidR="00103B2E" w:rsidRDefault="00103B2E" w:rsidP="002C7371">
      <w:r>
        <w:tab/>
      </w:r>
      <w:proofErr w:type="gramStart"/>
      <w:r>
        <w:t>examples</w:t>
      </w:r>
      <w:proofErr w:type="gramEnd"/>
      <w:r>
        <w:t>: banking applications</w:t>
      </w:r>
    </w:p>
    <w:p w:rsidR="00103B2E" w:rsidRPr="002C7371" w:rsidRDefault="00103B2E" w:rsidP="002C7371">
      <w:r>
        <w:tab/>
      </w:r>
      <w:r>
        <w:tab/>
      </w:r>
      <w:r>
        <w:tab/>
      </w:r>
      <w:proofErr w:type="gramStart"/>
      <w:r>
        <w:t>telecom</w:t>
      </w:r>
      <w:proofErr w:type="gramEnd"/>
      <w:r>
        <w:t xml:space="preserve"> based project </w:t>
      </w:r>
    </w:p>
    <w:p w:rsidR="00D4280B" w:rsidRDefault="00D4280B" w:rsidP="00D4280B"/>
    <w:p w:rsidR="00B101CB" w:rsidRDefault="00A85FC8" w:rsidP="00A85FC8">
      <w:pPr>
        <w:pStyle w:val="Heading3"/>
      </w:pPr>
      <w:proofErr w:type="gramStart"/>
      <w:r>
        <w:t>web</w:t>
      </w:r>
      <w:proofErr w:type="gramEnd"/>
      <w:r>
        <w:t xml:space="preserve"> server vs. application server</w:t>
      </w:r>
    </w:p>
    <w:p w:rsidR="00A85FC8" w:rsidRPr="00A85FC8" w:rsidRDefault="00A85FC8" w:rsidP="00A85FC8">
      <w:r>
        <w:t>Web-server provide environment to run web application</w:t>
      </w:r>
    </w:p>
    <w:p w:rsidR="00A85FC8" w:rsidRPr="00A85FC8" w:rsidRDefault="00A85FC8" w:rsidP="00A85FC8">
      <w:r>
        <w:t>Web-</w:t>
      </w:r>
      <w:r>
        <w:t xml:space="preserve">server </w:t>
      </w:r>
      <w:r>
        <w:t xml:space="preserve">can </w:t>
      </w:r>
      <w:r>
        <w:t xml:space="preserve">provide </w:t>
      </w:r>
      <w:r>
        <w:t xml:space="preserve">support for web related technologies like servlets, </w:t>
      </w:r>
      <w:proofErr w:type="spellStart"/>
      <w:r>
        <w:t>jsps</w:t>
      </w:r>
      <w:proofErr w:type="spellEnd"/>
      <w:r>
        <w:t>, html and etc.</w:t>
      </w:r>
    </w:p>
    <w:p w:rsidR="00411CD9" w:rsidRDefault="00411CD9" w:rsidP="00411CD9">
      <w:pPr>
        <w:ind w:firstLine="720"/>
        <w:rPr>
          <w:sz w:val="22"/>
        </w:rPr>
      </w:pPr>
      <w:r>
        <w:rPr>
          <w:sz w:val="22"/>
        </w:rPr>
        <w:tab/>
      </w:r>
      <w:proofErr w:type="gramStart"/>
      <w:r>
        <w:rPr>
          <w:sz w:val="22"/>
        </w:rPr>
        <w:t>example :</w:t>
      </w:r>
      <w:proofErr w:type="gramEnd"/>
      <w:r>
        <w:rPr>
          <w:sz w:val="22"/>
        </w:rPr>
        <w:t xml:space="preserve"> tomcat</w:t>
      </w:r>
    </w:p>
    <w:p w:rsidR="00A85FC8" w:rsidRDefault="00A85FC8" w:rsidP="00B101CB">
      <w:pPr>
        <w:rPr>
          <w:sz w:val="22"/>
        </w:rPr>
      </w:pPr>
    </w:p>
    <w:p w:rsidR="00A85FC8" w:rsidRPr="00A85FC8" w:rsidRDefault="00A85FC8" w:rsidP="00A85FC8">
      <w:r>
        <w:t>Application-</w:t>
      </w:r>
      <w:r>
        <w:t xml:space="preserve">server provide environment to run </w:t>
      </w:r>
      <w:r>
        <w:t>enterprise</w:t>
      </w:r>
      <w:r>
        <w:t xml:space="preserve"> application</w:t>
      </w:r>
    </w:p>
    <w:p w:rsidR="00A85FC8" w:rsidRDefault="00A85FC8" w:rsidP="00A85FC8">
      <w:r>
        <w:t>Application-</w:t>
      </w:r>
      <w:r>
        <w:t>server</w:t>
      </w:r>
      <w:r>
        <w:t xml:space="preserve"> can</w:t>
      </w:r>
      <w:r>
        <w:t xml:space="preserve"> provide support for </w:t>
      </w:r>
      <w:r>
        <w:t xml:space="preserve">any technology from </w:t>
      </w:r>
      <w:proofErr w:type="spellStart"/>
      <w:r>
        <w:t>javaee</w:t>
      </w:r>
      <w:proofErr w:type="spellEnd"/>
      <w:r>
        <w:t>.</w:t>
      </w:r>
      <w:r>
        <w:t xml:space="preserve"> </w:t>
      </w:r>
      <w:proofErr w:type="gramStart"/>
      <w:r>
        <w:t>like</w:t>
      </w:r>
      <w:proofErr w:type="gramEnd"/>
      <w:r>
        <w:t xml:space="preserve"> servlets, </w:t>
      </w:r>
      <w:proofErr w:type="spellStart"/>
      <w:r>
        <w:t>jsps</w:t>
      </w:r>
      <w:proofErr w:type="spellEnd"/>
      <w:r>
        <w:t xml:space="preserve">, </w:t>
      </w:r>
      <w:proofErr w:type="spellStart"/>
      <w:r>
        <w:t>ejbs</w:t>
      </w:r>
      <w:proofErr w:type="spellEnd"/>
      <w:r>
        <w:t xml:space="preserve">, </w:t>
      </w:r>
      <w:proofErr w:type="spellStart"/>
      <w:r>
        <w:t>jms</w:t>
      </w:r>
      <w:proofErr w:type="spellEnd"/>
      <w:r>
        <w:t xml:space="preserve"> components ……</w:t>
      </w:r>
    </w:p>
    <w:p w:rsidR="00411CD9" w:rsidRDefault="00411CD9" w:rsidP="00411CD9">
      <w:pPr>
        <w:ind w:firstLine="720"/>
        <w:rPr>
          <w:sz w:val="22"/>
        </w:rPr>
      </w:pPr>
      <w:r>
        <w:tab/>
      </w:r>
      <w:proofErr w:type="gramStart"/>
      <w:r>
        <w:rPr>
          <w:sz w:val="22"/>
        </w:rPr>
        <w:t>example :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webLogic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JBoss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webSphere</w:t>
      </w:r>
      <w:proofErr w:type="spellEnd"/>
    </w:p>
    <w:p w:rsidR="00A85FC8" w:rsidRDefault="00411CD9" w:rsidP="00A85FC8">
      <w:r>
        <w:tab/>
      </w:r>
    </w:p>
    <w:p w:rsidR="00411CD9" w:rsidRDefault="00411CD9" w:rsidP="00A85FC8"/>
    <w:p w:rsidR="00411CD9" w:rsidRDefault="00411CD9" w:rsidP="00A85FC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25642B" wp14:editId="1380B3FE">
                <wp:simplePos x="0" y="0"/>
                <wp:positionH relativeFrom="column">
                  <wp:posOffset>1838325</wp:posOffset>
                </wp:positionH>
                <wp:positionV relativeFrom="paragraph">
                  <wp:posOffset>95250</wp:posOffset>
                </wp:positionV>
                <wp:extent cx="1457325" cy="2781300"/>
                <wp:effectExtent l="57150" t="38100" r="85725" b="952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781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CD9" w:rsidRDefault="00411CD9" w:rsidP="00411CD9">
                            <w:pPr>
                              <w:jc w:val="center"/>
                            </w:pPr>
                          </w:p>
                          <w:p w:rsidR="00411CD9" w:rsidRDefault="00411CD9" w:rsidP="00411CD9">
                            <w:pPr>
                              <w:jc w:val="center"/>
                            </w:pPr>
                          </w:p>
                          <w:p w:rsidR="00411CD9" w:rsidRDefault="00411CD9" w:rsidP="00411CD9">
                            <w:pPr>
                              <w:jc w:val="center"/>
                            </w:pPr>
                          </w:p>
                          <w:p w:rsidR="00411CD9" w:rsidRDefault="00411CD9" w:rsidP="00411CD9">
                            <w:pPr>
                              <w:jc w:val="center"/>
                            </w:pPr>
                          </w:p>
                          <w:p w:rsidR="00411CD9" w:rsidRDefault="00411CD9" w:rsidP="00411CD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:rsidR="00411CD9" w:rsidRPr="00411CD9" w:rsidRDefault="00411CD9" w:rsidP="00411CD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411CD9">
                              <w:rPr>
                                <w:sz w:val="24"/>
                              </w:rPr>
                              <w:t>+</w:t>
                            </w:r>
                          </w:p>
                          <w:p w:rsidR="00411CD9" w:rsidRPr="00411CD9" w:rsidRDefault="00411CD9" w:rsidP="00411CD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411CD9">
                              <w:rPr>
                                <w:sz w:val="24"/>
                              </w:rPr>
                              <w:t>ejbs</w:t>
                            </w:r>
                            <w:proofErr w:type="spellEnd"/>
                            <w:proofErr w:type="gramEnd"/>
                          </w:p>
                          <w:p w:rsidR="00411CD9" w:rsidRPr="00411CD9" w:rsidRDefault="00411CD9" w:rsidP="00411CD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411CD9">
                              <w:rPr>
                                <w:sz w:val="24"/>
                              </w:rPr>
                              <w:t>jms</w:t>
                            </w:r>
                            <w:proofErr w:type="spellEnd"/>
                            <w:proofErr w:type="gramEnd"/>
                          </w:p>
                          <w:p w:rsidR="00411CD9" w:rsidRPr="00411CD9" w:rsidRDefault="00411CD9" w:rsidP="00411CD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411CD9">
                              <w:rPr>
                                <w:sz w:val="24"/>
                              </w:rPr>
                              <w:t>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144.75pt;margin-top:7.5pt;width:114.75pt;height:21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411CD9" w:rsidRDefault="00411CD9" w:rsidP="00411CD9">
                      <w:pPr>
                        <w:jc w:val="center"/>
                      </w:pPr>
                    </w:p>
                    <w:p w:rsidR="00411CD9" w:rsidRDefault="00411CD9" w:rsidP="00411CD9">
                      <w:pPr>
                        <w:jc w:val="center"/>
                      </w:pPr>
                    </w:p>
                    <w:p w:rsidR="00411CD9" w:rsidRDefault="00411CD9" w:rsidP="00411CD9">
                      <w:pPr>
                        <w:jc w:val="center"/>
                      </w:pPr>
                    </w:p>
                    <w:p w:rsidR="00411CD9" w:rsidRDefault="00411CD9" w:rsidP="00411CD9">
                      <w:pPr>
                        <w:jc w:val="center"/>
                      </w:pPr>
                    </w:p>
                    <w:p w:rsidR="00411CD9" w:rsidRDefault="00411CD9" w:rsidP="00411CD9">
                      <w:pPr>
                        <w:jc w:val="center"/>
                        <w:rPr>
                          <w:sz w:val="24"/>
                        </w:rPr>
                      </w:pPr>
                    </w:p>
                    <w:p w:rsidR="00411CD9" w:rsidRPr="00411CD9" w:rsidRDefault="00411CD9" w:rsidP="00411CD9">
                      <w:pPr>
                        <w:jc w:val="center"/>
                        <w:rPr>
                          <w:sz w:val="24"/>
                        </w:rPr>
                      </w:pPr>
                      <w:r w:rsidRPr="00411CD9">
                        <w:rPr>
                          <w:sz w:val="24"/>
                        </w:rPr>
                        <w:t>+</w:t>
                      </w:r>
                    </w:p>
                    <w:p w:rsidR="00411CD9" w:rsidRPr="00411CD9" w:rsidRDefault="00411CD9" w:rsidP="00411CD9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 w:rsidRPr="00411CD9">
                        <w:rPr>
                          <w:sz w:val="24"/>
                        </w:rPr>
                        <w:t>ejbs</w:t>
                      </w:r>
                      <w:proofErr w:type="spellEnd"/>
                      <w:proofErr w:type="gramEnd"/>
                    </w:p>
                    <w:p w:rsidR="00411CD9" w:rsidRPr="00411CD9" w:rsidRDefault="00411CD9" w:rsidP="00411CD9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 w:rsidRPr="00411CD9">
                        <w:rPr>
                          <w:sz w:val="24"/>
                        </w:rPr>
                        <w:t>jms</w:t>
                      </w:r>
                      <w:proofErr w:type="spellEnd"/>
                      <w:proofErr w:type="gramEnd"/>
                    </w:p>
                    <w:p w:rsidR="00411CD9" w:rsidRPr="00411CD9" w:rsidRDefault="00411CD9" w:rsidP="00411CD9">
                      <w:pPr>
                        <w:jc w:val="center"/>
                        <w:rPr>
                          <w:sz w:val="24"/>
                        </w:rPr>
                      </w:pPr>
                      <w:r w:rsidRPr="00411CD9">
                        <w:rPr>
                          <w:sz w:val="24"/>
                        </w:rPr>
                        <w:t>..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20F596" wp14:editId="497A5BED">
                <wp:simplePos x="0" y="0"/>
                <wp:positionH relativeFrom="column">
                  <wp:posOffset>1962150</wp:posOffset>
                </wp:positionH>
                <wp:positionV relativeFrom="paragraph">
                  <wp:posOffset>142875</wp:posOffset>
                </wp:positionV>
                <wp:extent cx="1181100" cy="1485900"/>
                <wp:effectExtent l="57150" t="38100" r="76200" b="952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485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CD9" w:rsidRPr="00411CD9" w:rsidRDefault="00411CD9" w:rsidP="00411CD9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411CD9">
                              <w:rPr>
                                <w:sz w:val="22"/>
                              </w:rPr>
                              <w:t xml:space="preserve">Servlets </w:t>
                            </w:r>
                          </w:p>
                          <w:p w:rsidR="00411CD9" w:rsidRPr="00411CD9" w:rsidRDefault="00411CD9" w:rsidP="00411CD9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411CD9">
                              <w:rPr>
                                <w:sz w:val="22"/>
                              </w:rPr>
                              <w:t>Jsps</w:t>
                            </w:r>
                            <w:proofErr w:type="spellEnd"/>
                          </w:p>
                          <w:p w:rsidR="00411CD9" w:rsidRPr="00411CD9" w:rsidRDefault="00411CD9" w:rsidP="00411CD9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411CD9">
                              <w:rPr>
                                <w:sz w:val="22"/>
                              </w:rPr>
                              <w:t>HTML</w:t>
                            </w:r>
                          </w:p>
                          <w:p w:rsidR="00411CD9" w:rsidRPr="00411CD9" w:rsidRDefault="00411CD9" w:rsidP="00411CD9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411CD9">
                              <w:rPr>
                                <w:sz w:val="22"/>
                              </w:rPr>
                              <w:t>JS</w:t>
                            </w:r>
                          </w:p>
                          <w:p w:rsidR="00411CD9" w:rsidRPr="00411CD9" w:rsidRDefault="00411CD9" w:rsidP="00411CD9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411CD9">
                              <w:rPr>
                                <w:sz w:val="22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" o:spid="_x0000_s1027" style="position:absolute;margin-left:154.5pt;margin-top:11.25pt;width:93pt;height:11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411CD9" w:rsidRPr="00411CD9" w:rsidRDefault="00411CD9" w:rsidP="00411CD9">
                      <w:pPr>
                        <w:jc w:val="center"/>
                        <w:rPr>
                          <w:sz w:val="22"/>
                        </w:rPr>
                      </w:pPr>
                      <w:r w:rsidRPr="00411CD9">
                        <w:rPr>
                          <w:sz w:val="22"/>
                        </w:rPr>
                        <w:t xml:space="preserve">Servlets </w:t>
                      </w:r>
                    </w:p>
                    <w:p w:rsidR="00411CD9" w:rsidRPr="00411CD9" w:rsidRDefault="00411CD9" w:rsidP="00411CD9">
                      <w:pPr>
                        <w:jc w:val="center"/>
                        <w:rPr>
                          <w:sz w:val="22"/>
                        </w:rPr>
                      </w:pPr>
                      <w:proofErr w:type="spellStart"/>
                      <w:r w:rsidRPr="00411CD9">
                        <w:rPr>
                          <w:sz w:val="22"/>
                        </w:rPr>
                        <w:t>Jsps</w:t>
                      </w:r>
                      <w:proofErr w:type="spellEnd"/>
                    </w:p>
                    <w:p w:rsidR="00411CD9" w:rsidRPr="00411CD9" w:rsidRDefault="00411CD9" w:rsidP="00411CD9">
                      <w:pPr>
                        <w:jc w:val="center"/>
                        <w:rPr>
                          <w:sz w:val="22"/>
                        </w:rPr>
                      </w:pPr>
                      <w:r w:rsidRPr="00411CD9">
                        <w:rPr>
                          <w:sz w:val="22"/>
                        </w:rPr>
                        <w:t>HTML</w:t>
                      </w:r>
                    </w:p>
                    <w:p w:rsidR="00411CD9" w:rsidRPr="00411CD9" w:rsidRDefault="00411CD9" w:rsidP="00411CD9">
                      <w:pPr>
                        <w:jc w:val="center"/>
                        <w:rPr>
                          <w:sz w:val="22"/>
                        </w:rPr>
                      </w:pPr>
                      <w:r w:rsidRPr="00411CD9">
                        <w:rPr>
                          <w:sz w:val="22"/>
                        </w:rPr>
                        <w:t>JS</w:t>
                      </w:r>
                    </w:p>
                    <w:p w:rsidR="00411CD9" w:rsidRPr="00411CD9" w:rsidRDefault="00411CD9" w:rsidP="00411CD9">
                      <w:pPr>
                        <w:jc w:val="center"/>
                        <w:rPr>
                          <w:sz w:val="22"/>
                        </w:rPr>
                      </w:pPr>
                      <w:r w:rsidRPr="00411CD9">
                        <w:rPr>
                          <w:sz w:val="22"/>
                        </w:rP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9526</wp:posOffset>
                </wp:positionH>
                <wp:positionV relativeFrom="paragraph">
                  <wp:posOffset>95250</wp:posOffset>
                </wp:positionV>
                <wp:extent cx="1181100" cy="1485900"/>
                <wp:effectExtent l="57150" t="38100" r="76200" b="952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485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CD9" w:rsidRPr="00411CD9" w:rsidRDefault="00411CD9" w:rsidP="00411CD9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411CD9">
                              <w:rPr>
                                <w:sz w:val="22"/>
                              </w:rPr>
                              <w:t xml:space="preserve">Servlets </w:t>
                            </w:r>
                          </w:p>
                          <w:p w:rsidR="00411CD9" w:rsidRPr="00411CD9" w:rsidRDefault="00411CD9" w:rsidP="00411CD9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411CD9">
                              <w:rPr>
                                <w:sz w:val="22"/>
                              </w:rPr>
                              <w:t>Jsps</w:t>
                            </w:r>
                            <w:proofErr w:type="spellEnd"/>
                          </w:p>
                          <w:p w:rsidR="00411CD9" w:rsidRPr="00411CD9" w:rsidRDefault="00411CD9" w:rsidP="00411CD9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411CD9">
                              <w:rPr>
                                <w:sz w:val="22"/>
                              </w:rPr>
                              <w:t>HTML</w:t>
                            </w:r>
                          </w:p>
                          <w:p w:rsidR="00411CD9" w:rsidRPr="00411CD9" w:rsidRDefault="00411CD9" w:rsidP="00411CD9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411CD9">
                              <w:rPr>
                                <w:sz w:val="22"/>
                              </w:rPr>
                              <w:t>JS</w:t>
                            </w:r>
                          </w:p>
                          <w:p w:rsidR="00411CD9" w:rsidRPr="00411CD9" w:rsidRDefault="00411CD9" w:rsidP="00411CD9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411CD9">
                              <w:rPr>
                                <w:sz w:val="22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" o:spid="_x0000_s1028" style="position:absolute;margin-left:.75pt;margin-top:7.5pt;width:93pt;height:11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411CD9" w:rsidRPr="00411CD9" w:rsidRDefault="00411CD9" w:rsidP="00411CD9">
                      <w:pPr>
                        <w:jc w:val="center"/>
                        <w:rPr>
                          <w:sz w:val="22"/>
                        </w:rPr>
                      </w:pPr>
                      <w:r w:rsidRPr="00411CD9">
                        <w:rPr>
                          <w:sz w:val="22"/>
                        </w:rPr>
                        <w:t xml:space="preserve">Servlets </w:t>
                      </w:r>
                    </w:p>
                    <w:p w:rsidR="00411CD9" w:rsidRPr="00411CD9" w:rsidRDefault="00411CD9" w:rsidP="00411CD9">
                      <w:pPr>
                        <w:jc w:val="center"/>
                        <w:rPr>
                          <w:sz w:val="22"/>
                        </w:rPr>
                      </w:pPr>
                      <w:proofErr w:type="spellStart"/>
                      <w:r w:rsidRPr="00411CD9">
                        <w:rPr>
                          <w:sz w:val="22"/>
                        </w:rPr>
                        <w:t>Jsps</w:t>
                      </w:r>
                      <w:proofErr w:type="spellEnd"/>
                    </w:p>
                    <w:p w:rsidR="00411CD9" w:rsidRPr="00411CD9" w:rsidRDefault="00411CD9" w:rsidP="00411CD9">
                      <w:pPr>
                        <w:jc w:val="center"/>
                        <w:rPr>
                          <w:sz w:val="22"/>
                        </w:rPr>
                      </w:pPr>
                      <w:r w:rsidRPr="00411CD9">
                        <w:rPr>
                          <w:sz w:val="22"/>
                        </w:rPr>
                        <w:t>HTML</w:t>
                      </w:r>
                    </w:p>
                    <w:p w:rsidR="00411CD9" w:rsidRPr="00411CD9" w:rsidRDefault="00411CD9" w:rsidP="00411CD9">
                      <w:pPr>
                        <w:jc w:val="center"/>
                        <w:rPr>
                          <w:sz w:val="22"/>
                        </w:rPr>
                      </w:pPr>
                      <w:r w:rsidRPr="00411CD9">
                        <w:rPr>
                          <w:sz w:val="22"/>
                        </w:rPr>
                        <w:t>JS</w:t>
                      </w:r>
                    </w:p>
                    <w:p w:rsidR="00411CD9" w:rsidRPr="00411CD9" w:rsidRDefault="00411CD9" w:rsidP="00411CD9">
                      <w:pPr>
                        <w:jc w:val="center"/>
                        <w:rPr>
                          <w:sz w:val="22"/>
                        </w:rPr>
                      </w:pPr>
                      <w:r w:rsidRPr="00411CD9">
                        <w:rPr>
                          <w:sz w:val="22"/>
                        </w:rP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:rsidR="00B101CB" w:rsidRDefault="00B101CB" w:rsidP="00B101CB">
      <w:pPr>
        <w:rPr>
          <w:sz w:val="22"/>
        </w:rPr>
      </w:pPr>
    </w:p>
    <w:p w:rsidR="00B101CB" w:rsidRPr="00387FE3" w:rsidRDefault="00B101CB" w:rsidP="00B101CB">
      <w:pPr>
        <w:rPr>
          <w:sz w:val="22"/>
        </w:rPr>
      </w:pPr>
    </w:p>
    <w:p w:rsidR="00B101CB" w:rsidRDefault="00B101CB" w:rsidP="002568FD">
      <w:pPr>
        <w:rPr>
          <w:sz w:val="22"/>
        </w:rPr>
      </w:pPr>
    </w:p>
    <w:p w:rsidR="00A5633F" w:rsidRPr="00387FE3" w:rsidRDefault="00A5633F" w:rsidP="002568FD">
      <w:pPr>
        <w:rPr>
          <w:sz w:val="22"/>
        </w:rPr>
      </w:pPr>
    </w:p>
    <w:p w:rsidR="007A1F71" w:rsidRDefault="007A1F71" w:rsidP="007634C4"/>
    <w:p w:rsidR="00411CD9" w:rsidRDefault="00411CD9" w:rsidP="007634C4">
      <w:r>
        <w:t xml:space="preserve">  </w:t>
      </w:r>
      <w:proofErr w:type="gramStart"/>
      <w:r>
        <w:t>web-server</w:t>
      </w:r>
      <w:proofErr w:type="gramEnd"/>
    </w:p>
    <w:p w:rsidR="007A1F71" w:rsidRDefault="007A1F71" w:rsidP="007634C4"/>
    <w:p w:rsidR="007A1F71" w:rsidRDefault="007A1F71" w:rsidP="007634C4"/>
    <w:p w:rsidR="007A1F71" w:rsidRDefault="007A1F71" w:rsidP="007634C4">
      <w:r>
        <w:tab/>
      </w:r>
    </w:p>
    <w:p w:rsidR="007634C4" w:rsidRDefault="007634C4" w:rsidP="00EC1328">
      <w:r>
        <w:tab/>
      </w:r>
      <w:r w:rsidR="00411CD9">
        <w:tab/>
      </w:r>
      <w:r w:rsidR="00411CD9">
        <w:tab/>
      </w:r>
      <w:r w:rsidR="00411CD9">
        <w:tab/>
      </w:r>
      <w:proofErr w:type="gramStart"/>
      <w:r w:rsidR="00411CD9">
        <w:t>application-server</w:t>
      </w:r>
      <w:proofErr w:type="gramEnd"/>
    </w:p>
    <w:p w:rsidR="00411CD9" w:rsidRDefault="00411CD9" w:rsidP="00EC1328"/>
    <w:p w:rsidR="00411CD9" w:rsidRDefault="00411CD9" w:rsidP="00EC1328">
      <w:r>
        <w:t>Every application server contain in build web server to provide support for web related technology</w:t>
      </w:r>
    </w:p>
    <w:p w:rsidR="00411CD9" w:rsidRDefault="00411CD9" w:rsidP="00EC1328">
      <w:r>
        <w:t>JEE compatible server is application server</w:t>
      </w:r>
    </w:p>
    <w:p w:rsidR="00411CD9" w:rsidRDefault="00411CD9" w:rsidP="00EC1328"/>
    <w:p w:rsidR="00411CD9" w:rsidRDefault="00EE6B88" w:rsidP="00EE6B88">
      <w:pPr>
        <w:pStyle w:val="Heading3"/>
      </w:pPr>
      <w:r>
        <w:t>Executable jar and bat</w:t>
      </w:r>
    </w:p>
    <w:p w:rsidR="00EE6B88" w:rsidRDefault="00EE6B88" w:rsidP="00EE6B88">
      <w:r>
        <w:t xml:space="preserve">After crating executable jar just </w:t>
      </w:r>
    </w:p>
    <w:p w:rsidR="00EE6B88" w:rsidRDefault="00EE6B88" w:rsidP="00EE6B88">
      <w:proofErr w:type="gramStart"/>
      <w:r>
        <w:t>jar</w:t>
      </w:r>
      <w:proofErr w:type="gramEnd"/>
      <w:r>
        <w:t xml:space="preserve"> –</w:t>
      </w:r>
      <w:proofErr w:type="spellStart"/>
      <w:r>
        <w:t>cvfm</w:t>
      </w:r>
      <w:proofErr w:type="spellEnd"/>
      <w:r>
        <w:t xml:space="preserve"> </w:t>
      </w:r>
      <w:proofErr w:type="spellStart"/>
      <w:r>
        <w:t>manifest.mf</w:t>
      </w:r>
      <w:proofErr w:type="spellEnd"/>
      <w:r>
        <w:t xml:space="preserve"> myJar.jar </w:t>
      </w:r>
      <w:proofErr w:type="spellStart"/>
      <w:r>
        <w:t>Hello.class</w:t>
      </w:r>
      <w:proofErr w:type="spellEnd"/>
      <w:r>
        <w:t xml:space="preserve"> </w:t>
      </w:r>
      <w:proofErr w:type="spellStart"/>
      <w:r>
        <w:t>Hi.class</w:t>
      </w:r>
      <w:proofErr w:type="spellEnd"/>
    </w:p>
    <w:p w:rsidR="00EE6B88" w:rsidRDefault="00EE6B88" w:rsidP="00EE6B88">
      <w:proofErr w:type="gramStart"/>
      <w:r>
        <w:t>to</w:t>
      </w:r>
      <w:proofErr w:type="gramEnd"/>
      <w:r>
        <w:t xml:space="preserve"> run :</w:t>
      </w:r>
    </w:p>
    <w:p w:rsidR="00EE6B88" w:rsidRDefault="00EE6B88" w:rsidP="00EE6B88">
      <w:r>
        <w:tab/>
      </w:r>
      <w:proofErr w:type="gramStart"/>
      <w:r>
        <w:t>java</w:t>
      </w:r>
      <w:proofErr w:type="gramEnd"/>
      <w:r>
        <w:t xml:space="preserve"> –jar myJar.jar </w:t>
      </w:r>
    </w:p>
    <w:p w:rsidR="00EE6B88" w:rsidRDefault="00EE6B88" w:rsidP="00EE6B88"/>
    <w:p w:rsidR="00EE6B88" w:rsidRDefault="00EE6B88" w:rsidP="00EE6B88">
      <w:proofErr w:type="gramStart"/>
      <w:r>
        <w:t>or</w:t>
      </w:r>
      <w:proofErr w:type="gramEnd"/>
      <w:r>
        <w:t xml:space="preserve"> just create .bat within that type the above command-line command</w:t>
      </w:r>
    </w:p>
    <w:p w:rsidR="00EE6B88" w:rsidRDefault="00EE6B88" w:rsidP="00EE6B88"/>
    <w:p w:rsidR="00EE6B88" w:rsidRDefault="00EE6B88" w:rsidP="00EE6B88">
      <w:r>
        <w:t xml:space="preserve">If it is </w:t>
      </w:r>
      <w:proofErr w:type="spellStart"/>
      <w:r>
        <w:t>aws</w:t>
      </w:r>
      <w:proofErr w:type="spellEnd"/>
      <w:r>
        <w:t xml:space="preserve"> then double click jar will open the window</w:t>
      </w:r>
    </w:p>
    <w:p w:rsidR="00EE6B88" w:rsidRDefault="00EE6B88" w:rsidP="00EE6B88"/>
    <w:p w:rsidR="00EE6B88" w:rsidRDefault="00EE6B88" w:rsidP="00EE6B88">
      <w:pPr>
        <w:pStyle w:val="Heading2"/>
      </w:pPr>
      <w:proofErr w:type="spellStart"/>
      <w:proofErr w:type="gramStart"/>
      <w:r>
        <w:lastRenderedPageBreak/>
        <w:t>classpath</w:t>
      </w:r>
      <w:proofErr w:type="spellEnd"/>
      <w:proofErr w:type="gramEnd"/>
      <w:r>
        <w:t xml:space="preserve"> vs. path</w:t>
      </w:r>
    </w:p>
    <w:p w:rsidR="00EE6B88" w:rsidRDefault="00EE6B88" w:rsidP="00EE6B88">
      <w:proofErr w:type="spellStart"/>
      <w:proofErr w:type="gramStart"/>
      <w:r w:rsidRPr="00EE6B88">
        <w:rPr>
          <w:highlight w:val="yellow"/>
        </w:rPr>
        <w:t>classpath</w:t>
      </w:r>
      <w:proofErr w:type="spellEnd"/>
      <w:proofErr w:type="gramEnd"/>
      <w:r w:rsidRPr="00EE6B88">
        <w:rPr>
          <w:highlight w:val="yellow"/>
        </w:rPr>
        <w:t>:</w:t>
      </w:r>
      <w:r>
        <w:t xml:space="preserve"> location </w:t>
      </w:r>
      <w:r w:rsidR="009441AF">
        <w:t>where</w:t>
      </w:r>
      <w:r>
        <w:t xml:space="preserve"> required .class files are available</w:t>
      </w:r>
    </w:p>
    <w:p w:rsidR="00EE6B88" w:rsidRDefault="00EE6B88" w:rsidP="00EE6B88">
      <w:r>
        <w:tab/>
      </w:r>
      <w:proofErr w:type="spellStart"/>
      <w:proofErr w:type="gramStart"/>
      <w:r>
        <w:t>jvm</w:t>
      </w:r>
      <w:proofErr w:type="spellEnd"/>
      <w:proofErr w:type="gramEnd"/>
      <w:r>
        <w:t xml:space="preserve">, compiler will use this </w:t>
      </w:r>
      <w:proofErr w:type="spellStart"/>
      <w:r>
        <w:t>classpath</w:t>
      </w:r>
      <w:proofErr w:type="spellEnd"/>
    </w:p>
    <w:p w:rsidR="00EE6B88" w:rsidRDefault="00EE6B88" w:rsidP="00EE6B88">
      <w:r>
        <w:tab/>
      </w:r>
      <w:proofErr w:type="gramStart"/>
      <w:r>
        <w:t>if</w:t>
      </w:r>
      <w:proofErr w:type="gramEnd"/>
      <w:r>
        <w:t xml:space="preserve"> we don’t set </w:t>
      </w:r>
      <w:proofErr w:type="spellStart"/>
      <w:r>
        <w:t>classpath</w:t>
      </w:r>
      <w:proofErr w:type="spellEnd"/>
      <w:r>
        <w:t xml:space="preserve"> then code may not compile or run</w:t>
      </w:r>
    </w:p>
    <w:p w:rsidR="00EE6B88" w:rsidRDefault="00EE6B88" w:rsidP="00EE6B88"/>
    <w:p w:rsidR="00EE6B88" w:rsidRDefault="009441AF" w:rsidP="00EE6B88">
      <w:proofErr w:type="gramStart"/>
      <w:r w:rsidRPr="009441AF">
        <w:rPr>
          <w:highlight w:val="yellow"/>
        </w:rPr>
        <w:t>path</w:t>
      </w:r>
      <w:proofErr w:type="gramEnd"/>
      <w:r w:rsidRPr="009441AF">
        <w:rPr>
          <w:highlight w:val="yellow"/>
        </w:rPr>
        <w:t>:</w:t>
      </w:r>
      <w:r>
        <w:t xml:space="preserve"> location where required </w:t>
      </w:r>
      <w:r w:rsidRPr="009441AF">
        <w:rPr>
          <w:b/>
        </w:rPr>
        <w:t>bin</w:t>
      </w:r>
      <w:r>
        <w:t>ary-</w:t>
      </w:r>
      <w:proofErr w:type="spellStart"/>
      <w:r>
        <w:t>executables</w:t>
      </w:r>
      <w:proofErr w:type="spellEnd"/>
      <w:r>
        <w:t>(bin) [non-text] are available. [</w:t>
      </w:r>
      <w:proofErr w:type="spellStart"/>
      <w:proofErr w:type="gramStart"/>
      <w:r>
        <w:t>jdk</w:t>
      </w:r>
      <w:proofErr w:type="spellEnd"/>
      <w:r>
        <w:t>/bin</w:t>
      </w:r>
      <w:proofErr w:type="gramEnd"/>
      <w:r>
        <w:t>]</w:t>
      </w:r>
    </w:p>
    <w:p w:rsidR="009441AF" w:rsidRDefault="009441AF" w:rsidP="00EE6B88">
      <w:r>
        <w:tab/>
      </w:r>
      <w:proofErr w:type="gramStart"/>
      <w:r>
        <w:t>if</w:t>
      </w:r>
      <w:proofErr w:type="gramEnd"/>
      <w:r>
        <w:t xml:space="preserve"> we are not set path then </w:t>
      </w:r>
      <w:proofErr w:type="spellStart"/>
      <w:r>
        <w:t>javac</w:t>
      </w:r>
      <w:proofErr w:type="spellEnd"/>
      <w:r>
        <w:t>, and java commands won’t work (</w:t>
      </w:r>
      <w:proofErr w:type="spellStart"/>
      <w:r>
        <w:t>javac</w:t>
      </w:r>
      <w:proofErr w:type="spellEnd"/>
      <w:r>
        <w:t xml:space="preserve"> = javac.exe, java=java.exe)</w:t>
      </w:r>
    </w:p>
    <w:p w:rsidR="009441AF" w:rsidRDefault="00646443" w:rsidP="00646443">
      <w:pPr>
        <w:ind w:left="720" w:firstLine="720"/>
      </w:pPr>
      <w:proofErr w:type="gramStart"/>
      <w:r>
        <w:t>example :</w:t>
      </w:r>
      <w:proofErr w:type="gramEnd"/>
      <w:r>
        <w:t xml:space="preserve"> </w:t>
      </w:r>
      <w:proofErr w:type="spellStart"/>
      <w:r>
        <w:t>vlc</w:t>
      </w:r>
      <w:proofErr w:type="spellEnd"/>
      <w:r>
        <w:t xml:space="preserve"> </w:t>
      </w:r>
      <w:r w:rsidRPr="00646443">
        <w:rPr>
          <w:color w:val="7F7F7F" w:themeColor="text1" w:themeTint="80"/>
        </w:rPr>
        <w:t>F:\one.mp4</w:t>
      </w:r>
    </w:p>
    <w:p w:rsidR="00646443" w:rsidRDefault="00646443" w:rsidP="00EE6B88">
      <w:r>
        <w:tab/>
      </w:r>
      <w:r>
        <w:tab/>
      </w:r>
      <w:r>
        <w:tab/>
      </w:r>
      <w:r w:rsidRPr="007E3415">
        <w:rPr>
          <w:color w:val="7F7F7F" w:themeColor="text1" w:themeTint="80"/>
        </w:rPr>
        <w:t>vlc.exe argument</w:t>
      </w:r>
      <w:r w:rsidR="007E3415" w:rsidRPr="007E3415">
        <w:rPr>
          <w:color w:val="7F7F7F" w:themeColor="text1" w:themeTint="80"/>
        </w:rPr>
        <w:t>1 argument2</w:t>
      </w:r>
    </w:p>
    <w:p w:rsidR="007E3415" w:rsidRDefault="007E3415" w:rsidP="00EE6B88"/>
    <w:p w:rsidR="007E3415" w:rsidRDefault="007E3415" w:rsidP="00EE6B88"/>
    <w:p w:rsidR="00646443" w:rsidRDefault="007E3415" w:rsidP="007E3415">
      <w:pPr>
        <w:pStyle w:val="Heading2"/>
      </w:pPr>
      <w:r>
        <w:t>JDK vs. JRE vs. JVM</w:t>
      </w:r>
    </w:p>
    <w:p w:rsidR="007E3415" w:rsidRDefault="007E3415" w:rsidP="007E3415">
      <w:proofErr w:type="spellStart"/>
      <w:proofErr w:type="gramStart"/>
      <w:r w:rsidRPr="007E3415">
        <w:rPr>
          <w:highlight w:val="yellow"/>
        </w:rPr>
        <w:t>jdk</w:t>
      </w:r>
      <w:proofErr w:type="spellEnd"/>
      <w:proofErr w:type="gramEnd"/>
      <w:r>
        <w:t xml:space="preserve"> provide environment to provide environment to </w:t>
      </w:r>
      <w:r w:rsidRPr="007E3415">
        <w:rPr>
          <w:b/>
        </w:rPr>
        <w:t>develop and run</w:t>
      </w:r>
      <w:r>
        <w:t xml:space="preserve"> java-applications</w:t>
      </w:r>
    </w:p>
    <w:p w:rsidR="007E3415" w:rsidRDefault="007E3415" w:rsidP="007E3415">
      <w:proofErr w:type="spellStart"/>
      <w:proofErr w:type="gramStart"/>
      <w:r w:rsidRPr="007E3415">
        <w:rPr>
          <w:highlight w:val="yellow"/>
        </w:rPr>
        <w:t>jre</w:t>
      </w:r>
      <w:proofErr w:type="spellEnd"/>
      <w:proofErr w:type="gramEnd"/>
      <w:r>
        <w:t xml:space="preserve"> provides environment to </w:t>
      </w:r>
      <w:r w:rsidRPr="007E3415">
        <w:rPr>
          <w:b/>
        </w:rPr>
        <w:t>run</w:t>
      </w:r>
      <w:r>
        <w:t xml:space="preserve"> java-applications</w:t>
      </w:r>
    </w:p>
    <w:p w:rsidR="007E3415" w:rsidRDefault="007E3415" w:rsidP="007E3415">
      <w:proofErr w:type="spellStart"/>
      <w:proofErr w:type="gramStart"/>
      <w:r w:rsidRPr="007E3415">
        <w:rPr>
          <w:highlight w:val="yellow"/>
        </w:rPr>
        <w:t>jvm</w:t>
      </w:r>
      <w:proofErr w:type="spellEnd"/>
      <w:proofErr w:type="gramEnd"/>
      <w:r>
        <w:t xml:space="preserve"> is responsible to run java program line by line hence it is an interpreter </w:t>
      </w:r>
    </w:p>
    <w:p w:rsidR="007E3415" w:rsidRPr="00F27A08" w:rsidRDefault="007E3415" w:rsidP="007E341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194310</wp:posOffset>
                </wp:positionV>
                <wp:extent cx="2667000" cy="1581150"/>
                <wp:effectExtent l="57150" t="38100" r="76200" b="952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5811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415" w:rsidRPr="00F27A08" w:rsidRDefault="00F27A08" w:rsidP="00F27A08">
                            <w:pPr>
                              <w:ind w:left="720" w:firstLine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proofErr w:type="spellStart"/>
                            <w:r w:rsidRPr="00F27A08">
                              <w:rPr>
                                <w:b/>
                              </w:rPr>
                              <w:t>Jre</w:t>
                            </w:r>
                            <w:proofErr w:type="spellEnd"/>
                          </w:p>
                          <w:p w:rsidR="00F27A08" w:rsidRDefault="00F27A08" w:rsidP="007E3415"/>
                          <w:p w:rsidR="00F27A08" w:rsidRPr="00F27A08" w:rsidRDefault="00F27A08" w:rsidP="007E3415">
                            <w:pPr>
                              <w:rPr>
                                <w:sz w:val="22"/>
                              </w:rPr>
                            </w:pPr>
                            <w:r w:rsidRPr="00F27A08">
                              <w:rPr>
                                <w:sz w:val="22"/>
                              </w:rPr>
                              <w:t>Development</w:t>
                            </w:r>
                          </w:p>
                          <w:p w:rsidR="00F27A08" w:rsidRPr="00F27A08" w:rsidRDefault="00F27A08" w:rsidP="007E3415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  </w:t>
                            </w:r>
                            <w:proofErr w:type="gramStart"/>
                            <w:r w:rsidRPr="00F27A08">
                              <w:rPr>
                                <w:sz w:val="22"/>
                              </w:rPr>
                              <w:t>tools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9" style="position:absolute;margin-left:45pt;margin-top:15.3pt;width:210pt;height:12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E3415" w:rsidRPr="00F27A08" w:rsidRDefault="00F27A08" w:rsidP="00F27A08">
                      <w:pPr>
                        <w:ind w:left="720" w:firstLine="7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proofErr w:type="spellStart"/>
                      <w:r w:rsidRPr="00F27A08">
                        <w:rPr>
                          <w:b/>
                        </w:rPr>
                        <w:t>Jre</w:t>
                      </w:r>
                      <w:proofErr w:type="spellEnd"/>
                    </w:p>
                    <w:p w:rsidR="00F27A08" w:rsidRDefault="00F27A08" w:rsidP="007E3415"/>
                    <w:p w:rsidR="00F27A08" w:rsidRPr="00F27A08" w:rsidRDefault="00F27A08" w:rsidP="007E3415">
                      <w:pPr>
                        <w:rPr>
                          <w:sz w:val="22"/>
                        </w:rPr>
                      </w:pPr>
                      <w:r w:rsidRPr="00F27A08">
                        <w:rPr>
                          <w:sz w:val="22"/>
                        </w:rPr>
                        <w:t>Development</w:t>
                      </w:r>
                    </w:p>
                    <w:p w:rsidR="00F27A08" w:rsidRPr="00F27A08" w:rsidRDefault="00F27A08" w:rsidP="007E3415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   </w:t>
                      </w:r>
                      <w:proofErr w:type="gramStart"/>
                      <w:r w:rsidRPr="00F27A08">
                        <w:rPr>
                          <w:sz w:val="22"/>
                        </w:rPr>
                        <w:t>tools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F27A08">
        <w:tab/>
      </w:r>
      <w:proofErr w:type="spellStart"/>
      <w:r w:rsidR="00F27A08" w:rsidRPr="00F27A08">
        <w:rPr>
          <w:b/>
        </w:rPr>
        <w:t>Jdk</w:t>
      </w:r>
      <w:proofErr w:type="spellEnd"/>
    </w:p>
    <w:p w:rsidR="00646443" w:rsidRDefault="00F27A08" w:rsidP="00EE6B8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E28EB3" wp14:editId="748928CA">
                <wp:simplePos x="0" y="0"/>
                <wp:positionH relativeFrom="column">
                  <wp:posOffset>1724025</wp:posOffset>
                </wp:positionH>
                <wp:positionV relativeFrom="paragraph">
                  <wp:posOffset>110490</wp:posOffset>
                </wp:positionV>
                <wp:extent cx="1362075" cy="1314450"/>
                <wp:effectExtent l="57150" t="38100" r="85725" b="952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3144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415" w:rsidRPr="00F27A08" w:rsidRDefault="00F27A08" w:rsidP="007E341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gramStart"/>
                            <w:r w:rsidRPr="00F27A08">
                              <w:rPr>
                                <w:sz w:val="22"/>
                              </w:rPr>
                              <w:t>library</w:t>
                            </w:r>
                            <w:proofErr w:type="gramEnd"/>
                          </w:p>
                          <w:p w:rsidR="00F27A08" w:rsidRPr="00F27A08" w:rsidRDefault="00F27A08" w:rsidP="007E341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gramStart"/>
                            <w:r w:rsidRPr="00F27A08">
                              <w:rPr>
                                <w:sz w:val="22"/>
                              </w:rPr>
                              <w:t>classes</w:t>
                            </w:r>
                            <w:proofErr w:type="gramEnd"/>
                          </w:p>
                          <w:p w:rsidR="00F27A08" w:rsidRDefault="00F27A08" w:rsidP="007E34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0" style="position:absolute;margin-left:135.75pt;margin-top:8.7pt;width:107.25pt;height:103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E3415" w:rsidRPr="00F27A08" w:rsidRDefault="00F27A08" w:rsidP="007E3415">
                      <w:pPr>
                        <w:jc w:val="center"/>
                        <w:rPr>
                          <w:sz w:val="22"/>
                        </w:rPr>
                      </w:pPr>
                      <w:proofErr w:type="gramStart"/>
                      <w:r w:rsidRPr="00F27A08">
                        <w:rPr>
                          <w:sz w:val="22"/>
                        </w:rPr>
                        <w:t>library</w:t>
                      </w:r>
                      <w:proofErr w:type="gramEnd"/>
                    </w:p>
                    <w:p w:rsidR="00F27A08" w:rsidRPr="00F27A08" w:rsidRDefault="00F27A08" w:rsidP="007E3415">
                      <w:pPr>
                        <w:jc w:val="center"/>
                        <w:rPr>
                          <w:sz w:val="22"/>
                        </w:rPr>
                      </w:pPr>
                      <w:proofErr w:type="gramStart"/>
                      <w:r w:rsidRPr="00F27A08">
                        <w:rPr>
                          <w:sz w:val="22"/>
                        </w:rPr>
                        <w:t>classes</w:t>
                      </w:r>
                      <w:proofErr w:type="gramEnd"/>
                    </w:p>
                    <w:p w:rsidR="00F27A08" w:rsidRDefault="00F27A08" w:rsidP="007E341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F27A08" w:rsidRDefault="00F27A08" w:rsidP="00EE6B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jre</w:t>
      </w:r>
      <w:proofErr w:type="spellEnd"/>
      <w:proofErr w:type="gramEnd"/>
      <w:r>
        <w:t xml:space="preserve"> + develop tools = </w:t>
      </w:r>
      <w:proofErr w:type="spellStart"/>
      <w:r>
        <w:t>jdk</w:t>
      </w:r>
      <w:proofErr w:type="spellEnd"/>
    </w:p>
    <w:p w:rsidR="009441AF" w:rsidRDefault="00F27A08" w:rsidP="00EE6B8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238760</wp:posOffset>
                </wp:positionV>
                <wp:extent cx="638175" cy="352425"/>
                <wp:effectExtent l="247650" t="38100" r="85725" b="104775"/>
                <wp:wrapNone/>
                <wp:docPr id="13" name="Line Callout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5242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88176"/>
                            <a:gd name="adj6" fmla="val -3024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A08" w:rsidRDefault="00F27A08" w:rsidP="00F27A0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jvm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ine Callout 2 13" o:spid="_x0000_s1031" type="#_x0000_t48" style="position:absolute;margin-left:170.25pt;margin-top:18.8pt;width:50.25pt;height:2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" adj="-6534,19046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27A08" w:rsidRDefault="00F27A08" w:rsidP="00F27A0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jvm</w:t>
                      </w:r>
                      <w:proofErr w:type="spellEnd"/>
                      <w:proofErr w:type="gramEnd"/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jvm</w:t>
      </w:r>
      <w:proofErr w:type="spellEnd"/>
      <w:proofErr w:type="gramEnd"/>
      <w:r>
        <w:t xml:space="preserve"> + library classes = </w:t>
      </w:r>
      <w:proofErr w:type="spellStart"/>
      <w:r>
        <w:t>jre</w:t>
      </w:r>
      <w:proofErr w:type="spellEnd"/>
    </w:p>
    <w:p w:rsidR="009441AF" w:rsidRDefault="009441AF" w:rsidP="00EE6B88"/>
    <w:p w:rsidR="00EE6B88" w:rsidRDefault="00EE6B88" w:rsidP="00EE6B88"/>
    <w:p w:rsidR="00F27A08" w:rsidRDefault="00F27A08" w:rsidP="00EE6B88">
      <w:r>
        <w:lastRenderedPageBreak/>
        <w:t xml:space="preserve">So in client machine we have to install </w:t>
      </w:r>
      <w:proofErr w:type="spellStart"/>
      <w:r>
        <w:t>jdk</w:t>
      </w:r>
      <w:proofErr w:type="spellEnd"/>
    </w:p>
    <w:p w:rsidR="00F27A08" w:rsidRDefault="00F27A08" w:rsidP="00EE6B88">
      <w:r>
        <w:tab/>
      </w:r>
      <w:proofErr w:type="gramStart"/>
      <w:r>
        <w:t>in</w:t>
      </w:r>
      <w:proofErr w:type="gramEnd"/>
      <w:r>
        <w:t xml:space="preserve"> the developer machine we have to install </w:t>
      </w:r>
      <w:proofErr w:type="spellStart"/>
      <w:r>
        <w:t>jdk</w:t>
      </w:r>
      <w:proofErr w:type="spellEnd"/>
    </w:p>
    <w:p w:rsidR="00F27A08" w:rsidRDefault="00F27A08" w:rsidP="00EE6B88"/>
    <w:p w:rsidR="00F27A08" w:rsidRDefault="009F68BF" w:rsidP="009F68BF">
      <w:pPr>
        <w:pStyle w:val="Heading4"/>
      </w:pPr>
      <w:proofErr w:type="gramStart"/>
      <w:r>
        <w:t>java</w:t>
      </w:r>
      <w:proofErr w:type="gramEnd"/>
      <w:r>
        <w:t xml:space="preserve"> vs. </w:t>
      </w:r>
      <w:proofErr w:type="spellStart"/>
      <w:r>
        <w:t>javaw</w:t>
      </w:r>
      <w:proofErr w:type="spellEnd"/>
      <w:r>
        <w:t xml:space="preserve"> vs. </w:t>
      </w:r>
      <w:proofErr w:type="spellStart"/>
      <w:r>
        <w:t>javaws</w:t>
      </w:r>
      <w:proofErr w:type="spellEnd"/>
      <w:r>
        <w:t xml:space="preserve"> </w:t>
      </w:r>
      <w:proofErr w:type="spellStart"/>
      <w:r>
        <w:t>keyworld</w:t>
      </w:r>
      <w:proofErr w:type="spellEnd"/>
    </w:p>
    <w:p w:rsidR="009F68BF" w:rsidRDefault="009F68BF" w:rsidP="009F68BF">
      <w:proofErr w:type="gramStart"/>
      <w:r w:rsidRPr="009F68BF">
        <w:rPr>
          <w:color w:val="00B050"/>
        </w:rPr>
        <w:t>java :</w:t>
      </w:r>
      <w:proofErr w:type="gramEnd"/>
      <w:r w:rsidRPr="009F68BF">
        <w:rPr>
          <w:color w:val="00B050"/>
        </w:rPr>
        <w:t xml:space="preserve"> </w:t>
      </w:r>
      <w:r>
        <w:t xml:space="preserve">to run java .class file, where sop() will be executed, corresponding output will be displayed to </w:t>
      </w:r>
      <w:proofErr w:type="spellStart"/>
      <w:r>
        <w:t>cmd</w:t>
      </w:r>
      <w:proofErr w:type="spellEnd"/>
    </w:p>
    <w:p w:rsidR="009F68BF" w:rsidRDefault="009F68BF" w:rsidP="009F68BF"/>
    <w:p w:rsidR="009F68BF" w:rsidRDefault="009F68BF" w:rsidP="009F68BF">
      <w:proofErr w:type="spellStart"/>
      <w:proofErr w:type="gramStart"/>
      <w:r w:rsidRPr="009F68BF">
        <w:rPr>
          <w:color w:val="00B050"/>
        </w:rPr>
        <w:t>java</w:t>
      </w:r>
      <w:r w:rsidRPr="009F68BF">
        <w:rPr>
          <w:color w:val="00B050"/>
        </w:rPr>
        <w:t>w</w:t>
      </w:r>
      <w:proofErr w:type="spellEnd"/>
      <w:r w:rsidRPr="009F68BF">
        <w:rPr>
          <w:color w:val="00B050"/>
        </w:rPr>
        <w:t xml:space="preserve"> :</w:t>
      </w:r>
      <w:proofErr w:type="gramEnd"/>
      <w:r w:rsidRPr="009F68BF">
        <w:rPr>
          <w:color w:val="00B050"/>
        </w:rPr>
        <w:t xml:space="preserve"> </w:t>
      </w:r>
      <w:r>
        <w:t xml:space="preserve">to run java .class file, where </w:t>
      </w:r>
      <w:r>
        <w:t>sop() will</w:t>
      </w:r>
      <w:r>
        <w:t xml:space="preserve"> be executed</w:t>
      </w:r>
      <w:r>
        <w:t>,</w:t>
      </w:r>
    </w:p>
    <w:p w:rsidR="009F68BF" w:rsidRDefault="009F68BF" w:rsidP="009F68BF">
      <w:proofErr w:type="gramStart"/>
      <w:r>
        <w:t>but</w:t>
      </w:r>
      <w:proofErr w:type="gramEnd"/>
      <w:r>
        <w:t xml:space="preserve"> </w:t>
      </w:r>
      <w:r>
        <w:t>corresponding</w:t>
      </w:r>
      <w:r>
        <w:t xml:space="preserve"> output won’t</w:t>
      </w:r>
      <w:r>
        <w:t xml:space="preserve"> be displayed </w:t>
      </w:r>
      <w:r>
        <w:t>to</w:t>
      </w:r>
      <w:r>
        <w:t xml:space="preserve"> </w:t>
      </w:r>
      <w:proofErr w:type="spellStart"/>
      <w:r>
        <w:t>cmd</w:t>
      </w:r>
      <w:proofErr w:type="spellEnd"/>
    </w:p>
    <w:p w:rsidR="009F68BF" w:rsidRDefault="009F68BF" w:rsidP="009F68BF">
      <w:proofErr w:type="gramStart"/>
      <w:r>
        <w:t>this</w:t>
      </w:r>
      <w:proofErr w:type="gramEnd"/>
      <w:r>
        <w:t xml:space="preserve"> use to run GUI applications</w:t>
      </w:r>
    </w:p>
    <w:p w:rsidR="009F68BF" w:rsidRPr="009F68BF" w:rsidRDefault="009F68BF" w:rsidP="009F68BF"/>
    <w:p w:rsidR="009F68BF" w:rsidRDefault="009F68BF" w:rsidP="009F68BF">
      <w:proofErr w:type="spellStart"/>
      <w:proofErr w:type="gramStart"/>
      <w:r w:rsidRPr="009F68BF">
        <w:rPr>
          <w:color w:val="00B050"/>
        </w:rPr>
        <w:t>java</w:t>
      </w:r>
      <w:r w:rsidRPr="009F68BF">
        <w:rPr>
          <w:color w:val="00B050"/>
        </w:rPr>
        <w:t>ws</w:t>
      </w:r>
      <w:proofErr w:type="spellEnd"/>
      <w:proofErr w:type="gramEnd"/>
      <w:r w:rsidRPr="009F68BF">
        <w:rPr>
          <w:color w:val="00B050"/>
        </w:rPr>
        <w:t xml:space="preserve"> </w:t>
      </w:r>
      <w:r>
        <w:t>(java web start utility)</w:t>
      </w:r>
    </w:p>
    <w:p w:rsidR="009F68BF" w:rsidRDefault="009F68BF" w:rsidP="009F68BF">
      <w:pPr>
        <w:rPr>
          <w:color w:val="595959" w:themeColor="text1" w:themeTint="A6"/>
        </w:rPr>
      </w:pPr>
      <w:proofErr w:type="spellStart"/>
      <w:proofErr w:type="gramStart"/>
      <w:r w:rsidRPr="009F68BF">
        <w:rPr>
          <w:color w:val="595959" w:themeColor="text1" w:themeTint="A6"/>
        </w:rPr>
        <w:t>javaws</w:t>
      </w:r>
      <w:proofErr w:type="spellEnd"/>
      <w:proofErr w:type="gramEnd"/>
      <w:r w:rsidRPr="009F68BF">
        <w:rPr>
          <w:color w:val="595959" w:themeColor="text1" w:themeTint="A6"/>
        </w:rPr>
        <w:t xml:space="preserve"> </w:t>
      </w:r>
      <w:proofErr w:type="spellStart"/>
      <w:r w:rsidRPr="009F68BF">
        <w:rPr>
          <w:color w:val="595959" w:themeColor="text1" w:themeTint="A6"/>
        </w:rPr>
        <w:t>url</w:t>
      </w:r>
      <w:proofErr w:type="spellEnd"/>
      <w:r w:rsidRPr="009F68BF">
        <w:rPr>
          <w:color w:val="595959" w:themeColor="text1" w:themeTint="A6"/>
        </w:rPr>
        <w:t xml:space="preserve"> </w:t>
      </w:r>
    </w:p>
    <w:p w:rsidR="009F68BF" w:rsidRDefault="00D248F9" w:rsidP="00D248F9">
      <w:pPr>
        <w:rPr>
          <w:color w:val="595959" w:themeColor="text1" w:themeTint="A6"/>
        </w:rPr>
      </w:pPr>
      <w:r w:rsidRPr="00D248F9">
        <w:t>Download</w:t>
      </w:r>
      <w:r w:rsidR="009F68BF" w:rsidRPr="00D248F9">
        <w:t xml:space="preserve"> the application</w:t>
      </w:r>
      <w:r>
        <w:t xml:space="preserve"> from web,</w:t>
      </w:r>
      <w:r w:rsidR="009F68BF" w:rsidRPr="00D248F9">
        <w:t xml:space="preserve"> </w:t>
      </w:r>
      <w:proofErr w:type="gramStart"/>
      <w:r w:rsidR="009F68BF" w:rsidRPr="00D248F9">
        <w:t>then</w:t>
      </w:r>
      <w:proofErr w:type="gramEnd"/>
      <w:r w:rsidR="009F68BF" w:rsidRPr="00D248F9">
        <w:t xml:space="preserve"> execute it</w:t>
      </w:r>
    </w:p>
    <w:p w:rsidR="009F68BF" w:rsidRPr="00D248F9" w:rsidRDefault="00D248F9" w:rsidP="00D248F9">
      <w:proofErr w:type="gramStart"/>
      <w:r w:rsidRPr="00D248F9">
        <w:t>so</w:t>
      </w:r>
      <w:proofErr w:type="gramEnd"/>
      <w:r w:rsidRPr="00D248F9">
        <w:t xml:space="preserve"> every end user will get updated version </w:t>
      </w:r>
    </w:p>
    <w:p w:rsidR="00D248F9" w:rsidRPr="00D248F9" w:rsidRDefault="00D248F9" w:rsidP="00D248F9">
      <w:proofErr w:type="gramStart"/>
      <w:r w:rsidRPr="00D248F9">
        <w:t>enhancement</w:t>
      </w:r>
      <w:proofErr w:type="gramEnd"/>
      <w:r w:rsidRPr="00D248F9">
        <w:t xml:space="preserve"> will be easy because of centralized control </w:t>
      </w:r>
    </w:p>
    <w:p w:rsidR="009F68BF" w:rsidRDefault="009F68BF" w:rsidP="009F68BF">
      <w:bookmarkStart w:id="0" w:name="_GoBack"/>
      <w:bookmarkEnd w:id="0"/>
    </w:p>
    <w:p w:rsidR="009F68BF" w:rsidRPr="009F68BF" w:rsidRDefault="009F68BF" w:rsidP="009F68BF"/>
    <w:p w:rsidR="009F68BF" w:rsidRPr="009F68BF" w:rsidRDefault="009F68BF" w:rsidP="009F68BF"/>
    <w:sectPr w:rsidR="009F68BF" w:rsidRPr="009F6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2ED" w:rsidRDefault="001562ED" w:rsidP="00DB0244">
      <w:pPr>
        <w:spacing w:line="240" w:lineRule="auto"/>
      </w:pPr>
      <w:r>
        <w:separator/>
      </w:r>
    </w:p>
  </w:endnote>
  <w:endnote w:type="continuationSeparator" w:id="0">
    <w:p w:rsidR="001562ED" w:rsidRDefault="001562ED" w:rsidP="00DB02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2ED" w:rsidRDefault="001562ED" w:rsidP="00DB0244">
      <w:pPr>
        <w:spacing w:line="240" w:lineRule="auto"/>
      </w:pPr>
      <w:r>
        <w:separator/>
      </w:r>
    </w:p>
  </w:footnote>
  <w:footnote w:type="continuationSeparator" w:id="0">
    <w:p w:rsidR="001562ED" w:rsidRDefault="001562ED" w:rsidP="00DB02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C4DCA"/>
    <w:multiLevelType w:val="hybridMultilevel"/>
    <w:tmpl w:val="F91EA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B79CD"/>
    <w:multiLevelType w:val="hybridMultilevel"/>
    <w:tmpl w:val="1A9AE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A4B12"/>
    <w:multiLevelType w:val="hybridMultilevel"/>
    <w:tmpl w:val="5344C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D48C3"/>
    <w:multiLevelType w:val="hybridMultilevel"/>
    <w:tmpl w:val="4C7E028E"/>
    <w:lvl w:ilvl="0" w:tplc="0960E0F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4EEF627E"/>
    <w:multiLevelType w:val="hybridMultilevel"/>
    <w:tmpl w:val="AC4A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045EF7"/>
    <w:multiLevelType w:val="hybridMultilevel"/>
    <w:tmpl w:val="1A1E37BE"/>
    <w:lvl w:ilvl="0" w:tplc="06C88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D51F93"/>
    <w:multiLevelType w:val="hybridMultilevel"/>
    <w:tmpl w:val="2780B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A52847"/>
    <w:multiLevelType w:val="hybridMultilevel"/>
    <w:tmpl w:val="F58E0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3E659D"/>
    <w:multiLevelType w:val="hybridMultilevel"/>
    <w:tmpl w:val="27C4F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77021F"/>
    <w:multiLevelType w:val="hybridMultilevel"/>
    <w:tmpl w:val="5D1A0D0C"/>
    <w:lvl w:ilvl="0" w:tplc="F36069B2">
      <w:start w:val="1"/>
      <w:numFmt w:val="decimal"/>
      <w:lvlText w:val="%1."/>
      <w:lvlJc w:val="left"/>
      <w:pPr>
        <w:ind w:left="720" w:hanging="360"/>
      </w:pPr>
      <w:rPr>
        <w:color w:val="4F81BD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D92113"/>
    <w:multiLevelType w:val="hybridMultilevel"/>
    <w:tmpl w:val="4DBEF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8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B07"/>
    <w:rsid w:val="00010F9B"/>
    <w:rsid w:val="0001342A"/>
    <w:rsid w:val="00015B07"/>
    <w:rsid w:val="000802F9"/>
    <w:rsid w:val="000B796A"/>
    <w:rsid w:val="00103B2E"/>
    <w:rsid w:val="00107813"/>
    <w:rsid w:val="001104C9"/>
    <w:rsid w:val="00114F83"/>
    <w:rsid w:val="0011714F"/>
    <w:rsid w:val="001310C6"/>
    <w:rsid w:val="00132E3E"/>
    <w:rsid w:val="00137F3F"/>
    <w:rsid w:val="001447A0"/>
    <w:rsid w:val="001562ED"/>
    <w:rsid w:val="001723B5"/>
    <w:rsid w:val="00180445"/>
    <w:rsid w:val="00192A93"/>
    <w:rsid w:val="001A31E0"/>
    <w:rsid w:val="001D1135"/>
    <w:rsid w:val="001E1987"/>
    <w:rsid w:val="001F26CF"/>
    <w:rsid w:val="002463F6"/>
    <w:rsid w:val="0024736C"/>
    <w:rsid w:val="0025360D"/>
    <w:rsid w:val="002568FD"/>
    <w:rsid w:val="002607A3"/>
    <w:rsid w:val="002625D7"/>
    <w:rsid w:val="00272737"/>
    <w:rsid w:val="0027382A"/>
    <w:rsid w:val="00292F1B"/>
    <w:rsid w:val="002965CC"/>
    <w:rsid w:val="002A40CD"/>
    <w:rsid w:val="002A4E66"/>
    <w:rsid w:val="002C7371"/>
    <w:rsid w:val="002D3879"/>
    <w:rsid w:val="002F0FCB"/>
    <w:rsid w:val="002F3DB5"/>
    <w:rsid w:val="002F4A50"/>
    <w:rsid w:val="00314602"/>
    <w:rsid w:val="00325FB9"/>
    <w:rsid w:val="00347807"/>
    <w:rsid w:val="003704B6"/>
    <w:rsid w:val="00371D1E"/>
    <w:rsid w:val="00387FE3"/>
    <w:rsid w:val="003A1467"/>
    <w:rsid w:val="003C1C3E"/>
    <w:rsid w:val="003C79EF"/>
    <w:rsid w:val="003D4CCC"/>
    <w:rsid w:val="003E2FE6"/>
    <w:rsid w:val="003E4869"/>
    <w:rsid w:val="003F3479"/>
    <w:rsid w:val="00411CD9"/>
    <w:rsid w:val="00413819"/>
    <w:rsid w:val="0042495C"/>
    <w:rsid w:val="00425FA2"/>
    <w:rsid w:val="00450C3F"/>
    <w:rsid w:val="00460ADC"/>
    <w:rsid w:val="00465620"/>
    <w:rsid w:val="00477FC8"/>
    <w:rsid w:val="004C0DAA"/>
    <w:rsid w:val="004D1419"/>
    <w:rsid w:val="004D2800"/>
    <w:rsid w:val="004D47D3"/>
    <w:rsid w:val="004E13E9"/>
    <w:rsid w:val="004E3096"/>
    <w:rsid w:val="00521EF3"/>
    <w:rsid w:val="00552595"/>
    <w:rsid w:val="00556737"/>
    <w:rsid w:val="00562A3D"/>
    <w:rsid w:val="00575DF5"/>
    <w:rsid w:val="00594021"/>
    <w:rsid w:val="005A4CF5"/>
    <w:rsid w:val="005D6D57"/>
    <w:rsid w:val="00646443"/>
    <w:rsid w:val="0064767F"/>
    <w:rsid w:val="0067665B"/>
    <w:rsid w:val="00682470"/>
    <w:rsid w:val="006B1516"/>
    <w:rsid w:val="006E30C8"/>
    <w:rsid w:val="00714053"/>
    <w:rsid w:val="00725C89"/>
    <w:rsid w:val="00725D80"/>
    <w:rsid w:val="00726AB0"/>
    <w:rsid w:val="0073330B"/>
    <w:rsid w:val="0075283D"/>
    <w:rsid w:val="007634C4"/>
    <w:rsid w:val="007A1F71"/>
    <w:rsid w:val="007B2243"/>
    <w:rsid w:val="007C0C24"/>
    <w:rsid w:val="007D3BBD"/>
    <w:rsid w:val="007E13DB"/>
    <w:rsid w:val="007E3415"/>
    <w:rsid w:val="007E657C"/>
    <w:rsid w:val="007F31BA"/>
    <w:rsid w:val="007F3D7E"/>
    <w:rsid w:val="008225D4"/>
    <w:rsid w:val="0082798A"/>
    <w:rsid w:val="008350A4"/>
    <w:rsid w:val="008426E1"/>
    <w:rsid w:val="008461BA"/>
    <w:rsid w:val="00873C94"/>
    <w:rsid w:val="008A1D49"/>
    <w:rsid w:val="008C5EB2"/>
    <w:rsid w:val="008D0C13"/>
    <w:rsid w:val="008D38F8"/>
    <w:rsid w:val="008F416D"/>
    <w:rsid w:val="008F5530"/>
    <w:rsid w:val="00916BB6"/>
    <w:rsid w:val="009441AF"/>
    <w:rsid w:val="0095298E"/>
    <w:rsid w:val="009566B6"/>
    <w:rsid w:val="00967489"/>
    <w:rsid w:val="0099452C"/>
    <w:rsid w:val="009A0761"/>
    <w:rsid w:val="009A1AD1"/>
    <w:rsid w:val="009F68BF"/>
    <w:rsid w:val="00A07219"/>
    <w:rsid w:val="00A3090D"/>
    <w:rsid w:val="00A361C3"/>
    <w:rsid w:val="00A412E3"/>
    <w:rsid w:val="00A41752"/>
    <w:rsid w:val="00A46EDB"/>
    <w:rsid w:val="00A52962"/>
    <w:rsid w:val="00A5633F"/>
    <w:rsid w:val="00A570BA"/>
    <w:rsid w:val="00A8542C"/>
    <w:rsid w:val="00A85FC8"/>
    <w:rsid w:val="00A91F60"/>
    <w:rsid w:val="00A93124"/>
    <w:rsid w:val="00AA381B"/>
    <w:rsid w:val="00AA4A69"/>
    <w:rsid w:val="00AC4A17"/>
    <w:rsid w:val="00AE4386"/>
    <w:rsid w:val="00B007D7"/>
    <w:rsid w:val="00B101CB"/>
    <w:rsid w:val="00B52BAA"/>
    <w:rsid w:val="00B64FB3"/>
    <w:rsid w:val="00B72B96"/>
    <w:rsid w:val="00BE508F"/>
    <w:rsid w:val="00BF3BE9"/>
    <w:rsid w:val="00C00452"/>
    <w:rsid w:val="00C324B0"/>
    <w:rsid w:val="00C40065"/>
    <w:rsid w:val="00C42196"/>
    <w:rsid w:val="00C54B01"/>
    <w:rsid w:val="00C717B5"/>
    <w:rsid w:val="00C94F1F"/>
    <w:rsid w:val="00CB12E0"/>
    <w:rsid w:val="00CC3042"/>
    <w:rsid w:val="00D248F9"/>
    <w:rsid w:val="00D31252"/>
    <w:rsid w:val="00D4280B"/>
    <w:rsid w:val="00D54C87"/>
    <w:rsid w:val="00D63FA0"/>
    <w:rsid w:val="00D66AEF"/>
    <w:rsid w:val="00D80576"/>
    <w:rsid w:val="00DA16D0"/>
    <w:rsid w:val="00DB0244"/>
    <w:rsid w:val="00E005B5"/>
    <w:rsid w:val="00E265F8"/>
    <w:rsid w:val="00E41070"/>
    <w:rsid w:val="00E851A6"/>
    <w:rsid w:val="00E91196"/>
    <w:rsid w:val="00EC1328"/>
    <w:rsid w:val="00EC4804"/>
    <w:rsid w:val="00EE6B88"/>
    <w:rsid w:val="00F02A45"/>
    <w:rsid w:val="00F04D32"/>
    <w:rsid w:val="00F1113A"/>
    <w:rsid w:val="00F242CE"/>
    <w:rsid w:val="00F25521"/>
    <w:rsid w:val="00F27A08"/>
    <w:rsid w:val="00F41E65"/>
    <w:rsid w:val="00F5720A"/>
    <w:rsid w:val="00F6002F"/>
    <w:rsid w:val="00F85DD1"/>
    <w:rsid w:val="00FA33DD"/>
    <w:rsid w:val="00FD2BF2"/>
    <w:rsid w:val="00FD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20A"/>
    <w:pPr>
      <w:spacing w:after="0" w:line="240" w:lineRule="atLeast"/>
    </w:pPr>
    <w:rPr>
      <w:rFonts w:ascii="Segoe Print" w:hAnsi="Segoe Print"/>
      <w:color w:val="262626" w:themeColor="text1" w:themeTint="D9"/>
      <w:sz w:val="27"/>
      <w:szCs w:val="27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20A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5D4"/>
    <w:pPr>
      <w:keepNext/>
      <w:keepLines/>
      <w:spacing w:before="200"/>
      <w:outlineLvl w:val="1"/>
    </w:pPr>
    <w:rPr>
      <w:rFonts w:eastAsiaTheme="majorEastAsia" w:cstheme="majorBidi"/>
      <w:b/>
      <w:bCs/>
      <w:color w:val="FFC000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80B"/>
    <w:pPr>
      <w:keepNext/>
      <w:keepLines/>
      <w:spacing w:before="200"/>
      <w:outlineLvl w:val="2"/>
    </w:pPr>
    <w:rPr>
      <w:rFonts w:eastAsiaTheme="majorEastAsia" w:cstheme="majorBidi"/>
      <w:b/>
      <w:bCs/>
      <w:color w:val="00B0F0"/>
      <w:sz w:val="36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25D4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00B05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20A"/>
    <w:rPr>
      <w:rFonts w:ascii="Segoe Print" w:eastAsiaTheme="majorEastAsia" w:hAnsi="Segoe Print" w:cstheme="majorBidi"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8225D4"/>
    <w:rPr>
      <w:rFonts w:ascii="Segoe Print" w:eastAsiaTheme="majorEastAsia" w:hAnsi="Segoe Print" w:cstheme="majorBidi"/>
      <w:b/>
      <w:bCs/>
      <w:color w:val="FFC000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D4280B"/>
    <w:rPr>
      <w:rFonts w:ascii="Segoe Print" w:eastAsiaTheme="majorEastAsia" w:hAnsi="Segoe Print" w:cstheme="majorBidi"/>
      <w:b/>
      <w:bCs/>
      <w:color w:val="00B0F0"/>
      <w:sz w:val="36"/>
      <w:szCs w:val="40"/>
    </w:rPr>
  </w:style>
  <w:style w:type="paragraph" w:styleId="ListParagraph">
    <w:name w:val="List Paragraph"/>
    <w:basedOn w:val="Normal"/>
    <w:uiPriority w:val="34"/>
    <w:qFormat/>
    <w:rsid w:val="00015B07"/>
    <w:pPr>
      <w:ind w:left="720"/>
      <w:contextualSpacing/>
    </w:pPr>
  </w:style>
  <w:style w:type="table" w:styleId="TableGrid">
    <w:name w:val="Table Grid"/>
    <w:basedOn w:val="TableNormal"/>
    <w:uiPriority w:val="59"/>
    <w:rsid w:val="00013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paragraph" w:styleId="Footer">
    <w:name w:val="footer"/>
    <w:basedOn w:val="Normal"/>
    <w:link w:val="Foot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225D4"/>
    <w:rPr>
      <w:rFonts w:ascii="Segoe Print" w:eastAsiaTheme="majorEastAsia" w:hAnsi="Segoe Print" w:cstheme="majorBidi"/>
      <w:b/>
      <w:bCs/>
      <w:iCs/>
      <w:color w:val="00B050"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8426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6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6CF"/>
    <w:rPr>
      <w:rFonts w:ascii="Tahoma" w:hAnsi="Tahoma" w:cs="Tahoma"/>
      <w:color w:val="262626" w:themeColor="text1" w:themeTint="D9"/>
      <w:sz w:val="16"/>
      <w:szCs w:val="16"/>
    </w:rPr>
  </w:style>
  <w:style w:type="paragraph" w:styleId="NoSpacing">
    <w:name w:val="No Spacing"/>
    <w:uiPriority w:val="1"/>
    <w:qFormat/>
    <w:rsid w:val="00E265F8"/>
    <w:pPr>
      <w:spacing w:after="0" w:line="240" w:lineRule="auto"/>
    </w:pPr>
    <w:rPr>
      <w:rFonts w:ascii="Segoe Print" w:hAnsi="Segoe Print"/>
      <w:color w:val="7F7F7F" w:themeColor="text1" w:themeTint="80"/>
      <w:sz w:val="24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20A"/>
    <w:pPr>
      <w:spacing w:after="0" w:line="240" w:lineRule="atLeast"/>
    </w:pPr>
    <w:rPr>
      <w:rFonts w:ascii="Segoe Print" w:hAnsi="Segoe Print"/>
      <w:color w:val="262626" w:themeColor="text1" w:themeTint="D9"/>
      <w:sz w:val="27"/>
      <w:szCs w:val="27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20A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5D4"/>
    <w:pPr>
      <w:keepNext/>
      <w:keepLines/>
      <w:spacing w:before="200"/>
      <w:outlineLvl w:val="1"/>
    </w:pPr>
    <w:rPr>
      <w:rFonts w:eastAsiaTheme="majorEastAsia" w:cstheme="majorBidi"/>
      <w:b/>
      <w:bCs/>
      <w:color w:val="FFC000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80B"/>
    <w:pPr>
      <w:keepNext/>
      <w:keepLines/>
      <w:spacing w:before="200"/>
      <w:outlineLvl w:val="2"/>
    </w:pPr>
    <w:rPr>
      <w:rFonts w:eastAsiaTheme="majorEastAsia" w:cstheme="majorBidi"/>
      <w:b/>
      <w:bCs/>
      <w:color w:val="00B0F0"/>
      <w:sz w:val="36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25D4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00B05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20A"/>
    <w:rPr>
      <w:rFonts w:ascii="Segoe Print" w:eastAsiaTheme="majorEastAsia" w:hAnsi="Segoe Print" w:cstheme="majorBidi"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8225D4"/>
    <w:rPr>
      <w:rFonts w:ascii="Segoe Print" w:eastAsiaTheme="majorEastAsia" w:hAnsi="Segoe Print" w:cstheme="majorBidi"/>
      <w:b/>
      <w:bCs/>
      <w:color w:val="FFC000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D4280B"/>
    <w:rPr>
      <w:rFonts w:ascii="Segoe Print" w:eastAsiaTheme="majorEastAsia" w:hAnsi="Segoe Print" w:cstheme="majorBidi"/>
      <w:b/>
      <w:bCs/>
      <w:color w:val="00B0F0"/>
      <w:sz w:val="36"/>
      <w:szCs w:val="40"/>
    </w:rPr>
  </w:style>
  <w:style w:type="paragraph" w:styleId="ListParagraph">
    <w:name w:val="List Paragraph"/>
    <w:basedOn w:val="Normal"/>
    <w:uiPriority w:val="34"/>
    <w:qFormat/>
    <w:rsid w:val="00015B07"/>
    <w:pPr>
      <w:ind w:left="720"/>
      <w:contextualSpacing/>
    </w:pPr>
  </w:style>
  <w:style w:type="table" w:styleId="TableGrid">
    <w:name w:val="Table Grid"/>
    <w:basedOn w:val="TableNormal"/>
    <w:uiPriority w:val="59"/>
    <w:rsid w:val="00013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paragraph" w:styleId="Footer">
    <w:name w:val="footer"/>
    <w:basedOn w:val="Normal"/>
    <w:link w:val="Foot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225D4"/>
    <w:rPr>
      <w:rFonts w:ascii="Segoe Print" w:eastAsiaTheme="majorEastAsia" w:hAnsi="Segoe Print" w:cstheme="majorBidi"/>
      <w:b/>
      <w:bCs/>
      <w:iCs/>
      <w:color w:val="00B050"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8426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6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6CF"/>
    <w:rPr>
      <w:rFonts w:ascii="Tahoma" w:hAnsi="Tahoma" w:cs="Tahoma"/>
      <w:color w:val="262626" w:themeColor="text1" w:themeTint="D9"/>
      <w:sz w:val="16"/>
      <w:szCs w:val="16"/>
    </w:rPr>
  </w:style>
  <w:style w:type="paragraph" w:styleId="NoSpacing">
    <w:name w:val="No Spacing"/>
    <w:uiPriority w:val="1"/>
    <w:qFormat/>
    <w:rsid w:val="00E265F8"/>
    <w:pPr>
      <w:spacing w:after="0" w:line="240" w:lineRule="auto"/>
    </w:pPr>
    <w:rPr>
      <w:rFonts w:ascii="Segoe Print" w:hAnsi="Segoe Print"/>
      <w:color w:val="7F7F7F" w:themeColor="text1" w:themeTint="80"/>
      <w:sz w:val="24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Study\Notes\MsWordTemplates\Notes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3">
          <a:schemeClr val="accent1"/>
        </a:lnRef>
        <a:fillRef idx="0">
          <a:schemeClr val="accent1"/>
        </a:fillRef>
        <a:effectRef idx="2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E077C-7621-45A7-9033-C104B27B2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Notes1</Template>
  <TotalTime>4035</TotalTime>
  <Pages>14</Pages>
  <Words>1450</Words>
  <Characters>8267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2020-11-25T03:19:00Z</dcterms:created>
  <dcterms:modified xsi:type="dcterms:W3CDTF">2020-11-27T23:21:00Z</dcterms:modified>
</cp:coreProperties>
</file>